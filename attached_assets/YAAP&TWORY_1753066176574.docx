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B5AA" w14:textId="77777777" w:rsidR="00567540" w:rsidRPr="00D43400" w:rsidRDefault="00567540" w:rsidP="00D43400">
      <w:pPr>
        <w:ind w:firstLine="0"/>
        <w:rPr>
          <w:sz w:val="32"/>
          <w:szCs w:val="32"/>
        </w:rPr>
      </w:pPr>
    </w:p>
    <w:p w14:paraId="544E02E9" w14:textId="77777777" w:rsidR="00E7572F" w:rsidRDefault="00E7572F" w:rsidP="00540A26">
      <w:pPr>
        <w:ind w:firstLine="0"/>
        <w:rPr>
          <w:sz w:val="32"/>
          <w:szCs w:val="32"/>
        </w:rPr>
      </w:pPr>
    </w:p>
    <w:p w14:paraId="2DEFC61A" w14:textId="77777777" w:rsidR="00567540" w:rsidRDefault="00567540" w:rsidP="00567540">
      <w:pPr>
        <w:rPr>
          <w:sz w:val="32"/>
          <w:szCs w:val="32"/>
        </w:rPr>
      </w:pPr>
    </w:p>
    <w:p w14:paraId="7DBC549C" w14:textId="0176D516" w:rsidR="00D2038B" w:rsidRDefault="00567540" w:rsidP="00567540">
      <w:pPr>
        <w:rPr>
          <w:sz w:val="32"/>
          <w:szCs w:val="32"/>
        </w:rPr>
      </w:pPr>
      <w:r>
        <w:rPr>
          <w:rFonts w:ascii="Times New Roman" w:hAnsi="Times New Roman"/>
          <w:sz w:val="32"/>
          <w:szCs w:val="32"/>
        </w:rPr>
        <w:t xml:space="preserve">             </w:t>
      </w:r>
    </w:p>
    <w:p w14:paraId="4A930DA0" w14:textId="77777777" w:rsidR="00D2038B" w:rsidRDefault="00D2038B" w:rsidP="00567540">
      <w:pPr>
        <w:rPr>
          <w:sz w:val="32"/>
          <w:szCs w:val="32"/>
        </w:rPr>
      </w:pPr>
    </w:p>
    <w:p w14:paraId="13F3D547" w14:textId="13525260" w:rsidR="00D2038B" w:rsidRDefault="00D2038B" w:rsidP="00F91576">
      <w:pPr>
        <w:rPr>
          <w:sz w:val="52"/>
          <w:szCs w:val="52"/>
        </w:rPr>
      </w:pPr>
      <w:r>
        <w:rPr>
          <w:rFonts w:ascii="Times New Roman" w:hAnsi="Times New Roman"/>
          <w:sz w:val="32"/>
          <w:szCs w:val="32"/>
        </w:rPr>
        <w:t xml:space="preserve">    </w:t>
      </w:r>
      <w:r w:rsidR="009B605B">
        <w:rPr>
          <w:rFonts w:ascii="Times New Roman" w:hAnsi="Times New Roman"/>
          <w:sz w:val="32"/>
          <w:szCs w:val="32"/>
        </w:rPr>
        <w:t xml:space="preserve">   </w:t>
      </w:r>
      <w:r>
        <w:rPr>
          <w:rFonts w:ascii="Times New Roman" w:hAnsi="Times New Roman"/>
          <w:sz w:val="32"/>
          <w:szCs w:val="32"/>
        </w:rPr>
        <w:t xml:space="preserve">   </w:t>
      </w:r>
      <w:r w:rsidR="009B605B">
        <w:rPr>
          <w:rFonts w:ascii="Times New Roman" w:hAnsi="Times New Roman"/>
          <w:sz w:val="32"/>
          <w:szCs w:val="32"/>
        </w:rPr>
        <w:t xml:space="preserve">      </w:t>
      </w:r>
      <w:r>
        <w:rPr>
          <w:rFonts w:ascii="Times New Roman" w:hAnsi="Times New Roman"/>
          <w:sz w:val="32"/>
          <w:szCs w:val="32"/>
        </w:rPr>
        <w:t xml:space="preserve">   </w:t>
      </w:r>
      <w:r w:rsidR="00567540">
        <w:rPr>
          <w:rFonts w:ascii="Times New Roman" w:hAnsi="Times New Roman"/>
          <w:sz w:val="32"/>
          <w:szCs w:val="32"/>
        </w:rPr>
        <w:t xml:space="preserve">   </w:t>
      </w:r>
      <w:r w:rsidR="00F91576">
        <w:rPr>
          <w:rFonts w:ascii="Times New Roman" w:hAnsi="Times New Roman"/>
          <w:sz w:val="32"/>
          <w:szCs w:val="32"/>
        </w:rPr>
        <w:t xml:space="preserve"> </w:t>
      </w:r>
      <w:r>
        <w:rPr>
          <w:rFonts w:ascii="Times New Roman" w:hAnsi="Times New Roman"/>
          <w:sz w:val="52"/>
          <w:szCs w:val="52"/>
        </w:rPr>
        <w:t xml:space="preserve">YOU ARE A POEM, </w:t>
      </w:r>
    </w:p>
    <w:p w14:paraId="348673C1" w14:textId="5EADFC75" w:rsidR="00D2038B" w:rsidRDefault="009B605B" w:rsidP="00567540">
      <w:pPr>
        <w:rPr>
          <w:sz w:val="52"/>
          <w:szCs w:val="52"/>
        </w:rPr>
      </w:pPr>
      <w:r>
        <w:rPr>
          <w:rFonts w:ascii="Times New Roman" w:hAnsi="Times New Roman"/>
          <w:sz w:val="52"/>
          <w:szCs w:val="52"/>
        </w:rPr>
        <w:t xml:space="preserve">  </w:t>
      </w:r>
      <w:r w:rsidR="00D2038B">
        <w:rPr>
          <w:rFonts w:ascii="Times New Roman" w:hAnsi="Times New Roman"/>
          <w:sz w:val="52"/>
          <w:szCs w:val="52"/>
        </w:rPr>
        <w:t xml:space="preserve">     </w:t>
      </w:r>
      <w:r>
        <w:rPr>
          <w:rFonts w:ascii="Times New Roman" w:hAnsi="Times New Roman"/>
          <w:sz w:val="52"/>
          <w:szCs w:val="52"/>
        </w:rPr>
        <w:t xml:space="preserve"> </w:t>
      </w:r>
      <w:r w:rsidR="00274543">
        <w:rPr>
          <w:rFonts w:ascii="Times New Roman" w:hAnsi="Times New Roman"/>
          <w:sz w:val="52"/>
          <w:szCs w:val="52"/>
        </w:rPr>
        <w:t xml:space="preserve"> </w:t>
      </w:r>
      <w:r>
        <w:rPr>
          <w:rFonts w:ascii="Times New Roman" w:hAnsi="Times New Roman"/>
          <w:sz w:val="52"/>
          <w:szCs w:val="52"/>
        </w:rPr>
        <w:t xml:space="preserve">   </w:t>
      </w:r>
      <w:r w:rsidR="00D2038B">
        <w:rPr>
          <w:rFonts w:ascii="Times New Roman" w:hAnsi="Times New Roman"/>
          <w:sz w:val="52"/>
          <w:szCs w:val="52"/>
        </w:rPr>
        <w:t xml:space="preserve"> AND THE WORLD IS</w:t>
      </w:r>
    </w:p>
    <w:p w14:paraId="05344B70" w14:textId="46E045EC" w:rsidR="008F3EF1" w:rsidRPr="00CD50F4" w:rsidRDefault="00D2038B" w:rsidP="00567540">
      <w:pPr>
        <w:rPr>
          <w:sz w:val="52"/>
          <w:szCs w:val="52"/>
        </w:rPr>
      </w:pPr>
      <w:r>
        <w:rPr>
          <w:rFonts w:ascii="Times New Roman" w:hAnsi="Times New Roman"/>
          <w:sz w:val="52"/>
          <w:szCs w:val="52"/>
        </w:rPr>
        <w:t xml:space="preserve"> </w:t>
      </w:r>
      <w:r w:rsidR="009B605B">
        <w:rPr>
          <w:rFonts w:ascii="Times New Roman" w:hAnsi="Times New Roman"/>
          <w:sz w:val="52"/>
          <w:szCs w:val="52"/>
        </w:rPr>
        <w:t xml:space="preserve">    </w:t>
      </w:r>
      <w:r>
        <w:rPr>
          <w:rFonts w:ascii="Times New Roman" w:hAnsi="Times New Roman"/>
          <w:sz w:val="52"/>
          <w:szCs w:val="52"/>
        </w:rPr>
        <w:t xml:space="preserve"> </w:t>
      </w:r>
      <w:r w:rsidR="009B605B">
        <w:rPr>
          <w:rFonts w:ascii="Times New Roman" w:hAnsi="Times New Roman"/>
          <w:sz w:val="52"/>
          <w:szCs w:val="52"/>
        </w:rPr>
        <w:t xml:space="preserve"> </w:t>
      </w:r>
      <w:r>
        <w:rPr>
          <w:rFonts w:ascii="Times New Roman" w:hAnsi="Times New Roman"/>
          <w:sz w:val="52"/>
          <w:szCs w:val="52"/>
        </w:rPr>
        <w:t xml:space="preserve"> </w:t>
      </w:r>
      <w:r w:rsidR="009B605B">
        <w:rPr>
          <w:rFonts w:ascii="Times New Roman" w:hAnsi="Times New Roman"/>
          <w:sz w:val="52"/>
          <w:szCs w:val="52"/>
        </w:rPr>
        <w:t xml:space="preserve"> </w:t>
      </w:r>
      <w:r>
        <w:rPr>
          <w:rFonts w:ascii="Times New Roman" w:hAnsi="Times New Roman"/>
          <w:sz w:val="52"/>
          <w:szCs w:val="52"/>
        </w:rPr>
        <w:t xml:space="preserve">       </w:t>
      </w:r>
      <w:r w:rsidR="00F91576">
        <w:rPr>
          <w:rFonts w:ascii="Times New Roman" w:hAnsi="Times New Roman"/>
          <w:sz w:val="52"/>
          <w:szCs w:val="52"/>
        </w:rPr>
        <w:t xml:space="preserve"> </w:t>
      </w:r>
      <w:r>
        <w:rPr>
          <w:rFonts w:ascii="Times New Roman" w:hAnsi="Times New Roman"/>
          <w:sz w:val="52"/>
          <w:szCs w:val="52"/>
        </w:rPr>
        <w:t>READING YOU</w:t>
      </w:r>
    </w:p>
    <w:p w14:paraId="66B0F393" w14:textId="176594D4" w:rsidR="00E561BC" w:rsidRDefault="008F3EF1">
      <w:r>
        <w:rPr>
          <w:rFonts w:ascii="Times New Roman" w:hAnsi="Times New Roman"/>
        </w:rPr>
        <w:t xml:space="preserve">     </w:t>
      </w:r>
      <w:r w:rsidR="009B605B">
        <w:rPr>
          <w:rFonts w:ascii="Times New Roman" w:hAnsi="Times New Roman"/>
        </w:rPr>
        <w:t xml:space="preserve">         </w:t>
      </w:r>
      <w:r w:rsidR="00CD50F4">
        <w:rPr>
          <w:rFonts w:ascii="Times New Roman" w:hAnsi="Times New Roman"/>
        </w:rPr>
        <w:t xml:space="preserve"> </w:t>
      </w:r>
      <w:r w:rsidR="009B605B">
        <w:rPr>
          <w:rFonts w:ascii="Times New Roman" w:hAnsi="Times New Roman"/>
        </w:rPr>
        <w:t xml:space="preserve">    </w:t>
      </w:r>
      <w:r w:rsidR="00CD50F4">
        <w:rPr>
          <w:rFonts w:ascii="Times New Roman" w:hAnsi="Times New Roman"/>
        </w:rPr>
        <w:t xml:space="preserve">            </w:t>
      </w:r>
      <w:r w:rsidR="00F91576">
        <w:rPr>
          <w:rFonts w:ascii="Times New Roman" w:hAnsi="Times New Roman"/>
        </w:rPr>
        <w:t xml:space="preserve"> </w:t>
      </w:r>
      <w:r w:rsidR="00CD50F4">
        <w:rPr>
          <w:rFonts w:ascii="Times New Roman" w:hAnsi="Times New Roman"/>
        </w:rPr>
        <w:t xml:space="preserve">     </w:t>
      </w:r>
      <w:r w:rsidR="00E561BC">
        <w:rPr>
          <w:rFonts w:ascii="Times New Roman" w:hAnsi="Times New Roman"/>
        </w:rPr>
        <w:t xml:space="preserve"> The Beginning of a Beautiful Journey</w:t>
      </w:r>
    </w:p>
    <w:p w14:paraId="4F6DA7F8" w14:textId="4520D257" w:rsidR="001331B0" w:rsidRDefault="007F7A0D">
      <w:r>
        <w:rPr>
          <w:rFonts w:ascii="Times New Roman" w:hAnsi="Times New Roman"/>
        </w:rPr>
        <w:t xml:space="preserve">         </w:t>
      </w:r>
      <w:r w:rsidR="009B605B">
        <w:rPr>
          <w:rFonts w:ascii="Times New Roman" w:hAnsi="Times New Roman"/>
        </w:rPr>
        <w:t xml:space="preserve">     </w:t>
      </w:r>
      <w:r>
        <w:rPr>
          <w:rFonts w:ascii="Times New Roman" w:hAnsi="Times New Roman"/>
        </w:rPr>
        <w:t xml:space="preserve">     </w:t>
      </w:r>
      <w:r w:rsidR="009B605B">
        <w:rPr>
          <w:rFonts w:ascii="Times New Roman" w:hAnsi="Times New Roman"/>
        </w:rPr>
        <w:t xml:space="preserve">  </w:t>
      </w:r>
      <w:r>
        <w:rPr>
          <w:rFonts w:ascii="Times New Roman" w:hAnsi="Times New Roman"/>
        </w:rPr>
        <w:t xml:space="preserve">           </w:t>
      </w:r>
      <w:r w:rsidR="009B605B">
        <w:rPr>
          <w:rFonts w:ascii="Times New Roman" w:hAnsi="Times New Roman"/>
        </w:rPr>
        <w:t xml:space="preserve">     </w:t>
      </w:r>
      <w:r>
        <w:rPr>
          <w:rFonts w:ascii="Times New Roman" w:hAnsi="Times New Roman"/>
        </w:rPr>
        <w:t xml:space="preserve">                </w:t>
      </w:r>
      <w:r w:rsidR="00F91576">
        <w:rPr>
          <w:rFonts w:ascii="Times New Roman" w:hAnsi="Times New Roman"/>
        </w:rPr>
        <w:t xml:space="preserve">   </w:t>
      </w:r>
      <w:r>
        <w:rPr>
          <w:rFonts w:ascii="Times New Roman" w:hAnsi="Times New Roman"/>
        </w:rPr>
        <w:t xml:space="preserve">  Zeke Iverson</w:t>
      </w:r>
    </w:p>
    <w:p w14:paraId="542DCD1D" w14:textId="4234F020" w:rsidR="001331B0" w:rsidRDefault="009B605B">
      <w:pPr>
        <w:pBdr>
          <w:bottom w:val="single" w:sz="6" w:space="1" w:color="auto"/>
        </w:pBdr>
      </w:pPr>
      <w:r>
        <w:t xml:space="preserve">  </w:t>
      </w:r>
    </w:p>
    <w:p w14:paraId="03156FA3" w14:textId="77777777" w:rsidR="000202B3" w:rsidRDefault="000202B3">
      <w:pPr>
        <w:pBdr>
          <w:bottom w:val="single" w:sz="6" w:space="1" w:color="auto"/>
        </w:pBdr>
      </w:pPr>
    </w:p>
    <w:p w14:paraId="0A283F1C" w14:textId="77777777" w:rsidR="000202B3" w:rsidRDefault="000202B3">
      <w:pPr>
        <w:pBdr>
          <w:bottom w:val="single" w:sz="6" w:space="1" w:color="auto"/>
        </w:pBdr>
      </w:pPr>
    </w:p>
    <w:p w14:paraId="21A2EE27" w14:textId="77777777" w:rsidR="000202B3" w:rsidRDefault="000202B3">
      <w:pPr>
        <w:pBdr>
          <w:bottom w:val="single" w:sz="6" w:space="1" w:color="auto"/>
        </w:pBdr>
      </w:pPr>
    </w:p>
    <w:p w14:paraId="7A70F735" w14:textId="77777777" w:rsidR="000202B3" w:rsidRDefault="000202B3">
      <w:pPr>
        <w:pBdr>
          <w:bottom w:val="single" w:sz="6" w:space="1" w:color="auto"/>
        </w:pBdr>
      </w:pPr>
    </w:p>
    <w:p w14:paraId="551A9718" w14:textId="77777777" w:rsidR="00D2038B" w:rsidRDefault="00D2038B">
      <w:pPr>
        <w:pBdr>
          <w:bottom w:val="single" w:sz="6" w:space="1" w:color="auto"/>
        </w:pBdr>
      </w:pPr>
    </w:p>
    <w:p w14:paraId="7969804E" w14:textId="77777777" w:rsidR="007F7525" w:rsidRDefault="007F7525">
      <w:pPr>
        <w:pBdr>
          <w:bottom w:val="single" w:sz="6" w:space="1" w:color="auto"/>
        </w:pBdr>
      </w:pPr>
    </w:p>
    <w:p w14:paraId="5366DD20" w14:textId="77777777" w:rsidR="007F7525" w:rsidRDefault="007F7525">
      <w:pPr>
        <w:pBdr>
          <w:bottom w:val="single" w:sz="6" w:space="1" w:color="auto"/>
        </w:pBdr>
      </w:pPr>
    </w:p>
    <w:p w14:paraId="3C7C2BA6" w14:textId="77777777" w:rsidR="007F7525" w:rsidRDefault="007F7525">
      <w:pPr>
        <w:pBdr>
          <w:bottom w:val="single" w:sz="6" w:space="1" w:color="auto"/>
        </w:pBdr>
      </w:pPr>
    </w:p>
    <w:p w14:paraId="4CC2B317" w14:textId="77777777" w:rsidR="007F7525" w:rsidRDefault="007F7525">
      <w:pPr>
        <w:pBdr>
          <w:bottom w:val="single" w:sz="6" w:space="1" w:color="auto"/>
        </w:pBdr>
      </w:pPr>
    </w:p>
    <w:p w14:paraId="686CEF02" w14:textId="77777777" w:rsidR="00CD50F4" w:rsidRDefault="00CD50F4" w:rsidP="00CD50F4"/>
    <w:p w14:paraId="29326F4C" w14:textId="5EDD1E82" w:rsidR="001331B0" w:rsidRPr="003E4D23" w:rsidRDefault="004C6988">
      <w:pPr>
        <w:rPr>
          <w:sz w:val="36"/>
          <w:szCs w:val="36"/>
        </w:rPr>
      </w:pPr>
      <w:r>
        <w:rPr>
          <mc:AlternateContent>
            <mc:Choice Requires="w16se">
              <w:rFonts w:ascii="Times New Roman" w:hAnsi="Times New Roman"/>
            </mc:Choice>
            <mc:Fallback>
              <w:rFonts w:ascii="Segoe UI Emoji" w:eastAsia="Segoe UI Emoji" w:hAnsi="Segoe UI Emoji" w:cs="Segoe UI Emoji"/>
            </mc:Fallback>
          </mc:AlternateContent>
          <w:sz w:val="36"/>
          <w:szCs w:val="36"/>
        </w:rPr>
        <mc:AlternateContent>
          <mc:Choice Requires="w16se">
            <w16se:symEx w16se:font="Segoe UI Emoji" w16se:char="1F48C"/>
          </mc:Choice>
          <mc:Fallback>
            <w:t>💌</w:t>
          </mc:Fallback>
        </mc:AlternateContent>
      </w:r>
      <w:r>
        <w:rPr>
          <w:rFonts w:ascii="Times New Roman" w:hAnsi="Times New Roman"/>
          <w:sz w:val="36"/>
          <w:szCs w:val="36"/>
        </w:rPr>
        <w:t xml:space="preserve"> — </w:t>
      </w:r>
      <w:r w:rsidR="00D368A2" w:rsidRPr="003E4D23">
        <w:rPr>
          <w:rFonts w:ascii="Times New Roman" w:hAnsi="Times New Roman"/>
          <w:sz w:val="36"/>
          <w:szCs w:val="36"/>
        </w:rPr>
        <w:t xml:space="preserve">A </w:t>
      </w:r>
      <w:r w:rsidR="003E4D23" w:rsidRPr="003E4D23">
        <w:rPr>
          <w:rFonts w:ascii="Times New Roman" w:hAnsi="Times New Roman"/>
          <w:sz w:val="36"/>
          <w:szCs w:val="36"/>
        </w:rPr>
        <w:t>Letter From Me To You</w:t>
      </w:r>
    </w:p>
    <w:p w14:paraId="38D35DC9" w14:textId="03313750" w:rsidR="00E561BC" w:rsidRDefault="00212646">
      <w:r>
        <w:rPr>
          <w:rFonts w:ascii="Times New Roman" w:hAnsi="Times New Roman"/>
        </w:rPr>
        <w:t xml:space="preserve">You </w:t>
      </w:r>
      <w:r w:rsidR="00E561BC">
        <w:rPr>
          <w:rFonts w:ascii="Times New Roman" w:hAnsi="Times New Roman"/>
        </w:rPr>
        <w:t>are here.</w:t>
      </w:r>
    </w:p>
    <w:p w14:paraId="1FC1C515" w14:textId="77777777" w:rsidR="00E561BC" w:rsidRDefault="00E561BC"/>
    <w:p w14:paraId="67B28108" w14:textId="77777777" w:rsidR="00E561BC" w:rsidRDefault="00E561BC">
      <w:r>
        <w:rPr>
          <w:rFonts w:ascii="Times New Roman" w:hAnsi="Times New Roman"/>
        </w:rPr>
        <w:t>And that means something.</w:t>
      </w:r>
    </w:p>
    <w:p w14:paraId="460CF7E8" w14:textId="77777777" w:rsidR="00E561BC" w:rsidRDefault="00E561BC"/>
    <w:p w14:paraId="7A8F5D9D" w14:textId="77777777" w:rsidR="00E561BC" w:rsidRDefault="00E561BC">
      <w:r>
        <w:rPr>
          <w:rFonts w:ascii="Times New Roman" w:hAnsi="Times New Roman"/>
        </w:rPr>
        <w:t>This book is not just a collection of words.</w:t>
      </w:r>
    </w:p>
    <w:p w14:paraId="6907442C" w14:textId="77777777" w:rsidR="00E561BC" w:rsidRDefault="00E561BC">
      <w:r>
        <w:rPr>
          <w:rFonts w:ascii="Times New Roman" w:hAnsi="Times New Roman"/>
        </w:rPr>
        <w:t>It is a place to rest. A place to feel.</w:t>
      </w:r>
    </w:p>
    <w:p w14:paraId="56CF3ACD" w14:textId="77777777" w:rsidR="00E561BC" w:rsidRDefault="00E561BC">
      <w:r>
        <w:rPr>
          <w:rFonts w:ascii="Times New Roman" w:hAnsi="Times New Roman"/>
        </w:rPr>
        <w:t>A place where your heart will be spoken to</w:t>
      </w:r>
    </w:p>
    <w:p w14:paraId="670FBD1C" w14:textId="2A396C47" w:rsidR="00E561BC" w:rsidRDefault="00E561BC">
      <w:r>
        <w:rPr>
          <w:rFonts w:ascii="Times New Roman" w:hAnsi="Times New Roman"/>
        </w:rPr>
        <w:t>In ways you didn’t know it needed.</w:t>
      </w:r>
    </w:p>
    <w:p w14:paraId="61D6D7ED" w14:textId="77777777" w:rsidR="00E561BC" w:rsidRDefault="00E561BC"/>
    <w:p w14:paraId="0A268980" w14:textId="77777777" w:rsidR="00E561BC" w:rsidRDefault="00E561BC">
      <w:r>
        <w:rPr>
          <w:rFonts w:ascii="Times New Roman" w:hAnsi="Times New Roman"/>
        </w:rPr>
        <w:t>It is a journey—one you do not have to rush through.</w:t>
      </w:r>
    </w:p>
    <w:p w14:paraId="0375A448" w14:textId="77777777" w:rsidR="00E561BC" w:rsidRDefault="00E561BC">
      <w:r>
        <w:rPr>
          <w:rFonts w:ascii="Times New Roman" w:hAnsi="Times New Roman"/>
        </w:rPr>
        <w:t>One you do not have to be ready for.</w:t>
      </w:r>
    </w:p>
    <w:p w14:paraId="532C1B26" w14:textId="77777777" w:rsidR="00E561BC" w:rsidRDefault="00E561BC"/>
    <w:p w14:paraId="5E1A5519" w14:textId="77777777" w:rsidR="00E561BC" w:rsidRDefault="00E561BC">
      <w:r>
        <w:rPr>
          <w:rFonts w:ascii="Times New Roman" w:hAnsi="Times New Roman"/>
        </w:rPr>
        <w:t>Let this book meet you exactly where you are.</w:t>
      </w:r>
    </w:p>
    <w:p w14:paraId="333F872F" w14:textId="77777777" w:rsidR="00E561BC" w:rsidRDefault="00E561BC">
      <w:r>
        <w:rPr>
          <w:rFonts w:ascii="Times New Roman" w:hAnsi="Times New Roman"/>
        </w:rPr>
        <w:t>Let it unfold in your hands like a quiet revelation,</w:t>
      </w:r>
    </w:p>
    <w:p w14:paraId="2731ED84" w14:textId="0F244C7E" w:rsidR="00E561BC" w:rsidRDefault="00E561BC">
      <w:r>
        <w:rPr>
          <w:rFonts w:ascii="Times New Roman" w:hAnsi="Times New Roman"/>
        </w:rPr>
        <w:t>Like something you have always known but never had the words for.</w:t>
      </w:r>
    </w:p>
    <w:p w14:paraId="4171B9D1" w14:textId="77777777" w:rsidR="00E561BC" w:rsidRDefault="00E561BC"/>
    <w:p w14:paraId="42F27119" w14:textId="77777777" w:rsidR="00E561BC" w:rsidRDefault="00E561BC">
      <w:r>
        <w:rPr>
          <w:rFonts w:ascii="Times New Roman" w:hAnsi="Times New Roman"/>
        </w:rPr>
        <w:t>Because that is what words do.</w:t>
      </w:r>
    </w:p>
    <w:p w14:paraId="69E9B4AE" w14:textId="77777777" w:rsidR="00E561BC" w:rsidRDefault="00E561BC">
      <w:r>
        <w:rPr>
          <w:rFonts w:ascii="Times New Roman" w:hAnsi="Times New Roman"/>
        </w:rPr>
        <w:t>They name the feelings we thought were nameless.</w:t>
      </w:r>
    </w:p>
    <w:p w14:paraId="45C566EE" w14:textId="77777777" w:rsidR="00E561BC" w:rsidRDefault="00E561BC">
      <w:r>
        <w:rPr>
          <w:rFonts w:ascii="Times New Roman" w:hAnsi="Times New Roman"/>
        </w:rPr>
        <w:t>They light candles in the rooms we thought would always be dark.</w:t>
      </w:r>
    </w:p>
    <w:p w14:paraId="410A8BA2" w14:textId="77777777" w:rsidR="00E561BC" w:rsidRDefault="00E561BC"/>
    <w:p w14:paraId="4C9B9127" w14:textId="77777777" w:rsidR="00E561BC" w:rsidRDefault="00E561BC">
      <w:r>
        <w:rPr>
          <w:rFonts w:ascii="Times New Roman" w:hAnsi="Times New Roman"/>
        </w:rPr>
        <w:t>This book is for the ones who feel too much.</w:t>
      </w:r>
    </w:p>
    <w:p w14:paraId="071C7411" w14:textId="77777777" w:rsidR="00E561BC" w:rsidRDefault="00E561BC">
      <w:r>
        <w:rPr>
          <w:rFonts w:ascii="Times New Roman" w:hAnsi="Times New Roman"/>
        </w:rPr>
        <w:lastRenderedPageBreak/>
        <w:t>For the ones who have held on for too long.</w:t>
      </w:r>
    </w:p>
    <w:p w14:paraId="699D5D0E" w14:textId="77777777" w:rsidR="00E561BC" w:rsidRDefault="00E561BC">
      <w:r>
        <w:rPr>
          <w:rFonts w:ascii="Times New Roman" w:hAnsi="Times New Roman"/>
        </w:rPr>
        <w:t>For the ones who do not know how to let go,</w:t>
      </w:r>
    </w:p>
    <w:p w14:paraId="5507DAB8" w14:textId="0A0CAD22" w:rsidR="00E561BC" w:rsidRDefault="00E561BC">
      <w:r>
        <w:rPr>
          <w:rFonts w:ascii="Times New Roman" w:hAnsi="Times New Roman"/>
        </w:rPr>
        <w:t>But are learning.</w:t>
      </w:r>
    </w:p>
    <w:p w14:paraId="295EAF9E" w14:textId="77777777" w:rsidR="00E561BC" w:rsidRDefault="00E561BC"/>
    <w:p w14:paraId="30841405" w14:textId="77777777" w:rsidR="00E561BC" w:rsidRDefault="00E561BC">
      <w:r>
        <w:rPr>
          <w:rFonts w:ascii="Times New Roman" w:hAnsi="Times New Roman"/>
        </w:rPr>
        <w:t>For the ones who have loved deeply,</w:t>
      </w:r>
    </w:p>
    <w:p w14:paraId="5600D291" w14:textId="65A63F61" w:rsidR="00E561BC" w:rsidRDefault="00E561BC">
      <w:r>
        <w:rPr>
          <w:rFonts w:ascii="Times New Roman" w:hAnsi="Times New Roman"/>
        </w:rPr>
        <w:t>Who have ached quietly,</w:t>
      </w:r>
    </w:p>
    <w:p w14:paraId="789ADAD7" w14:textId="12C1F34D" w:rsidR="00E561BC" w:rsidRDefault="00E561BC">
      <w:r>
        <w:rPr>
          <w:rFonts w:ascii="Times New Roman" w:hAnsi="Times New Roman"/>
        </w:rPr>
        <w:t>Who have searched for meaning in the spaces</w:t>
      </w:r>
    </w:p>
    <w:p w14:paraId="67CA65F6" w14:textId="45806C3D" w:rsidR="00E561BC" w:rsidRDefault="00E561BC">
      <w:r>
        <w:rPr>
          <w:rFonts w:ascii="Times New Roman" w:hAnsi="Times New Roman"/>
        </w:rPr>
        <w:t>Where silence lingers.</w:t>
      </w:r>
    </w:p>
    <w:p w14:paraId="5AB671F2" w14:textId="77777777" w:rsidR="00E561BC" w:rsidRDefault="00E561BC"/>
    <w:p w14:paraId="243E3A1E" w14:textId="77777777" w:rsidR="00E561BC" w:rsidRDefault="00E561BC">
      <w:r>
        <w:rPr>
          <w:rFonts w:ascii="Times New Roman" w:hAnsi="Times New Roman"/>
        </w:rPr>
        <w:t>You will find yourself in these pages.</w:t>
      </w:r>
    </w:p>
    <w:p w14:paraId="02484547" w14:textId="77777777" w:rsidR="00E561BC" w:rsidRDefault="00E561BC">
      <w:r>
        <w:rPr>
          <w:rFonts w:ascii="Times New Roman" w:hAnsi="Times New Roman"/>
        </w:rPr>
        <w:t>Not because they will tell you who to be—</w:t>
      </w:r>
    </w:p>
    <w:p w14:paraId="299666FF" w14:textId="2D710B1A" w:rsidR="00E561BC" w:rsidRDefault="00E561BC">
      <w:r>
        <w:rPr>
          <w:rFonts w:ascii="Times New Roman" w:hAnsi="Times New Roman"/>
        </w:rPr>
        <w:t>But because they will remind you of who you have always been.</w:t>
      </w:r>
    </w:p>
    <w:p w14:paraId="09FA12F1" w14:textId="77777777" w:rsidR="00E561BC" w:rsidRDefault="00E561BC"/>
    <w:p w14:paraId="59B56AE9" w14:textId="77777777" w:rsidR="00E561BC" w:rsidRDefault="00E561BC">
      <w:r>
        <w:rPr>
          <w:rFonts w:ascii="Times New Roman" w:hAnsi="Times New Roman"/>
        </w:rPr>
        <w:t>Let this book be a mirror.</w:t>
      </w:r>
    </w:p>
    <w:p w14:paraId="1FD351CD" w14:textId="77777777" w:rsidR="00E561BC" w:rsidRDefault="00E561BC">
      <w:r>
        <w:rPr>
          <w:rFonts w:ascii="Times New Roman" w:hAnsi="Times New Roman"/>
        </w:rPr>
        <w:t>Let it be a hand on your back, a whisper in your ear.</w:t>
      </w:r>
    </w:p>
    <w:p w14:paraId="08F5E132" w14:textId="77777777" w:rsidR="00E561BC" w:rsidRDefault="00E561BC">
      <w:r>
        <w:rPr>
          <w:rFonts w:ascii="Times New Roman" w:hAnsi="Times New Roman"/>
        </w:rPr>
        <w:t>Let it be a place where you no longer have to explain yourself.</w:t>
      </w:r>
    </w:p>
    <w:p w14:paraId="5BCCE5B9" w14:textId="77777777" w:rsidR="00E561BC" w:rsidRDefault="00E561BC">
      <w:r>
        <w:rPr>
          <w:rFonts w:ascii="Times New Roman" w:hAnsi="Times New Roman"/>
        </w:rPr>
        <w:t>Where you do not have to beg to be understood.</w:t>
      </w:r>
    </w:p>
    <w:p w14:paraId="5E95CAA3" w14:textId="77777777" w:rsidR="00E561BC" w:rsidRDefault="00E561BC"/>
    <w:p w14:paraId="338BC6A7" w14:textId="77777777" w:rsidR="00E561BC" w:rsidRDefault="00E561BC">
      <w:r>
        <w:rPr>
          <w:rFonts w:ascii="Times New Roman" w:hAnsi="Times New Roman"/>
        </w:rPr>
        <w:t>This is not just a book.</w:t>
      </w:r>
    </w:p>
    <w:p w14:paraId="1450BCAD" w14:textId="77777777" w:rsidR="00E561BC" w:rsidRDefault="00E561BC">
      <w:r>
        <w:rPr>
          <w:rFonts w:ascii="Times New Roman" w:hAnsi="Times New Roman"/>
        </w:rPr>
        <w:t>This is a beginning.</w:t>
      </w:r>
    </w:p>
    <w:p w14:paraId="786301AD" w14:textId="77777777" w:rsidR="00E561BC" w:rsidRDefault="00E561BC">
      <w:r>
        <w:rPr>
          <w:rFonts w:ascii="Times New Roman" w:hAnsi="Times New Roman"/>
        </w:rPr>
        <w:t>And I promise you—</w:t>
      </w:r>
    </w:p>
    <w:p w14:paraId="094438F8" w14:textId="41FAE420" w:rsidR="00E561BC" w:rsidRDefault="00E561BC">
      <w:r>
        <w:rPr>
          <w:rFonts w:ascii="Times New Roman" w:hAnsi="Times New Roman"/>
        </w:rPr>
        <w:t>It is a beautiful one.</w:t>
      </w:r>
    </w:p>
    <w:p w14:paraId="194A43F5" w14:textId="77777777" w:rsidR="00E561BC" w:rsidRDefault="00E561BC"/>
    <w:p w14:paraId="511DDAE1" w14:textId="77777777" w:rsidR="00E561BC" w:rsidRPr="00F13445" w:rsidRDefault="00E561BC">
      <w:pPr>
        <w:pBdr>
          <w:bottom w:val="single" w:sz="6" w:space="1" w:color="auto"/>
        </w:pBdr>
        <w:rPr>
          <w:b/>
          <w:bCs/>
        </w:rPr>
      </w:pPr>
    </w:p>
    <w:p w14:paraId="470C7E62" w14:textId="77777777" w:rsidR="00E561BC" w:rsidRDefault="00E561BC"/>
    <w:p w14:paraId="1FF6C60C" w14:textId="77777777" w:rsidR="000D6E1A" w:rsidRDefault="000D6E1A" w:rsidP="000202B3">
      <w:pPr>
        <w:ind w:firstLine="0"/>
      </w:pPr>
    </w:p>
    <w:p w14:paraId="7A74EA50" w14:textId="7367D3B8" w:rsidR="00955FAD" w:rsidRDefault="00955FAD">
      <w:pPr>
        <w:rPr>
          <w:sz w:val="40"/>
          <w:szCs w:val="40"/>
        </w:rPr>
      </w:pPr>
      <w:r>
        <w:rPr>
          <mc:AlternateContent>
            <mc:Choice Requires="w16se">
              <w:rFonts w:ascii="Times New Roman" w:hAnsi="Times New Roman"/>
            </mc:Choice>
            <mc:Fallback>
              <w:rFonts w:ascii="Segoe UI Emoji" w:eastAsia="Segoe UI Emoji" w:hAnsi="Segoe UI Emoji" w:cs="Segoe UI Emoji"/>
            </mc:Fallback>
          </mc:AlternateContent>
          <w:sz w:val="40"/>
          <w:szCs w:val="40"/>
        </w:rPr>
        <mc:AlternateContent>
          <mc:Choice Requires="w16se">
            <w16se:symEx w16se:font="Segoe UI Emoji" w16se:char="1F33B"/>
          </mc:Choice>
          <mc:Fallback>
            <w:t>🌻</w:t>
          </mc:Fallback>
        </mc:AlternateContent>
      </w:r>
      <w:r w:rsidR="004C6988">
        <w:rPr>
          <w:rFonts w:ascii="Times New Roman" w:hAnsi="Times New Roman"/>
          <w:sz w:val="40"/>
          <w:szCs w:val="40"/>
        </w:rPr>
        <w:t xml:space="preserve">— </w:t>
      </w:r>
      <w:r w:rsidR="003D1096">
        <w:rPr>
          <w:rFonts w:ascii="Times New Roman" w:hAnsi="Times New Roman"/>
          <w:sz w:val="40"/>
          <w:szCs w:val="40"/>
        </w:rPr>
        <w:t>SYNOPSIS:</w:t>
      </w:r>
    </w:p>
    <w:p w14:paraId="5918909A" w14:textId="29FA17EF" w:rsidR="000D6E1A" w:rsidRPr="00955FAD" w:rsidRDefault="000D6E1A">
      <w:pPr>
        <w:jc w:val="center"/>
        <w:rPr>
          <w:sz w:val="40"/>
          <w:szCs w:val="40"/>
        </w:rPr>
      </w:pPr>
      <w:r w:rsidRPr="00955FAD">
        <w:rPr>
          <w:rFonts w:ascii="Times New Roman" w:hAnsi="Times New Roman"/>
          <w:sz w:val="40"/>
          <w:szCs w:val="40"/>
        </w:rPr>
        <w:t>You Are a Poem, and the World is Reading You</w:t>
      </w:r>
    </w:p>
    <w:p w14:paraId="1E704069" w14:textId="77777777" w:rsidR="000D6E1A" w:rsidRDefault="000D6E1A"/>
    <w:p w14:paraId="5363B52A" w14:textId="77777777" w:rsidR="000D6E1A" w:rsidRDefault="000D6E1A">
      <w:r>
        <w:rPr>
          <w:rFonts w:ascii="Times New Roman" w:hAnsi="Times New Roman"/>
        </w:rPr>
        <w:t>You did not find this book by accident. It found you.</w:t>
      </w:r>
    </w:p>
    <w:p w14:paraId="3329EEDD" w14:textId="77777777" w:rsidR="000D6E1A" w:rsidRDefault="000D6E1A"/>
    <w:p w14:paraId="6ABD6F9F" w14:textId="77777777" w:rsidR="000D6E1A" w:rsidRDefault="000D6E1A">
      <w:r>
        <w:rPr>
          <w:rFonts w:ascii="Times New Roman" w:hAnsi="Times New Roman"/>
        </w:rPr>
        <w:t>Somewhere between the pages, between the spaces of each word, there is a reflection of you. This is not just a book—it is a mirror, a conversation, a quiet whisper in the spaces you thought no one noticed.</w:t>
      </w:r>
    </w:p>
    <w:p w14:paraId="007010B7" w14:textId="77777777" w:rsidR="000D6E1A" w:rsidRDefault="000D6E1A"/>
    <w:p w14:paraId="663DE9CF" w14:textId="7B714117" w:rsidR="000D6E1A" w:rsidRDefault="000D6E1A">
      <w:r>
        <w:rPr>
          <w:rFonts w:ascii="Times New Roman" w:hAnsi="Times New Roman"/>
        </w:rPr>
        <w:t>It Is here to sit with you in your softness, to unravel you gently, to remind you that you have always been poetry in motion. It will ask you questions you didn’t know you needed to answer. It will pull at the threads of your heart, not to unravel you completely, but to show you the beauty of being woven together, even after everything.</w:t>
      </w:r>
    </w:p>
    <w:p w14:paraId="703FA647" w14:textId="77777777" w:rsidR="000D6E1A" w:rsidRDefault="000D6E1A"/>
    <w:p w14:paraId="54DAF5AA" w14:textId="77777777" w:rsidR="000D6E1A" w:rsidRDefault="000D6E1A">
      <w:r>
        <w:rPr>
          <w:rFonts w:ascii="Times New Roman" w:hAnsi="Times New Roman"/>
        </w:rPr>
        <w:t>This book is not here to teach you who you are. It is here to remind you of what you already know—of the love that has shaped you, the pain that has strengthened you, and the art of being human in all its aching, beautiful forms.</w:t>
      </w:r>
    </w:p>
    <w:p w14:paraId="6F0F6EF8" w14:textId="77777777" w:rsidR="000D6E1A" w:rsidRDefault="000D6E1A"/>
    <w:p w14:paraId="3E2115BB" w14:textId="77777777" w:rsidR="000D6E1A" w:rsidRDefault="000D6E1A">
      <w:pPr>
        <w:jc w:val="center"/>
      </w:pPr>
      <w:r>
        <w:rPr>
          <w:rFonts w:ascii="Times New Roman" w:hAnsi="Times New Roman"/>
        </w:rPr>
        <w:t>You are a poem. And the world is reading you.</w:t>
      </w:r>
    </w:p>
    <w:p w14:paraId="164B87AB" w14:textId="6B72178C" w:rsidR="000D6E1A" w:rsidRDefault="003D1096" w:rsidP="003D1096">
      <w:pPr>
        <w:pStyle w:val="ListParagraph"/>
        <w:ind w:left="1080" w:firstLine="0"/>
      </w:pPr>
      <w:r>
        <w:rPr>
          <w:rFonts w:ascii="Times New Roman" w:hAnsi="Times New Roman"/>
        </w:rPr>
        <w:t>–Zeke Iverson.</w:t>
      </w:r>
    </w:p>
    <w:p w14:paraId="757898A6" w14:textId="77777777" w:rsidR="00B118E5" w:rsidRDefault="00B118E5"/>
    <w:p w14:paraId="2E850C25" w14:textId="77777777" w:rsidR="00B118E5" w:rsidRDefault="00B118E5">
      <w:pPr>
        <w:pBdr>
          <w:bottom w:val="single" w:sz="6" w:space="1" w:color="auto"/>
        </w:pBdr>
      </w:pPr>
    </w:p>
    <w:p w14:paraId="60C33111" w14:textId="77777777" w:rsidR="00B118E5" w:rsidRDefault="00B118E5"/>
    <w:p w14:paraId="3B3E47D8" w14:textId="77E05E9B" w:rsidR="00B118E5" w:rsidRPr="004C6988" w:rsidRDefault="00B118E5" w:rsidP="004C6988">
      <w:pPr>
        <w:pStyle w:val="ListParagraph"/>
        <w:numPr>
          <w:ilvl w:val="0"/>
          <w:numId w:val="20"/>
        </w:numPr>
        <w:rPr>
          <w:sz w:val="48"/>
          <w:szCs w:val="48"/>
        </w:rPr>
      </w:pPr>
      <w:r w:rsidRPr="004C6988">
        <w:rPr>
          <w:rFonts w:ascii="Times New Roman" w:hAnsi="Times New Roman"/>
          <w:sz w:val="48"/>
          <w:szCs w:val="48"/>
        </w:rPr>
        <w:t xml:space="preserve">Table of Contents </w:t>
      </w:r>
      <w:r w:rsidRPr="004C6988">
        <w:rPr>
          <w:rFonts w:ascii="Times New Roman" w:hAnsi="Times New Roman" w:cs="Segoe UI Emoji"/>
          <w:sz w:val="48"/>
          <w:szCs w:val="48"/>
        </w:rPr>
        <w:t>✨</w:t>
      </w:r>
    </w:p>
    <w:p w14:paraId="5F570E2C" w14:textId="77777777" w:rsidR="00B118E5" w:rsidRDefault="00B118E5"/>
    <w:p w14:paraId="29C78C9F"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80"/>
          </mc:Choice>
          <mc:Fallback>
            <w:t>🎀</w:t>
          </mc:Fallback>
        </mc:AlternateContent>
      </w:r>
      <w:r>
        <w:rPr>
          <w:rFonts w:ascii="Times New Roman" w:hAnsi="Times New Roman"/>
        </w:rPr>
        <w:t xml:space="preserve"> Section 0: Love &amp; Longing I</w:t>
      </w:r>
    </w:p>
    <w:p w14:paraId="676A730C" w14:textId="77777777" w:rsidR="00B118E5" w:rsidRDefault="00B118E5"/>
    <w:p w14:paraId="79CC718B" w14:textId="77777777" w:rsidR="00B118E5" w:rsidRDefault="00B118E5">
      <w:r>
        <w:rPr>
          <w:rFonts w:ascii="Times New Roman" w:hAnsi="Times New Roman"/>
        </w:rPr>
        <w:t>The depth of human connection, love in all its forms.</w:t>
      </w:r>
    </w:p>
    <w:p w14:paraId="332CC7B3" w14:textId="77777777" w:rsidR="00B118E5" w:rsidRDefault="00B118E5"/>
    <w:p w14:paraId="57F5EE93" w14:textId="77777777" w:rsidR="00B118E5" w:rsidRDefault="00B118E5">
      <w:r>
        <w:rPr>
          <w:rFonts w:ascii="Times New Roman" w:hAnsi="Times New Roman"/>
        </w:rPr>
        <w:t>Page 1 — Love as Something Steady</w:t>
      </w:r>
    </w:p>
    <w:p w14:paraId="10CE615C" w14:textId="77777777" w:rsidR="00B118E5" w:rsidRDefault="00B118E5"/>
    <w:p w14:paraId="5879C5BC" w14:textId="77777777" w:rsidR="00B118E5" w:rsidRDefault="00B118E5">
      <w:r>
        <w:rPr>
          <w:rFonts w:ascii="Times New Roman" w:hAnsi="Times New Roman"/>
        </w:rPr>
        <w:t>Page 2 — Love That Chooses You Fully</w:t>
      </w:r>
    </w:p>
    <w:p w14:paraId="52A3A9CB" w14:textId="77777777" w:rsidR="00B118E5" w:rsidRDefault="00B118E5"/>
    <w:p w14:paraId="6BB5AB2F" w14:textId="77777777" w:rsidR="00B118E5" w:rsidRDefault="00B118E5">
      <w:r>
        <w:rPr>
          <w:rFonts w:ascii="Times New Roman" w:hAnsi="Times New Roman"/>
        </w:rPr>
        <w:t>Page 3 — Love Will Find Its Way to You</w:t>
      </w:r>
    </w:p>
    <w:p w14:paraId="33750D21" w14:textId="77777777" w:rsidR="00B118E5" w:rsidRDefault="00B118E5"/>
    <w:p w14:paraId="2C8589ED" w14:textId="77777777" w:rsidR="00B118E5" w:rsidRDefault="00B118E5">
      <w:r>
        <w:rPr>
          <w:rFonts w:ascii="Times New Roman" w:hAnsi="Times New Roman"/>
        </w:rPr>
        <w:t>Page 4 — Love Needs to Feel Secure</w:t>
      </w:r>
    </w:p>
    <w:p w14:paraId="1A0901E5" w14:textId="77777777" w:rsidR="00B118E5" w:rsidRDefault="00B118E5"/>
    <w:p w14:paraId="669A7BE4" w14:textId="77777777" w:rsidR="00B118E5" w:rsidRDefault="00B118E5">
      <w:r>
        <w:rPr>
          <w:rFonts w:ascii="Times New Roman" w:hAnsi="Times New Roman"/>
        </w:rPr>
        <w:t>Page 5 — Love That Nourishes, Not Depletes</w:t>
      </w:r>
    </w:p>
    <w:p w14:paraId="4F8FC187" w14:textId="77777777" w:rsidR="00B118E5" w:rsidRDefault="00B118E5"/>
    <w:p w14:paraId="590040DE" w14:textId="77777777" w:rsidR="00B118E5" w:rsidRDefault="00B118E5">
      <w:r>
        <w:rPr>
          <w:rFonts w:ascii="Times New Roman" w:hAnsi="Times New Roman"/>
        </w:rPr>
        <w:t>Page 6 — Everything Has Ended, Yet I Am Still Here</w:t>
      </w:r>
    </w:p>
    <w:p w14:paraId="79C562E8" w14:textId="77777777" w:rsidR="00B118E5" w:rsidRDefault="00B118E5"/>
    <w:p w14:paraId="24704B74" w14:textId="77777777" w:rsidR="00B118E5" w:rsidRDefault="00B118E5"/>
    <w:p w14:paraId="030B6DA5"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Section I: Becoming</w:t>
      </w:r>
    </w:p>
    <w:p w14:paraId="687A17E0" w14:textId="77777777" w:rsidR="00B118E5" w:rsidRDefault="00B118E5"/>
    <w:p w14:paraId="2EF2CA6A" w14:textId="77777777" w:rsidR="00B118E5" w:rsidRDefault="00B118E5">
      <w:r>
        <w:rPr>
          <w:rFonts w:ascii="Times New Roman" w:hAnsi="Times New Roman"/>
        </w:rPr>
        <w:lastRenderedPageBreak/>
        <w:t>Growth, healing, and stepping into your own light.</w:t>
      </w:r>
    </w:p>
    <w:p w14:paraId="334C0D6A" w14:textId="77777777" w:rsidR="00B118E5" w:rsidRDefault="00B118E5"/>
    <w:p w14:paraId="07AB6B3C" w14:textId="77777777" w:rsidR="00B118E5" w:rsidRDefault="00B118E5">
      <w:r>
        <w:rPr>
          <w:rFonts w:ascii="Times New Roman" w:hAnsi="Times New Roman"/>
        </w:rPr>
        <w:t>Page 1 — A Poetic Reflection</w:t>
      </w:r>
    </w:p>
    <w:p w14:paraId="563D9A76" w14:textId="77777777" w:rsidR="00B118E5" w:rsidRDefault="00B118E5"/>
    <w:p w14:paraId="145B8D84" w14:textId="77777777" w:rsidR="00B118E5" w:rsidRDefault="00B118E5">
      <w:r>
        <w:rPr>
          <w:rFonts w:ascii="Times New Roman" w:hAnsi="Times New Roman"/>
        </w:rPr>
        <w:t>Page 2 — A Conversation with Yourself</w:t>
      </w:r>
    </w:p>
    <w:p w14:paraId="1750C2F8" w14:textId="77777777" w:rsidR="00B118E5" w:rsidRDefault="00B118E5"/>
    <w:p w14:paraId="1054588C" w14:textId="77777777" w:rsidR="00B118E5" w:rsidRDefault="00B118E5">
      <w:r>
        <w:rPr>
          <w:rFonts w:ascii="Times New Roman" w:hAnsi="Times New Roman"/>
        </w:rPr>
        <w:t>Page 3 — A Reminder to Return to Yourself</w:t>
      </w:r>
    </w:p>
    <w:p w14:paraId="0ED5AC08" w14:textId="77777777" w:rsidR="00B118E5" w:rsidRDefault="00B118E5"/>
    <w:p w14:paraId="36357916" w14:textId="77777777" w:rsidR="00B118E5" w:rsidRDefault="00B118E5">
      <w:r>
        <w:rPr>
          <w:rFonts w:ascii="Times New Roman" w:hAnsi="Times New Roman"/>
        </w:rPr>
        <w:t>Page 4 — Embracing Your Unfolding</w:t>
      </w:r>
    </w:p>
    <w:p w14:paraId="3C731417" w14:textId="77777777" w:rsidR="00B118E5" w:rsidRDefault="00B118E5"/>
    <w:p w14:paraId="25D67AB1" w14:textId="77777777" w:rsidR="00B118E5" w:rsidRDefault="00B118E5">
      <w:r>
        <w:rPr>
          <w:rFonts w:ascii="Times New Roman" w:hAnsi="Times New Roman"/>
        </w:rPr>
        <w:t>Page 5 — A Letter to the One Who Feels Lost</w:t>
      </w:r>
    </w:p>
    <w:p w14:paraId="302DA4F4" w14:textId="77777777" w:rsidR="00B118E5" w:rsidRDefault="00B118E5"/>
    <w:p w14:paraId="621DF782" w14:textId="77777777" w:rsidR="00B118E5" w:rsidRDefault="00B118E5">
      <w:r>
        <w:rPr>
          <w:rFonts w:ascii="Times New Roman" w:hAnsi="Times New Roman"/>
        </w:rPr>
        <w:t>Page 6 — You Are Not Behind</w:t>
      </w:r>
    </w:p>
    <w:p w14:paraId="32AD3262" w14:textId="77777777" w:rsidR="00B118E5" w:rsidRDefault="00B118E5"/>
    <w:p w14:paraId="3972B29E" w14:textId="77777777" w:rsidR="00B118E5" w:rsidRDefault="00B118E5">
      <w:r>
        <w:rPr>
          <w:rFonts w:ascii="Times New Roman" w:hAnsi="Times New Roman"/>
        </w:rPr>
        <w:t>Page 7 — A Letter to the One Who Feels Too Much</w:t>
      </w:r>
    </w:p>
    <w:p w14:paraId="003B2926" w14:textId="77777777" w:rsidR="00B118E5" w:rsidRDefault="00B118E5"/>
    <w:p w14:paraId="78A650CC" w14:textId="77777777" w:rsidR="00B118E5" w:rsidRDefault="00B118E5">
      <w:r>
        <w:rPr>
          <w:rFonts w:ascii="Times New Roman" w:hAnsi="Times New Roman"/>
        </w:rPr>
        <w:t>Page 8 — The Quiet Unfolding</w:t>
      </w:r>
    </w:p>
    <w:p w14:paraId="1F769295" w14:textId="77777777" w:rsidR="00B118E5" w:rsidRDefault="00B118E5"/>
    <w:p w14:paraId="22E2125B" w14:textId="77777777" w:rsidR="00B118E5" w:rsidRDefault="00B118E5">
      <w:r>
        <w:rPr>
          <w:rFonts w:ascii="Times New Roman" w:hAnsi="Times New Roman"/>
        </w:rPr>
        <w:t>Page 9 — A Love Letter to Every Version of You</w:t>
      </w:r>
    </w:p>
    <w:p w14:paraId="55E6F7B0" w14:textId="77777777" w:rsidR="00B118E5" w:rsidRDefault="00B118E5"/>
    <w:p w14:paraId="18B8F17B" w14:textId="77777777" w:rsidR="00B118E5" w:rsidRDefault="00B118E5">
      <w:r>
        <w:rPr>
          <w:rFonts w:ascii="Times New Roman" w:hAnsi="Times New Roman"/>
        </w:rPr>
        <w:t>Page 10 — You Are Already Everything You Need to Be</w:t>
      </w:r>
    </w:p>
    <w:p w14:paraId="0A14CDA9" w14:textId="77777777" w:rsidR="00B118E5" w:rsidRDefault="00B118E5"/>
    <w:p w14:paraId="5B2274EE" w14:textId="77777777" w:rsidR="00B118E5" w:rsidRDefault="00B118E5"/>
    <w:p w14:paraId="3018DA1B" w14:textId="77777777" w:rsidR="00147840" w:rsidRDefault="00147840"/>
    <w:p w14:paraId="53ECB290"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94"/>
          </mc:Choice>
          <mc:Fallback>
            <w:t>💔</w:t>
          </mc:Fallback>
        </mc:AlternateContent>
      </w:r>
      <w:r>
        <w:rPr>
          <w:rFonts w:ascii="Times New Roman" w:hAnsi="Times New Roman"/>
        </w:rPr>
        <w:t xml:space="preserve"> Section II: Letting Go</w:t>
      </w:r>
    </w:p>
    <w:p w14:paraId="3A8B31ED" w14:textId="77777777" w:rsidR="00B118E5" w:rsidRDefault="00B118E5"/>
    <w:p w14:paraId="0907355B" w14:textId="77777777" w:rsidR="00B118E5" w:rsidRDefault="00B118E5">
      <w:r>
        <w:rPr>
          <w:rFonts w:ascii="Times New Roman" w:hAnsi="Times New Roman"/>
        </w:rPr>
        <w:t>Learning the beauty of release, of surrender, of soft goodbyes.</w:t>
      </w:r>
    </w:p>
    <w:p w14:paraId="749698E1" w14:textId="77777777" w:rsidR="00B118E5" w:rsidRDefault="00B118E5"/>
    <w:p w14:paraId="5073F21D" w14:textId="77777777" w:rsidR="00B118E5" w:rsidRDefault="00B118E5">
      <w:r>
        <w:rPr>
          <w:rFonts w:ascii="Times New Roman" w:hAnsi="Times New Roman"/>
        </w:rPr>
        <w:t>Page 1 — The Weight You Were Never Meant to Carry</w:t>
      </w:r>
    </w:p>
    <w:p w14:paraId="0B1C1E7A" w14:textId="77777777" w:rsidR="00B118E5" w:rsidRDefault="00B118E5"/>
    <w:p w14:paraId="50C9DCED" w14:textId="77777777" w:rsidR="00B118E5" w:rsidRDefault="00B118E5">
      <w:r>
        <w:rPr>
          <w:rFonts w:ascii="Times New Roman" w:hAnsi="Times New Roman"/>
        </w:rPr>
        <w:t>Page 2 — The Storm You Survived</w:t>
      </w:r>
    </w:p>
    <w:p w14:paraId="6B2D492F" w14:textId="77777777" w:rsidR="00B118E5" w:rsidRDefault="00B118E5"/>
    <w:p w14:paraId="435D8F27" w14:textId="77777777" w:rsidR="00B118E5" w:rsidRDefault="00B118E5">
      <w:r>
        <w:rPr>
          <w:rFonts w:ascii="Times New Roman" w:hAnsi="Times New Roman"/>
        </w:rPr>
        <w:t>Page 3 — A Letter to the One Learning to Move Forward</w:t>
      </w:r>
    </w:p>
    <w:p w14:paraId="7749A767" w14:textId="77777777" w:rsidR="00B118E5" w:rsidRDefault="00B118E5"/>
    <w:p w14:paraId="5FA80B42" w14:textId="77777777" w:rsidR="00B118E5" w:rsidRDefault="00B118E5">
      <w:r>
        <w:rPr>
          <w:rFonts w:ascii="Times New Roman" w:hAnsi="Times New Roman"/>
        </w:rPr>
        <w:t>Page 4 — The Art of Surrender</w:t>
      </w:r>
    </w:p>
    <w:p w14:paraId="4CC4D218" w14:textId="77777777" w:rsidR="00B118E5" w:rsidRDefault="00B118E5"/>
    <w:p w14:paraId="35BCCADF" w14:textId="77777777" w:rsidR="00B118E5" w:rsidRDefault="00B118E5">
      <w:r>
        <w:rPr>
          <w:rFonts w:ascii="Times New Roman" w:hAnsi="Times New Roman"/>
        </w:rPr>
        <w:t>Page 5 — For the One Who Has Never Been Held</w:t>
      </w:r>
    </w:p>
    <w:p w14:paraId="26BF92EC" w14:textId="77777777" w:rsidR="00B118E5" w:rsidRDefault="00B118E5"/>
    <w:p w14:paraId="1E742D45" w14:textId="77777777" w:rsidR="00B118E5" w:rsidRDefault="00B118E5">
      <w:r>
        <w:rPr>
          <w:rFonts w:ascii="Times New Roman" w:hAnsi="Times New Roman"/>
        </w:rPr>
        <w:t>Page 6 — The Fear of What Comes Next</w:t>
      </w:r>
    </w:p>
    <w:p w14:paraId="69F9791F" w14:textId="77777777" w:rsidR="00B118E5" w:rsidRDefault="00B118E5"/>
    <w:p w14:paraId="22A877ED" w14:textId="77777777" w:rsidR="00B118E5" w:rsidRDefault="00B118E5">
      <w:r>
        <w:rPr>
          <w:rFonts w:ascii="Times New Roman" w:hAnsi="Times New Roman"/>
        </w:rPr>
        <w:t>Page 7 — The Things You Were Never Meant to Keep</w:t>
      </w:r>
    </w:p>
    <w:p w14:paraId="340D7486" w14:textId="77777777" w:rsidR="00B118E5" w:rsidRDefault="00B118E5"/>
    <w:p w14:paraId="033BFFB7" w14:textId="77777777" w:rsidR="00B118E5" w:rsidRDefault="00B118E5">
      <w:r>
        <w:rPr>
          <w:rFonts w:ascii="Times New Roman" w:hAnsi="Times New Roman"/>
        </w:rPr>
        <w:t>Page 8 — The Weight No One Sees</w:t>
      </w:r>
    </w:p>
    <w:p w14:paraId="2FCDCA73" w14:textId="77777777" w:rsidR="00B118E5" w:rsidRDefault="00B118E5"/>
    <w:p w14:paraId="04DC75C0" w14:textId="77777777" w:rsidR="00B118E5" w:rsidRDefault="00B118E5">
      <w:r>
        <w:rPr>
          <w:rFonts w:ascii="Times New Roman" w:hAnsi="Times New Roman"/>
        </w:rPr>
        <w:t>Page 9 — The Space Between Holding On and Moving Forward</w:t>
      </w:r>
    </w:p>
    <w:p w14:paraId="189DF44F" w14:textId="77777777" w:rsidR="00B118E5" w:rsidRDefault="00B118E5"/>
    <w:p w14:paraId="7EB23EF5" w14:textId="77777777" w:rsidR="00B118E5" w:rsidRDefault="00B118E5">
      <w:r>
        <w:rPr>
          <w:rFonts w:ascii="Times New Roman" w:hAnsi="Times New Roman"/>
        </w:rPr>
        <w:t>Page 10 — The Last Time You Hold This Pain</w:t>
      </w:r>
    </w:p>
    <w:p w14:paraId="2E01AEDE" w14:textId="77777777" w:rsidR="00B118E5" w:rsidRDefault="00B118E5" w:rsidP="00147840">
      <w:pPr>
        <w:ind w:firstLine="0"/>
      </w:pPr>
    </w:p>
    <w:p w14:paraId="119E37A5"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2764"/>
          </mc:Choice>
          <mc:Fallback>
            <w:t>❤</w:t>
          </mc:Fallback>
        </mc:AlternateContent>
      </w:r>
      <w:r>
        <w:rPr>
          <w:rFonts w:ascii="Times New Roman" w:hAnsi="Times New Roman"/>
        </w:rPr>
        <w:t>️ Section III: Love &amp; Longing II</w:t>
      </w:r>
    </w:p>
    <w:p w14:paraId="7DC962DE" w14:textId="77777777" w:rsidR="00B118E5" w:rsidRDefault="00B118E5"/>
    <w:p w14:paraId="31E2EC1D" w14:textId="77777777" w:rsidR="00B118E5" w:rsidRDefault="00B118E5">
      <w:r>
        <w:rPr>
          <w:rFonts w:ascii="Times New Roman" w:hAnsi="Times New Roman"/>
        </w:rPr>
        <w:t>The depth of human connection, love in all its forms.</w:t>
      </w:r>
    </w:p>
    <w:p w14:paraId="6988EBF9" w14:textId="77777777" w:rsidR="00B118E5" w:rsidRDefault="00B118E5"/>
    <w:p w14:paraId="44D1AEAF" w14:textId="77777777" w:rsidR="00B118E5" w:rsidRDefault="00B118E5">
      <w:r>
        <w:rPr>
          <w:rFonts w:ascii="Times New Roman" w:hAnsi="Times New Roman"/>
        </w:rPr>
        <w:t>Page 1 — Love, in All Its Forms</w:t>
      </w:r>
    </w:p>
    <w:p w14:paraId="3B2759C0" w14:textId="77777777" w:rsidR="00B118E5" w:rsidRDefault="00B118E5"/>
    <w:p w14:paraId="6FAADCFC" w14:textId="77777777" w:rsidR="00B118E5" w:rsidRDefault="00B118E5">
      <w:r>
        <w:rPr>
          <w:rFonts w:ascii="Times New Roman" w:hAnsi="Times New Roman"/>
        </w:rPr>
        <w:t>Page 2 — The Kind of Love That Stays</w:t>
      </w:r>
    </w:p>
    <w:p w14:paraId="08EC9F45" w14:textId="77777777" w:rsidR="00B118E5" w:rsidRDefault="00B118E5"/>
    <w:p w14:paraId="78A6C6F2" w14:textId="77777777" w:rsidR="00B118E5" w:rsidRDefault="00B118E5">
      <w:r>
        <w:rPr>
          <w:rFonts w:ascii="Times New Roman" w:hAnsi="Times New Roman"/>
        </w:rPr>
        <w:t>Page 3 — The Love You Deserve</w:t>
      </w:r>
    </w:p>
    <w:p w14:paraId="312B2A8D" w14:textId="77777777" w:rsidR="00B118E5" w:rsidRDefault="00B118E5"/>
    <w:p w14:paraId="600C27C8" w14:textId="77777777" w:rsidR="00B118E5" w:rsidRDefault="00B118E5">
      <w:r>
        <w:rPr>
          <w:rFonts w:ascii="Times New Roman" w:hAnsi="Times New Roman"/>
        </w:rPr>
        <w:t>Page 4 — The Love That Was Never Yours to Keep</w:t>
      </w:r>
    </w:p>
    <w:p w14:paraId="4D5F0536" w14:textId="77777777" w:rsidR="00B118E5" w:rsidRDefault="00B118E5"/>
    <w:p w14:paraId="5157D57D" w14:textId="77777777" w:rsidR="00B118E5" w:rsidRDefault="00B118E5">
      <w:r>
        <w:rPr>
          <w:rFonts w:ascii="Times New Roman" w:hAnsi="Times New Roman"/>
        </w:rPr>
        <w:t>Page 5 — What Real Love Feels Like</w:t>
      </w:r>
    </w:p>
    <w:p w14:paraId="31A5F354" w14:textId="77777777" w:rsidR="00B118E5" w:rsidRDefault="00B118E5"/>
    <w:p w14:paraId="4674ABF7" w14:textId="77777777" w:rsidR="00B118E5" w:rsidRDefault="00B118E5">
      <w:r>
        <w:rPr>
          <w:rFonts w:ascii="Times New Roman" w:hAnsi="Times New Roman"/>
        </w:rPr>
        <w:t>Page 6 — You Deserve to Be Loved Fully</w:t>
      </w:r>
    </w:p>
    <w:p w14:paraId="04F60364" w14:textId="77777777" w:rsidR="00B118E5" w:rsidRDefault="00B118E5"/>
    <w:p w14:paraId="6CECD2F1" w14:textId="77777777" w:rsidR="00B118E5" w:rsidRDefault="00B118E5">
      <w:r>
        <w:rPr>
          <w:rFonts w:ascii="Times New Roman" w:hAnsi="Times New Roman"/>
        </w:rPr>
        <w:t>Page 7 — When Love Finds You</w:t>
      </w:r>
    </w:p>
    <w:p w14:paraId="5465498E" w14:textId="77777777" w:rsidR="00B118E5" w:rsidRDefault="00B118E5"/>
    <w:p w14:paraId="4CC3BCE7" w14:textId="77777777" w:rsidR="00B118E5" w:rsidRDefault="00B118E5">
      <w:r>
        <w:rPr>
          <w:rFonts w:ascii="Times New Roman" w:hAnsi="Times New Roman"/>
        </w:rPr>
        <w:t>Page 8 — Love Should Feel Safe</w:t>
      </w:r>
    </w:p>
    <w:p w14:paraId="0C32CE7A" w14:textId="77777777" w:rsidR="00B118E5" w:rsidRDefault="00B118E5"/>
    <w:p w14:paraId="1427C8A8" w14:textId="77777777" w:rsidR="00B118E5" w:rsidRDefault="00B118E5">
      <w:r>
        <w:rPr>
          <w:rFonts w:ascii="Times New Roman" w:hAnsi="Times New Roman"/>
        </w:rPr>
        <w:t>Page 9 — Love That Nourishes, Not Depletes</w:t>
      </w:r>
    </w:p>
    <w:p w14:paraId="5549A08F" w14:textId="77777777" w:rsidR="00B118E5" w:rsidRDefault="00B118E5"/>
    <w:p w14:paraId="04A16B64" w14:textId="77777777" w:rsidR="00B118E5" w:rsidRDefault="00B118E5">
      <w:r>
        <w:rPr>
          <w:rFonts w:ascii="Times New Roman" w:hAnsi="Times New Roman"/>
        </w:rPr>
        <w:t>Page 10 — Love Never Leaves</w:t>
      </w:r>
    </w:p>
    <w:p w14:paraId="3FA17BD9" w14:textId="77777777" w:rsidR="00B118E5" w:rsidRDefault="00B118E5"/>
    <w:p w14:paraId="3119073A" w14:textId="77777777" w:rsidR="00B118E5" w:rsidRDefault="00B118E5"/>
    <w:p w14:paraId="28371C48" w14:textId="77777777" w:rsidR="00B118E5" w:rsidRDefault="00B118E5">
      <w:pPr>
        <w:jc w:val="center"/>
      </w:pPr>
      <w:r>
        <w:rPr>
          <w:rFonts w:ascii="Times New Roman" w:hAnsi="Times New Roman"/>
        </w:rPr>
        <w:t>✨ Section IV: The Art of Feeling</w:t>
      </w:r>
    </w:p>
    <w:p w14:paraId="6544B252" w14:textId="77777777" w:rsidR="00B118E5" w:rsidRDefault="00B118E5"/>
    <w:p w14:paraId="1779EE86" w14:textId="77777777" w:rsidR="00B118E5" w:rsidRDefault="00B118E5">
      <w:r>
        <w:rPr>
          <w:rFonts w:ascii="Times New Roman" w:hAnsi="Times New Roman"/>
        </w:rPr>
        <w:t>An ode to those who feel deeply, who love hard, who carry the universe inside them.</w:t>
      </w:r>
    </w:p>
    <w:p w14:paraId="3BC05263" w14:textId="77777777" w:rsidR="00B118E5" w:rsidRDefault="00B118E5"/>
    <w:p w14:paraId="5C257349" w14:textId="77777777" w:rsidR="00B118E5" w:rsidRDefault="00B118E5">
      <w:r>
        <w:rPr>
          <w:rFonts w:ascii="Times New Roman" w:hAnsi="Times New Roman"/>
        </w:rPr>
        <w:t>Page 1 — The Weight and Wonder of Feeling</w:t>
      </w:r>
    </w:p>
    <w:p w14:paraId="23C490C3" w14:textId="77777777" w:rsidR="00B118E5" w:rsidRDefault="00B118E5"/>
    <w:p w14:paraId="46F24921" w14:textId="77777777" w:rsidR="00B118E5" w:rsidRDefault="00B118E5">
      <w:r>
        <w:rPr>
          <w:rFonts w:ascii="Times New Roman" w:hAnsi="Times New Roman"/>
        </w:rPr>
        <w:t>Page 2 — It’s Okay to Be Weak</w:t>
      </w:r>
    </w:p>
    <w:p w14:paraId="57EC4AFB" w14:textId="77777777" w:rsidR="00B118E5" w:rsidRDefault="00B118E5"/>
    <w:p w14:paraId="1F0570C7" w14:textId="77777777" w:rsidR="00B118E5" w:rsidRDefault="00B118E5">
      <w:r>
        <w:rPr>
          <w:rFonts w:ascii="Times New Roman" w:hAnsi="Times New Roman"/>
        </w:rPr>
        <w:t>Page 3 — The Beauty in Falling Apart</w:t>
      </w:r>
    </w:p>
    <w:p w14:paraId="2EC443DB" w14:textId="77777777" w:rsidR="00B118E5" w:rsidRDefault="00B118E5"/>
    <w:p w14:paraId="3A6BFFED" w14:textId="77777777" w:rsidR="00B118E5" w:rsidRDefault="00B118E5">
      <w:r>
        <w:rPr>
          <w:rFonts w:ascii="Times New Roman" w:hAnsi="Times New Roman"/>
        </w:rPr>
        <w:t>Page 4 — The Ache of Being Human</w:t>
      </w:r>
    </w:p>
    <w:p w14:paraId="5C45F8FE" w14:textId="77777777" w:rsidR="00B118E5" w:rsidRDefault="00B118E5"/>
    <w:p w14:paraId="036E1692" w14:textId="77777777" w:rsidR="00B118E5" w:rsidRDefault="00B118E5">
      <w:r>
        <w:rPr>
          <w:rFonts w:ascii="Times New Roman" w:hAnsi="Times New Roman"/>
        </w:rPr>
        <w:t>Page 5 — I Am Still Here.</w:t>
      </w:r>
    </w:p>
    <w:p w14:paraId="3164A0E7" w14:textId="77777777" w:rsidR="00B118E5" w:rsidRDefault="00B118E5"/>
    <w:p w14:paraId="7C7D8ACB" w14:textId="77777777" w:rsidR="00B118E5" w:rsidRDefault="00B118E5">
      <w:r>
        <w:rPr>
          <w:rFonts w:ascii="Times New Roman" w:hAnsi="Times New Roman"/>
        </w:rPr>
        <w:t>Page 6 — The Loneliness That Comes After</w:t>
      </w:r>
    </w:p>
    <w:p w14:paraId="77427585" w14:textId="77777777" w:rsidR="00B118E5" w:rsidRDefault="00B118E5"/>
    <w:p w14:paraId="4BA35F2F" w14:textId="77777777" w:rsidR="00B118E5" w:rsidRDefault="00B118E5">
      <w:r>
        <w:rPr>
          <w:rFonts w:ascii="Times New Roman" w:hAnsi="Times New Roman"/>
        </w:rPr>
        <w:t>Page 7 — Learning to Feel Again</w:t>
      </w:r>
    </w:p>
    <w:p w14:paraId="55876F41" w14:textId="77777777" w:rsidR="00B118E5" w:rsidRDefault="00B118E5"/>
    <w:p w14:paraId="47C40101" w14:textId="77777777" w:rsidR="00B118E5" w:rsidRDefault="00B118E5">
      <w:r>
        <w:rPr>
          <w:rFonts w:ascii="Times New Roman" w:hAnsi="Times New Roman"/>
        </w:rPr>
        <w:t>Page 8 — The Weight That You Can Now Release</w:t>
      </w:r>
    </w:p>
    <w:p w14:paraId="45676EE3" w14:textId="77777777" w:rsidR="00B118E5" w:rsidRDefault="00B118E5"/>
    <w:p w14:paraId="2C15C70B" w14:textId="77777777" w:rsidR="00B118E5" w:rsidRDefault="00B118E5">
      <w:r>
        <w:rPr>
          <w:rFonts w:ascii="Times New Roman" w:hAnsi="Times New Roman"/>
        </w:rPr>
        <w:t>Page 9 — Forgiving Yourself for the Things You Cannot Change</w:t>
      </w:r>
    </w:p>
    <w:p w14:paraId="5A81BCE6" w14:textId="77777777" w:rsidR="00B118E5" w:rsidRDefault="00B118E5"/>
    <w:p w14:paraId="3E389D78" w14:textId="77777777" w:rsidR="00B118E5" w:rsidRDefault="00B118E5">
      <w:r>
        <w:rPr>
          <w:rFonts w:ascii="Times New Roman" w:hAnsi="Times New Roman"/>
        </w:rPr>
        <w:t>Page 10 — The Feeling You Cannot Name</w:t>
      </w:r>
    </w:p>
    <w:p w14:paraId="1CFDDD3D" w14:textId="77777777" w:rsidR="00B118E5" w:rsidRDefault="00B118E5"/>
    <w:p w14:paraId="521D1C11" w14:textId="77777777" w:rsidR="00B118E5" w:rsidRDefault="00B118E5"/>
    <w:p w14:paraId="41CA86C7"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9F8"/>
          </mc:Choice>
          <mc:Fallback>
            <w:t>🧸</w:t>
          </mc:Fallback>
        </mc:AlternateContent>
      </w:r>
      <w:r>
        <w:rPr>
          <w:rFonts w:ascii="Times New Roman" w:hAnsi="Times New Roman"/>
        </w:rPr>
        <w:t xml:space="preserve"> Section V: You Are a Poem</w:t>
      </w:r>
    </w:p>
    <w:p w14:paraId="11A14887" w14:textId="77777777" w:rsidR="00B118E5" w:rsidRDefault="00B118E5"/>
    <w:p w14:paraId="73681A6A" w14:textId="77777777" w:rsidR="00B118E5" w:rsidRDefault="00B118E5">
      <w:r>
        <w:rPr>
          <w:rFonts w:ascii="Times New Roman" w:hAnsi="Times New Roman"/>
        </w:rPr>
        <w:t>A gentle reminder that life itself is poetry, and you are its writer.</w:t>
      </w:r>
    </w:p>
    <w:p w14:paraId="7BCA3743" w14:textId="77777777" w:rsidR="00B118E5" w:rsidRDefault="00B118E5"/>
    <w:p w14:paraId="17B6EEC4" w14:textId="77777777" w:rsidR="00B118E5" w:rsidRDefault="00B118E5">
      <w:pPr>
        <w:jc w:val="center"/>
      </w:pPr>
      <w:r>
        <w:rPr>
          <w:rFonts w:ascii="Times New Roman" w:hAnsi="Times New Roman"/>
        </w:rPr>
        <w:t>Page 1 — You Are a Poem, and the World Is Reading You</w:t>
      </w:r>
    </w:p>
    <w:p w14:paraId="5FF29E8E" w14:textId="77777777" w:rsidR="00B118E5" w:rsidRDefault="00B118E5"/>
    <w:p w14:paraId="79B9A71E" w14:textId="77777777" w:rsidR="00B118E5" w:rsidRDefault="00B118E5">
      <w:r>
        <w:rPr>
          <w:rFonts w:ascii="Times New Roman" w:hAnsi="Times New Roman"/>
        </w:rPr>
        <w:t>Page 2 — The Universe Wrote You Into Existence</w:t>
      </w:r>
    </w:p>
    <w:p w14:paraId="624D1B90" w14:textId="77777777" w:rsidR="00B118E5" w:rsidRDefault="00B118E5"/>
    <w:p w14:paraId="43275248" w14:textId="77777777" w:rsidR="00B118E5" w:rsidRDefault="00B118E5">
      <w:r>
        <w:rPr>
          <w:rFonts w:ascii="Times New Roman" w:hAnsi="Times New Roman"/>
        </w:rPr>
        <w:t>Page 3 — The Universe Is Writing You in Cursive</w:t>
      </w:r>
    </w:p>
    <w:p w14:paraId="568C6E5E" w14:textId="77777777" w:rsidR="00B118E5" w:rsidRDefault="00B118E5"/>
    <w:p w14:paraId="647300A9" w14:textId="77777777" w:rsidR="00B118E5" w:rsidRDefault="00B118E5">
      <w:r>
        <w:rPr>
          <w:rFonts w:ascii="Times New Roman" w:hAnsi="Times New Roman"/>
        </w:rPr>
        <w:t>Page 4 — You Are the Writer, and You Are the Story</w:t>
      </w:r>
    </w:p>
    <w:p w14:paraId="2AED3E8B" w14:textId="77777777" w:rsidR="00B118E5" w:rsidRDefault="00B118E5"/>
    <w:p w14:paraId="6A852A98" w14:textId="77777777" w:rsidR="00B118E5" w:rsidRDefault="00B118E5">
      <w:r>
        <w:rPr>
          <w:rFonts w:ascii="Times New Roman" w:hAnsi="Times New Roman"/>
        </w:rPr>
        <w:t>Page 5 — You Are the Ink That Refuses to Fade</w:t>
      </w:r>
    </w:p>
    <w:p w14:paraId="11BFE9BB" w14:textId="77777777" w:rsidR="00B118E5" w:rsidRDefault="00B118E5"/>
    <w:p w14:paraId="0A765C9D" w14:textId="77777777" w:rsidR="00B118E5" w:rsidRDefault="00B118E5">
      <w:r>
        <w:rPr>
          <w:rFonts w:ascii="Times New Roman" w:hAnsi="Times New Roman"/>
        </w:rPr>
        <w:t>Page 6 — The Canvas of Your Existence (A Prelude to the Final Revelation)</w:t>
      </w:r>
    </w:p>
    <w:p w14:paraId="79CBB6EB" w14:textId="77777777" w:rsidR="00B118E5" w:rsidRDefault="00B118E5"/>
    <w:p w14:paraId="173544F1" w14:textId="77777777" w:rsidR="00B118E5" w:rsidRDefault="00B118E5">
      <w:r>
        <w:rPr>
          <w:rFonts w:ascii="Times New Roman" w:hAnsi="Times New Roman"/>
        </w:rPr>
        <w:t>Page 7 — The Colors of Longing</w:t>
      </w:r>
    </w:p>
    <w:p w14:paraId="71A296DB" w14:textId="77777777" w:rsidR="00B118E5" w:rsidRDefault="00B118E5"/>
    <w:p w14:paraId="05825070" w14:textId="77777777" w:rsidR="00B118E5" w:rsidRDefault="00B118E5">
      <w:r>
        <w:rPr>
          <w:rFonts w:ascii="Times New Roman" w:hAnsi="Times New Roman"/>
        </w:rPr>
        <w:t>Page 8 — The Moment Before the Universe Began</w:t>
      </w:r>
    </w:p>
    <w:p w14:paraId="73549C58" w14:textId="77777777" w:rsidR="00B118E5" w:rsidRDefault="00B118E5"/>
    <w:p w14:paraId="0FFEDD00" w14:textId="052CAE50" w:rsidR="00B118E5" w:rsidRDefault="00B118E5">
      <w:r>
        <w:rPr>
          <w:rFonts w:ascii="Times New Roman" w:hAnsi="Times New Roman"/>
        </w:rPr>
        <w:t xml:space="preserve">Page 9 — The Universe Was Born From Your Tears (Final Poem, </w:t>
      </w:r>
      <w:r w:rsidR="00EB751D">
        <w:rPr>
          <w:rFonts w:ascii="Times New Roman" w:hAnsi="Times New Roman"/>
        </w:rPr>
        <w:t>Prelude)</w:t>
      </w:r>
    </w:p>
    <w:p w14:paraId="3F70F462" w14:textId="77777777" w:rsidR="00B118E5" w:rsidRDefault="00B118E5"/>
    <w:p w14:paraId="6B5C33F5" w14:textId="77777777" w:rsidR="00B118E5" w:rsidRDefault="00B118E5">
      <w:r>
        <w:rPr>
          <w:rFonts w:ascii="Times New Roman" w:hAnsi="Times New Roman"/>
        </w:rPr>
        <w:lastRenderedPageBreak/>
        <w:t>Page 10 — A Final Whisper to You (Closing Reflection)</w:t>
      </w:r>
    </w:p>
    <w:p w14:paraId="4B422E79" w14:textId="77777777" w:rsidR="00B118E5" w:rsidRDefault="00B118E5"/>
    <w:p w14:paraId="44FDA429" w14:textId="77777777" w:rsidR="00B118E5" w:rsidRDefault="00B118E5"/>
    <w:p w14:paraId="518F8851" w14:textId="77777777" w:rsidR="00B118E5" w:rsidRDefault="00B118E5">
      <w:pPr>
        <w:jc w:val="center"/>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19"/>
          </mc:Choice>
          <mc:Fallback>
            <w:t>🌙</w:t>
          </mc:Fallback>
        </mc:AlternateContent>
      </w:r>
      <w:r>
        <w:rPr>
          <w:rFonts w:ascii="Times New Roman" w:hAnsi="Times New Roman"/>
        </w:rPr>
        <w:t xml:space="preserve"> Final Section: A Message from the Author</w:t>
      </w:r>
    </w:p>
    <w:p w14:paraId="0A6D79F3" w14:textId="77777777" w:rsidR="00B118E5" w:rsidRDefault="00B118E5"/>
    <w:p w14:paraId="24EC0FAF" w14:textId="77777777" w:rsidR="00B118E5" w:rsidRDefault="00B118E5">
      <w:r>
        <w:rPr>
          <w:rFonts w:ascii="Times New Roman" w:hAnsi="Times New Roman"/>
        </w:rPr>
        <w:t>The author’s heartfelt message to the readers.</w:t>
      </w:r>
    </w:p>
    <w:p w14:paraId="0F226D17" w14:textId="77777777" w:rsidR="00B118E5" w:rsidRDefault="00B118E5"/>
    <w:p w14:paraId="36BFCDE5" w14:textId="77777777" w:rsidR="00B118E5" w:rsidRDefault="00B118E5">
      <w:r>
        <w:rPr>
          <w:rFonts w:ascii="Times New Roman" w:hAnsi="Times New Roman"/>
        </w:rPr>
        <w:t>Page 11 — To the One Who Has Walked This Journey (A Letter from the Author)</w:t>
      </w:r>
    </w:p>
    <w:p w14:paraId="774A890E" w14:textId="77777777" w:rsidR="00B118E5" w:rsidRDefault="00B118E5"/>
    <w:p w14:paraId="0178C724" w14:textId="77777777" w:rsidR="00B118E5" w:rsidRDefault="00B118E5">
      <w:r>
        <w:rPr>
          <w:rFonts w:ascii="Times New Roman" w:hAnsi="Times New Roman"/>
        </w:rPr>
        <w:t>Page 12 — A Name Written in Light (A Quiet Dedication)</w:t>
      </w:r>
    </w:p>
    <w:p w14:paraId="117C56AB" w14:textId="77777777" w:rsidR="00B118E5" w:rsidRDefault="00B118E5">
      <w:pPr>
        <w:pBdr>
          <w:bottom w:val="single" w:sz="6" w:space="1" w:color="auto"/>
        </w:pBdr>
      </w:pPr>
    </w:p>
    <w:p w14:paraId="696FC6A6" w14:textId="77777777" w:rsidR="006C6F57" w:rsidRDefault="006C6F57">
      <w:pPr>
        <w:pBdr>
          <w:bottom w:val="single" w:sz="6" w:space="1" w:color="auto"/>
        </w:pBdr>
      </w:pPr>
    </w:p>
    <w:p w14:paraId="1EE24519" w14:textId="77777777" w:rsidR="006C6F57" w:rsidRDefault="006C6F57">
      <w:pPr>
        <w:pBdr>
          <w:bottom w:val="single" w:sz="6" w:space="1" w:color="auto"/>
        </w:pBdr>
      </w:pPr>
    </w:p>
    <w:p w14:paraId="2D4F8F14" w14:textId="77777777" w:rsidR="006C6F57" w:rsidRDefault="006C6F57">
      <w:pPr>
        <w:pBdr>
          <w:bottom w:val="single" w:sz="6" w:space="1" w:color="auto"/>
        </w:pBdr>
      </w:pPr>
    </w:p>
    <w:p w14:paraId="4B7794F4" w14:textId="77777777" w:rsidR="006C6F57" w:rsidRDefault="006C6F57">
      <w:pPr>
        <w:pBdr>
          <w:bottom w:val="single" w:sz="6" w:space="1" w:color="auto"/>
        </w:pBdr>
      </w:pPr>
    </w:p>
    <w:p w14:paraId="48464739" w14:textId="77777777" w:rsidR="006C6F57" w:rsidRDefault="006C6F57">
      <w:pPr>
        <w:pBdr>
          <w:bottom w:val="single" w:sz="6" w:space="1" w:color="auto"/>
        </w:pBdr>
      </w:pPr>
    </w:p>
    <w:p w14:paraId="3BC1E3BA" w14:textId="77777777" w:rsidR="006C6F57" w:rsidRDefault="006C6F57">
      <w:pPr>
        <w:pBdr>
          <w:bottom w:val="single" w:sz="6" w:space="1" w:color="auto"/>
        </w:pBdr>
      </w:pPr>
    </w:p>
    <w:p w14:paraId="7091E4ED" w14:textId="77777777" w:rsidR="006C6F57" w:rsidRDefault="006C6F57">
      <w:pPr>
        <w:pBdr>
          <w:bottom w:val="single" w:sz="6" w:space="1" w:color="auto"/>
        </w:pBdr>
      </w:pPr>
    </w:p>
    <w:p w14:paraId="6297FAA6" w14:textId="77777777" w:rsidR="006C6F57" w:rsidRDefault="006C6F57">
      <w:pPr>
        <w:pBdr>
          <w:bottom w:val="single" w:sz="6" w:space="1" w:color="auto"/>
        </w:pBdr>
      </w:pPr>
    </w:p>
    <w:p w14:paraId="348A5624" w14:textId="77777777" w:rsidR="006C6F57" w:rsidRDefault="006C6F57">
      <w:pPr>
        <w:pBdr>
          <w:bottom w:val="single" w:sz="6" w:space="1" w:color="auto"/>
        </w:pBdr>
      </w:pPr>
    </w:p>
    <w:p w14:paraId="2F5CF4DC" w14:textId="77777777" w:rsidR="006C6F57" w:rsidRDefault="006C6F57">
      <w:pPr>
        <w:pBdr>
          <w:bottom w:val="single" w:sz="6" w:space="1" w:color="auto"/>
        </w:pBdr>
      </w:pPr>
    </w:p>
    <w:p w14:paraId="20963250" w14:textId="77777777" w:rsidR="006C6F57" w:rsidRDefault="006C6F57">
      <w:pPr>
        <w:pBdr>
          <w:bottom w:val="single" w:sz="6" w:space="1" w:color="auto"/>
        </w:pBdr>
      </w:pPr>
    </w:p>
    <w:p w14:paraId="69E45E78" w14:textId="77777777" w:rsidR="006C6F57" w:rsidRDefault="006C6F57">
      <w:pPr>
        <w:pBdr>
          <w:bottom w:val="single" w:sz="6" w:space="1" w:color="auto"/>
        </w:pBdr>
      </w:pPr>
    </w:p>
    <w:p w14:paraId="6BD2FE44" w14:textId="77777777" w:rsidR="006C6F57" w:rsidRDefault="006C6F57">
      <w:pPr>
        <w:pBdr>
          <w:bottom w:val="single" w:sz="6" w:space="1" w:color="auto"/>
        </w:pBdr>
      </w:pPr>
    </w:p>
    <w:p w14:paraId="0C1CE034" w14:textId="77777777" w:rsidR="00B850CD" w:rsidRDefault="00B850CD"/>
    <w:p w14:paraId="7476DF08" w14:textId="345BE5C3" w:rsidR="00F12AD1" w:rsidRDefault="00F12AD1" w:rsidP="0086286E">
      <w:pPr>
        <w:pBdr>
          <w:bottom w:val="single" w:sz="6" w:space="1" w:color="auto"/>
        </w:pBdr>
        <w:ind w:firstLine="0"/>
      </w:pPr>
    </w:p>
    <w:p w14:paraId="7DF3EB9C" w14:textId="2E0555CE" w:rsidR="00F12AD1" w:rsidRDefault="00F12AD1">
      <w:pPr>
        <w:pBdr>
          <w:bottom w:val="single" w:sz="6" w:space="1" w:color="auto"/>
        </w:pBdr>
      </w:pPr>
      <w:r>
        <w:rPr>
          <w:rFonts w:ascii="Times New Roman" w:hAnsi="Times New Roman"/>
        </w:rPr>
        <w:t xml:space="preserve"> </w:t>
      </w:r>
      <w:r w:rsidR="0079093A">
        <w:rPr>
          <mc:AlternateContent>
            <mc:Choice Requires="w16se">
              <w:rFonts w:ascii="Times New Roman" w:hAnsi="Times New Roman"/>
            </mc:Choice>
            <mc:Fallback>
              <w:rFonts w:ascii="Segoe UI Emoji" w:eastAsia="Segoe UI Emoji" w:hAnsi="Segoe UI Emoji" w:cs="Segoe UI Emoji"/>
            </mc:Fallback>
          </mc:AlternateContent>
          <w:sz w:val="36"/>
          <w:szCs w:val="36"/>
        </w:rPr>
        <mc:AlternateContent>
          <mc:Choice Requires="w16se">
            <w16se:symEx w16se:font="Segoe UI Emoji" w16se:char="1F90D"/>
          </mc:Choice>
          <mc:Fallback>
            <w:t>🤍</w:t>
          </mc:Fallback>
        </mc:AlternateContent>
      </w:r>
      <w:r w:rsidR="0079093A">
        <w:rPr>
          <w:rFonts w:ascii="Times New Roman" w:hAnsi="Times New Roman"/>
          <w:sz w:val="36"/>
          <w:szCs w:val="36"/>
        </w:rPr>
        <w:t xml:space="preserve"> — </w:t>
      </w:r>
      <w:r w:rsidR="00733016" w:rsidRPr="00733016">
        <w:rPr>
          <w:rFonts w:ascii="Times New Roman" w:hAnsi="Times New Roman"/>
          <w:sz w:val="36"/>
          <w:szCs w:val="36"/>
        </w:rPr>
        <w:t>WHERE MY HEART RESIDES</w:t>
      </w:r>
      <w:r w:rsidR="00733016">
        <w:rPr>
          <w:rFonts w:ascii="Times New Roman" w:hAnsi="Times New Roman"/>
        </w:rPr>
        <w:t>:</w:t>
      </w:r>
    </w:p>
    <w:p w14:paraId="11A2AE32" w14:textId="43A15EC2" w:rsidR="00F12AD1" w:rsidRDefault="00D54DB1">
      <w:pPr>
        <w:pBdr>
          <w:bottom w:val="single" w:sz="6" w:space="1" w:color="auto"/>
        </w:pBdr>
      </w:pPr>
      <w:r>
        <w:t xml:space="preserve">Author: Zeke here, I thought this would be a pretty interesting take while I was writing this book of mine—here are </w:t>
      </w:r>
      <w:r w:rsidR="00A83334">
        <w:t xml:space="preserve">some of the pages that </w:t>
      </w:r>
      <w:proofErr w:type="spellStart"/>
      <w:r w:rsidR="00A83334">
        <w:t>i</w:t>
      </w:r>
      <w:proofErr w:type="spellEnd"/>
      <w:r w:rsidR="00A83334">
        <w:t xml:space="preserve"> feel closely attached to and pages which I feel very emotionally resonant upon</w:t>
      </w:r>
    </w:p>
    <w:p w14:paraId="2901702F" w14:textId="77777777" w:rsidR="00F12AD1" w:rsidRPr="00705EA2" w:rsidRDefault="00F12AD1">
      <w:pPr>
        <w:pBdr>
          <w:bottom w:val="single" w:sz="6" w:space="1" w:color="auto"/>
        </w:pBdr>
        <w:jc w:val="center"/>
        <w:rPr>
          <w:sz w:val="28"/>
          <w:szCs w:val="28"/>
        </w:rPr>
      </w:pPr>
      <w:r w:rsidRPr="00705EA2">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33F"/>
          </mc:Choice>
          <mc:Fallback>
            <w:t>🌿</w:t>
          </mc:Fallback>
        </mc:AlternateContent>
      </w:r>
      <w:r w:rsidRPr="00705EA2">
        <w:rPr>
          <w:rFonts w:ascii="Times New Roman" w:hAnsi="Times New Roman"/>
          <w:sz w:val="28"/>
          <w:szCs w:val="28"/>
        </w:rPr>
        <w:t xml:space="preserve"> Section I: Becoming</w:t>
      </w:r>
    </w:p>
    <w:p w14:paraId="37398182" w14:textId="77777777" w:rsidR="00F12AD1" w:rsidRDefault="00F12AD1">
      <w:pPr>
        <w:pBdr>
          <w:bottom w:val="single" w:sz="6" w:space="1" w:color="auto"/>
        </w:pBdr>
      </w:pPr>
    </w:p>
    <w:p w14:paraId="49F6F389" w14:textId="77777777" w:rsidR="00737027" w:rsidRDefault="00F12AD1" w:rsidP="00737027">
      <w:pPr>
        <w:pBdr>
          <w:bottom w:val="single" w:sz="6" w:space="1" w:color="auto"/>
        </w:pBdr>
        <w:rPr>
          <w:rFonts w:ascii="Times New Roman" w:hAnsi="Times New Roman"/>
        </w:rPr>
      </w:pPr>
      <w:r>
        <w:rPr>
          <w:rFonts w:ascii="Times New Roman" w:hAnsi="Times New Roman"/>
        </w:rPr>
        <w:t xml:space="preserve">Page 1 — </w:t>
      </w:r>
      <w:r w:rsidR="00524BE1">
        <w:rPr>
          <w:rFonts w:ascii="Times New Roman" w:hAnsi="Times New Roman"/>
        </w:rPr>
        <w:t xml:space="preserve">A Poetic </w:t>
      </w:r>
      <w:r w:rsidR="00BE38A2">
        <w:rPr>
          <w:rFonts w:ascii="Times New Roman" w:hAnsi="Times New Roman"/>
        </w:rPr>
        <w:t>Reflection</w:t>
      </w:r>
      <w:r w:rsidR="00737027">
        <w:rPr>
          <w:rFonts w:ascii="Times New Roman" w:hAnsi="Times New Roman"/>
        </w:rPr>
        <w:t>.</w:t>
      </w:r>
    </w:p>
    <w:p w14:paraId="2EC7232B" w14:textId="49C29C67" w:rsidR="00F12AD1" w:rsidRDefault="00F12AD1" w:rsidP="00737027">
      <w:pPr>
        <w:pBdr>
          <w:bottom w:val="single" w:sz="6" w:space="1" w:color="auto"/>
        </w:pBdr>
      </w:pPr>
      <w:r>
        <w:rPr>
          <w:rFonts w:ascii="Times New Roman" w:hAnsi="Times New Roman"/>
        </w:rPr>
        <w:t>Page 3 —</w:t>
      </w:r>
      <w:r w:rsidR="00B33C40">
        <w:rPr>
          <w:rFonts w:ascii="Times New Roman" w:hAnsi="Times New Roman"/>
        </w:rPr>
        <w:t xml:space="preserve"> A Reminder to Return to Yourself</w:t>
      </w:r>
    </w:p>
    <w:p w14:paraId="29044B18" w14:textId="250A73AE" w:rsidR="00F12AD1" w:rsidRDefault="00F12AD1" w:rsidP="0086286E">
      <w:pPr>
        <w:pBdr>
          <w:bottom w:val="single" w:sz="6" w:space="1" w:color="auto"/>
        </w:pBdr>
      </w:pPr>
      <w:r>
        <w:rPr>
          <w:rFonts w:ascii="Times New Roman" w:hAnsi="Times New Roman"/>
        </w:rPr>
        <w:t>Page 5 — A Letter to the One Who Feels Lost.</w:t>
      </w:r>
    </w:p>
    <w:p w14:paraId="34445DF4" w14:textId="1D04AD9C" w:rsidR="00F12AD1" w:rsidRDefault="00F12AD1" w:rsidP="0086286E">
      <w:pPr>
        <w:pBdr>
          <w:bottom w:val="single" w:sz="6" w:space="1" w:color="auto"/>
        </w:pBdr>
      </w:pPr>
      <w:r>
        <w:rPr>
          <w:rFonts w:ascii="Times New Roman" w:hAnsi="Times New Roman"/>
        </w:rPr>
        <w:t>Page 6 — You Are Not Behind.</w:t>
      </w:r>
    </w:p>
    <w:p w14:paraId="3DD51BCE" w14:textId="77777777" w:rsidR="00F12AD1" w:rsidRDefault="00F12AD1">
      <w:pPr>
        <w:pBdr>
          <w:bottom w:val="single" w:sz="6" w:space="1" w:color="auto"/>
        </w:pBdr>
      </w:pPr>
      <w:r>
        <w:rPr>
          <w:rFonts w:ascii="Times New Roman" w:hAnsi="Times New Roman"/>
        </w:rPr>
        <w:t>Page 10 — You Are Already Everything You Need to Be.</w:t>
      </w:r>
    </w:p>
    <w:p w14:paraId="33987039" w14:textId="77777777" w:rsidR="00F12AD1" w:rsidRDefault="00F12AD1">
      <w:pPr>
        <w:pBdr>
          <w:bottom w:val="single" w:sz="6" w:space="1" w:color="auto"/>
        </w:pBdr>
      </w:pPr>
    </w:p>
    <w:p w14:paraId="7A1611FF" w14:textId="77777777" w:rsidR="00F12AD1" w:rsidRDefault="00F12AD1">
      <w:pPr>
        <w:pBdr>
          <w:bottom w:val="single" w:sz="6" w:space="1" w:color="auto"/>
        </w:pBdr>
      </w:pPr>
    </w:p>
    <w:p w14:paraId="3BBD54EE" w14:textId="7824E823" w:rsidR="00F12AD1" w:rsidRPr="00705EA2" w:rsidRDefault="00F12AD1">
      <w:pPr>
        <w:pBdr>
          <w:bottom w:val="single" w:sz="6" w:space="1" w:color="auto"/>
        </w:pBdr>
        <w:jc w:val="center"/>
        <w:rPr>
          <w:sz w:val="28"/>
          <w:szCs w:val="28"/>
        </w:rPr>
      </w:pPr>
      <w:r w:rsidRPr="00705EA2">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494"/>
          </mc:Choice>
          <mc:Fallback>
            <w:t>💔</w:t>
          </mc:Fallback>
        </mc:AlternateContent>
      </w:r>
      <w:r w:rsidRPr="00705EA2">
        <w:rPr>
          <w:rFonts w:ascii="Times New Roman" w:hAnsi="Times New Roman"/>
          <w:sz w:val="28"/>
          <w:szCs w:val="28"/>
        </w:rPr>
        <w:t xml:space="preserve"> Section II: Letting </w:t>
      </w:r>
      <w:r w:rsidR="00206E35" w:rsidRPr="00705EA2">
        <w:rPr>
          <w:rFonts w:ascii="Times New Roman" w:hAnsi="Times New Roman"/>
          <w:sz w:val="28"/>
          <w:szCs w:val="28"/>
        </w:rPr>
        <w:t>Go</w:t>
      </w:r>
    </w:p>
    <w:p w14:paraId="696FFA83" w14:textId="77777777" w:rsidR="00F12AD1" w:rsidRDefault="00F12AD1">
      <w:pPr>
        <w:pBdr>
          <w:bottom w:val="single" w:sz="6" w:space="1" w:color="auto"/>
        </w:pBdr>
      </w:pPr>
    </w:p>
    <w:p w14:paraId="44C2CE73" w14:textId="5784F384" w:rsidR="00F12AD1" w:rsidRDefault="00F12AD1" w:rsidP="0086286E">
      <w:pPr>
        <w:pBdr>
          <w:bottom w:val="single" w:sz="6" w:space="1" w:color="auto"/>
        </w:pBdr>
      </w:pPr>
      <w:r>
        <w:rPr>
          <w:rFonts w:ascii="Times New Roman" w:hAnsi="Times New Roman"/>
        </w:rPr>
        <w:t>Page 1 — The Weight You Were Never Meant to Carry.</w:t>
      </w:r>
    </w:p>
    <w:p w14:paraId="6CA744AA" w14:textId="227EF17C" w:rsidR="00F12AD1" w:rsidRDefault="00F12AD1" w:rsidP="0086286E">
      <w:pPr>
        <w:pBdr>
          <w:bottom w:val="single" w:sz="6" w:space="1" w:color="auto"/>
        </w:pBdr>
      </w:pPr>
      <w:r>
        <w:rPr>
          <w:rFonts w:ascii="Times New Roman" w:hAnsi="Times New Roman"/>
        </w:rPr>
        <w:t>Page 3 — A Letter to the One Learning to Move Forward.</w:t>
      </w:r>
    </w:p>
    <w:p w14:paraId="339956E3" w14:textId="7B02F66A" w:rsidR="00F12AD1" w:rsidRDefault="00F12AD1" w:rsidP="0086286E">
      <w:pPr>
        <w:pBdr>
          <w:bottom w:val="single" w:sz="6" w:space="1" w:color="auto"/>
        </w:pBdr>
      </w:pPr>
      <w:r>
        <w:rPr>
          <w:rFonts w:ascii="Times New Roman" w:hAnsi="Times New Roman"/>
        </w:rPr>
        <w:t>Page 6 — The Fear of What Comes Next.</w:t>
      </w:r>
    </w:p>
    <w:p w14:paraId="1CA700F5" w14:textId="77777777" w:rsidR="00F12AD1" w:rsidRDefault="00F12AD1">
      <w:pPr>
        <w:pBdr>
          <w:bottom w:val="single" w:sz="6" w:space="1" w:color="auto"/>
        </w:pBdr>
      </w:pPr>
      <w:r>
        <w:rPr>
          <w:rFonts w:ascii="Times New Roman" w:hAnsi="Times New Roman"/>
        </w:rPr>
        <w:t>Page 9 — The Space Between Holding On and Moving Forward.</w:t>
      </w:r>
    </w:p>
    <w:p w14:paraId="4DDC7D36" w14:textId="77777777" w:rsidR="00F12AD1" w:rsidRDefault="00F12AD1">
      <w:pPr>
        <w:pBdr>
          <w:bottom w:val="single" w:sz="6" w:space="1" w:color="auto"/>
        </w:pBdr>
      </w:pPr>
    </w:p>
    <w:p w14:paraId="1EBC6207" w14:textId="77777777" w:rsidR="00F12AD1" w:rsidRDefault="00F12AD1">
      <w:pPr>
        <w:pBdr>
          <w:bottom w:val="single" w:sz="6" w:space="1" w:color="auto"/>
        </w:pBdr>
      </w:pPr>
    </w:p>
    <w:p w14:paraId="3C095F1D" w14:textId="77777777" w:rsidR="00F12AD1" w:rsidRPr="00705EA2" w:rsidRDefault="00F12AD1">
      <w:pPr>
        <w:pBdr>
          <w:bottom w:val="single" w:sz="6" w:space="1" w:color="auto"/>
        </w:pBdr>
        <w:jc w:val="center"/>
        <w:rPr>
          <w:sz w:val="28"/>
          <w:szCs w:val="28"/>
        </w:rPr>
      </w:pPr>
      <w:r w:rsidRPr="00705EA2">
        <w:rPr>
          <mc:AlternateContent>
            <mc:Choice Requires="w16se">
              <w:rFonts w:ascii="Times New Roman" w:hAnsi="Times New Roman"/>
            </mc:Choice>
            <mc:Fallback>
              <w:rFonts w:ascii="Segoe UI Emoji" w:eastAsia="Segoe UI Emoji" w:hAnsi="Segoe UI Emoji" w:cs="Segoe UI Emoji"/>
            </mc:Fallback>
          </mc:AlternateContent>
          <w:sz w:val="28"/>
          <w:szCs w:val="28"/>
        </w:rPr>
        <w:lastRenderedPageBreak/>
        <mc:AlternateContent>
          <mc:Choice Requires="w16se">
            <w16se:symEx w16se:font="Segoe UI Emoji" w16se:char="2764"/>
          </mc:Choice>
          <mc:Fallback>
            <w:t>❤</w:t>
          </mc:Fallback>
        </mc:AlternateContent>
      </w:r>
      <w:r w:rsidRPr="00705EA2">
        <w:rPr>
          <w:rFonts w:ascii="Times New Roman" w:hAnsi="Times New Roman"/>
          <w:sz w:val="28"/>
          <w:szCs w:val="28"/>
        </w:rPr>
        <w:t>️ Section III: Love &amp; Longing II</w:t>
      </w:r>
    </w:p>
    <w:p w14:paraId="4E92BAB2" w14:textId="77777777" w:rsidR="00F12AD1" w:rsidRDefault="00F12AD1">
      <w:pPr>
        <w:pBdr>
          <w:bottom w:val="single" w:sz="6" w:space="1" w:color="auto"/>
        </w:pBdr>
      </w:pPr>
    </w:p>
    <w:p w14:paraId="1F14337D" w14:textId="1DB996FB" w:rsidR="00F12AD1" w:rsidRDefault="00F12AD1" w:rsidP="0079093A">
      <w:pPr>
        <w:pBdr>
          <w:bottom w:val="single" w:sz="6" w:space="1" w:color="auto"/>
        </w:pBdr>
      </w:pPr>
      <w:r>
        <w:rPr>
          <w:rFonts w:ascii="Times New Roman" w:hAnsi="Times New Roman"/>
        </w:rPr>
        <w:t>Page 1 — Love, in All Its Forms.</w:t>
      </w:r>
    </w:p>
    <w:p w14:paraId="7FAFBD45" w14:textId="73E1D82C" w:rsidR="00F12AD1" w:rsidRDefault="00F12AD1" w:rsidP="0079093A">
      <w:pPr>
        <w:pBdr>
          <w:bottom w:val="single" w:sz="6" w:space="1" w:color="auto"/>
        </w:pBdr>
      </w:pPr>
      <w:r>
        <w:rPr>
          <w:rFonts w:ascii="Times New Roman" w:hAnsi="Times New Roman"/>
        </w:rPr>
        <w:t>Page 5 — What Real Love Feels Like.</w:t>
      </w:r>
    </w:p>
    <w:p w14:paraId="692609A9" w14:textId="3A2F0AA5" w:rsidR="00F12AD1" w:rsidRDefault="00F12AD1" w:rsidP="0079093A">
      <w:pPr>
        <w:pBdr>
          <w:bottom w:val="single" w:sz="6" w:space="1" w:color="auto"/>
        </w:pBdr>
      </w:pPr>
      <w:r>
        <w:rPr>
          <w:rFonts w:ascii="Times New Roman" w:hAnsi="Times New Roman"/>
        </w:rPr>
        <w:t>Page 7 — When Love Finds You.</w:t>
      </w:r>
    </w:p>
    <w:p w14:paraId="734D83B0" w14:textId="77777777" w:rsidR="00F12AD1" w:rsidRDefault="00F12AD1">
      <w:pPr>
        <w:pBdr>
          <w:bottom w:val="single" w:sz="6" w:space="1" w:color="auto"/>
        </w:pBdr>
      </w:pPr>
      <w:r>
        <w:rPr>
          <w:rFonts w:ascii="Times New Roman" w:hAnsi="Times New Roman"/>
        </w:rPr>
        <w:t>Page 8 — Love Should Feel Safe.</w:t>
      </w:r>
    </w:p>
    <w:p w14:paraId="7FC1FB55" w14:textId="77777777" w:rsidR="00F12AD1" w:rsidRDefault="00F12AD1">
      <w:pPr>
        <w:pBdr>
          <w:bottom w:val="single" w:sz="6" w:space="1" w:color="auto"/>
        </w:pBdr>
      </w:pPr>
    </w:p>
    <w:p w14:paraId="4FD3EA95" w14:textId="77777777" w:rsidR="00F12AD1" w:rsidRDefault="00F12AD1">
      <w:pPr>
        <w:pBdr>
          <w:bottom w:val="single" w:sz="6" w:space="1" w:color="auto"/>
        </w:pBdr>
      </w:pPr>
    </w:p>
    <w:p w14:paraId="0FDB35F7" w14:textId="77777777" w:rsidR="00F12AD1" w:rsidRPr="00705EA2" w:rsidRDefault="00F12AD1">
      <w:pPr>
        <w:pBdr>
          <w:bottom w:val="single" w:sz="6" w:space="1" w:color="auto"/>
        </w:pBdr>
        <w:jc w:val="center"/>
        <w:rPr>
          <w:sz w:val="28"/>
          <w:szCs w:val="28"/>
        </w:rPr>
      </w:pPr>
      <w:r w:rsidRPr="00705EA2">
        <w:rPr>
          <w:rFonts w:ascii="Times New Roman" w:hAnsi="Times New Roman" w:cs="Segoe UI Emoji"/>
          <w:sz w:val="28"/>
          <w:szCs w:val="28"/>
        </w:rPr>
        <w:t>✨</w:t>
      </w:r>
      <w:r w:rsidRPr="00705EA2">
        <w:rPr>
          <w:rFonts w:ascii="Times New Roman" w:hAnsi="Times New Roman"/>
          <w:sz w:val="28"/>
          <w:szCs w:val="28"/>
        </w:rPr>
        <w:t xml:space="preserve"> Section IV: The Art of Feeling</w:t>
      </w:r>
    </w:p>
    <w:p w14:paraId="67B2046B" w14:textId="77777777" w:rsidR="00F12AD1" w:rsidRDefault="00F12AD1">
      <w:pPr>
        <w:pBdr>
          <w:bottom w:val="single" w:sz="6" w:space="1" w:color="auto"/>
        </w:pBdr>
      </w:pPr>
    </w:p>
    <w:p w14:paraId="142FFBAB" w14:textId="39B81CC1" w:rsidR="00F12AD1" w:rsidRDefault="00F12AD1" w:rsidP="0079093A">
      <w:pPr>
        <w:pBdr>
          <w:bottom w:val="single" w:sz="6" w:space="1" w:color="auto"/>
        </w:pBdr>
      </w:pPr>
      <w:r>
        <w:rPr>
          <w:rFonts w:ascii="Times New Roman" w:hAnsi="Times New Roman"/>
        </w:rPr>
        <w:t>Page 1 — The Weight and Wonder of Feeling.</w:t>
      </w:r>
    </w:p>
    <w:p w14:paraId="3506661D" w14:textId="6733F685" w:rsidR="00F12AD1" w:rsidRDefault="00F12AD1" w:rsidP="0079093A">
      <w:pPr>
        <w:pBdr>
          <w:bottom w:val="single" w:sz="6" w:space="1" w:color="auto"/>
        </w:pBdr>
      </w:pPr>
      <w:r>
        <w:rPr>
          <w:rFonts w:ascii="Times New Roman" w:hAnsi="Times New Roman"/>
        </w:rPr>
        <w:t>Page 4 — The Ache of Being Human.</w:t>
      </w:r>
    </w:p>
    <w:p w14:paraId="739EAE98" w14:textId="4F85476C" w:rsidR="00F12AD1" w:rsidRDefault="00F12AD1" w:rsidP="0079093A">
      <w:pPr>
        <w:pBdr>
          <w:bottom w:val="single" w:sz="6" w:space="1" w:color="auto"/>
        </w:pBdr>
      </w:pPr>
      <w:r>
        <w:rPr>
          <w:rFonts w:ascii="Times New Roman" w:hAnsi="Times New Roman"/>
        </w:rPr>
        <w:t>Page 6 — The Loneliness That Comes After.</w:t>
      </w:r>
    </w:p>
    <w:p w14:paraId="06F7E6E2" w14:textId="4711E4C8" w:rsidR="00F12AD1" w:rsidRDefault="00F12AD1" w:rsidP="0079093A">
      <w:pPr>
        <w:pBdr>
          <w:bottom w:val="single" w:sz="6" w:space="1" w:color="auto"/>
        </w:pBdr>
      </w:pPr>
      <w:r>
        <w:rPr>
          <w:rFonts w:ascii="Times New Roman" w:hAnsi="Times New Roman"/>
        </w:rPr>
        <w:t>Page 9 — Forgiving Yourself for the Things You Cannot Change.</w:t>
      </w:r>
    </w:p>
    <w:p w14:paraId="6F610FEA" w14:textId="77777777" w:rsidR="00F12AD1" w:rsidRDefault="00F12AD1">
      <w:pPr>
        <w:pBdr>
          <w:bottom w:val="single" w:sz="6" w:space="1" w:color="auto"/>
        </w:pBdr>
      </w:pPr>
      <w:r>
        <w:rPr>
          <w:rFonts w:ascii="Times New Roman" w:hAnsi="Times New Roman"/>
        </w:rPr>
        <w:t>Page 10 — The Feeling You Cannot Name.</w:t>
      </w:r>
    </w:p>
    <w:p w14:paraId="79AC7D77" w14:textId="77777777" w:rsidR="00F12AD1" w:rsidRDefault="00F12AD1">
      <w:pPr>
        <w:pBdr>
          <w:bottom w:val="single" w:sz="6" w:space="1" w:color="auto"/>
        </w:pBdr>
      </w:pPr>
    </w:p>
    <w:p w14:paraId="69562900" w14:textId="77777777" w:rsidR="00F12AD1" w:rsidRDefault="00F12AD1">
      <w:pPr>
        <w:pBdr>
          <w:bottom w:val="single" w:sz="6" w:space="1" w:color="auto"/>
        </w:pBdr>
      </w:pPr>
    </w:p>
    <w:p w14:paraId="296FDF0F" w14:textId="77777777" w:rsidR="00F12AD1" w:rsidRPr="009A30CF" w:rsidRDefault="00F12AD1">
      <w:pPr>
        <w:pBdr>
          <w:bottom w:val="single" w:sz="6" w:space="1" w:color="auto"/>
        </w:pBdr>
        <w:jc w:val="center"/>
        <w:rPr>
          <w:sz w:val="28"/>
          <w:szCs w:val="28"/>
        </w:rPr>
      </w:pPr>
      <w:r w:rsidRPr="009A30CF">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9F8"/>
          </mc:Choice>
          <mc:Fallback>
            <w:t>🧸</w:t>
          </mc:Fallback>
        </mc:AlternateContent>
      </w:r>
      <w:r w:rsidRPr="009A30CF">
        <w:rPr>
          <w:rFonts w:ascii="Times New Roman" w:hAnsi="Times New Roman"/>
          <w:sz w:val="28"/>
          <w:szCs w:val="28"/>
        </w:rPr>
        <w:t xml:space="preserve"> Section V: You Are a Poem</w:t>
      </w:r>
    </w:p>
    <w:p w14:paraId="43CD182B" w14:textId="77777777" w:rsidR="00F12AD1" w:rsidRDefault="00F12AD1">
      <w:pPr>
        <w:pBdr>
          <w:bottom w:val="single" w:sz="6" w:space="1" w:color="auto"/>
        </w:pBdr>
      </w:pPr>
    </w:p>
    <w:p w14:paraId="5BD7A4FD" w14:textId="1482B1BD" w:rsidR="00F12AD1" w:rsidRDefault="00F12AD1" w:rsidP="0079093A">
      <w:pPr>
        <w:pBdr>
          <w:bottom w:val="single" w:sz="6" w:space="1" w:color="auto"/>
        </w:pBdr>
        <w:jc w:val="center"/>
      </w:pPr>
      <w:r>
        <w:rPr>
          <w:rFonts w:ascii="Times New Roman" w:hAnsi="Times New Roman"/>
        </w:rPr>
        <w:t>Page 1 — You Are a Poem, and the World Is Reading You.</w:t>
      </w:r>
    </w:p>
    <w:p w14:paraId="32DBE7D1" w14:textId="74E95468" w:rsidR="00F12AD1" w:rsidRDefault="00F12AD1" w:rsidP="0079093A">
      <w:pPr>
        <w:pBdr>
          <w:bottom w:val="single" w:sz="6" w:space="1" w:color="auto"/>
        </w:pBdr>
      </w:pPr>
      <w:r>
        <w:rPr>
          <w:rFonts w:ascii="Times New Roman" w:hAnsi="Times New Roman"/>
        </w:rPr>
        <w:t>Page 4 — You Are the Writer, and You Are the Story.</w:t>
      </w:r>
    </w:p>
    <w:p w14:paraId="2AD3A2FB" w14:textId="36581530" w:rsidR="00F12AD1" w:rsidRDefault="00F12AD1" w:rsidP="0079093A">
      <w:pPr>
        <w:pBdr>
          <w:bottom w:val="single" w:sz="6" w:space="1" w:color="auto"/>
        </w:pBdr>
      </w:pPr>
      <w:r>
        <w:rPr>
          <w:rFonts w:ascii="Times New Roman" w:hAnsi="Times New Roman"/>
        </w:rPr>
        <w:t>Page 5 — You Are the Ink That Refuses to Fade.</w:t>
      </w:r>
    </w:p>
    <w:p w14:paraId="31ACA015" w14:textId="6D3AC31E" w:rsidR="00F12AD1" w:rsidRDefault="00F12AD1" w:rsidP="0079093A">
      <w:pPr>
        <w:pBdr>
          <w:bottom w:val="single" w:sz="6" w:space="1" w:color="auto"/>
        </w:pBdr>
      </w:pPr>
      <w:r>
        <w:rPr>
          <w:rFonts w:ascii="Times New Roman" w:hAnsi="Times New Roman"/>
        </w:rPr>
        <w:t xml:space="preserve">Page 9 — The Universe Was Born From Your Tears </w:t>
      </w:r>
    </w:p>
    <w:p w14:paraId="468626A9" w14:textId="77777777" w:rsidR="00F12AD1" w:rsidRDefault="00F12AD1">
      <w:pPr>
        <w:pBdr>
          <w:bottom w:val="single" w:sz="6" w:space="1" w:color="auto"/>
        </w:pBdr>
      </w:pPr>
      <w:r>
        <w:rPr>
          <w:rFonts w:ascii="Times New Roman" w:hAnsi="Times New Roman"/>
        </w:rPr>
        <w:lastRenderedPageBreak/>
        <w:t>Page 10 — A Final Whisper to You (Closing Reflection).</w:t>
      </w:r>
    </w:p>
    <w:p w14:paraId="238603DA" w14:textId="77777777" w:rsidR="00F12AD1" w:rsidRDefault="00F12AD1">
      <w:pPr>
        <w:pBdr>
          <w:bottom w:val="single" w:sz="6" w:space="1" w:color="auto"/>
        </w:pBdr>
      </w:pPr>
    </w:p>
    <w:p w14:paraId="674E8F98" w14:textId="77777777" w:rsidR="00F12AD1" w:rsidRDefault="00F12AD1">
      <w:pPr>
        <w:pBdr>
          <w:bottom w:val="single" w:sz="6" w:space="1" w:color="auto"/>
        </w:pBdr>
      </w:pPr>
    </w:p>
    <w:p w14:paraId="4BE7AC69" w14:textId="77777777" w:rsidR="00F12AD1" w:rsidRPr="00144322" w:rsidRDefault="00F12AD1">
      <w:pPr>
        <w:pBdr>
          <w:bottom w:val="single" w:sz="6" w:space="1" w:color="auto"/>
        </w:pBdr>
        <w:jc w:val="center"/>
        <w:rPr>
          <w:sz w:val="28"/>
          <w:szCs w:val="28"/>
        </w:rPr>
      </w:pPr>
      <w:r w:rsidRPr="00144322">
        <w:rPr>
          <mc:AlternateContent>
            <mc:Choice Requires="w16se">
              <w:rFonts w:ascii="Times New Roman" w:hAnsi="Times New Roman"/>
            </mc:Choice>
            <mc:Fallback>
              <w:rFonts w:ascii="Segoe UI Emoji" w:eastAsia="Segoe UI Emoji" w:hAnsi="Segoe UI Emoji" w:cs="Segoe UI Emoji"/>
            </mc:Fallback>
          </mc:AlternateContent>
          <w:sz w:val="28"/>
          <w:szCs w:val="28"/>
        </w:rPr>
        <mc:AlternateContent>
          <mc:Choice Requires="w16se">
            <w16se:symEx w16se:font="Segoe UI Emoji" w16se:char="1F319"/>
          </mc:Choice>
          <mc:Fallback>
            <w:t>🌙</w:t>
          </mc:Fallback>
        </mc:AlternateContent>
      </w:r>
      <w:r w:rsidRPr="00144322">
        <w:rPr>
          <w:rFonts w:ascii="Times New Roman" w:hAnsi="Times New Roman"/>
          <w:sz w:val="28"/>
          <w:szCs w:val="28"/>
        </w:rPr>
        <w:t xml:space="preserve"> Final Section: A Message from the Author</w:t>
      </w:r>
    </w:p>
    <w:p w14:paraId="11CE0B18" w14:textId="77777777" w:rsidR="00F12AD1" w:rsidRDefault="00F12AD1">
      <w:pPr>
        <w:pBdr>
          <w:bottom w:val="single" w:sz="6" w:space="1" w:color="auto"/>
        </w:pBdr>
      </w:pPr>
    </w:p>
    <w:p w14:paraId="13B5C6F4" w14:textId="77777777" w:rsidR="00AB2F3D" w:rsidRDefault="00F12AD1" w:rsidP="00AB2F3D">
      <w:pPr>
        <w:pBdr>
          <w:bottom w:val="single" w:sz="6" w:space="1" w:color="auto"/>
        </w:pBdr>
      </w:pPr>
      <w:r>
        <w:rPr>
          <w:rFonts w:ascii="Times New Roman" w:hAnsi="Times New Roman"/>
        </w:rPr>
        <w:t xml:space="preserve">Page 11 — To the One Who Has Walked This Journey (A Letter from </w:t>
      </w:r>
      <w:r w:rsidR="00AB2F3D">
        <w:rPr>
          <w:rFonts w:ascii="Times New Roman" w:hAnsi="Times New Roman"/>
        </w:rPr>
        <w:t>the</w:t>
      </w:r>
    </w:p>
    <w:p w14:paraId="299DA9CB" w14:textId="669C42A6" w:rsidR="00F12AD1" w:rsidRDefault="00AB2F3D" w:rsidP="00AB2F3D">
      <w:pPr>
        <w:pBdr>
          <w:bottom w:val="single" w:sz="6" w:space="1" w:color="auto"/>
        </w:pBdr>
      </w:pPr>
      <w:r>
        <w:rPr>
          <w:rFonts w:ascii="Times New Roman" w:hAnsi="Times New Roman"/>
        </w:rPr>
        <w:t>Author</w:t>
      </w:r>
      <w:r w:rsidR="00F12AD1">
        <w:rPr>
          <w:rFonts w:ascii="Times New Roman" w:hAnsi="Times New Roman"/>
        </w:rPr>
        <w:t>).</w:t>
      </w:r>
    </w:p>
    <w:p w14:paraId="2087A2DF" w14:textId="77777777" w:rsidR="00F12AD1" w:rsidRDefault="00F12AD1">
      <w:pPr>
        <w:pBdr>
          <w:bottom w:val="single" w:sz="6" w:space="1" w:color="auto"/>
        </w:pBdr>
      </w:pPr>
      <w:r>
        <w:rPr>
          <w:rFonts w:ascii="Times New Roman" w:hAnsi="Times New Roman"/>
        </w:rPr>
        <w:t>Page 12 — A Name Written in Light (A Quiet Dedication).</w:t>
      </w:r>
    </w:p>
    <w:p w14:paraId="364140FC" w14:textId="086CAF4C" w:rsidR="00F12AD1" w:rsidRDefault="00F12AD1">
      <w:pPr>
        <w:pBdr>
          <w:bottom w:val="single" w:sz="6" w:space="1" w:color="auto"/>
        </w:pBdr>
      </w:pPr>
    </w:p>
    <w:p w14:paraId="0066E2A3" w14:textId="77777777" w:rsidR="00F12AD1" w:rsidRDefault="00F12AD1">
      <w:pPr>
        <w:pBdr>
          <w:bottom w:val="single" w:sz="6" w:space="1" w:color="auto"/>
        </w:pBdr>
      </w:pPr>
    </w:p>
    <w:p w14:paraId="50F4962B" w14:textId="77777777" w:rsidR="006C6F57" w:rsidRDefault="006C6F57">
      <w:pPr>
        <w:pBdr>
          <w:bottom w:val="single" w:sz="6" w:space="1" w:color="auto"/>
        </w:pBdr>
      </w:pPr>
    </w:p>
    <w:p w14:paraId="5E15827D" w14:textId="77777777" w:rsidR="006C6F57" w:rsidRDefault="006C6F57">
      <w:pPr>
        <w:pBdr>
          <w:bottom w:val="single" w:sz="6" w:space="1" w:color="auto"/>
        </w:pBdr>
      </w:pPr>
    </w:p>
    <w:p w14:paraId="689541DA" w14:textId="77777777" w:rsidR="006C6F57" w:rsidRDefault="006C6F57">
      <w:pPr>
        <w:pBdr>
          <w:bottom w:val="single" w:sz="6" w:space="1" w:color="auto"/>
        </w:pBdr>
      </w:pPr>
    </w:p>
    <w:p w14:paraId="0DDDD2C4" w14:textId="77777777" w:rsidR="006C6F57" w:rsidRDefault="006C6F57">
      <w:pPr>
        <w:pBdr>
          <w:bottom w:val="single" w:sz="6" w:space="1" w:color="auto"/>
        </w:pBdr>
      </w:pPr>
    </w:p>
    <w:p w14:paraId="0F157C74" w14:textId="77777777" w:rsidR="006C6F57" w:rsidRDefault="006C6F57">
      <w:pPr>
        <w:pBdr>
          <w:bottom w:val="single" w:sz="6" w:space="1" w:color="auto"/>
        </w:pBdr>
      </w:pPr>
    </w:p>
    <w:p w14:paraId="24B17B0A" w14:textId="77777777" w:rsidR="006C6F57" w:rsidRDefault="006C6F57">
      <w:pPr>
        <w:pBdr>
          <w:bottom w:val="single" w:sz="6" w:space="1" w:color="auto"/>
        </w:pBdr>
      </w:pPr>
    </w:p>
    <w:p w14:paraId="27B1D54F" w14:textId="77777777" w:rsidR="006C6F57" w:rsidRDefault="006C6F57">
      <w:pPr>
        <w:pBdr>
          <w:bottom w:val="single" w:sz="6" w:space="1" w:color="auto"/>
        </w:pBdr>
      </w:pPr>
    </w:p>
    <w:p w14:paraId="7C853387" w14:textId="77777777" w:rsidR="006C6F57" w:rsidRDefault="006C6F57">
      <w:pPr>
        <w:pBdr>
          <w:bottom w:val="single" w:sz="6" w:space="1" w:color="auto"/>
        </w:pBdr>
      </w:pPr>
    </w:p>
    <w:p w14:paraId="0AB9D892" w14:textId="77777777" w:rsidR="006C6F57" w:rsidRDefault="006C6F57">
      <w:pPr>
        <w:pBdr>
          <w:bottom w:val="single" w:sz="6" w:space="1" w:color="auto"/>
        </w:pBdr>
      </w:pPr>
    </w:p>
    <w:p w14:paraId="632FFCEC" w14:textId="77777777" w:rsidR="006C6F57" w:rsidRDefault="006C6F57">
      <w:pPr>
        <w:pBdr>
          <w:bottom w:val="single" w:sz="6" w:space="1" w:color="auto"/>
        </w:pBdr>
      </w:pPr>
    </w:p>
    <w:p w14:paraId="783E70E7" w14:textId="77777777" w:rsidR="006C6F57" w:rsidRDefault="006C6F57">
      <w:pPr>
        <w:pBdr>
          <w:bottom w:val="single" w:sz="6" w:space="1" w:color="auto"/>
        </w:pBdr>
      </w:pPr>
    </w:p>
    <w:p w14:paraId="6C95DE71" w14:textId="77777777" w:rsidR="006C6F57" w:rsidRDefault="006C6F57">
      <w:pPr>
        <w:pBdr>
          <w:bottom w:val="single" w:sz="6" w:space="1" w:color="auto"/>
        </w:pBdr>
      </w:pPr>
    </w:p>
    <w:p w14:paraId="45FCA5AD" w14:textId="77777777" w:rsidR="00F12AD1" w:rsidRDefault="00F12AD1" w:rsidP="006C6F57">
      <w:pPr>
        <w:pBdr>
          <w:bottom w:val="single" w:sz="6" w:space="1" w:color="auto"/>
        </w:pBdr>
        <w:ind w:firstLine="0"/>
      </w:pPr>
    </w:p>
    <w:p w14:paraId="26D8F250" w14:textId="77777777" w:rsidR="00B118E5" w:rsidRDefault="00B118E5"/>
    <w:p w14:paraId="3671A16E" w14:textId="77777777" w:rsidR="00F13445" w:rsidRDefault="00F13445" w:rsidP="00212646">
      <w:pPr>
        <w:pBdr>
          <w:bottom w:val="single" w:sz="6" w:space="1" w:color="auto"/>
        </w:pBdr>
        <w:ind w:firstLine="0"/>
      </w:pPr>
    </w:p>
    <w:p w14:paraId="24548038" w14:textId="77777777" w:rsidR="004649B7" w:rsidRDefault="004649B7" w:rsidP="00212646">
      <w:pPr>
        <w:pBdr>
          <w:bottom w:val="single" w:sz="6" w:space="1" w:color="auto"/>
        </w:pBdr>
        <w:ind w:firstLine="0"/>
      </w:pPr>
    </w:p>
    <w:p w14:paraId="6F1A81F3" w14:textId="77777777" w:rsidR="00D54DB1" w:rsidRDefault="00D54DB1" w:rsidP="00212646">
      <w:pPr>
        <w:pBdr>
          <w:bottom w:val="single" w:sz="6" w:space="1" w:color="auto"/>
        </w:pBdr>
        <w:ind w:firstLine="0"/>
      </w:pPr>
    </w:p>
    <w:p w14:paraId="4FA70A4D" w14:textId="77777777" w:rsidR="00991F9B" w:rsidRDefault="00991F9B" w:rsidP="00212646">
      <w:pPr>
        <w:pBdr>
          <w:bottom w:val="single" w:sz="6" w:space="1" w:color="auto"/>
        </w:pBdr>
        <w:ind w:firstLine="0"/>
      </w:pPr>
    </w:p>
    <w:p w14:paraId="6DF7352F" w14:textId="77777777" w:rsidR="006C6F57" w:rsidRDefault="006C6F57" w:rsidP="00212646">
      <w:pPr>
        <w:pBdr>
          <w:bottom w:val="single" w:sz="6" w:space="1" w:color="auto"/>
        </w:pBdr>
        <w:ind w:firstLine="0"/>
      </w:pPr>
    </w:p>
    <w:p w14:paraId="18C60971" w14:textId="77777777" w:rsidR="007724DF" w:rsidRDefault="007724DF" w:rsidP="00212646">
      <w:pPr>
        <w:pBdr>
          <w:bottom w:val="single" w:sz="6" w:space="1" w:color="auto"/>
        </w:pBdr>
        <w:ind w:firstLine="0"/>
      </w:pPr>
    </w:p>
    <w:p w14:paraId="1CB5B19D" w14:textId="77777777" w:rsidR="006C6F57" w:rsidRDefault="006C6F57" w:rsidP="00212646">
      <w:pPr>
        <w:pBdr>
          <w:bottom w:val="single" w:sz="6" w:space="1" w:color="auto"/>
        </w:pBdr>
        <w:ind w:firstLine="0"/>
      </w:pPr>
    </w:p>
    <w:p w14:paraId="7DD2D10B" w14:textId="77777777" w:rsidR="004649B7" w:rsidRDefault="004649B7" w:rsidP="00212646">
      <w:pPr>
        <w:pBdr>
          <w:bottom w:val="single" w:sz="6" w:space="1" w:color="auto"/>
        </w:pBdr>
        <w:ind w:firstLine="0"/>
      </w:pPr>
    </w:p>
    <w:p w14:paraId="154B65C1" w14:textId="34A53408" w:rsidR="00A27537" w:rsidRPr="007724DF" w:rsidRDefault="00F367DD" w:rsidP="00F367DD">
      <w:pPr>
        <w:pBdr>
          <w:bottom w:val="single" w:sz="6" w:space="1" w:color="auto"/>
        </w:pBdr>
        <w:ind w:firstLine="0"/>
        <w:rPr>
          <w:sz w:val="48"/>
          <w:szCs w:val="48"/>
        </w:rPr>
      </w:pPr>
      <w:r>
        <w:rPr>
          <w:rFonts w:ascii="Times New Roman" w:hAnsi="Times New Roman"/>
        </w:rPr>
        <w:t xml:space="preserve">                   </w:t>
      </w:r>
      <w:r w:rsidR="006C6F57">
        <w:rPr>
          <w:rFonts w:ascii="Times New Roman" w:hAnsi="Times New Roman"/>
        </w:rPr>
        <w:t xml:space="preserve">   </w:t>
      </w:r>
      <w:r>
        <w:rPr>
          <w:rFonts w:ascii="Times New Roman" w:hAnsi="Times New Roman"/>
        </w:rPr>
        <w:t xml:space="preserve">         </w:t>
      </w:r>
      <w:r w:rsidR="006C6F57">
        <w:rPr>
          <w:rFonts w:ascii="Times New Roman" w:hAnsi="Times New Roman"/>
        </w:rPr>
        <w:t xml:space="preserve">    </w:t>
      </w:r>
      <w:r>
        <w:rPr>
          <w:rFonts w:ascii="Times New Roman" w:hAnsi="Times New Roman"/>
        </w:rPr>
        <w:t xml:space="preserve">               </w:t>
      </w:r>
      <w:r w:rsidR="004649B7">
        <w:rPr>
          <w:rFonts w:ascii="Times New Roman" w:hAnsi="Times New Roman"/>
        </w:rPr>
        <w:t xml:space="preserve">  </w:t>
      </w:r>
      <w:r w:rsidR="00D54DB1">
        <w:rPr>
          <w:rFonts w:ascii="Times New Roman" w:hAnsi="Times New Roman"/>
        </w:rPr>
        <w:t xml:space="preserve"> </w:t>
      </w:r>
      <w:r w:rsidR="004649B7">
        <w:rPr>
          <w:rFonts w:ascii="Times New Roman" w:hAnsi="Times New Roman"/>
        </w:rPr>
        <w:t xml:space="preserve">     </w:t>
      </w:r>
      <w:r w:rsidR="007724DF" w:rsidRPr="007724DF">
        <w:rPr>
          <w:rFonts w:ascii="Times New Roman" w:hAnsi="Times New Roman"/>
          <w:sz w:val="48"/>
          <w:szCs w:val="48"/>
        </w:rPr>
        <w:t>SECTION 0</w:t>
      </w:r>
    </w:p>
    <w:p w14:paraId="76AD8200" w14:textId="11441B59" w:rsidR="004649B7" w:rsidRDefault="00A27537" w:rsidP="00212646">
      <w:pPr>
        <w:pBdr>
          <w:bottom w:val="single" w:sz="6" w:space="1" w:color="auto"/>
        </w:pBdr>
        <w:ind w:firstLine="0"/>
      </w:pPr>
      <w:r>
        <w:rPr>
          <w:rFonts w:ascii="Times New Roman" w:hAnsi="Times New Roman"/>
        </w:rPr>
        <w:t xml:space="preserve">                                </w:t>
      </w:r>
      <w:r w:rsidR="00F367DD">
        <w:rPr>
          <w:rFonts w:ascii="Times New Roman" w:hAnsi="Times New Roman"/>
        </w:rPr>
        <w:t xml:space="preserve">    </w:t>
      </w:r>
      <w:r w:rsidR="006C6F57">
        <w:rPr>
          <w:rFonts w:ascii="Times New Roman" w:hAnsi="Times New Roman"/>
        </w:rPr>
        <w:t xml:space="preserve">      </w:t>
      </w:r>
      <w:r w:rsidR="00F367DD">
        <w:rPr>
          <w:rFonts w:ascii="Times New Roman" w:hAnsi="Times New Roman"/>
        </w:rPr>
        <w:t xml:space="preserve"> </w:t>
      </w:r>
      <w:r>
        <w:rPr>
          <w:rFonts w:ascii="Times New Roman" w:hAnsi="Times New Roman"/>
        </w:rPr>
        <w:t xml:space="preserve">             </w:t>
      </w:r>
      <w:r w:rsidR="007724DF">
        <w:rPr>
          <w:rFonts w:ascii="Times New Roman" w:hAnsi="Times New Roman"/>
        </w:rPr>
        <w:t xml:space="preserve">  </w:t>
      </w:r>
      <w:r>
        <w:rPr>
          <w:rFonts w:ascii="Times New Roman" w:hAnsi="Times New Roman"/>
        </w:rPr>
        <w:t xml:space="preserve">  </w:t>
      </w:r>
      <w:r w:rsidR="004649B7">
        <w:rPr>
          <w:rFonts w:ascii="Times New Roman" w:hAnsi="Times New Roman"/>
        </w:rPr>
        <w:t xml:space="preserve"> Love </w:t>
      </w:r>
      <w:r w:rsidR="007F2A42">
        <w:rPr>
          <w:rFonts w:ascii="Times New Roman" w:hAnsi="Times New Roman"/>
        </w:rPr>
        <w:t>&amp; Longing I</w:t>
      </w:r>
    </w:p>
    <w:p w14:paraId="4FC800D0" w14:textId="77777777" w:rsidR="004649B7" w:rsidRDefault="004649B7" w:rsidP="00212646">
      <w:pPr>
        <w:pBdr>
          <w:bottom w:val="single" w:sz="6" w:space="1" w:color="auto"/>
        </w:pBdr>
        <w:ind w:firstLine="0"/>
      </w:pPr>
    </w:p>
    <w:p w14:paraId="4D19E686" w14:textId="77777777" w:rsidR="004649B7" w:rsidRDefault="004649B7" w:rsidP="00212646">
      <w:pPr>
        <w:pBdr>
          <w:bottom w:val="single" w:sz="6" w:space="1" w:color="auto"/>
        </w:pBdr>
        <w:ind w:firstLine="0"/>
      </w:pPr>
    </w:p>
    <w:p w14:paraId="39DF3A0B" w14:textId="77777777" w:rsidR="007724DF" w:rsidRDefault="007724DF" w:rsidP="00212646">
      <w:pPr>
        <w:pBdr>
          <w:bottom w:val="single" w:sz="6" w:space="1" w:color="auto"/>
        </w:pBdr>
        <w:ind w:firstLine="0"/>
      </w:pPr>
    </w:p>
    <w:p w14:paraId="19EEA3FA" w14:textId="77777777" w:rsidR="007724DF" w:rsidRDefault="007724DF" w:rsidP="00212646">
      <w:pPr>
        <w:pBdr>
          <w:bottom w:val="single" w:sz="6" w:space="1" w:color="auto"/>
        </w:pBdr>
        <w:ind w:firstLine="0"/>
      </w:pPr>
    </w:p>
    <w:p w14:paraId="47CBC5D9" w14:textId="77777777" w:rsidR="001230FE" w:rsidRDefault="001230FE" w:rsidP="00212646">
      <w:pPr>
        <w:pBdr>
          <w:bottom w:val="single" w:sz="6" w:space="1" w:color="auto"/>
        </w:pBdr>
        <w:ind w:firstLine="0"/>
      </w:pPr>
    </w:p>
    <w:p w14:paraId="172E27AE" w14:textId="77777777" w:rsidR="007724DF" w:rsidRDefault="007724DF" w:rsidP="00212646">
      <w:pPr>
        <w:pBdr>
          <w:bottom w:val="single" w:sz="6" w:space="1" w:color="auto"/>
        </w:pBdr>
        <w:ind w:firstLine="0"/>
      </w:pPr>
    </w:p>
    <w:p w14:paraId="297C7B55" w14:textId="77777777" w:rsidR="006C6F57" w:rsidRDefault="006C6F57" w:rsidP="00212646">
      <w:pPr>
        <w:pBdr>
          <w:bottom w:val="single" w:sz="6" w:space="1" w:color="auto"/>
        </w:pBdr>
        <w:ind w:firstLine="0"/>
      </w:pPr>
    </w:p>
    <w:p w14:paraId="7C8E892B" w14:textId="77777777" w:rsidR="006C6F57" w:rsidRDefault="006C6F57" w:rsidP="00212646">
      <w:pPr>
        <w:pBdr>
          <w:bottom w:val="single" w:sz="6" w:space="1" w:color="auto"/>
        </w:pBdr>
        <w:ind w:firstLine="0"/>
      </w:pPr>
    </w:p>
    <w:p w14:paraId="13E2B974" w14:textId="77777777" w:rsidR="006C6F57" w:rsidRDefault="006C6F57" w:rsidP="00212646">
      <w:pPr>
        <w:pBdr>
          <w:bottom w:val="single" w:sz="6" w:space="1" w:color="auto"/>
        </w:pBdr>
        <w:ind w:firstLine="0"/>
      </w:pPr>
    </w:p>
    <w:p w14:paraId="71726776" w14:textId="77777777" w:rsidR="006C6F57" w:rsidRDefault="006C6F57" w:rsidP="00212646">
      <w:pPr>
        <w:pBdr>
          <w:bottom w:val="single" w:sz="6" w:space="1" w:color="auto"/>
        </w:pBdr>
        <w:ind w:firstLine="0"/>
      </w:pPr>
    </w:p>
    <w:p w14:paraId="282F54F6" w14:textId="77777777" w:rsidR="00286BE9" w:rsidRDefault="00286BE9" w:rsidP="00212646">
      <w:pPr>
        <w:pBdr>
          <w:bottom w:val="single" w:sz="6" w:space="1" w:color="auto"/>
        </w:pBdr>
        <w:ind w:firstLine="0"/>
      </w:pPr>
    </w:p>
    <w:p w14:paraId="07A09040" w14:textId="77777777" w:rsidR="00286BE9" w:rsidRDefault="00286BE9" w:rsidP="00212646">
      <w:pPr>
        <w:pBdr>
          <w:bottom w:val="single" w:sz="6" w:space="1" w:color="auto"/>
        </w:pBdr>
        <w:ind w:firstLine="0"/>
      </w:pPr>
    </w:p>
    <w:p w14:paraId="0A8B9602" w14:textId="77777777" w:rsidR="000D5F66" w:rsidRDefault="000D5F66" w:rsidP="00212646">
      <w:pPr>
        <w:pBdr>
          <w:bottom w:val="single" w:sz="6" w:space="1" w:color="auto"/>
        </w:pBdr>
        <w:ind w:firstLine="0"/>
      </w:pPr>
    </w:p>
    <w:p w14:paraId="0DE75C35" w14:textId="77777777" w:rsidR="00F4475A" w:rsidRDefault="00F4475A" w:rsidP="00212646">
      <w:pPr>
        <w:pBdr>
          <w:bottom w:val="single" w:sz="6" w:space="1" w:color="auto"/>
        </w:pBdr>
        <w:ind w:firstLine="0"/>
      </w:pPr>
    </w:p>
    <w:p w14:paraId="69A4D599" w14:textId="77777777" w:rsidR="004649B7" w:rsidRDefault="004649B7" w:rsidP="00212646">
      <w:pPr>
        <w:ind w:firstLine="0"/>
      </w:pPr>
    </w:p>
    <w:p w14:paraId="140BA389" w14:textId="51931ABE" w:rsidR="00094932" w:rsidRDefault="00094932" w:rsidP="00F13445">
      <w:pPr>
        <w:ind w:left="720" w:firstLine="0"/>
        <w:jc w:val="center"/>
      </w:pPr>
      <w:r>
        <w:rPr>
          <w:rFonts w:ascii="Times New Roman" w:hAnsi="Times New Roman"/>
        </w:rPr>
        <w:t xml:space="preserve">SECTION </w:t>
      </w:r>
      <w:r w:rsidR="0080753D">
        <w:rPr>
          <w:rFonts w:ascii="Times New Roman" w:hAnsi="Times New Roman"/>
        </w:rPr>
        <w:t>0</w:t>
      </w:r>
      <w:r>
        <w:rPr>
          <w:rFonts w:ascii="Times New Roman" w:hAnsi="Times New Roman"/>
        </w:rPr>
        <w:t>: LOVE &amp; LONGING</w:t>
      </w:r>
    </w:p>
    <w:p w14:paraId="1D8D68A8" w14:textId="77777777" w:rsidR="00094932" w:rsidRDefault="00094932" w:rsidP="00F13445">
      <w:pPr>
        <w:ind w:left="720" w:firstLine="0"/>
      </w:pPr>
    </w:p>
    <w:p w14:paraId="54F4BD1C" w14:textId="77777777" w:rsidR="00094932" w:rsidRDefault="00094932" w:rsidP="00F13445">
      <w:pPr>
        <w:ind w:left="720" w:firstLine="0"/>
      </w:pPr>
      <w:r>
        <w:rPr>
          <w:rFonts w:ascii="Times New Roman" w:hAnsi="Times New Roman"/>
        </w:rPr>
        <w:t>Page 1 – Love as Something Steady</w:t>
      </w:r>
    </w:p>
    <w:p w14:paraId="4C07D155" w14:textId="77777777" w:rsidR="00094932" w:rsidRDefault="00094932" w:rsidP="00F13445">
      <w:pPr>
        <w:ind w:left="720" w:firstLine="0"/>
      </w:pPr>
    </w:p>
    <w:p w14:paraId="62F694E0" w14:textId="77777777" w:rsidR="00094932" w:rsidRDefault="00094932" w:rsidP="00F13445">
      <w:pPr>
        <w:ind w:left="720" w:firstLine="0"/>
      </w:pPr>
      <w:r>
        <w:rPr>
          <w:rFonts w:ascii="Times New Roman" w:hAnsi="Times New Roman"/>
        </w:rPr>
        <w:t>Love is not meant to be fleeting,</w:t>
      </w:r>
    </w:p>
    <w:p w14:paraId="28BA3DE7" w14:textId="4584983D" w:rsidR="00094932" w:rsidRDefault="00094932" w:rsidP="00F13445">
      <w:pPr>
        <w:ind w:left="720" w:firstLine="0"/>
      </w:pPr>
      <w:r>
        <w:rPr>
          <w:rFonts w:ascii="Times New Roman" w:hAnsi="Times New Roman"/>
        </w:rPr>
        <w:t>Not meant to be a passing storm</w:t>
      </w:r>
    </w:p>
    <w:p w14:paraId="0BE5894F" w14:textId="14FAC7BB" w:rsidR="00094932" w:rsidRDefault="00094932" w:rsidP="00F13445">
      <w:pPr>
        <w:ind w:left="720" w:firstLine="0"/>
      </w:pPr>
      <w:r>
        <w:rPr>
          <w:rFonts w:ascii="Times New Roman" w:hAnsi="Times New Roman"/>
        </w:rPr>
        <w:t>That rages and disappears,</w:t>
      </w:r>
    </w:p>
    <w:p w14:paraId="7FD14CA0" w14:textId="1B0103E3" w:rsidR="00094932" w:rsidRDefault="00094932" w:rsidP="00F13445">
      <w:pPr>
        <w:ind w:left="720" w:firstLine="0"/>
      </w:pPr>
      <w:r>
        <w:rPr>
          <w:rFonts w:ascii="Times New Roman" w:hAnsi="Times New Roman"/>
        </w:rPr>
        <w:t>Leaving wreckage in its wake.</w:t>
      </w:r>
    </w:p>
    <w:p w14:paraId="1B75876B" w14:textId="77777777" w:rsidR="00094932" w:rsidRDefault="00094932" w:rsidP="00F13445">
      <w:pPr>
        <w:ind w:left="720" w:firstLine="0"/>
      </w:pPr>
    </w:p>
    <w:p w14:paraId="06D8DFED" w14:textId="77777777" w:rsidR="00094932" w:rsidRDefault="00094932" w:rsidP="00F13445">
      <w:pPr>
        <w:ind w:left="720" w:firstLine="0"/>
      </w:pPr>
      <w:r>
        <w:rPr>
          <w:rFonts w:ascii="Times New Roman" w:hAnsi="Times New Roman"/>
        </w:rPr>
        <w:t>Love is the steady rain</w:t>
      </w:r>
    </w:p>
    <w:p w14:paraId="49134896" w14:textId="1E6C1626" w:rsidR="00094932" w:rsidRDefault="00094932" w:rsidP="00F13445">
      <w:pPr>
        <w:ind w:left="720" w:firstLine="0"/>
      </w:pPr>
      <w:r>
        <w:rPr>
          <w:rFonts w:ascii="Times New Roman" w:hAnsi="Times New Roman"/>
        </w:rPr>
        <w:t>That softens the earth,</w:t>
      </w:r>
    </w:p>
    <w:p w14:paraId="03D472E5" w14:textId="49F8981D" w:rsidR="00094932" w:rsidRDefault="00094932" w:rsidP="00F13445">
      <w:pPr>
        <w:ind w:left="720" w:firstLine="0"/>
      </w:pPr>
      <w:r>
        <w:rPr>
          <w:rFonts w:ascii="Times New Roman" w:hAnsi="Times New Roman"/>
        </w:rPr>
        <w:t>The quiet presence</w:t>
      </w:r>
    </w:p>
    <w:p w14:paraId="08486AD9" w14:textId="036FA811" w:rsidR="00094932" w:rsidRDefault="00094932" w:rsidP="00F13445">
      <w:pPr>
        <w:ind w:left="720" w:firstLine="0"/>
      </w:pPr>
      <w:r>
        <w:rPr>
          <w:rFonts w:ascii="Times New Roman" w:hAnsi="Times New Roman"/>
        </w:rPr>
        <w:t>That does not demand to be seen</w:t>
      </w:r>
    </w:p>
    <w:p w14:paraId="5D37CE63" w14:textId="2C7D6630" w:rsidR="00094932" w:rsidRDefault="00094932" w:rsidP="00F13445">
      <w:pPr>
        <w:ind w:left="720" w:firstLine="0"/>
      </w:pPr>
      <w:r>
        <w:rPr>
          <w:rFonts w:ascii="Times New Roman" w:hAnsi="Times New Roman"/>
        </w:rPr>
        <w:t>Yet is always felt.</w:t>
      </w:r>
    </w:p>
    <w:p w14:paraId="40F597B6" w14:textId="77777777" w:rsidR="00094932" w:rsidRDefault="00094932" w:rsidP="00F13445">
      <w:pPr>
        <w:ind w:left="720" w:firstLine="0"/>
      </w:pPr>
    </w:p>
    <w:p w14:paraId="28CA029A" w14:textId="77777777" w:rsidR="00094932" w:rsidRDefault="00094932" w:rsidP="00F13445">
      <w:pPr>
        <w:ind w:left="720" w:firstLine="0"/>
      </w:pPr>
      <w:r>
        <w:rPr>
          <w:rFonts w:ascii="Times New Roman" w:hAnsi="Times New Roman"/>
        </w:rPr>
        <w:t>Love is not just passion.</w:t>
      </w:r>
    </w:p>
    <w:p w14:paraId="68D28D7B" w14:textId="77777777" w:rsidR="00094932" w:rsidRDefault="00094932" w:rsidP="00F13445">
      <w:pPr>
        <w:ind w:left="720" w:firstLine="0"/>
      </w:pPr>
      <w:r>
        <w:rPr>
          <w:rFonts w:ascii="Times New Roman" w:hAnsi="Times New Roman"/>
        </w:rPr>
        <w:t>It is presence.</w:t>
      </w:r>
    </w:p>
    <w:p w14:paraId="708AA915" w14:textId="77777777" w:rsidR="00094932" w:rsidRDefault="00094932" w:rsidP="00F13445">
      <w:pPr>
        <w:ind w:left="720" w:firstLine="0"/>
      </w:pPr>
    </w:p>
    <w:p w14:paraId="12857F12" w14:textId="77777777" w:rsidR="00094932" w:rsidRDefault="00094932" w:rsidP="00F13445">
      <w:pPr>
        <w:ind w:left="720" w:firstLine="0"/>
      </w:pPr>
      <w:r>
        <w:rPr>
          <w:rFonts w:ascii="Times New Roman" w:hAnsi="Times New Roman"/>
        </w:rPr>
        <w:t>It is choosing—</w:t>
      </w:r>
    </w:p>
    <w:p w14:paraId="26689382" w14:textId="040A3568" w:rsidR="00094932" w:rsidRDefault="00094932" w:rsidP="00F13445">
      <w:pPr>
        <w:ind w:left="720" w:firstLine="0"/>
      </w:pPr>
      <w:r>
        <w:rPr>
          <w:rFonts w:ascii="Times New Roman" w:hAnsi="Times New Roman"/>
        </w:rPr>
        <w:t>Day after day,</w:t>
      </w:r>
    </w:p>
    <w:p w14:paraId="14EF9E06" w14:textId="65582EAB" w:rsidR="00094932" w:rsidRDefault="00094932" w:rsidP="00F13445">
      <w:pPr>
        <w:ind w:left="720" w:firstLine="0"/>
      </w:pPr>
      <w:r>
        <w:rPr>
          <w:rFonts w:ascii="Times New Roman" w:hAnsi="Times New Roman"/>
        </w:rPr>
        <w:t>Moment after moment,</w:t>
      </w:r>
    </w:p>
    <w:p w14:paraId="478DFDB5" w14:textId="2CF4BACC" w:rsidR="00094932" w:rsidRDefault="00094932" w:rsidP="00F13445">
      <w:pPr>
        <w:ind w:left="720" w:firstLine="0"/>
      </w:pPr>
      <w:r>
        <w:rPr>
          <w:rFonts w:ascii="Times New Roman" w:hAnsi="Times New Roman"/>
        </w:rPr>
        <w:t>To stay.</w:t>
      </w:r>
    </w:p>
    <w:p w14:paraId="2D4AE511" w14:textId="77777777" w:rsidR="00094932" w:rsidRDefault="00094932" w:rsidP="00F13445">
      <w:pPr>
        <w:ind w:left="720" w:firstLine="0"/>
      </w:pPr>
    </w:p>
    <w:p w14:paraId="2D428EA0" w14:textId="77777777" w:rsidR="00094932" w:rsidRDefault="00094932" w:rsidP="00F13445">
      <w:pPr>
        <w:ind w:left="720" w:firstLine="0"/>
      </w:pPr>
      <w:r>
        <w:rPr>
          <w:rFonts w:ascii="Times New Roman" w:hAnsi="Times New Roman"/>
        </w:rPr>
        <w:t>Even when the fire of newness fades,</w:t>
      </w:r>
    </w:p>
    <w:p w14:paraId="6D66549B" w14:textId="2B28FDC4" w:rsidR="00094932" w:rsidRDefault="00094932" w:rsidP="00F13445">
      <w:pPr>
        <w:ind w:left="720" w:firstLine="0"/>
      </w:pPr>
      <w:r>
        <w:rPr>
          <w:rFonts w:ascii="Times New Roman" w:hAnsi="Times New Roman"/>
        </w:rPr>
        <w:t>Even when life grows heavy,</w:t>
      </w:r>
    </w:p>
    <w:p w14:paraId="09C8BF44" w14:textId="228BA2F1" w:rsidR="00094932" w:rsidRDefault="00094932" w:rsidP="00F13445">
      <w:pPr>
        <w:ind w:left="720" w:firstLine="0"/>
      </w:pPr>
      <w:r>
        <w:rPr>
          <w:rFonts w:ascii="Times New Roman" w:hAnsi="Times New Roman"/>
        </w:rPr>
        <w:t>Even when the road is long</w:t>
      </w:r>
    </w:p>
    <w:p w14:paraId="755E380A" w14:textId="5450208F" w:rsidR="00094932" w:rsidRDefault="00094932" w:rsidP="00F13445">
      <w:pPr>
        <w:ind w:left="720" w:firstLine="0"/>
      </w:pPr>
      <w:r>
        <w:rPr>
          <w:rFonts w:ascii="Times New Roman" w:hAnsi="Times New Roman"/>
        </w:rPr>
        <w:t>And uncertain.</w:t>
      </w:r>
    </w:p>
    <w:p w14:paraId="3A98DB82" w14:textId="77777777" w:rsidR="00094932" w:rsidRDefault="00094932" w:rsidP="00F13445">
      <w:pPr>
        <w:ind w:left="720" w:firstLine="0"/>
      </w:pPr>
    </w:p>
    <w:p w14:paraId="1529D814" w14:textId="77777777" w:rsidR="00094932" w:rsidRDefault="00094932" w:rsidP="00F13445">
      <w:pPr>
        <w:ind w:left="720" w:firstLine="0"/>
      </w:pPr>
      <w:r>
        <w:rPr>
          <w:rFonts w:ascii="Times New Roman" w:hAnsi="Times New Roman"/>
        </w:rPr>
        <w:t>Love is the hand</w:t>
      </w:r>
    </w:p>
    <w:p w14:paraId="0153468B" w14:textId="4B2FF9D5" w:rsidR="00094932" w:rsidRDefault="00094932" w:rsidP="00F13445">
      <w:pPr>
        <w:ind w:left="720" w:firstLine="0"/>
      </w:pPr>
      <w:r>
        <w:rPr>
          <w:rFonts w:ascii="Times New Roman" w:hAnsi="Times New Roman"/>
        </w:rPr>
        <w:t>That reaches for yours in the dark.</w:t>
      </w:r>
    </w:p>
    <w:p w14:paraId="72C5FCB6" w14:textId="77777777" w:rsidR="00094932" w:rsidRDefault="00094932" w:rsidP="00F13445">
      <w:pPr>
        <w:ind w:left="720" w:firstLine="0"/>
      </w:pPr>
      <w:r>
        <w:rPr>
          <w:rFonts w:ascii="Times New Roman" w:hAnsi="Times New Roman"/>
        </w:rPr>
        <w:t>The voice that says,</w:t>
      </w:r>
    </w:p>
    <w:p w14:paraId="307CD77E" w14:textId="282B2AEB" w:rsidR="00094932" w:rsidRDefault="00094932" w:rsidP="00F13445">
      <w:pPr>
        <w:ind w:left="720" w:firstLine="0"/>
      </w:pPr>
      <w:r>
        <w:rPr>
          <w:rFonts w:ascii="Times New Roman" w:hAnsi="Times New Roman"/>
        </w:rPr>
        <w:t>“You do not have to walk alone.”</w:t>
      </w:r>
    </w:p>
    <w:p w14:paraId="4063C814" w14:textId="77777777" w:rsidR="00094932" w:rsidRDefault="00094932" w:rsidP="00F13445">
      <w:pPr>
        <w:ind w:left="720" w:firstLine="0"/>
      </w:pPr>
    </w:p>
    <w:p w14:paraId="4EFF6FCC" w14:textId="77777777" w:rsidR="00094932" w:rsidRDefault="00094932" w:rsidP="00F13445">
      <w:pPr>
        <w:ind w:left="720" w:firstLine="0"/>
      </w:pPr>
      <w:r>
        <w:rPr>
          <w:rFonts w:ascii="Times New Roman" w:hAnsi="Times New Roman"/>
        </w:rPr>
        <w:t>It is not perfect,</w:t>
      </w:r>
    </w:p>
    <w:p w14:paraId="3870B85B" w14:textId="58569A0F" w:rsidR="00094932" w:rsidRDefault="00094932" w:rsidP="00F13445">
      <w:pPr>
        <w:ind w:left="720" w:firstLine="0"/>
      </w:pPr>
      <w:r>
        <w:rPr>
          <w:rFonts w:ascii="Times New Roman" w:hAnsi="Times New Roman"/>
        </w:rPr>
        <w:t>But it does not leave.</w:t>
      </w:r>
    </w:p>
    <w:p w14:paraId="575D4D54" w14:textId="77777777" w:rsidR="00094932" w:rsidRDefault="00094932" w:rsidP="00F13445">
      <w:pPr>
        <w:ind w:left="720" w:firstLine="0"/>
      </w:pPr>
      <w:r>
        <w:rPr>
          <w:rFonts w:ascii="Times New Roman" w:hAnsi="Times New Roman"/>
        </w:rPr>
        <w:t>It does not break at the first sign of struggle.</w:t>
      </w:r>
    </w:p>
    <w:p w14:paraId="316C7A4A" w14:textId="77777777" w:rsidR="00094932" w:rsidRDefault="00094932" w:rsidP="00F13445">
      <w:pPr>
        <w:ind w:left="720" w:firstLine="0"/>
      </w:pPr>
      <w:r>
        <w:rPr>
          <w:rFonts w:ascii="Times New Roman" w:hAnsi="Times New Roman"/>
        </w:rPr>
        <w:t>It does not retreat when the world becomes too much.</w:t>
      </w:r>
    </w:p>
    <w:p w14:paraId="299C3C81" w14:textId="77777777" w:rsidR="00094932" w:rsidRDefault="00094932" w:rsidP="00F13445">
      <w:pPr>
        <w:ind w:left="720" w:firstLine="0"/>
      </w:pPr>
    </w:p>
    <w:p w14:paraId="69C9EF9C" w14:textId="77777777" w:rsidR="00094932" w:rsidRDefault="00094932" w:rsidP="00F13445">
      <w:pPr>
        <w:ind w:left="720" w:firstLine="0"/>
      </w:pPr>
      <w:r>
        <w:rPr>
          <w:rFonts w:ascii="Times New Roman" w:hAnsi="Times New Roman"/>
        </w:rPr>
        <w:t>Love stays.</w:t>
      </w:r>
    </w:p>
    <w:p w14:paraId="02FA3035" w14:textId="77777777" w:rsidR="00094932" w:rsidRDefault="00094932" w:rsidP="00F13445">
      <w:pPr>
        <w:ind w:left="720" w:firstLine="0"/>
      </w:pPr>
      <w:r>
        <w:rPr>
          <w:rFonts w:ascii="Times New Roman" w:hAnsi="Times New Roman"/>
        </w:rPr>
        <w:t>Even when it is quiet.</w:t>
      </w:r>
    </w:p>
    <w:p w14:paraId="53181062" w14:textId="77777777" w:rsidR="00094932" w:rsidRDefault="00094932" w:rsidP="00F13445">
      <w:pPr>
        <w:ind w:left="720" w:firstLine="0"/>
      </w:pPr>
      <w:r>
        <w:rPr>
          <w:rFonts w:ascii="Times New Roman" w:hAnsi="Times New Roman"/>
        </w:rPr>
        <w:t>Even when it is not easy.</w:t>
      </w:r>
    </w:p>
    <w:p w14:paraId="5D39631B" w14:textId="77777777" w:rsidR="00094932" w:rsidRDefault="00094932" w:rsidP="00F13445">
      <w:pPr>
        <w:ind w:left="720" w:firstLine="0"/>
      </w:pPr>
      <w:r>
        <w:rPr>
          <w:rFonts w:ascii="Times New Roman" w:hAnsi="Times New Roman"/>
        </w:rPr>
        <w:t>Even when it has to be chosen,</w:t>
      </w:r>
    </w:p>
    <w:p w14:paraId="7D9BFC0A" w14:textId="62EBDA29" w:rsidR="00094932" w:rsidRDefault="00094932" w:rsidP="00F13445">
      <w:pPr>
        <w:ind w:left="720" w:firstLine="0"/>
      </w:pPr>
      <w:r>
        <w:rPr>
          <w:rFonts w:ascii="Times New Roman" w:hAnsi="Times New Roman"/>
        </w:rPr>
        <w:t>Again and again.</w:t>
      </w:r>
    </w:p>
    <w:p w14:paraId="642107CA" w14:textId="77777777" w:rsidR="00094932" w:rsidRDefault="00094932" w:rsidP="00F13445">
      <w:pPr>
        <w:ind w:left="720" w:firstLine="0"/>
      </w:pPr>
    </w:p>
    <w:p w14:paraId="6234A979" w14:textId="77777777" w:rsidR="00094932" w:rsidRDefault="00094932" w:rsidP="00F13445">
      <w:pPr>
        <w:ind w:left="720" w:firstLine="0"/>
      </w:pPr>
      <w:r>
        <w:rPr>
          <w:rFonts w:ascii="Times New Roman" w:hAnsi="Times New Roman"/>
        </w:rPr>
        <w:t>Because love,</w:t>
      </w:r>
    </w:p>
    <w:p w14:paraId="19565FAD" w14:textId="35843B38" w:rsidR="00094932" w:rsidRDefault="00094932" w:rsidP="00F13445">
      <w:pPr>
        <w:ind w:left="720" w:firstLine="0"/>
      </w:pPr>
      <w:r>
        <w:rPr>
          <w:rFonts w:ascii="Times New Roman" w:hAnsi="Times New Roman"/>
        </w:rPr>
        <w:t>True love,</w:t>
      </w:r>
    </w:p>
    <w:p w14:paraId="21A125B9" w14:textId="3EFF7CAC" w:rsidR="00094932" w:rsidRDefault="00094932" w:rsidP="00F13445">
      <w:pPr>
        <w:ind w:left="720" w:firstLine="0"/>
      </w:pPr>
      <w:r>
        <w:rPr>
          <w:rFonts w:ascii="Times New Roman" w:hAnsi="Times New Roman"/>
        </w:rPr>
        <w:lastRenderedPageBreak/>
        <w:t>Is not just about feeling.</w:t>
      </w:r>
    </w:p>
    <w:p w14:paraId="3E30F4B0" w14:textId="77777777" w:rsidR="00094932" w:rsidRDefault="00094932" w:rsidP="00F13445">
      <w:pPr>
        <w:ind w:left="720" w:firstLine="0"/>
      </w:pPr>
      <w:r>
        <w:rPr>
          <w:rFonts w:ascii="Times New Roman" w:hAnsi="Times New Roman"/>
        </w:rPr>
        <w:t>It is about being.</w:t>
      </w:r>
    </w:p>
    <w:p w14:paraId="7727CC8A" w14:textId="77777777" w:rsidR="00094932" w:rsidRDefault="00094932" w:rsidP="00F13445">
      <w:pPr>
        <w:ind w:left="720" w:firstLine="0"/>
      </w:pPr>
    </w:p>
    <w:p w14:paraId="4CDECAB6" w14:textId="77777777" w:rsidR="00094932" w:rsidRDefault="00094932" w:rsidP="00F13445">
      <w:pPr>
        <w:ind w:left="720" w:firstLine="0"/>
      </w:pPr>
      <w:r>
        <w:rPr>
          <w:rFonts w:ascii="Times New Roman" w:hAnsi="Times New Roman"/>
        </w:rPr>
        <w:t>And it is steady,</w:t>
      </w:r>
    </w:p>
    <w:p w14:paraId="1A137645" w14:textId="4EE0087C" w:rsidR="00094932" w:rsidRDefault="00094932" w:rsidP="00F13445">
      <w:pPr>
        <w:ind w:left="720" w:firstLine="0"/>
      </w:pPr>
      <w:r>
        <w:rPr>
          <w:rFonts w:ascii="Times New Roman" w:hAnsi="Times New Roman"/>
        </w:rPr>
        <w:t>Even when everything else is not.</w:t>
      </w:r>
    </w:p>
    <w:p w14:paraId="77ACF9D9" w14:textId="77777777" w:rsidR="00094932" w:rsidRDefault="00094932" w:rsidP="00F13445">
      <w:pPr>
        <w:ind w:left="720" w:firstLine="0"/>
      </w:pPr>
    </w:p>
    <w:p w14:paraId="1ED64387" w14:textId="77777777" w:rsidR="000D5F66" w:rsidRDefault="000D5F66" w:rsidP="00F13445">
      <w:pPr>
        <w:ind w:left="720" w:firstLine="0"/>
      </w:pPr>
    </w:p>
    <w:p w14:paraId="3D4D8348" w14:textId="77777777" w:rsidR="000D5F66" w:rsidRDefault="000D5F66" w:rsidP="00F13445">
      <w:pPr>
        <w:ind w:left="720" w:firstLine="0"/>
      </w:pPr>
    </w:p>
    <w:p w14:paraId="0B43B4B2" w14:textId="77777777" w:rsidR="000D5F66" w:rsidRDefault="000D5F66" w:rsidP="00F13445">
      <w:pPr>
        <w:ind w:left="720" w:firstLine="0"/>
      </w:pPr>
    </w:p>
    <w:p w14:paraId="701CB137" w14:textId="77777777" w:rsidR="000D5F66" w:rsidRDefault="000D5F66" w:rsidP="00F13445">
      <w:pPr>
        <w:ind w:left="720" w:firstLine="0"/>
      </w:pPr>
    </w:p>
    <w:p w14:paraId="5984863D" w14:textId="77777777" w:rsidR="000D5F66" w:rsidRDefault="000D5F66" w:rsidP="00F13445">
      <w:pPr>
        <w:ind w:left="720" w:firstLine="0"/>
      </w:pPr>
    </w:p>
    <w:p w14:paraId="520C52E7" w14:textId="77777777" w:rsidR="000D5F66" w:rsidRDefault="000D5F66" w:rsidP="00F13445">
      <w:pPr>
        <w:ind w:left="720" w:firstLine="0"/>
      </w:pPr>
    </w:p>
    <w:p w14:paraId="37DB7193" w14:textId="77777777" w:rsidR="000D5F66" w:rsidRDefault="000D5F66" w:rsidP="00F13445">
      <w:pPr>
        <w:ind w:left="720" w:firstLine="0"/>
      </w:pPr>
    </w:p>
    <w:p w14:paraId="4EC14AA3" w14:textId="77777777" w:rsidR="000D5F66" w:rsidRDefault="000D5F66" w:rsidP="00F13445">
      <w:pPr>
        <w:ind w:left="720" w:firstLine="0"/>
      </w:pPr>
    </w:p>
    <w:p w14:paraId="4137FC5C" w14:textId="77777777" w:rsidR="000D5F66" w:rsidRDefault="000D5F66" w:rsidP="00F13445">
      <w:pPr>
        <w:ind w:left="720" w:firstLine="0"/>
      </w:pPr>
    </w:p>
    <w:p w14:paraId="753EF749" w14:textId="77777777" w:rsidR="000D5F66" w:rsidRDefault="000D5F66" w:rsidP="00F13445">
      <w:pPr>
        <w:ind w:left="720" w:firstLine="0"/>
      </w:pPr>
    </w:p>
    <w:p w14:paraId="537C7301" w14:textId="77777777" w:rsidR="000D5F66" w:rsidRDefault="000D5F66" w:rsidP="00F13445">
      <w:pPr>
        <w:ind w:left="720" w:firstLine="0"/>
      </w:pPr>
    </w:p>
    <w:p w14:paraId="1B6199EA" w14:textId="77777777" w:rsidR="000D5F66" w:rsidRDefault="000D5F66" w:rsidP="00F13445">
      <w:pPr>
        <w:ind w:left="720" w:firstLine="0"/>
      </w:pPr>
    </w:p>
    <w:p w14:paraId="478C5731" w14:textId="77777777" w:rsidR="000D5F66" w:rsidRDefault="000D5F66" w:rsidP="00F13445">
      <w:pPr>
        <w:ind w:left="720" w:firstLine="0"/>
      </w:pPr>
    </w:p>
    <w:p w14:paraId="247CD21F" w14:textId="77777777" w:rsidR="000D5F66" w:rsidRDefault="000D5F66" w:rsidP="00F13445">
      <w:pPr>
        <w:ind w:left="720" w:firstLine="0"/>
      </w:pPr>
    </w:p>
    <w:p w14:paraId="00FDE267" w14:textId="77777777" w:rsidR="000D5F66" w:rsidRDefault="000D5F66" w:rsidP="00F13445">
      <w:pPr>
        <w:ind w:left="720" w:firstLine="0"/>
      </w:pPr>
    </w:p>
    <w:p w14:paraId="7567BD16" w14:textId="77777777" w:rsidR="000D5F66" w:rsidRDefault="000D5F66" w:rsidP="00F13445">
      <w:pPr>
        <w:ind w:left="720" w:firstLine="0"/>
      </w:pPr>
    </w:p>
    <w:p w14:paraId="7C64EAD7" w14:textId="77777777" w:rsidR="000D5F66" w:rsidRDefault="000D5F66" w:rsidP="00F13445">
      <w:pPr>
        <w:ind w:left="720" w:firstLine="0"/>
      </w:pPr>
    </w:p>
    <w:p w14:paraId="41F9F04B" w14:textId="77777777" w:rsidR="00094932" w:rsidRDefault="00094932" w:rsidP="00F13445">
      <w:pPr>
        <w:pBdr>
          <w:bottom w:val="single" w:sz="6" w:space="1" w:color="auto"/>
        </w:pBdr>
        <w:ind w:left="720" w:firstLine="0"/>
      </w:pPr>
    </w:p>
    <w:p w14:paraId="06B0F2B5" w14:textId="77777777" w:rsidR="00790A8D" w:rsidRDefault="00790A8D" w:rsidP="00F13445">
      <w:pPr>
        <w:ind w:left="720" w:firstLine="0"/>
      </w:pPr>
    </w:p>
    <w:p w14:paraId="14B0E43C" w14:textId="77777777" w:rsidR="00790A8D" w:rsidRDefault="00790A8D" w:rsidP="00790A8D"/>
    <w:p w14:paraId="37626E2A" w14:textId="08F29318" w:rsidR="00E33560" w:rsidRDefault="00790A8D" w:rsidP="00790A8D">
      <w:pPr>
        <w:jc w:val="center"/>
      </w:pPr>
      <w:r>
        <w:rPr>
          <w:rFonts w:ascii="Times New Roman" w:hAnsi="Times New Roman"/>
        </w:rPr>
        <w:t>SECTION</w:t>
      </w:r>
      <w:r w:rsidR="00E33560">
        <w:rPr>
          <w:rFonts w:ascii="Times New Roman" w:hAnsi="Times New Roman"/>
        </w:rPr>
        <w:t xml:space="preserve"> </w:t>
      </w:r>
      <w:r w:rsidR="0080753D">
        <w:rPr>
          <w:rFonts w:ascii="Times New Roman" w:hAnsi="Times New Roman"/>
        </w:rPr>
        <w:t>0</w:t>
      </w:r>
      <w:r w:rsidR="00E33560">
        <w:rPr>
          <w:rFonts w:ascii="Times New Roman" w:hAnsi="Times New Roman"/>
        </w:rPr>
        <w:t>: LOVE &amp; LONGING</w:t>
      </w:r>
    </w:p>
    <w:p w14:paraId="56291DDE" w14:textId="77777777" w:rsidR="00E33560" w:rsidRDefault="00E33560" w:rsidP="00F13445">
      <w:pPr>
        <w:ind w:left="720" w:firstLine="0"/>
      </w:pPr>
    </w:p>
    <w:p w14:paraId="026BBAF9" w14:textId="77777777" w:rsidR="00E33560" w:rsidRDefault="00E33560" w:rsidP="00F13445">
      <w:pPr>
        <w:ind w:left="720" w:firstLine="0"/>
      </w:pPr>
      <w:r>
        <w:rPr>
          <w:rFonts w:ascii="Times New Roman" w:hAnsi="Times New Roman"/>
        </w:rPr>
        <w:t>Page 2 – Love That Chooses You Fully</w:t>
      </w:r>
    </w:p>
    <w:p w14:paraId="79F09674" w14:textId="77777777" w:rsidR="00E33560" w:rsidRDefault="00E33560" w:rsidP="00F13445">
      <w:pPr>
        <w:ind w:left="720" w:firstLine="0"/>
      </w:pPr>
    </w:p>
    <w:p w14:paraId="1DC8E298" w14:textId="77777777" w:rsidR="00E33560" w:rsidRDefault="00E33560" w:rsidP="00F13445">
      <w:pPr>
        <w:ind w:left="720" w:firstLine="0"/>
      </w:pPr>
      <w:r>
        <w:rPr>
          <w:rFonts w:ascii="Times New Roman" w:hAnsi="Times New Roman"/>
        </w:rPr>
        <w:t>Love should never be a half-written story,</w:t>
      </w:r>
    </w:p>
    <w:p w14:paraId="3EA9B4C4" w14:textId="617BDF8D" w:rsidR="00E33560" w:rsidRDefault="00E33560" w:rsidP="00F13445">
      <w:pPr>
        <w:ind w:left="720" w:firstLine="0"/>
      </w:pPr>
      <w:r>
        <w:rPr>
          <w:rFonts w:ascii="Times New Roman" w:hAnsi="Times New Roman"/>
        </w:rPr>
        <w:t>A hesitation,</w:t>
      </w:r>
    </w:p>
    <w:p w14:paraId="0F888AFD" w14:textId="62AAE52B" w:rsidR="00E33560" w:rsidRDefault="00E33560" w:rsidP="00F13445">
      <w:pPr>
        <w:ind w:left="720" w:firstLine="0"/>
      </w:pPr>
      <w:r>
        <w:rPr>
          <w:rFonts w:ascii="Times New Roman" w:hAnsi="Times New Roman"/>
        </w:rPr>
        <w:t>A feeling that lingers in the air</w:t>
      </w:r>
    </w:p>
    <w:p w14:paraId="0448BFD7" w14:textId="51109808" w:rsidR="00E33560" w:rsidRDefault="00E33560" w:rsidP="00F13445">
      <w:pPr>
        <w:ind w:left="720" w:firstLine="0"/>
      </w:pPr>
      <w:r>
        <w:rPr>
          <w:rFonts w:ascii="Times New Roman" w:hAnsi="Times New Roman"/>
        </w:rPr>
        <w:t>But never lands.</w:t>
      </w:r>
    </w:p>
    <w:p w14:paraId="75F449DC" w14:textId="77777777" w:rsidR="00E33560" w:rsidRDefault="00E33560" w:rsidP="00F13445">
      <w:pPr>
        <w:ind w:left="720" w:firstLine="0"/>
      </w:pPr>
    </w:p>
    <w:p w14:paraId="37C263F3" w14:textId="77777777" w:rsidR="00E33560" w:rsidRDefault="00E33560" w:rsidP="00F13445">
      <w:pPr>
        <w:ind w:left="720" w:firstLine="0"/>
      </w:pPr>
      <w:r>
        <w:rPr>
          <w:rFonts w:ascii="Times New Roman" w:hAnsi="Times New Roman"/>
        </w:rPr>
        <w:t>You deserve a love</w:t>
      </w:r>
    </w:p>
    <w:p w14:paraId="378131D3" w14:textId="55730C3A" w:rsidR="00E33560" w:rsidRDefault="00E33560" w:rsidP="00F13445">
      <w:pPr>
        <w:ind w:left="720" w:firstLine="0"/>
      </w:pPr>
      <w:r>
        <w:rPr>
          <w:rFonts w:ascii="Times New Roman" w:hAnsi="Times New Roman"/>
        </w:rPr>
        <w:t>That does not flinch when the world gets heavy.</w:t>
      </w:r>
    </w:p>
    <w:p w14:paraId="72614F9B" w14:textId="77777777" w:rsidR="00E33560" w:rsidRDefault="00E33560" w:rsidP="00F13445">
      <w:pPr>
        <w:ind w:left="720" w:firstLine="0"/>
      </w:pPr>
      <w:r>
        <w:rPr>
          <w:rFonts w:ascii="Times New Roman" w:hAnsi="Times New Roman"/>
        </w:rPr>
        <w:t>A love that does not step back</w:t>
      </w:r>
    </w:p>
    <w:p w14:paraId="1A37D2FD" w14:textId="21C5F244" w:rsidR="00E33560" w:rsidRDefault="00E33560" w:rsidP="00F13445">
      <w:pPr>
        <w:ind w:left="720" w:firstLine="0"/>
      </w:pPr>
      <w:r>
        <w:rPr>
          <w:rFonts w:ascii="Times New Roman" w:hAnsi="Times New Roman"/>
        </w:rPr>
        <w:t>When the waters rise.</w:t>
      </w:r>
    </w:p>
    <w:p w14:paraId="6AA5FA1E" w14:textId="77777777" w:rsidR="00E33560" w:rsidRDefault="00E33560" w:rsidP="00F13445">
      <w:pPr>
        <w:ind w:left="720" w:firstLine="0"/>
      </w:pPr>
      <w:r>
        <w:rPr>
          <w:rFonts w:ascii="Times New Roman" w:hAnsi="Times New Roman"/>
        </w:rPr>
        <w:t>A love that does not make you wonder</w:t>
      </w:r>
    </w:p>
    <w:p w14:paraId="7C79324D" w14:textId="0E5D0BDE" w:rsidR="00E33560" w:rsidRDefault="00E33560" w:rsidP="00F13445">
      <w:pPr>
        <w:ind w:left="720" w:firstLine="0"/>
      </w:pPr>
      <w:r>
        <w:rPr>
          <w:rFonts w:ascii="Times New Roman" w:hAnsi="Times New Roman"/>
        </w:rPr>
        <w:t>If you are enough.</w:t>
      </w:r>
    </w:p>
    <w:p w14:paraId="508BB945" w14:textId="77777777" w:rsidR="00E33560" w:rsidRDefault="00E33560" w:rsidP="00F13445">
      <w:pPr>
        <w:ind w:left="720" w:firstLine="0"/>
      </w:pPr>
    </w:p>
    <w:p w14:paraId="1B4F6B4E" w14:textId="77777777" w:rsidR="00E33560" w:rsidRDefault="00E33560" w:rsidP="00F13445">
      <w:pPr>
        <w:ind w:left="720" w:firstLine="0"/>
      </w:pPr>
      <w:r>
        <w:rPr>
          <w:rFonts w:ascii="Times New Roman" w:hAnsi="Times New Roman"/>
        </w:rPr>
        <w:t>Because love—real love—chooses.</w:t>
      </w:r>
    </w:p>
    <w:p w14:paraId="50D43DA4" w14:textId="77777777" w:rsidR="00E33560" w:rsidRDefault="00E33560" w:rsidP="00F13445">
      <w:pPr>
        <w:ind w:left="720" w:firstLine="0"/>
      </w:pPr>
    </w:p>
    <w:p w14:paraId="794DA028" w14:textId="77777777" w:rsidR="00E33560" w:rsidRDefault="00E33560" w:rsidP="00F13445">
      <w:pPr>
        <w:ind w:left="720" w:firstLine="0"/>
      </w:pPr>
      <w:r>
        <w:rPr>
          <w:rFonts w:ascii="Times New Roman" w:hAnsi="Times New Roman"/>
        </w:rPr>
        <w:t>It chooses you in the morning light,</w:t>
      </w:r>
    </w:p>
    <w:p w14:paraId="320607BB" w14:textId="7DF7734E" w:rsidR="00E33560" w:rsidRDefault="00E33560" w:rsidP="00F13445">
      <w:pPr>
        <w:ind w:left="720" w:firstLine="0"/>
      </w:pPr>
      <w:r>
        <w:rPr>
          <w:rFonts w:ascii="Times New Roman" w:hAnsi="Times New Roman"/>
        </w:rPr>
        <w:t>When your hair is messy</w:t>
      </w:r>
    </w:p>
    <w:p w14:paraId="2C636BAC" w14:textId="02F0A94C" w:rsidR="00E33560" w:rsidRDefault="00E33560" w:rsidP="00F13445">
      <w:pPr>
        <w:ind w:left="720" w:firstLine="0"/>
      </w:pPr>
      <w:r>
        <w:rPr>
          <w:rFonts w:ascii="Times New Roman" w:hAnsi="Times New Roman"/>
        </w:rPr>
        <w:t>And your eyes are still full of dreams.</w:t>
      </w:r>
    </w:p>
    <w:p w14:paraId="7D267E0C" w14:textId="77777777" w:rsidR="00E33560" w:rsidRDefault="00E33560" w:rsidP="00F13445">
      <w:pPr>
        <w:ind w:left="720" w:firstLine="0"/>
      </w:pPr>
      <w:r>
        <w:rPr>
          <w:rFonts w:ascii="Times New Roman" w:hAnsi="Times New Roman"/>
        </w:rPr>
        <w:t>It chooses you in the midnight silence,</w:t>
      </w:r>
    </w:p>
    <w:p w14:paraId="48BE8706" w14:textId="166D66C4" w:rsidR="00E33560" w:rsidRDefault="00E33560" w:rsidP="00F13445">
      <w:pPr>
        <w:ind w:left="720" w:firstLine="0"/>
      </w:pPr>
      <w:r>
        <w:rPr>
          <w:rFonts w:ascii="Times New Roman" w:hAnsi="Times New Roman"/>
        </w:rPr>
        <w:lastRenderedPageBreak/>
        <w:t>When your fears slip between the sheets like shadows.</w:t>
      </w:r>
    </w:p>
    <w:p w14:paraId="504EC3FA" w14:textId="77777777" w:rsidR="00E33560" w:rsidRDefault="00E33560" w:rsidP="00F13445">
      <w:pPr>
        <w:ind w:left="720" w:firstLine="0"/>
      </w:pPr>
      <w:r>
        <w:rPr>
          <w:rFonts w:ascii="Times New Roman" w:hAnsi="Times New Roman"/>
        </w:rPr>
        <w:t>It chooses you on the easy days and the impossible ones,</w:t>
      </w:r>
    </w:p>
    <w:p w14:paraId="78C11CA4" w14:textId="36A9D2B5" w:rsidR="00E33560" w:rsidRDefault="00E33560" w:rsidP="00F13445">
      <w:pPr>
        <w:ind w:left="720" w:firstLine="0"/>
      </w:pPr>
      <w:r>
        <w:rPr>
          <w:rFonts w:ascii="Times New Roman" w:hAnsi="Times New Roman"/>
        </w:rPr>
        <w:t>Not because it has to,</w:t>
      </w:r>
    </w:p>
    <w:p w14:paraId="2374C314" w14:textId="5D0B1D69" w:rsidR="00E33560" w:rsidRDefault="00E33560" w:rsidP="00F13445">
      <w:pPr>
        <w:ind w:left="720" w:firstLine="0"/>
      </w:pPr>
      <w:r>
        <w:rPr>
          <w:rFonts w:ascii="Times New Roman" w:hAnsi="Times New Roman"/>
        </w:rPr>
        <w:t>But because it cannot imagine a world where it does not.</w:t>
      </w:r>
    </w:p>
    <w:p w14:paraId="516CA7B6" w14:textId="77777777" w:rsidR="00E33560" w:rsidRDefault="00E33560" w:rsidP="00F13445">
      <w:pPr>
        <w:ind w:left="720" w:firstLine="0"/>
      </w:pPr>
    </w:p>
    <w:p w14:paraId="506ADBF7" w14:textId="77777777" w:rsidR="00E33560" w:rsidRDefault="00E33560" w:rsidP="00F13445">
      <w:pPr>
        <w:ind w:left="720" w:firstLine="0"/>
      </w:pPr>
      <w:r>
        <w:rPr>
          <w:rFonts w:ascii="Times New Roman" w:hAnsi="Times New Roman"/>
        </w:rPr>
        <w:t>Love is not meant to be guessed at.</w:t>
      </w:r>
    </w:p>
    <w:p w14:paraId="2E856D52" w14:textId="77777777" w:rsidR="00E33560" w:rsidRDefault="00E33560" w:rsidP="00F13445">
      <w:pPr>
        <w:ind w:left="720" w:firstLine="0"/>
      </w:pPr>
      <w:r>
        <w:rPr>
          <w:rFonts w:ascii="Times New Roman" w:hAnsi="Times New Roman"/>
        </w:rPr>
        <w:t>It is not meant to be chased,</w:t>
      </w:r>
    </w:p>
    <w:p w14:paraId="4FBFAD6B" w14:textId="1C700633" w:rsidR="00E33560" w:rsidRDefault="00E33560" w:rsidP="00F13445">
      <w:pPr>
        <w:ind w:left="720" w:firstLine="0"/>
      </w:pPr>
      <w:r>
        <w:rPr>
          <w:rFonts w:ascii="Times New Roman" w:hAnsi="Times New Roman"/>
        </w:rPr>
        <w:t>Bargained for,</w:t>
      </w:r>
    </w:p>
    <w:p w14:paraId="076CB86B" w14:textId="789329A7" w:rsidR="00E33560" w:rsidRDefault="00E33560" w:rsidP="00F13445">
      <w:pPr>
        <w:ind w:left="720" w:firstLine="0"/>
      </w:pPr>
      <w:r>
        <w:rPr>
          <w:rFonts w:ascii="Times New Roman" w:hAnsi="Times New Roman"/>
        </w:rPr>
        <w:t>Or questioned.</w:t>
      </w:r>
    </w:p>
    <w:p w14:paraId="70EB8C7A" w14:textId="77777777" w:rsidR="00E33560" w:rsidRDefault="00E33560" w:rsidP="00F13445">
      <w:pPr>
        <w:ind w:left="720" w:firstLine="0"/>
      </w:pPr>
    </w:p>
    <w:p w14:paraId="17791996" w14:textId="77777777" w:rsidR="00E33560" w:rsidRDefault="00E33560" w:rsidP="00F13445">
      <w:pPr>
        <w:ind w:left="720" w:firstLine="0"/>
      </w:pPr>
      <w:r>
        <w:rPr>
          <w:rFonts w:ascii="Times New Roman" w:hAnsi="Times New Roman"/>
        </w:rPr>
        <w:t>If you have to wonder</w:t>
      </w:r>
    </w:p>
    <w:p w14:paraId="1BD74D50" w14:textId="04ACDC05" w:rsidR="00E33560" w:rsidRDefault="00E33560" w:rsidP="00F13445">
      <w:pPr>
        <w:ind w:left="720" w:firstLine="0"/>
      </w:pPr>
      <w:r>
        <w:rPr>
          <w:rFonts w:ascii="Times New Roman" w:hAnsi="Times New Roman"/>
        </w:rPr>
        <w:t>Whether love is choosing you,</w:t>
      </w:r>
    </w:p>
    <w:p w14:paraId="2DBDA3EC" w14:textId="5E67D870" w:rsidR="00E33560" w:rsidRDefault="00E33560" w:rsidP="00F13445">
      <w:pPr>
        <w:ind w:left="720" w:firstLine="0"/>
      </w:pPr>
      <w:r>
        <w:rPr>
          <w:rFonts w:ascii="Times New Roman" w:hAnsi="Times New Roman"/>
        </w:rPr>
        <w:t>Then it is already telling you the answer.</w:t>
      </w:r>
    </w:p>
    <w:p w14:paraId="5F464E81" w14:textId="77777777" w:rsidR="00E33560" w:rsidRDefault="00E33560" w:rsidP="00F13445">
      <w:pPr>
        <w:ind w:left="720" w:firstLine="0"/>
      </w:pPr>
    </w:p>
    <w:p w14:paraId="273E866D" w14:textId="77777777" w:rsidR="00E33560" w:rsidRDefault="00E33560" w:rsidP="00F13445">
      <w:pPr>
        <w:ind w:left="720" w:firstLine="0"/>
      </w:pPr>
      <w:r>
        <w:rPr>
          <w:rFonts w:ascii="Times New Roman" w:hAnsi="Times New Roman"/>
        </w:rPr>
        <w:t>And you—</w:t>
      </w:r>
    </w:p>
    <w:p w14:paraId="24B7DC17" w14:textId="51B447E1" w:rsidR="00E33560" w:rsidRDefault="00E33560" w:rsidP="00F13445">
      <w:pPr>
        <w:ind w:left="720" w:firstLine="0"/>
      </w:pPr>
      <w:r>
        <w:rPr>
          <w:rFonts w:ascii="Times New Roman" w:hAnsi="Times New Roman"/>
        </w:rPr>
        <w:t>You deserve the kind of love</w:t>
      </w:r>
    </w:p>
    <w:p w14:paraId="3C8325B0" w14:textId="1F140E36" w:rsidR="00E33560" w:rsidRDefault="00E33560" w:rsidP="00F13445">
      <w:pPr>
        <w:ind w:left="720" w:firstLine="0"/>
      </w:pPr>
      <w:r>
        <w:rPr>
          <w:rFonts w:ascii="Times New Roman" w:hAnsi="Times New Roman"/>
        </w:rPr>
        <w:t>That stands firm,</w:t>
      </w:r>
    </w:p>
    <w:p w14:paraId="0E49A7C8" w14:textId="32EB7851" w:rsidR="00E33560" w:rsidRDefault="00E33560" w:rsidP="00F13445">
      <w:pPr>
        <w:ind w:left="720" w:firstLine="0"/>
      </w:pPr>
      <w:r>
        <w:rPr>
          <w:rFonts w:ascii="Times New Roman" w:hAnsi="Times New Roman"/>
        </w:rPr>
        <w:t>That meets you where you are,</w:t>
      </w:r>
    </w:p>
    <w:p w14:paraId="3AB66B23" w14:textId="028B6AE1" w:rsidR="00E33560" w:rsidRDefault="00E33560" w:rsidP="00F13445">
      <w:pPr>
        <w:ind w:left="720" w:firstLine="0"/>
      </w:pPr>
      <w:r>
        <w:rPr>
          <w:rFonts w:ascii="Times New Roman" w:hAnsi="Times New Roman"/>
        </w:rPr>
        <w:t>That takes your hand and says,</w:t>
      </w:r>
    </w:p>
    <w:p w14:paraId="0339027F" w14:textId="77777777" w:rsidR="00E33560" w:rsidRDefault="00E33560" w:rsidP="00F13445">
      <w:pPr>
        <w:ind w:left="720" w:firstLine="0"/>
      </w:pPr>
    </w:p>
    <w:p w14:paraId="3D218160" w14:textId="747A64AE" w:rsidR="00E33560" w:rsidRDefault="00E33560" w:rsidP="00F13445">
      <w:pPr>
        <w:ind w:left="720" w:firstLine="0"/>
      </w:pPr>
      <w:r>
        <w:rPr>
          <w:rFonts w:ascii="Times New Roman" w:hAnsi="Times New Roman"/>
        </w:rPr>
        <w:t>“No matter what, I choose you.”</w:t>
      </w:r>
    </w:p>
    <w:p w14:paraId="496D2568" w14:textId="77777777" w:rsidR="00E33560" w:rsidRDefault="00E33560" w:rsidP="00F13445">
      <w:pPr>
        <w:ind w:left="720" w:firstLine="0"/>
      </w:pPr>
    </w:p>
    <w:p w14:paraId="7B40D5FA" w14:textId="77777777" w:rsidR="00E33560" w:rsidRDefault="00E33560" w:rsidP="00F13445">
      <w:pPr>
        <w:pBdr>
          <w:bottom w:val="single" w:sz="6" w:space="1" w:color="auto"/>
        </w:pBdr>
        <w:ind w:left="720" w:firstLine="0"/>
      </w:pPr>
    </w:p>
    <w:p w14:paraId="082C903E" w14:textId="77777777" w:rsidR="00E33560" w:rsidRDefault="00E33560" w:rsidP="00F13445">
      <w:pPr>
        <w:ind w:left="720" w:firstLine="0"/>
      </w:pPr>
    </w:p>
    <w:p w14:paraId="266C6984" w14:textId="77777777" w:rsidR="00790A8D" w:rsidRDefault="00790A8D" w:rsidP="00F13445">
      <w:pPr>
        <w:ind w:left="720" w:firstLine="0"/>
      </w:pPr>
    </w:p>
    <w:p w14:paraId="040F47FF" w14:textId="5D01BAE9" w:rsidR="0005721C" w:rsidRDefault="0005721C" w:rsidP="00F13445">
      <w:pPr>
        <w:ind w:left="720" w:firstLine="0"/>
        <w:jc w:val="center"/>
      </w:pPr>
      <w:r>
        <w:rPr>
          <w:rFonts w:ascii="Times New Roman" w:hAnsi="Times New Roman"/>
        </w:rPr>
        <w:t xml:space="preserve">SECTION </w:t>
      </w:r>
      <w:r w:rsidR="0080753D">
        <w:rPr>
          <w:rFonts w:ascii="Times New Roman" w:hAnsi="Times New Roman"/>
        </w:rPr>
        <w:t>0</w:t>
      </w:r>
      <w:r>
        <w:rPr>
          <w:rFonts w:ascii="Times New Roman" w:hAnsi="Times New Roman"/>
        </w:rPr>
        <w:t>: LOVE &amp; LONGING</w:t>
      </w:r>
    </w:p>
    <w:p w14:paraId="5949B4E3" w14:textId="77777777" w:rsidR="0005721C" w:rsidRDefault="0005721C" w:rsidP="00F13445">
      <w:pPr>
        <w:ind w:left="720" w:firstLine="0"/>
      </w:pPr>
    </w:p>
    <w:p w14:paraId="7BAD4B97" w14:textId="422D3503" w:rsidR="0005721C" w:rsidRDefault="0005721C" w:rsidP="00F13445">
      <w:pPr>
        <w:ind w:left="720" w:firstLine="0"/>
      </w:pPr>
      <w:r>
        <w:rPr>
          <w:rFonts w:ascii="Times New Roman" w:hAnsi="Times New Roman"/>
        </w:rPr>
        <w:t xml:space="preserve">Page 3 – </w:t>
      </w:r>
      <w:r w:rsidR="00F02C99">
        <w:rPr>
          <w:rFonts w:ascii="Times New Roman" w:hAnsi="Times New Roman"/>
        </w:rPr>
        <w:t>Love will find it's way to you.</w:t>
      </w:r>
    </w:p>
    <w:p w14:paraId="4239EBF9" w14:textId="77777777" w:rsidR="0005721C" w:rsidRDefault="0005721C" w:rsidP="00F13445">
      <w:pPr>
        <w:ind w:left="720" w:firstLine="0"/>
      </w:pPr>
    </w:p>
    <w:p w14:paraId="431E7CB5" w14:textId="77777777" w:rsidR="0005721C" w:rsidRDefault="0005721C" w:rsidP="00F13445">
      <w:pPr>
        <w:ind w:left="720" w:firstLine="0"/>
      </w:pPr>
      <w:r>
        <w:rPr>
          <w:rFonts w:ascii="Times New Roman" w:hAnsi="Times New Roman"/>
        </w:rPr>
        <w:t>Love does not always arrive</w:t>
      </w:r>
    </w:p>
    <w:p w14:paraId="03A31003" w14:textId="087C3A81" w:rsidR="0005721C" w:rsidRDefault="0005721C" w:rsidP="00F13445">
      <w:pPr>
        <w:ind w:left="720" w:firstLine="0"/>
      </w:pPr>
      <w:r>
        <w:rPr>
          <w:rFonts w:ascii="Times New Roman" w:hAnsi="Times New Roman"/>
        </w:rPr>
        <w:t>When you are ready for it.</w:t>
      </w:r>
    </w:p>
    <w:p w14:paraId="21A9F7EB" w14:textId="77777777" w:rsidR="0005721C" w:rsidRDefault="0005721C" w:rsidP="00F13445">
      <w:pPr>
        <w:ind w:left="720" w:firstLine="0"/>
      </w:pPr>
      <w:r>
        <w:rPr>
          <w:rFonts w:ascii="Times New Roman" w:hAnsi="Times New Roman"/>
        </w:rPr>
        <w:t>It does not knock politely,</w:t>
      </w:r>
    </w:p>
    <w:p w14:paraId="1098A806" w14:textId="5AFDE7A9" w:rsidR="0005721C" w:rsidRDefault="0005721C" w:rsidP="00F13445">
      <w:pPr>
        <w:ind w:left="720" w:firstLine="0"/>
      </w:pPr>
      <w:r>
        <w:rPr>
          <w:rFonts w:ascii="Times New Roman" w:hAnsi="Times New Roman"/>
        </w:rPr>
        <w:t>Waiting for permission to enter.</w:t>
      </w:r>
    </w:p>
    <w:p w14:paraId="4B72A3C1" w14:textId="77777777" w:rsidR="0005721C" w:rsidRDefault="0005721C" w:rsidP="00F13445">
      <w:pPr>
        <w:ind w:left="720" w:firstLine="0"/>
      </w:pPr>
    </w:p>
    <w:p w14:paraId="0800F816" w14:textId="77777777" w:rsidR="0005721C" w:rsidRDefault="0005721C" w:rsidP="00F13445">
      <w:pPr>
        <w:ind w:left="720" w:firstLine="0"/>
      </w:pPr>
      <w:r>
        <w:rPr>
          <w:rFonts w:ascii="Times New Roman" w:hAnsi="Times New Roman"/>
        </w:rPr>
        <w:t>It comes as the tide—</w:t>
      </w:r>
    </w:p>
    <w:p w14:paraId="283A16B8" w14:textId="5FF7CDEF" w:rsidR="0005721C" w:rsidRDefault="0005721C" w:rsidP="00F13445">
      <w:pPr>
        <w:ind w:left="720" w:firstLine="0"/>
      </w:pPr>
      <w:r>
        <w:rPr>
          <w:rFonts w:ascii="Times New Roman" w:hAnsi="Times New Roman"/>
        </w:rPr>
        <w:t>Gentle some days, relentless on others,</w:t>
      </w:r>
    </w:p>
    <w:p w14:paraId="5786698F" w14:textId="7609EAA1" w:rsidR="0005721C" w:rsidRDefault="0005721C" w:rsidP="00F13445">
      <w:pPr>
        <w:ind w:left="720" w:firstLine="0"/>
      </w:pPr>
      <w:r>
        <w:rPr>
          <w:rFonts w:ascii="Times New Roman" w:hAnsi="Times New Roman"/>
        </w:rPr>
        <w:t>Pulling at your shores</w:t>
      </w:r>
    </w:p>
    <w:p w14:paraId="5A8C6F2F" w14:textId="1136634F" w:rsidR="0005721C" w:rsidRDefault="0005721C" w:rsidP="00F13445">
      <w:pPr>
        <w:ind w:left="720" w:firstLine="0"/>
      </w:pPr>
      <w:r>
        <w:rPr>
          <w:rFonts w:ascii="Times New Roman" w:hAnsi="Times New Roman"/>
        </w:rPr>
        <w:t>Even when you swore you would never let it in again.</w:t>
      </w:r>
    </w:p>
    <w:p w14:paraId="58924EEA" w14:textId="77777777" w:rsidR="0005721C" w:rsidRDefault="0005721C" w:rsidP="00F13445">
      <w:pPr>
        <w:ind w:left="720" w:firstLine="0"/>
      </w:pPr>
    </w:p>
    <w:p w14:paraId="7FEA55F9" w14:textId="77777777" w:rsidR="0005721C" w:rsidRDefault="0005721C" w:rsidP="00F13445">
      <w:pPr>
        <w:ind w:left="720" w:firstLine="0"/>
      </w:pPr>
      <w:r>
        <w:rPr>
          <w:rFonts w:ascii="Times New Roman" w:hAnsi="Times New Roman"/>
        </w:rPr>
        <w:t>Love finds you in the quiet moments,</w:t>
      </w:r>
    </w:p>
    <w:p w14:paraId="5BF13208" w14:textId="1ED731F0" w:rsidR="0005721C" w:rsidRDefault="0005721C" w:rsidP="00F13445">
      <w:pPr>
        <w:ind w:left="720" w:firstLine="0"/>
      </w:pPr>
      <w:r>
        <w:rPr>
          <w:rFonts w:ascii="Times New Roman" w:hAnsi="Times New Roman"/>
        </w:rPr>
        <w:t>In laughter you didn’t expect,</w:t>
      </w:r>
    </w:p>
    <w:p w14:paraId="4F19516B" w14:textId="5A9A01C6" w:rsidR="0005721C" w:rsidRDefault="0005721C" w:rsidP="00F13445">
      <w:pPr>
        <w:ind w:left="720" w:firstLine="0"/>
      </w:pPr>
      <w:r>
        <w:rPr>
          <w:rFonts w:ascii="Times New Roman" w:hAnsi="Times New Roman"/>
        </w:rPr>
        <w:t>In the warmth of a hand reaching for yours</w:t>
      </w:r>
    </w:p>
    <w:p w14:paraId="19556105" w14:textId="5EB4A938" w:rsidR="0005721C" w:rsidRDefault="0005721C" w:rsidP="00F13445">
      <w:pPr>
        <w:ind w:left="720" w:firstLine="0"/>
      </w:pPr>
      <w:r>
        <w:rPr>
          <w:rFonts w:ascii="Times New Roman" w:hAnsi="Times New Roman"/>
        </w:rPr>
        <w:t>When you weren’t looking for comfort.</w:t>
      </w:r>
    </w:p>
    <w:p w14:paraId="7B77CCE9" w14:textId="77777777" w:rsidR="0005721C" w:rsidRDefault="0005721C" w:rsidP="00F13445">
      <w:pPr>
        <w:ind w:left="720" w:firstLine="0"/>
      </w:pPr>
    </w:p>
    <w:p w14:paraId="3DFD0D84" w14:textId="77777777" w:rsidR="0005721C" w:rsidRDefault="0005721C" w:rsidP="00F13445">
      <w:pPr>
        <w:ind w:left="720" w:firstLine="0"/>
      </w:pPr>
      <w:r>
        <w:rPr>
          <w:rFonts w:ascii="Times New Roman" w:hAnsi="Times New Roman"/>
        </w:rPr>
        <w:t>It does not always come</w:t>
      </w:r>
    </w:p>
    <w:p w14:paraId="2FFC58FF" w14:textId="6E7FFE04" w:rsidR="0005721C" w:rsidRDefault="0005721C" w:rsidP="00F13445">
      <w:pPr>
        <w:ind w:left="720" w:firstLine="0"/>
      </w:pPr>
      <w:r>
        <w:rPr>
          <w:rFonts w:ascii="Times New Roman" w:hAnsi="Times New Roman"/>
        </w:rPr>
        <w:t>Wrapped in the certainty you imagined.</w:t>
      </w:r>
    </w:p>
    <w:p w14:paraId="7EEEF285" w14:textId="77777777" w:rsidR="0005721C" w:rsidRDefault="0005721C" w:rsidP="00F13445">
      <w:pPr>
        <w:ind w:left="720" w:firstLine="0"/>
      </w:pPr>
      <w:r>
        <w:rPr>
          <w:rFonts w:ascii="Times New Roman" w:hAnsi="Times New Roman"/>
        </w:rPr>
        <w:t>Sometimes, it comes softly,</w:t>
      </w:r>
    </w:p>
    <w:p w14:paraId="2FDAC7E3" w14:textId="367AC5A9" w:rsidR="0005721C" w:rsidRDefault="0005721C" w:rsidP="00F13445">
      <w:pPr>
        <w:ind w:left="720" w:firstLine="0"/>
      </w:pPr>
      <w:r>
        <w:rPr>
          <w:rFonts w:ascii="Times New Roman" w:hAnsi="Times New Roman"/>
        </w:rPr>
        <w:t>A whisper instead of a declaration,</w:t>
      </w:r>
    </w:p>
    <w:p w14:paraId="773314C5" w14:textId="03F9DDB1" w:rsidR="0005721C" w:rsidRDefault="0005721C" w:rsidP="00F13445">
      <w:pPr>
        <w:ind w:left="720" w:firstLine="0"/>
      </w:pPr>
      <w:r>
        <w:rPr>
          <w:rFonts w:ascii="Times New Roman" w:hAnsi="Times New Roman"/>
        </w:rPr>
        <w:lastRenderedPageBreak/>
        <w:t>A quiet presence instead of a grand entrance.</w:t>
      </w:r>
    </w:p>
    <w:p w14:paraId="7DB0CA71" w14:textId="77777777" w:rsidR="0005721C" w:rsidRDefault="0005721C" w:rsidP="00F13445">
      <w:pPr>
        <w:ind w:left="720" w:firstLine="0"/>
      </w:pPr>
    </w:p>
    <w:p w14:paraId="02533B14" w14:textId="77777777" w:rsidR="0005721C" w:rsidRDefault="0005721C" w:rsidP="00F13445">
      <w:pPr>
        <w:ind w:left="720" w:firstLine="0"/>
      </w:pPr>
      <w:r>
        <w:rPr>
          <w:rFonts w:ascii="Times New Roman" w:hAnsi="Times New Roman"/>
        </w:rPr>
        <w:t>And love, real love,</w:t>
      </w:r>
    </w:p>
    <w:p w14:paraId="4E0E22A4" w14:textId="477F63B6" w:rsidR="0005721C" w:rsidRDefault="0005721C" w:rsidP="00F13445">
      <w:pPr>
        <w:ind w:left="720" w:firstLine="0"/>
      </w:pPr>
      <w:r>
        <w:rPr>
          <w:rFonts w:ascii="Times New Roman" w:hAnsi="Times New Roman"/>
        </w:rPr>
        <w:t>Does not demand that you be unbroken to receive it.</w:t>
      </w:r>
    </w:p>
    <w:p w14:paraId="0F53C626" w14:textId="77777777" w:rsidR="0005721C" w:rsidRDefault="0005721C" w:rsidP="00F13445">
      <w:pPr>
        <w:ind w:left="720" w:firstLine="0"/>
      </w:pPr>
      <w:r>
        <w:rPr>
          <w:rFonts w:ascii="Times New Roman" w:hAnsi="Times New Roman"/>
        </w:rPr>
        <w:t>It does not ask you to be perfect,</w:t>
      </w:r>
    </w:p>
    <w:p w14:paraId="1BE55EBF" w14:textId="7A85DAA5" w:rsidR="0005721C" w:rsidRDefault="0005721C" w:rsidP="00F13445">
      <w:pPr>
        <w:ind w:left="720" w:firstLine="0"/>
      </w:pPr>
      <w:r>
        <w:rPr>
          <w:rFonts w:ascii="Times New Roman" w:hAnsi="Times New Roman"/>
        </w:rPr>
        <w:t>To be fearless,</w:t>
      </w:r>
    </w:p>
    <w:p w14:paraId="49708F0A" w14:textId="3C6D1930" w:rsidR="0005721C" w:rsidRDefault="0005721C" w:rsidP="00F13445">
      <w:pPr>
        <w:ind w:left="720" w:firstLine="0"/>
      </w:pPr>
      <w:r>
        <w:rPr>
          <w:rFonts w:ascii="Times New Roman" w:hAnsi="Times New Roman"/>
        </w:rPr>
        <w:t>To be anything other than who you are.</w:t>
      </w:r>
    </w:p>
    <w:p w14:paraId="7E2C61AC" w14:textId="77777777" w:rsidR="0005721C" w:rsidRDefault="0005721C" w:rsidP="00F13445">
      <w:pPr>
        <w:ind w:left="720" w:firstLine="0"/>
      </w:pPr>
    </w:p>
    <w:p w14:paraId="07AC0B09" w14:textId="77777777" w:rsidR="0005721C" w:rsidRDefault="0005721C" w:rsidP="00F13445">
      <w:pPr>
        <w:ind w:left="720" w:firstLine="0"/>
      </w:pPr>
      <w:r>
        <w:rPr>
          <w:rFonts w:ascii="Times New Roman" w:hAnsi="Times New Roman"/>
        </w:rPr>
        <w:t>It simply arrives.</w:t>
      </w:r>
    </w:p>
    <w:p w14:paraId="6E2FFC02" w14:textId="77777777" w:rsidR="0005721C" w:rsidRDefault="0005721C" w:rsidP="00F13445">
      <w:pPr>
        <w:ind w:left="720" w:firstLine="0"/>
      </w:pPr>
      <w:r>
        <w:rPr>
          <w:rFonts w:ascii="Times New Roman" w:hAnsi="Times New Roman"/>
        </w:rPr>
        <w:t>And stays.</w:t>
      </w:r>
    </w:p>
    <w:p w14:paraId="41E3CB38" w14:textId="77777777" w:rsidR="0005721C" w:rsidRDefault="0005721C" w:rsidP="00F13445">
      <w:pPr>
        <w:ind w:left="720" w:firstLine="0"/>
      </w:pPr>
    </w:p>
    <w:p w14:paraId="5AF7EBCC" w14:textId="77777777" w:rsidR="0005721C" w:rsidRDefault="0005721C" w:rsidP="00F13445">
      <w:pPr>
        <w:ind w:left="720" w:firstLine="0"/>
      </w:pPr>
      <w:r>
        <w:rPr>
          <w:rFonts w:ascii="Times New Roman" w:hAnsi="Times New Roman"/>
        </w:rPr>
        <w:t>So when love finds you,</w:t>
      </w:r>
    </w:p>
    <w:p w14:paraId="741DE3BF" w14:textId="101C0A16" w:rsidR="0005721C" w:rsidRDefault="0005721C" w:rsidP="00F13445">
      <w:pPr>
        <w:ind w:left="720" w:firstLine="0"/>
      </w:pPr>
      <w:r>
        <w:rPr>
          <w:rFonts w:ascii="Times New Roman" w:hAnsi="Times New Roman"/>
        </w:rPr>
        <w:t>Let it.</w:t>
      </w:r>
    </w:p>
    <w:p w14:paraId="39B71325" w14:textId="77777777" w:rsidR="0005721C" w:rsidRDefault="0005721C" w:rsidP="00F13445">
      <w:pPr>
        <w:ind w:left="720" w:firstLine="0"/>
      </w:pPr>
    </w:p>
    <w:p w14:paraId="3F66368D" w14:textId="77777777" w:rsidR="0005721C" w:rsidRDefault="0005721C" w:rsidP="00F13445">
      <w:pPr>
        <w:ind w:left="720" w:firstLine="0"/>
      </w:pPr>
      <w:r>
        <w:rPr>
          <w:rFonts w:ascii="Times New Roman" w:hAnsi="Times New Roman"/>
        </w:rPr>
        <w:t>Let it soften the places inside you</w:t>
      </w:r>
    </w:p>
    <w:p w14:paraId="4F479D55" w14:textId="2241E6D5" w:rsidR="0005721C" w:rsidRDefault="0005721C" w:rsidP="00F13445">
      <w:pPr>
        <w:ind w:left="720" w:firstLine="0"/>
      </w:pPr>
      <w:r>
        <w:rPr>
          <w:rFonts w:ascii="Times New Roman" w:hAnsi="Times New Roman"/>
        </w:rPr>
        <w:t>That have turned to stone.</w:t>
      </w:r>
    </w:p>
    <w:p w14:paraId="096BA51E" w14:textId="77777777" w:rsidR="0005721C" w:rsidRDefault="0005721C" w:rsidP="00F13445">
      <w:pPr>
        <w:ind w:left="720" w:firstLine="0"/>
      </w:pPr>
      <w:r>
        <w:rPr>
          <w:rFonts w:ascii="Times New Roman" w:hAnsi="Times New Roman"/>
        </w:rPr>
        <w:t>Let it remind you</w:t>
      </w:r>
    </w:p>
    <w:p w14:paraId="01AA1E35" w14:textId="4392FA81" w:rsidR="0005721C" w:rsidRDefault="0005721C" w:rsidP="00F13445">
      <w:pPr>
        <w:ind w:left="720" w:firstLine="0"/>
      </w:pPr>
      <w:r>
        <w:rPr>
          <w:rFonts w:ascii="Times New Roman" w:hAnsi="Times New Roman"/>
        </w:rPr>
        <w:t>That you were never meant to do this alone.</w:t>
      </w:r>
    </w:p>
    <w:p w14:paraId="76559478" w14:textId="77777777" w:rsidR="0005721C" w:rsidRDefault="0005721C" w:rsidP="00F13445">
      <w:pPr>
        <w:ind w:left="720" w:firstLine="0"/>
      </w:pPr>
      <w:r>
        <w:rPr>
          <w:rFonts w:ascii="Times New Roman" w:hAnsi="Times New Roman"/>
        </w:rPr>
        <w:t>Let it be what it was always meant to be—</w:t>
      </w:r>
    </w:p>
    <w:p w14:paraId="4C2DA8CB" w14:textId="77777777" w:rsidR="0005721C" w:rsidRDefault="0005721C" w:rsidP="00F13445">
      <w:pPr>
        <w:ind w:left="720" w:firstLine="0"/>
      </w:pPr>
    </w:p>
    <w:p w14:paraId="0EB15A07" w14:textId="77777777" w:rsidR="0005721C" w:rsidRDefault="0005721C" w:rsidP="00F13445">
      <w:pPr>
        <w:ind w:left="720" w:firstLine="0"/>
      </w:pPr>
      <w:r>
        <w:rPr>
          <w:rFonts w:ascii="Times New Roman" w:hAnsi="Times New Roman"/>
        </w:rPr>
        <w:t>Not a storm,</w:t>
      </w:r>
    </w:p>
    <w:p w14:paraId="44D76FB2" w14:textId="50A82D76" w:rsidR="0005721C" w:rsidRDefault="0005721C" w:rsidP="00F13445">
      <w:pPr>
        <w:ind w:left="720" w:firstLine="0"/>
      </w:pPr>
      <w:r>
        <w:rPr>
          <w:rFonts w:ascii="Times New Roman" w:hAnsi="Times New Roman"/>
        </w:rPr>
        <w:t>But a home.</w:t>
      </w:r>
    </w:p>
    <w:p w14:paraId="17E4DF80" w14:textId="77777777" w:rsidR="0005721C" w:rsidRDefault="0005721C" w:rsidP="00F13445">
      <w:pPr>
        <w:ind w:left="720" w:firstLine="0"/>
      </w:pPr>
    </w:p>
    <w:p w14:paraId="425EF130" w14:textId="77777777" w:rsidR="0005721C" w:rsidRDefault="0005721C" w:rsidP="00F13445">
      <w:pPr>
        <w:pBdr>
          <w:bottom w:val="single" w:sz="6" w:space="1" w:color="auto"/>
        </w:pBdr>
        <w:ind w:left="720" w:firstLine="0"/>
      </w:pPr>
    </w:p>
    <w:p w14:paraId="70BE5357" w14:textId="77777777" w:rsidR="0005721C" w:rsidRDefault="0005721C" w:rsidP="00F13445">
      <w:pPr>
        <w:ind w:left="720" w:firstLine="0"/>
      </w:pPr>
    </w:p>
    <w:p w14:paraId="591F1076" w14:textId="77777777" w:rsidR="00790A8D" w:rsidRDefault="00790A8D" w:rsidP="00F13445">
      <w:pPr>
        <w:ind w:left="720" w:firstLine="0"/>
      </w:pPr>
    </w:p>
    <w:p w14:paraId="3FA04CC5" w14:textId="2818C3DF" w:rsidR="00AE3DCB" w:rsidRDefault="0080753D" w:rsidP="00F13445">
      <w:pPr>
        <w:ind w:left="720" w:firstLine="0"/>
        <w:jc w:val="center"/>
      </w:pPr>
      <w:r>
        <w:rPr>
          <w:rFonts w:ascii="Times New Roman" w:hAnsi="Times New Roman"/>
        </w:rPr>
        <w:t>SECTION 0</w:t>
      </w:r>
      <w:r w:rsidR="00AE3DCB">
        <w:rPr>
          <w:rFonts w:ascii="Times New Roman" w:hAnsi="Times New Roman"/>
        </w:rPr>
        <w:t>: LOVE &amp; LONGING</w:t>
      </w:r>
    </w:p>
    <w:p w14:paraId="03ADED06" w14:textId="77777777" w:rsidR="00AE3DCB" w:rsidRDefault="00AE3DCB" w:rsidP="00F13445">
      <w:pPr>
        <w:ind w:left="720" w:firstLine="0"/>
      </w:pPr>
    </w:p>
    <w:p w14:paraId="426AAF49" w14:textId="514B6FA5" w:rsidR="00AE3DCB" w:rsidRDefault="00AE3DCB" w:rsidP="00F13445">
      <w:pPr>
        <w:ind w:left="720" w:firstLine="0"/>
      </w:pPr>
      <w:r>
        <w:rPr>
          <w:rFonts w:ascii="Times New Roman" w:hAnsi="Times New Roman"/>
        </w:rPr>
        <w:t xml:space="preserve">Page 4 – Love </w:t>
      </w:r>
      <w:r w:rsidR="00304F12">
        <w:rPr>
          <w:rFonts w:ascii="Times New Roman" w:hAnsi="Times New Roman"/>
        </w:rPr>
        <w:t>Needs To</w:t>
      </w:r>
      <w:r>
        <w:rPr>
          <w:rFonts w:ascii="Times New Roman" w:hAnsi="Times New Roman"/>
        </w:rPr>
        <w:t xml:space="preserve"> Feel </w:t>
      </w:r>
      <w:r w:rsidR="004F6E92">
        <w:rPr>
          <w:rFonts w:ascii="Times New Roman" w:hAnsi="Times New Roman"/>
        </w:rPr>
        <w:t>Secure</w:t>
      </w:r>
    </w:p>
    <w:p w14:paraId="11D34E87" w14:textId="77777777" w:rsidR="00AE3DCB" w:rsidRDefault="00AE3DCB" w:rsidP="00F13445">
      <w:pPr>
        <w:ind w:left="720" w:firstLine="0"/>
      </w:pPr>
    </w:p>
    <w:p w14:paraId="72783DB3" w14:textId="77777777" w:rsidR="00AE3DCB" w:rsidRDefault="00AE3DCB" w:rsidP="00F13445">
      <w:pPr>
        <w:ind w:left="720" w:firstLine="0"/>
      </w:pPr>
      <w:r>
        <w:rPr>
          <w:rFonts w:ascii="Times New Roman" w:hAnsi="Times New Roman"/>
        </w:rPr>
        <w:t>Love should not feel like walking on glass,</w:t>
      </w:r>
    </w:p>
    <w:p w14:paraId="09E3DFC3" w14:textId="3CA3EF21" w:rsidR="00AE3DCB" w:rsidRDefault="00AE3DCB" w:rsidP="00F13445">
      <w:pPr>
        <w:ind w:left="720" w:firstLine="0"/>
      </w:pPr>
      <w:r>
        <w:rPr>
          <w:rFonts w:ascii="Times New Roman" w:hAnsi="Times New Roman"/>
        </w:rPr>
        <w:t>Like measuring your words,</w:t>
      </w:r>
    </w:p>
    <w:p w14:paraId="060BE654" w14:textId="0A9E54CD" w:rsidR="00AE3DCB" w:rsidRDefault="00AE3DCB" w:rsidP="00F13445">
      <w:pPr>
        <w:ind w:left="720" w:firstLine="0"/>
      </w:pPr>
      <w:r>
        <w:rPr>
          <w:rFonts w:ascii="Times New Roman" w:hAnsi="Times New Roman"/>
        </w:rPr>
        <w:t>Like holding your breath</w:t>
      </w:r>
    </w:p>
    <w:p w14:paraId="118FD79F" w14:textId="54B0F1FB" w:rsidR="00AE3DCB" w:rsidRDefault="00AE3DCB" w:rsidP="00F13445">
      <w:pPr>
        <w:ind w:left="720" w:firstLine="0"/>
      </w:pPr>
      <w:r>
        <w:rPr>
          <w:rFonts w:ascii="Times New Roman" w:hAnsi="Times New Roman"/>
        </w:rPr>
        <w:t>To see if you are still wanted.</w:t>
      </w:r>
    </w:p>
    <w:p w14:paraId="564F9D97" w14:textId="77777777" w:rsidR="00AE3DCB" w:rsidRDefault="00AE3DCB" w:rsidP="00F13445">
      <w:pPr>
        <w:ind w:left="720" w:firstLine="0"/>
      </w:pPr>
    </w:p>
    <w:p w14:paraId="475D97DA" w14:textId="77777777" w:rsidR="00AE3DCB" w:rsidRDefault="00AE3DCB" w:rsidP="00F13445">
      <w:pPr>
        <w:ind w:left="720" w:firstLine="0"/>
      </w:pPr>
      <w:r>
        <w:rPr>
          <w:rFonts w:ascii="Times New Roman" w:hAnsi="Times New Roman"/>
        </w:rPr>
        <w:t>Love should not be something</w:t>
      </w:r>
    </w:p>
    <w:p w14:paraId="6C97528B" w14:textId="697FB081" w:rsidR="00AE3DCB" w:rsidRDefault="00AE3DCB" w:rsidP="00F13445">
      <w:pPr>
        <w:ind w:left="720" w:firstLine="0"/>
      </w:pPr>
      <w:r>
        <w:rPr>
          <w:rFonts w:ascii="Times New Roman" w:hAnsi="Times New Roman"/>
        </w:rPr>
        <w:t>That makes you question your worth,</w:t>
      </w:r>
    </w:p>
    <w:p w14:paraId="0446A239" w14:textId="2BC8B86B" w:rsidR="00AE3DCB" w:rsidRDefault="00AE3DCB" w:rsidP="00F13445">
      <w:pPr>
        <w:ind w:left="720" w:firstLine="0"/>
      </w:pPr>
      <w:r>
        <w:rPr>
          <w:rFonts w:ascii="Times New Roman" w:hAnsi="Times New Roman"/>
        </w:rPr>
        <w:t>That makes you feel like too much</w:t>
      </w:r>
    </w:p>
    <w:p w14:paraId="24CA24C6" w14:textId="1646ADEE" w:rsidR="00AE3DCB" w:rsidRDefault="00AE3DCB" w:rsidP="00F13445">
      <w:pPr>
        <w:ind w:left="720" w:firstLine="0"/>
      </w:pPr>
      <w:r>
        <w:rPr>
          <w:rFonts w:ascii="Times New Roman" w:hAnsi="Times New Roman"/>
        </w:rPr>
        <w:t>Or never enough.</w:t>
      </w:r>
    </w:p>
    <w:p w14:paraId="79F17F04" w14:textId="77777777" w:rsidR="00AE3DCB" w:rsidRDefault="00AE3DCB" w:rsidP="00F13445">
      <w:pPr>
        <w:ind w:left="720" w:firstLine="0"/>
      </w:pPr>
    </w:p>
    <w:p w14:paraId="40A2BA68" w14:textId="77777777" w:rsidR="00AE3DCB" w:rsidRDefault="00AE3DCB" w:rsidP="00F13445">
      <w:pPr>
        <w:ind w:left="720" w:firstLine="0"/>
      </w:pPr>
      <w:r>
        <w:rPr>
          <w:rFonts w:ascii="Times New Roman" w:hAnsi="Times New Roman"/>
        </w:rPr>
        <w:t>Love should be a place</w:t>
      </w:r>
    </w:p>
    <w:p w14:paraId="3DD60EA9" w14:textId="6A3A0AAA" w:rsidR="00AE3DCB" w:rsidRDefault="00AE3DCB" w:rsidP="00F13445">
      <w:pPr>
        <w:ind w:left="720" w:firstLine="0"/>
      </w:pPr>
      <w:r>
        <w:rPr>
          <w:rFonts w:ascii="Times New Roman" w:hAnsi="Times New Roman"/>
        </w:rPr>
        <w:t>Where your walls come down,</w:t>
      </w:r>
    </w:p>
    <w:p w14:paraId="57FD2BEE" w14:textId="629D1A7D" w:rsidR="00AE3DCB" w:rsidRDefault="00AE3DCB" w:rsidP="00F13445">
      <w:pPr>
        <w:ind w:left="720" w:firstLine="0"/>
      </w:pPr>
      <w:r>
        <w:rPr>
          <w:rFonts w:ascii="Times New Roman" w:hAnsi="Times New Roman"/>
        </w:rPr>
        <w:t>Where your voice does not shake,</w:t>
      </w:r>
    </w:p>
    <w:p w14:paraId="268B2EB1" w14:textId="78CB0ACB" w:rsidR="00AE3DCB" w:rsidRDefault="00AE3DCB" w:rsidP="00F13445">
      <w:pPr>
        <w:ind w:left="720" w:firstLine="0"/>
      </w:pPr>
      <w:r>
        <w:rPr>
          <w:rFonts w:ascii="Times New Roman" w:hAnsi="Times New Roman"/>
        </w:rPr>
        <w:t>Where your heart is not afraid</w:t>
      </w:r>
    </w:p>
    <w:p w14:paraId="448AFEFD" w14:textId="1EA90068" w:rsidR="00AE3DCB" w:rsidRDefault="00AE3DCB" w:rsidP="00F13445">
      <w:pPr>
        <w:ind w:left="720" w:firstLine="0"/>
      </w:pPr>
      <w:r>
        <w:rPr>
          <w:rFonts w:ascii="Times New Roman" w:hAnsi="Times New Roman"/>
        </w:rPr>
        <w:t>Of what happens if it is fully seen.</w:t>
      </w:r>
    </w:p>
    <w:p w14:paraId="2364FCB7" w14:textId="77777777" w:rsidR="00AE3DCB" w:rsidRDefault="00AE3DCB" w:rsidP="00F13445">
      <w:pPr>
        <w:ind w:left="720" w:firstLine="0"/>
      </w:pPr>
    </w:p>
    <w:p w14:paraId="743FB2EC" w14:textId="77777777" w:rsidR="00AE3DCB" w:rsidRDefault="00AE3DCB" w:rsidP="00F13445">
      <w:pPr>
        <w:ind w:left="720" w:firstLine="0"/>
      </w:pPr>
      <w:r>
        <w:rPr>
          <w:rFonts w:ascii="Times New Roman" w:hAnsi="Times New Roman"/>
        </w:rPr>
        <w:t>Love should be safe.</w:t>
      </w:r>
    </w:p>
    <w:p w14:paraId="4ABFFBA6" w14:textId="77777777" w:rsidR="00AE3DCB" w:rsidRDefault="00AE3DCB" w:rsidP="00F13445">
      <w:pPr>
        <w:ind w:left="720" w:firstLine="0"/>
      </w:pPr>
    </w:p>
    <w:p w14:paraId="4225E925" w14:textId="77777777" w:rsidR="00AE3DCB" w:rsidRDefault="00AE3DCB" w:rsidP="00F13445">
      <w:pPr>
        <w:ind w:left="720" w:firstLine="0"/>
      </w:pPr>
      <w:r>
        <w:rPr>
          <w:rFonts w:ascii="Times New Roman" w:hAnsi="Times New Roman"/>
        </w:rPr>
        <w:lastRenderedPageBreak/>
        <w:t>Not perfect.</w:t>
      </w:r>
    </w:p>
    <w:p w14:paraId="436E021D" w14:textId="77777777" w:rsidR="00AE3DCB" w:rsidRDefault="00AE3DCB" w:rsidP="00F13445">
      <w:pPr>
        <w:ind w:left="720" w:firstLine="0"/>
      </w:pPr>
      <w:r>
        <w:rPr>
          <w:rFonts w:ascii="Times New Roman" w:hAnsi="Times New Roman"/>
        </w:rPr>
        <w:t>Not without its storms,</w:t>
      </w:r>
    </w:p>
    <w:p w14:paraId="6E53EBEC" w14:textId="02793166" w:rsidR="00AE3DCB" w:rsidRDefault="00AE3DCB" w:rsidP="00F13445">
      <w:pPr>
        <w:ind w:left="720" w:firstLine="0"/>
      </w:pPr>
      <w:r>
        <w:rPr>
          <w:rFonts w:ascii="Times New Roman" w:hAnsi="Times New Roman"/>
        </w:rPr>
        <w:t>But never the storm itself.</w:t>
      </w:r>
    </w:p>
    <w:p w14:paraId="248EB153" w14:textId="77777777" w:rsidR="00AE3DCB" w:rsidRDefault="00AE3DCB" w:rsidP="00F13445">
      <w:pPr>
        <w:ind w:left="720" w:firstLine="0"/>
      </w:pPr>
    </w:p>
    <w:p w14:paraId="113588E8" w14:textId="77777777" w:rsidR="00AE3DCB" w:rsidRDefault="00AE3DCB" w:rsidP="00F13445">
      <w:pPr>
        <w:ind w:left="720" w:firstLine="0"/>
      </w:pPr>
      <w:r>
        <w:rPr>
          <w:rFonts w:ascii="Times New Roman" w:hAnsi="Times New Roman"/>
        </w:rPr>
        <w:t>It should be the shelter you run to,</w:t>
      </w:r>
    </w:p>
    <w:p w14:paraId="4DD1F842" w14:textId="136D2A94" w:rsidR="00AE3DCB" w:rsidRDefault="00AE3DCB" w:rsidP="00F13445">
      <w:pPr>
        <w:ind w:left="720" w:firstLine="0"/>
      </w:pPr>
      <w:r>
        <w:rPr>
          <w:rFonts w:ascii="Times New Roman" w:hAnsi="Times New Roman"/>
        </w:rPr>
        <w:t>Not the thing you run from.</w:t>
      </w:r>
    </w:p>
    <w:p w14:paraId="0B2DDCDD" w14:textId="77777777" w:rsidR="00AE3DCB" w:rsidRDefault="00AE3DCB" w:rsidP="00F13445">
      <w:pPr>
        <w:ind w:left="720" w:firstLine="0"/>
      </w:pPr>
    </w:p>
    <w:p w14:paraId="797EB870" w14:textId="77777777" w:rsidR="00AE3DCB" w:rsidRDefault="00AE3DCB" w:rsidP="00F13445">
      <w:pPr>
        <w:ind w:left="720" w:firstLine="0"/>
      </w:pPr>
      <w:r>
        <w:rPr>
          <w:rFonts w:ascii="Times New Roman" w:hAnsi="Times New Roman"/>
        </w:rPr>
        <w:t>It should be a hand that reaches for yours</w:t>
      </w:r>
    </w:p>
    <w:p w14:paraId="0D769CB2" w14:textId="5295168F" w:rsidR="00AE3DCB" w:rsidRDefault="00AE3DCB" w:rsidP="00F13445">
      <w:pPr>
        <w:ind w:left="720" w:firstLine="0"/>
      </w:pPr>
      <w:r>
        <w:rPr>
          <w:rFonts w:ascii="Times New Roman" w:hAnsi="Times New Roman"/>
        </w:rPr>
        <w:t>In the dark,</w:t>
      </w:r>
    </w:p>
    <w:p w14:paraId="1A6623D2" w14:textId="5E33368A" w:rsidR="00AE3DCB" w:rsidRDefault="00AE3DCB" w:rsidP="00F13445">
      <w:pPr>
        <w:ind w:left="720" w:firstLine="0"/>
      </w:pPr>
      <w:r>
        <w:rPr>
          <w:rFonts w:ascii="Times New Roman" w:hAnsi="Times New Roman"/>
        </w:rPr>
        <w:t>A voice that says,</w:t>
      </w:r>
    </w:p>
    <w:p w14:paraId="5B78E9E2" w14:textId="31CEA391" w:rsidR="00AE3DCB" w:rsidRDefault="00AE3DCB" w:rsidP="00F13445">
      <w:pPr>
        <w:ind w:left="720" w:firstLine="0"/>
      </w:pPr>
      <w:r>
        <w:rPr>
          <w:rFonts w:ascii="Times New Roman" w:hAnsi="Times New Roman"/>
        </w:rPr>
        <w:t>“I am here. I am not leaving.”</w:t>
      </w:r>
    </w:p>
    <w:p w14:paraId="48B15E97" w14:textId="77777777" w:rsidR="00AE3DCB" w:rsidRDefault="00AE3DCB" w:rsidP="00F13445">
      <w:pPr>
        <w:ind w:left="720" w:firstLine="0"/>
      </w:pPr>
    </w:p>
    <w:p w14:paraId="57869860" w14:textId="77777777" w:rsidR="00AE3DCB" w:rsidRDefault="00AE3DCB" w:rsidP="00F13445">
      <w:pPr>
        <w:ind w:left="720" w:firstLine="0"/>
      </w:pPr>
      <w:r>
        <w:rPr>
          <w:rFonts w:ascii="Times New Roman" w:hAnsi="Times New Roman"/>
        </w:rPr>
        <w:t>Love does not ask you</w:t>
      </w:r>
    </w:p>
    <w:p w14:paraId="61908CB0" w14:textId="5EA4FF7A" w:rsidR="00AE3DCB" w:rsidRDefault="00AE3DCB" w:rsidP="00F13445">
      <w:pPr>
        <w:ind w:left="720" w:firstLine="0"/>
      </w:pPr>
      <w:r>
        <w:rPr>
          <w:rFonts w:ascii="Times New Roman" w:hAnsi="Times New Roman"/>
        </w:rPr>
        <w:t>To shrink yourself to be held.</w:t>
      </w:r>
    </w:p>
    <w:p w14:paraId="017238C6" w14:textId="77777777" w:rsidR="00AE3DCB" w:rsidRDefault="00AE3DCB" w:rsidP="00F13445">
      <w:pPr>
        <w:ind w:left="720" w:firstLine="0"/>
      </w:pPr>
      <w:r>
        <w:rPr>
          <w:rFonts w:ascii="Times New Roman" w:hAnsi="Times New Roman"/>
        </w:rPr>
        <w:t>It does not turn away</w:t>
      </w:r>
    </w:p>
    <w:p w14:paraId="15F8A893" w14:textId="7928BA6E" w:rsidR="00AE3DCB" w:rsidRDefault="00AE3DCB" w:rsidP="00F13445">
      <w:pPr>
        <w:ind w:left="720" w:firstLine="0"/>
      </w:pPr>
      <w:r>
        <w:rPr>
          <w:rFonts w:ascii="Times New Roman" w:hAnsi="Times New Roman"/>
        </w:rPr>
        <w:t>When your scars are visible.</w:t>
      </w:r>
    </w:p>
    <w:p w14:paraId="7F67BC0F" w14:textId="77777777" w:rsidR="00AE3DCB" w:rsidRDefault="00AE3DCB" w:rsidP="00F13445">
      <w:pPr>
        <w:ind w:left="720" w:firstLine="0"/>
      </w:pPr>
      <w:r>
        <w:rPr>
          <w:rFonts w:ascii="Times New Roman" w:hAnsi="Times New Roman"/>
        </w:rPr>
        <w:t>It does not punish you</w:t>
      </w:r>
    </w:p>
    <w:p w14:paraId="49A67AAE" w14:textId="4A9D541D" w:rsidR="00AE3DCB" w:rsidRDefault="00AE3DCB" w:rsidP="00F13445">
      <w:pPr>
        <w:ind w:left="720" w:firstLine="0"/>
      </w:pPr>
      <w:r>
        <w:rPr>
          <w:rFonts w:ascii="Times New Roman" w:hAnsi="Times New Roman"/>
        </w:rPr>
        <w:t>For feeling deeply.</w:t>
      </w:r>
    </w:p>
    <w:p w14:paraId="12BD44BF" w14:textId="77777777" w:rsidR="00AE3DCB" w:rsidRDefault="00AE3DCB" w:rsidP="00F13445">
      <w:pPr>
        <w:ind w:left="720" w:firstLine="0"/>
      </w:pPr>
    </w:p>
    <w:p w14:paraId="02031D92" w14:textId="77777777" w:rsidR="00AE3DCB" w:rsidRDefault="00AE3DCB" w:rsidP="00F13445">
      <w:pPr>
        <w:ind w:left="720" w:firstLine="0"/>
      </w:pPr>
      <w:r>
        <w:rPr>
          <w:rFonts w:ascii="Times New Roman" w:hAnsi="Times New Roman"/>
        </w:rPr>
        <w:t>It stays.</w:t>
      </w:r>
    </w:p>
    <w:p w14:paraId="4C9216C5" w14:textId="77777777" w:rsidR="00AE3DCB" w:rsidRDefault="00AE3DCB" w:rsidP="00F13445">
      <w:pPr>
        <w:ind w:left="720" w:firstLine="0"/>
      </w:pPr>
      <w:r>
        <w:rPr>
          <w:rFonts w:ascii="Times New Roman" w:hAnsi="Times New Roman"/>
        </w:rPr>
        <w:t>It listens.</w:t>
      </w:r>
    </w:p>
    <w:p w14:paraId="1B806E45" w14:textId="77777777" w:rsidR="00AE3DCB" w:rsidRDefault="00AE3DCB" w:rsidP="00F13445">
      <w:pPr>
        <w:ind w:left="720" w:firstLine="0"/>
      </w:pPr>
      <w:r>
        <w:rPr>
          <w:rFonts w:ascii="Times New Roman" w:hAnsi="Times New Roman"/>
        </w:rPr>
        <w:t>It softens the sharp edges of the world.</w:t>
      </w:r>
    </w:p>
    <w:p w14:paraId="29130A5C" w14:textId="77777777" w:rsidR="00AE3DCB" w:rsidRDefault="00AE3DCB" w:rsidP="00F13445">
      <w:pPr>
        <w:ind w:left="720" w:firstLine="0"/>
      </w:pPr>
    </w:p>
    <w:p w14:paraId="5A81353A" w14:textId="77777777" w:rsidR="00AE3DCB" w:rsidRDefault="00AE3DCB" w:rsidP="00F13445">
      <w:pPr>
        <w:ind w:left="720" w:firstLine="0"/>
      </w:pPr>
      <w:r>
        <w:rPr>
          <w:rFonts w:ascii="Times New Roman" w:hAnsi="Times New Roman"/>
        </w:rPr>
        <w:t>And if love does not feel like safety,</w:t>
      </w:r>
    </w:p>
    <w:p w14:paraId="29E3C8B0" w14:textId="646B8867" w:rsidR="00AE3DCB" w:rsidRDefault="00AE3DCB" w:rsidP="00F13445">
      <w:pPr>
        <w:ind w:left="720" w:firstLine="0"/>
      </w:pPr>
      <w:r>
        <w:rPr>
          <w:rFonts w:ascii="Times New Roman" w:hAnsi="Times New Roman"/>
        </w:rPr>
        <w:lastRenderedPageBreak/>
        <w:t>If it makes you feel small,</w:t>
      </w:r>
    </w:p>
    <w:p w14:paraId="2296E0E1" w14:textId="5BDAD935" w:rsidR="00AE3DCB" w:rsidRDefault="00AE3DCB" w:rsidP="00F13445">
      <w:pPr>
        <w:ind w:left="720" w:firstLine="0"/>
      </w:pPr>
      <w:r>
        <w:rPr>
          <w:rFonts w:ascii="Times New Roman" w:hAnsi="Times New Roman"/>
        </w:rPr>
        <w:t>If it makes you question the ground beneath your feet—</w:t>
      </w:r>
    </w:p>
    <w:p w14:paraId="113DE285" w14:textId="20A120B2" w:rsidR="00AE3DCB" w:rsidRDefault="00AE3DCB" w:rsidP="00F13445">
      <w:pPr>
        <w:ind w:left="720" w:firstLine="0"/>
      </w:pPr>
      <w:r>
        <w:rPr>
          <w:rFonts w:ascii="Times New Roman" w:hAnsi="Times New Roman"/>
        </w:rPr>
        <w:t>Then, my love,</w:t>
      </w:r>
    </w:p>
    <w:p w14:paraId="0E27C66F" w14:textId="43607B26" w:rsidR="00AE3DCB" w:rsidRDefault="00AE3DCB" w:rsidP="00F13445">
      <w:pPr>
        <w:ind w:left="720" w:firstLine="0"/>
      </w:pPr>
      <w:r>
        <w:rPr>
          <w:rFonts w:ascii="Times New Roman" w:hAnsi="Times New Roman"/>
        </w:rPr>
        <w:t>It is not love.</w:t>
      </w:r>
    </w:p>
    <w:p w14:paraId="26F45A0E" w14:textId="77777777" w:rsidR="00AE3DCB" w:rsidRDefault="00AE3DCB" w:rsidP="00F13445">
      <w:pPr>
        <w:ind w:left="720" w:firstLine="0"/>
      </w:pPr>
    </w:p>
    <w:p w14:paraId="3645DE46" w14:textId="77777777" w:rsidR="00286BE9" w:rsidRDefault="00286BE9" w:rsidP="00F13445">
      <w:pPr>
        <w:ind w:left="720" w:firstLine="0"/>
      </w:pPr>
    </w:p>
    <w:p w14:paraId="3A0416DB" w14:textId="77777777" w:rsidR="00286BE9" w:rsidRDefault="00286BE9" w:rsidP="00F13445">
      <w:pPr>
        <w:ind w:left="720" w:firstLine="0"/>
      </w:pPr>
    </w:p>
    <w:p w14:paraId="3C7D2BC1" w14:textId="77777777" w:rsidR="00286BE9" w:rsidRDefault="00286BE9" w:rsidP="00F13445">
      <w:pPr>
        <w:ind w:left="720" w:firstLine="0"/>
      </w:pPr>
    </w:p>
    <w:p w14:paraId="288217BD" w14:textId="77777777" w:rsidR="00286BE9" w:rsidRDefault="00286BE9" w:rsidP="00F13445">
      <w:pPr>
        <w:ind w:left="720" w:firstLine="0"/>
      </w:pPr>
    </w:p>
    <w:p w14:paraId="12F66223" w14:textId="77777777" w:rsidR="00286BE9" w:rsidRDefault="00286BE9" w:rsidP="00F13445">
      <w:pPr>
        <w:ind w:left="720" w:firstLine="0"/>
      </w:pPr>
    </w:p>
    <w:p w14:paraId="0603BAEE" w14:textId="77777777" w:rsidR="00286BE9" w:rsidRDefault="00286BE9" w:rsidP="00F13445">
      <w:pPr>
        <w:ind w:left="720" w:firstLine="0"/>
      </w:pPr>
    </w:p>
    <w:p w14:paraId="66C75344" w14:textId="77777777" w:rsidR="00286BE9" w:rsidRDefault="00286BE9" w:rsidP="00F13445">
      <w:pPr>
        <w:ind w:left="720" w:firstLine="0"/>
      </w:pPr>
    </w:p>
    <w:p w14:paraId="283EB697" w14:textId="77777777" w:rsidR="00286BE9" w:rsidRDefault="00286BE9" w:rsidP="00F13445">
      <w:pPr>
        <w:ind w:left="720" w:firstLine="0"/>
      </w:pPr>
    </w:p>
    <w:p w14:paraId="666F0820" w14:textId="77777777" w:rsidR="00286BE9" w:rsidRDefault="00286BE9" w:rsidP="00F13445">
      <w:pPr>
        <w:ind w:left="720" w:firstLine="0"/>
      </w:pPr>
    </w:p>
    <w:p w14:paraId="6F17A902" w14:textId="77777777" w:rsidR="00286BE9" w:rsidRDefault="00286BE9" w:rsidP="00F13445">
      <w:pPr>
        <w:ind w:left="720" w:firstLine="0"/>
      </w:pPr>
    </w:p>
    <w:p w14:paraId="30806AF7" w14:textId="77777777" w:rsidR="00286BE9" w:rsidRDefault="00286BE9" w:rsidP="00F13445">
      <w:pPr>
        <w:ind w:left="720" w:firstLine="0"/>
      </w:pPr>
    </w:p>
    <w:p w14:paraId="5AB34643" w14:textId="77777777" w:rsidR="00286BE9" w:rsidRDefault="00286BE9" w:rsidP="00F13445">
      <w:pPr>
        <w:ind w:left="720" w:firstLine="0"/>
      </w:pPr>
    </w:p>
    <w:p w14:paraId="27EB0F80" w14:textId="77777777" w:rsidR="00286BE9" w:rsidRDefault="00286BE9" w:rsidP="00F13445">
      <w:pPr>
        <w:ind w:left="720" w:firstLine="0"/>
      </w:pPr>
    </w:p>
    <w:p w14:paraId="46023325" w14:textId="77777777" w:rsidR="00286BE9" w:rsidRDefault="00286BE9" w:rsidP="00F13445">
      <w:pPr>
        <w:ind w:left="720" w:firstLine="0"/>
      </w:pPr>
    </w:p>
    <w:p w14:paraId="4FC95BF7" w14:textId="77777777" w:rsidR="00286BE9" w:rsidRDefault="00286BE9" w:rsidP="00F13445">
      <w:pPr>
        <w:ind w:left="720" w:firstLine="0"/>
      </w:pPr>
    </w:p>
    <w:p w14:paraId="17C81285" w14:textId="77777777" w:rsidR="00286BE9" w:rsidRDefault="00286BE9" w:rsidP="00F13445">
      <w:pPr>
        <w:ind w:left="720" w:firstLine="0"/>
      </w:pPr>
    </w:p>
    <w:p w14:paraId="209336A8" w14:textId="77777777" w:rsidR="00286BE9" w:rsidRDefault="00286BE9" w:rsidP="00F13445">
      <w:pPr>
        <w:ind w:left="720" w:firstLine="0"/>
      </w:pPr>
    </w:p>
    <w:p w14:paraId="3EB1F13B" w14:textId="77777777" w:rsidR="00286BE9" w:rsidRDefault="00286BE9" w:rsidP="00F13445">
      <w:pPr>
        <w:ind w:left="720" w:firstLine="0"/>
      </w:pPr>
    </w:p>
    <w:p w14:paraId="11F6F9B3" w14:textId="26284FBE" w:rsidR="00286BE9" w:rsidRDefault="0068231C" w:rsidP="00F13445">
      <w:pPr>
        <w:ind w:left="720" w:firstLine="0"/>
      </w:pPr>
      <w:r>
        <w:t>.</w:t>
      </w:r>
    </w:p>
    <w:p w14:paraId="072F9ABD" w14:textId="77777777" w:rsidR="00AE3DCB" w:rsidRDefault="00AE3DCB" w:rsidP="00F13445">
      <w:pPr>
        <w:pBdr>
          <w:bottom w:val="single" w:sz="6" w:space="1" w:color="auto"/>
        </w:pBdr>
        <w:ind w:left="720" w:firstLine="0"/>
      </w:pPr>
    </w:p>
    <w:p w14:paraId="490A2CF9" w14:textId="77777777" w:rsidR="00790A8D" w:rsidRDefault="00790A8D" w:rsidP="00F13445">
      <w:pPr>
        <w:ind w:left="720" w:firstLine="0"/>
      </w:pPr>
    </w:p>
    <w:p w14:paraId="1EB83B44" w14:textId="77777777" w:rsidR="00790A8D" w:rsidRDefault="00790A8D" w:rsidP="00F13445">
      <w:pPr>
        <w:ind w:left="720" w:firstLine="0"/>
      </w:pPr>
    </w:p>
    <w:p w14:paraId="585806CF" w14:textId="266C2AF2" w:rsidR="00A02A3B" w:rsidRDefault="00790A8D" w:rsidP="00F13445">
      <w:pPr>
        <w:ind w:left="720" w:firstLine="0"/>
        <w:jc w:val="center"/>
      </w:pPr>
      <w:r>
        <w:rPr>
          <w:rFonts w:ascii="Times New Roman" w:hAnsi="Times New Roman"/>
        </w:rPr>
        <w:t>SECTION</w:t>
      </w:r>
      <w:r w:rsidR="00A02A3B">
        <w:rPr>
          <w:rFonts w:ascii="Times New Roman" w:hAnsi="Times New Roman"/>
        </w:rPr>
        <w:t xml:space="preserve"> </w:t>
      </w:r>
      <w:r w:rsidR="0080753D">
        <w:rPr>
          <w:rFonts w:ascii="Times New Roman" w:hAnsi="Times New Roman"/>
        </w:rPr>
        <w:t>0</w:t>
      </w:r>
      <w:r w:rsidR="00A02A3B">
        <w:rPr>
          <w:rFonts w:ascii="Times New Roman" w:hAnsi="Times New Roman"/>
        </w:rPr>
        <w:t>: LOVE &amp; LONGING</w:t>
      </w:r>
    </w:p>
    <w:p w14:paraId="440A0732" w14:textId="77777777" w:rsidR="00A02A3B" w:rsidRDefault="00A02A3B" w:rsidP="00F13445">
      <w:pPr>
        <w:ind w:left="720" w:firstLine="0"/>
      </w:pPr>
    </w:p>
    <w:p w14:paraId="4FC2D464" w14:textId="77777777" w:rsidR="00A02A3B" w:rsidRDefault="00A02A3B" w:rsidP="00F13445">
      <w:pPr>
        <w:ind w:left="720" w:firstLine="0"/>
      </w:pPr>
      <w:r>
        <w:rPr>
          <w:rFonts w:ascii="Times New Roman" w:hAnsi="Times New Roman"/>
        </w:rPr>
        <w:t>Page 5 – Love That Nourishes, Not Depletes</w:t>
      </w:r>
    </w:p>
    <w:p w14:paraId="005AE842" w14:textId="77777777" w:rsidR="00A02A3B" w:rsidRDefault="00A02A3B" w:rsidP="00F13445">
      <w:pPr>
        <w:ind w:left="720" w:firstLine="0"/>
      </w:pPr>
    </w:p>
    <w:p w14:paraId="3A8CDCFB" w14:textId="77777777" w:rsidR="00A02A3B" w:rsidRDefault="00A02A3B" w:rsidP="00F13445">
      <w:pPr>
        <w:ind w:left="720" w:firstLine="0"/>
      </w:pPr>
      <w:r>
        <w:rPr>
          <w:rFonts w:ascii="Times New Roman" w:hAnsi="Times New Roman"/>
        </w:rPr>
        <w:t>Love should not drain you.</w:t>
      </w:r>
    </w:p>
    <w:p w14:paraId="49065B15" w14:textId="77777777" w:rsidR="00A02A3B" w:rsidRDefault="00A02A3B" w:rsidP="00F13445">
      <w:pPr>
        <w:ind w:left="720" w:firstLine="0"/>
      </w:pPr>
      <w:r>
        <w:rPr>
          <w:rFonts w:ascii="Times New Roman" w:hAnsi="Times New Roman"/>
        </w:rPr>
        <w:t>It should not leave you hollow,</w:t>
      </w:r>
    </w:p>
    <w:p w14:paraId="13E10AF3" w14:textId="32712738" w:rsidR="00A02A3B" w:rsidRDefault="00A02A3B" w:rsidP="00F13445">
      <w:pPr>
        <w:ind w:left="720" w:firstLine="0"/>
      </w:pPr>
      <w:r>
        <w:rPr>
          <w:rFonts w:ascii="Times New Roman" w:hAnsi="Times New Roman"/>
        </w:rPr>
        <w:t>Empty, exhausted,</w:t>
      </w:r>
    </w:p>
    <w:p w14:paraId="3B6DC958" w14:textId="572BFB8A" w:rsidR="00A02A3B" w:rsidRDefault="00A02A3B" w:rsidP="00F13445">
      <w:pPr>
        <w:ind w:left="720" w:firstLine="0"/>
      </w:pPr>
      <w:r>
        <w:rPr>
          <w:rFonts w:ascii="Times New Roman" w:hAnsi="Times New Roman"/>
        </w:rPr>
        <w:t>Wondering if you are giving too much</w:t>
      </w:r>
    </w:p>
    <w:p w14:paraId="7DD2103A" w14:textId="1E4A0B41" w:rsidR="00A02A3B" w:rsidRDefault="00A02A3B" w:rsidP="00F13445">
      <w:pPr>
        <w:ind w:left="720" w:firstLine="0"/>
      </w:pPr>
      <w:r>
        <w:rPr>
          <w:rFonts w:ascii="Times New Roman" w:hAnsi="Times New Roman"/>
        </w:rPr>
        <w:t>Or if you are asking for too much.</w:t>
      </w:r>
    </w:p>
    <w:p w14:paraId="7EC58A69" w14:textId="77777777" w:rsidR="00A02A3B" w:rsidRDefault="00A02A3B" w:rsidP="00F13445">
      <w:pPr>
        <w:ind w:left="720" w:firstLine="0"/>
      </w:pPr>
    </w:p>
    <w:p w14:paraId="7B5BDC65" w14:textId="77777777" w:rsidR="00A02A3B" w:rsidRDefault="00A02A3B" w:rsidP="00F13445">
      <w:pPr>
        <w:ind w:left="720" w:firstLine="0"/>
      </w:pPr>
      <w:r>
        <w:rPr>
          <w:rFonts w:ascii="Times New Roman" w:hAnsi="Times New Roman"/>
        </w:rPr>
        <w:t>Love should not be a battlefield,</w:t>
      </w:r>
    </w:p>
    <w:p w14:paraId="0E231172" w14:textId="6F8C6506" w:rsidR="00A02A3B" w:rsidRDefault="00A02A3B" w:rsidP="00F13445">
      <w:pPr>
        <w:ind w:left="720" w:firstLine="0"/>
      </w:pPr>
      <w:r>
        <w:rPr>
          <w:rFonts w:ascii="Times New Roman" w:hAnsi="Times New Roman"/>
        </w:rPr>
        <w:t>Where your worth is something</w:t>
      </w:r>
    </w:p>
    <w:p w14:paraId="7260F48A" w14:textId="1360BBA6" w:rsidR="00A02A3B" w:rsidRDefault="00A02A3B" w:rsidP="00F13445">
      <w:pPr>
        <w:ind w:left="720" w:firstLine="0"/>
      </w:pPr>
      <w:r>
        <w:rPr>
          <w:rFonts w:ascii="Times New Roman" w:hAnsi="Times New Roman"/>
        </w:rPr>
        <w:t>That must constantly be proven.</w:t>
      </w:r>
    </w:p>
    <w:p w14:paraId="0C923FD5" w14:textId="77777777" w:rsidR="00A02A3B" w:rsidRDefault="00A02A3B" w:rsidP="00F13445">
      <w:pPr>
        <w:ind w:left="720" w:firstLine="0"/>
      </w:pPr>
      <w:r>
        <w:rPr>
          <w:rFonts w:ascii="Times New Roman" w:hAnsi="Times New Roman"/>
        </w:rPr>
        <w:t>It should not feel like an uphill climb,</w:t>
      </w:r>
    </w:p>
    <w:p w14:paraId="61A77EDB" w14:textId="329C3935" w:rsidR="00A02A3B" w:rsidRDefault="00A02A3B" w:rsidP="00F13445">
      <w:pPr>
        <w:ind w:left="720" w:firstLine="0"/>
      </w:pPr>
      <w:r>
        <w:rPr>
          <w:rFonts w:ascii="Times New Roman" w:hAnsi="Times New Roman"/>
        </w:rPr>
        <w:t>Where only one of you is carrying the weight.</w:t>
      </w:r>
    </w:p>
    <w:p w14:paraId="71BA8567" w14:textId="77777777" w:rsidR="00A02A3B" w:rsidRDefault="00A02A3B" w:rsidP="00F13445">
      <w:pPr>
        <w:ind w:left="720" w:firstLine="0"/>
      </w:pPr>
    </w:p>
    <w:p w14:paraId="1B9CA533" w14:textId="77777777" w:rsidR="00A02A3B" w:rsidRDefault="00A02A3B" w:rsidP="00F13445">
      <w:pPr>
        <w:ind w:left="720" w:firstLine="0"/>
      </w:pPr>
      <w:r>
        <w:rPr>
          <w:rFonts w:ascii="Times New Roman" w:hAnsi="Times New Roman"/>
        </w:rPr>
        <w:t>Love should give.</w:t>
      </w:r>
    </w:p>
    <w:p w14:paraId="637A54D7" w14:textId="77777777" w:rsidR="00A02A3B" w:rsidRDefault="00A02A3B" w:rsidP="00F13445">
      <w:pPr>
        <w:ind w:left="720" w:firstLine="0"/>
      </w:pPr>
    </w:p>
    <w:p w14:paraId="6715A899" w14:textId="77777777" w:rsidR="00A02A3B" w:rsidRDefault="00A02A3B" w:rsidP="00F13445">
      <w:pPr>
        <w:ind w:left="720" w:firstLine="0"/>
      </w:pPr>
      <w:r>
        <w:rPr>
          <w:rFonts w:ascii="Times New Roman" w:hAnsi="Times New Roman"/>
        </w:rPr>
        <w:t>It should fill you.</w:t>
      </w:r>
    </w:p>
    <w:p w14:paraId="44F1F662" w14:textId="77777777" w:rsidR="00A02A3B" w:rsidRDefault="00A02A3B" w:rsidP="00F13445">
      <w:pPr>
        <w:ind w:left="720" w:firstLine="0"/>
      </w:pPr>
      <w:r>
        <w:rPr>
          <w:rFonts w:ascii="Times New Roman" w:hAnsi="Times New Roman"/>
        </w:rPr>
        <w:t>It should feel like sunlight on your skin,</w:t>
      </w:r>
    </w:p>
    <w:p w14:paraId="1185F0A9" w14:textId="200E0673" w:rsidR="00A02A3B" w:rsidRDefault="00A02A3B" w:rsidP="00F13445">
      <w:pPr>
        <w:ind w:left="720" w:firstLine="0"/>
      </w:pPr>
      <w:r>
        <w:rPr>
          <w:rFonts w:ascii="Times New Roman" w:hAnsi="Times New Roman"/>
        </w:rPr>
        <w:t>Not something that steals your light.</w:t>
      </w:r>
    </w:p>
    <w:p w14:paraId="5A6E3BD0" w14:textId="77777777" w:rsidR="00A02A3B" w:rsidRDefault="00A02A3B" w:rsidP="00F13445">
      <w:pPr>
        <w:ind w:left="720" w:firstLine="0"/>
      </w:pPr>
      <w:r>
        <w:rPr>
          <w:rFonts w:ascii="Times New Roman" w:hAnsi="Times New Roman"/>
        </w:rPr>
        <w:lastRenderedPageBreak/>
        <w:t>It should feel like breathing deeply,</w:t>
      </w:r>
    </w:p>
    <w:p w14:paraId="51F99226" w14:textId="6691E054" w:rsidR="00A02A3B" w:rsidRDefault="00A02A3B" w:rsidP="00F13445">
      <w:pPr>
        <w:ind w:left="720" w:firstLine="0"/>
      </w:pPr>
      <w:r>
        <w:rPr>
          <w:rFonts w:ascii="Times New Roman" w:hAnsi="Times New Roman"/>
        </w:rPr>
        <w:t>Not gasping for air.</w:t>
      </w:r>
    </w:p>
    <w:p w14:paraId="6E6891BF" w14:textId="77777777" w:rsidR="00A02A3B" w:rsidRDefault="00A02A3B" w:rsidP="00F13445">
      <w:pPr>
        <w:ind w:left="720" w:firstLine="0"/>
      </w:pPr>
    </w:p>
    <w:p w14:paraId="3CAC3357" w14:textId="77777777" w:rsidR="00A02A3B" w:rsidRDefault="00A02A3B" w:rsidP="00F13445">
      <w:pPr>
        <w:ind w:left="720" w:firstLine="0"/>
      </w:pPr>
      <w:r>
        <w:rPr>
          <w:rFonts w:ascii="Times New Roman" w:hAnsi="Times New Roman"/>
        </w:rPr>
        <w:t>Love should be the kind of thing</w:t>
      </w:r>
    </w:p>
    <w:p w14:paraId="353A5A43" w14:textId="19F16A68" w:rsidR="00A02A3B" w:rsidRDefault="00A02A3B" w:rsidP="00F13445">
      <w:pPr>
        <w:ind w:left="720" w:firstLine="0"/>
      </w:pPr>
      <w:r>
        <w:rPr>
          <w:rFonts w:ascii="Times New Roman" w:hAnsi="Times New Roman"/>
        </w:rPr>
        <w:t>That helps you grow,</w:t>
      </w:r>
    </w:p>
    <w:p w14:paraId="1AA58506" w14:textId="5A1DB0D3" w:rsidR="00A02A3B" w:rsidRDefault="00A02A3B" w:rsidP="00F13445">
      <w:pPr>
        <w:ind w:left="720" w:firstLine="0"/>
      </w:pPr>
      <w:r>
        <w:rPr>
          <w:rFonts w:ascii="Times New Roman" w:hAnsi="Times New Roman"/>
        </w:rPr>
        <w:t>That waters the parts of you</w:t>
      </w:r>
    </w:p>
    <w:p w14:paraId="5AECF1FF" w14:textId="11AC8C0F" w:rsidR="00A02A3B" w:rsidRDefault="00A02A3B" w:rsidP="00F13445">
      <w:pPr>
        <w:ind w:left="720" w:firstLine="0"/>
      </w:pPr>
      <w:r>
        <w:rPr>
          <w:rFonts w:ascii="Times New Roman" w:hAnsi="Times New Roman"/>
        </w:rPr>
        <w:t>That have gone dry,</w:t>
      </w:r>
    </w:p>
    <w:p w14:paraId="4F0CB407" w14:textId="608DFE30" w:rsidR="00A02A3B" w:rsidRDefault="00A02A3B" w:rsidP="00F13445">
      <w:pPr>
        <w:ind w:left="720" w:firstLine="0"/>
      </w:pPr>
      <w:r>
        <w:rPr>
          <w:rFonts w:ascii="Times New Roman" w:hAnsi="Times New Roman"/>
        </w:rPr>
        <w:t>That reminds you that you are not too much,</w:t>
      </w:r>
    </w:p>
    <w:p w14:paraId="35635C11" w14:textId="15175386" w:rsidR="00A02A3B" w:rsidRDefault="00A02A3B" w:rsidP="00F13445">
      <w:pPr>
        <w:ind w:left="720" w:firstLine="0"/>
      </w:pPr>
      <w:r>
        <w:rPr>
          <w:rFonts w:ascii="Times New Roman" w:hAnsi="Times New Roman"/>
        </w:rPr>
        <w:t>That you were never too much.</w:t>
      </w:r>
    </w:p>
    <w:p w14:paraId="3FCFC4C1" w14:textId="77777777" w:rsidR="00A02A3B" w:rsidRDefault="00A02A3B" w:rsidP="00F13445">
      <w:pPr>
        <w:ind w:left="720" w:firstLine="0"/>
      </w:pPr>
    </w:p>
    <w:p w14:paraId="20BBEC05" w14:textId="77777777" w:rsidR="00A02A3B" w:rsidRDefault="00A02A3B" w:rsidP="00F13445">
      <w:pPr>
        <w:ind w:left="720" w:firstLine="0"/>
      </w:pPr>
      <w:r>
        <w:rPr>
          <w:rFonts w:ascii="Times New Roman" w:hAnsi="Times New Roman"/>
        </w:rPr>
        <w:t>Love should not leave you questioning</w:t>
      </w:r>
    </w:p>
    <w:p w14:paraId="645A2F5D" w14:textId="083A0398" w:rsidR="00A02A3B" w:rsidRDefault="00A02A3B" w:rsidP="00F13445">
      <w:pPr>
        <w:ind w:left="720" w:firstLine="0"/>
      </w:pPr>
      <w:r>
        <w:rPr>
          <w:rFonts w:ascii="Times New Roman" w:hAnsi="Times New Roman"/>
        </w:rPr>
        <w:t>Whether you are worth the effort.</w:t>
      </w:r>
    </w:p>
    <w:p w14:paraId="72D801C9" w14:textId="77777777" w:rsidR="00A02A3B" w:rsidRDefault="00A02A3B" w:rsidP="00F13445">
      <w:pPr>
        <w:ind w:left="720" w:firstLine="0"/>
      </w:pPr>
      <w:r>
        <w:rPr>
          <w:rFonts w:ascii="Times New Roman" w:hAnsi="Times New Roman"/>
        </w:rPr>
        <w:t>It should be the effort.</w:t>
      </w:r>
    </w:p>
    <w:p w14:paraId="63C977A6" w14:textId="77777777" w:rsidR="00A02A3B" w:rsidRDefault="00A02A3B" w:rsidP="00F13445">
      <w:pPr>
        <w:ind w:left="720" w:firstLine="0"/>
      </w:pPr>
    </w:p>
    <w:p w14:paraId="4300106B" w14:textId="77777777" w:rsidR="00A02A3B" w:rsidRDefault="00A02A3B" w:rsidP="00F13445">
      <w:pPr>
        <w:ind w:left="720" w:firstLine="0"/>
      </w:pPr>
      <w:r>
        <w:rPr>
          <w:rFonts w:ascii="Times New Roman" w:hAnsi="Times New Roman"/>
        </w:rPr>
        <w:t>Because love that is real,</w:t>
      </w:r>
    </w:p>
    <w:p w14:paraId="7482AF09" w14:textId="43B336C6" w:rsidR="00A02A3B" w:rsidRDefault="00A02A3B" w:rsidP="00F13445">
      <w:pPr>
        <w:ind w:left="720" w:firstLine="0"/>
      </w:pPr>
      <w:r>
        <w:rPr>
          <w:rFonts w:ascii="Times New Roman" w:hAnsi="Times New Roman"/>
        </w:rPr>
        <w:t>Love that is whole,</w:t>
      </w:r>
    </w:p>
    <w:p w14:paraId="5481E820" w14:textId="0966F452" w:rsidR="00A02A3B" w:rsidRDefault="00A02A3B" w:rsidP="00F13445">
      <w:pPr>
        <w:ind w:left="720" w:firstLine="0"/>
      </w:pPr>
      <w:r>
        <w:rPr>
          <w:rFonts w:ascii="Times New Roman" w:hAnsi="Times New Roman"/>
        </w:rPr>
        <w:t>Does not take more than it gives.</w:t>
      </w:r>
    </w:p>
    <w:p w14:paraId="16B2F735" w14:textId="77777777" w:rsidR="00A02A3B" w:rsidRDefault="00A02A3B" w:rsidP="00F13445">
      <w:pPr>
        <w:ind w:left="720" w:firstLine="0"/>
      </w:pPr>
      <w:r>
        <w:rPr>
          <w:rFonts w:ascii="Times New Roman" w:hAnsi="Times New Roman"/>
        </w:rPr>
        <w:t>It does not drain,</w:t>
      </w:r>
    </w:p>
    <w:p w14:paraId="6AC26F16" w14:textId="18E91CEC" w:rsidR="00A02A3B" w:rsidRDefault="00A02A3B" w:rsidP="00F13445">
      <w:pPr>
        <w:ind w:left="720" w:firstLine="0"/>
      </w:pPr>
      <w:r>
        <w:rPr>
          <w:rFonts w:ascii="Times New Roman" w:hAnsi="Times New Roman"/>
        </w:rPr>
        <w:t>It restores.</w:t>
      </w:r>
    </w:p>
    <w:p w14:paraId="402CA018" w14:textId="77777777" w:rsidR="00A02A3B" w:rsidRDefault="00A02A3B" w:rsidP="00F13445">
      <w:pPr>
        <w:ind w:left="720" w:firstLine="0"/>
      </w:pPr>
    </w:p>
    <w:p w14:paraId="0B06914A" w14:textId="77777777" w:rsidR="00A02A3B" w:rsidRDefault="00A02A3B" w:rsidP="00F13445">
      <w:pPr>
        <w:ind w:left="720" w:firstLine="0"/>
      </w:pPr>
      <w:r>
        <w:rPr>
          <w:rFonts w:ascii="Times New Roman" w:hAnsi="Times New Roman"/>
        </w:rPr>
        <w:t>And if love is making you feel empty,</w:t>
      </w:r>
    </w:p>
    <w:p w14:paraId="16006BD3" w14:textId="2A7675C8" w:rsidR="00A02A3B" w:rsidRDefault="00A02A3B" w:rsidP="00F13445">
      <w:pPr>
        <w:ind w:left="720" w:firstLine="0"/>
      </w:pPr>
      <w:r>
        <w:rPr>
          <w:rFonts w:ascii="Times New Roman" w:hAnsi="Times New Roman"/>
        </w:rPr>
        <w:t>Then it is not love.</w:t>
      </w:r>
    </w:p>
    <w:p w14:paraId="29352A03" w14:textId="77777777" w:rsidR="00A02A3B" w:rsidRDefault="00A02A3B" w:rsidP="00F13445">
      <w:pPr>
        <w:ind w:left="720" w:firstLine="0"/>
      </w:pPr>
      <w:r>
        <w:rPr>
          <w:rFonts w:ascii="Times New Roman" w:hAnsi="Times New Roman"/>
        </w:rPr>
        <w:t>It is longing,</w:t>
      </w:r>
    </w:p>
    <w:p w14:paraId="77997CF1" w14:textId="6A99282E" w:rsidR="00A02A3B" w:rsidRDefault="00A02A3B" w:rsidP="00F13445">
      <w:pPr>
        <w:ind w:left="720" w:firstLine="0"/>
      </w:pPr>
      <w:r>
        <w:rPr>
          <w:rFonts w:ascii="Times New Roman" w:hAnsi="Times New Roman"/>
        </w:rPr>
        <w:t>It is fear,</w:t>
      </w:r>
    </w:p>
    <w:p w14:paraId="565B312C" w14:textId="7CEE3985" w:rsidR="00A02A3B" w:rsidRDefault="00A02A3B" w:rsidP="00F13445">
      <w:pPr>
        <w:ind w:left="720" w:firstLine="0"/>
      </w:pPr>
      <w:r>
        <w:rPr>
          <w:rFonts w:ascii="Times New Roman" w:hAnsi="Times New Roman"/>
        </w:rPr>
        <w:lastRenderedPageBreak/>
        <w:t>It is something else in disguise.</w:t>
      </w:r>
    </w:p>
    <w:p w14:paraId="037A3623" w14:textId="77777777" w:rsidR="00A02A3B" w:rsidRDefault="00A02A3B" w:rsidP="00F13445">
      <w:pPr>
        <w:ind w:left="720" w:firstLine="0"/>
      </w:pPr>
    </w:p>
    <w:p w14:paraId="027B8554" w14:textId="77777777" w:rsidR="00A02A3B" w:rsidRDefault="00A02A3B" w:rsidP="00F13445">
      <w:pPr>
        <w:ind w:left="720" w:firstLine="0"/>
      </w:pPr>
      <w:r>
        <w:rPr>
          <w:rFonts w:ascii="Times New Roman" w:hAnsi="Times New Roman"/>
        </w:rPr>
        <w:t>But love?</w:t>
      </w:r>
    </w:p>
    <w:p w14:paraId="57B6AC39" w14:textId="77777777" w:rsidR="00A02A3B" w:rsidRDefault="00A02A3B" w:rsidP="00F13445">
      <w:pPr>
        <w:ind w:left="720" w:firstLine="0"/>
      </w:pPr>
      <w:r>
        <w:rPr>
          <w:rFonts w:ascii="Times New Roman" w:hAnsi="Times New Roman"/>
        </w:rPr>
        <w:t>Love should be the thing</w:t>
      </w:r>
    </w:p>
    <w:p w14:paraId="15F9F635" w14:textId="56C4A00F" w:rsidR="00A02A3B" w:rsidRDefault="00A02A3B" w:rsidP="00F13445">
      <w:pPr>
        <w:ind w:left="720" w:firstLine="0"/>
      </w:pPr>
      <w:r>
        <w:rPr>
          <w:rFonts w:ascii="Times New Roman" w:hAnsi="Times New Roman"/>
        </w:rPr>
        <w:t>That makes you feel more like yourself,</w:t>
      </w:r>
    </w:p>
    <w:p w14:paraId="3166FE29" w14:textId="5C2F8AFD" w:rsidR="00A02A3B" w:rsidRDefault="00A02A3B" w:rsidP="00F13445">
      <w:pPr>
        <w:ind w:left="720" w:firstLine="0"/>
      </w:pPr>
      <w:r>
        <w:rPr>
          <w:rFonts w:ascii="Times New Roman" w:hAnsi="Times New Roman"/>
        </w:rPr>
        <w:t>Not less.</w:t>
      </w:r>
    </w:p>
    <w:p w14:paraId="5731397E" w14:textId="77777777" w:rsidR="00A02A3B" w:rsidRDefault="00A02A3B" w:rsidP="00F13445">
      <w:pPr>
        <w:ind w:left="720" w:firstLine="0"/>
      </w:pPr>
    </w:p>
    <w:p w14:paraId="1677855F" w14:textId="77777777" w:rsidR="00A02A3B" w:rsidRDefault="00A02A3B" w:rsidP="00F13445">
      <w:pPr>
        <w:pBdr>
          <w:bottom w:val="single" w:sz="6" w:space="1" w:color="auto"/>
        </w:pBdr>
        <w:ind w:left="720" w:firstLine="0"/>
      </w:pPr>
    </w:p>
    <w:p w14:paraId="272DE984" w14:textId="77777777" w:rsidR="00286BE9" w:rsidRDefault="00286BE9" w:rsidP="00F13445">
      <w:pPr>
        <w:pBdr>
          <w:bottom w:val="single" w:sz="6" w:space="1" w:color="auto"/>
        </w:pBdr>
        <w:ind w:left="720" w:firstLine="0"/>
      </w:pPr>
    </w:p>
    <w:p w14:paraId="4AC38506" w14:textId="77777777" w:rsidR="00286BE9" w:rsidRDefault="00286BE9" w:rsidP="00F13445">
      <w:pPr>
        <w:pBdr>
          <w:bottom w:val="single" w:sz="6" w:space="1" w:color="auto"/>
        </w:pBdr>
        <w:ind w:left="720" w:firstLine="0"/>
      </w:pPr>
    </w:p>
    <w:p w14:paraId="42BC2D6B" w14:textId="77777777" w:rsidR="00286BE9" w:rsidRDefault="00286BE9" w:rsidP="00F13445">
      <w:pPr>
        <w:pBdr>
          <w:bottom w:val="single" w:sz="6" w:space="1" w:color="auto"/>
        </w:pBdr>
        <w:ind w:left="720" w:firstLine="0"/>
      </w:pPr>
    </w:p>
    <w:p w14:paraId="2310D377" w14:textId="77777777" w:rsidR="00286BE9" w:rsidRDefault="00286BE9" w:rsidP="00F13445">
      <w:pPr>
        <w:pBdr>
          <w:bottom w:val="single" w:sz="6" w:space="1" w:color="auto"/>
        </w:pBdr>
        <w:ind w:left="720" w:firstLine="0"/>
      </w:pPr>
    </w:p>
    <w:p w14:paraId="6162E248" w14:textId="77777777" w:rsidR="00286BE9" w:rsidRDefault="00286BE9" w:rsidP="00F13445">
      <w:pPr>
        <w:pBdr>
          <w:bottom w:val="single" w:sz="6" w:space="1" w:color="auto"/>
        </w:pBdr>
        <w:ind w:left="720" w:firstLine="0"/>
      </w:pPr>
    </w:p>
    <w:p w14:paraId="0E1647AB" w14:textId="77777777" w:rsidR="00286BE9" w:rsidRDefault="00286BE9" w:rsidP="00F13445">
      <w:pPr>
        <w:pBdr>
          <w:bottom w:val="single" w:sz="6" w:space="1" w:color="auto"/>
        </w:pBdr>
        <w:ind w:left="720" w:firstLine="0"/>
      </w:pPr>
    </w:p>
    <w:p w14:paraId="25950AE0" w14:textId="77777777" w:rsidR="00286BE9" w:rsidRDefault="00286BE9" w:rsidP="00F13445">
      <w:pPr>
        <w:pBdr>
          <w:bottom w:val="single" w:sz="6" w:space="1" w:color="auto"/>
        </w:pBdr>
        <w:ind w:left="720" w:firstLine="0"/>
      </w:pPr>
    </w:p>
    <w:p w14:paraId="59E845F4" w14:textId="77777777" w:rsidR="00286BE9" w:rsidRDefault="00286BE9" w:rsidP="00F13445">
      <w:pPr>
        <w:pBdr>
          <w:bottom w:val="single" w:sz="6" w:space="1" w:color="auto"/>
        </w:pBdr>
        <w:ind w:left="720" w:firstLine="0"/>
      </w:pPr>
    </w:p>
    <w:p w14:paraId="5E93F590" w14:textId="77777777" w:rsidR="00286BE9" w:rsidRDefault="00286BE9" w:rsidP="00F13445">
      <w:pPr>
        <w:pBdr>
          <w:bottom w:val="single" w:sz="6" w:space="1" w:color="auto"/>
        </w:pBdr>
        <w:ind w:left="720" w:firstLine="0"/>
      </w:pPr>
    </w:p>
    <w:p w14:paraId="5CC9B345" w14:textId="77777777" w:rsidR="00286BE9" w:rsidRDefault="00286BE9" w:rsidP="00F13445">
      <w:pPr>
        <w:pBdr>
          <w:bottom w:val="single" w:sz="6" w:space="1" w:color="auto"/>
        </w:pBdr>
        <w:ind w:left="720" w:firstLine="0"/>
      </w:pPr>
    </w:p>
    <w:p w14:paraId="347A0E5E" w14:textId="77777777" w:rsidR="00286BE9" w:rsidRDefault="00286BE9" w:rsidP="00F13445">
      <w:pPr>
        <w:pBdr>
          <w:bottom w:val="single" w:sz="6" w:space="1" w:color="auto"/>
        </w:pBdr>
        <w:ind w:left="720" w:firstLine="0"/>
      </w:pPr>
    </w:p>
    <w:p w14:paraId="34B4D730" w14:textId="77777777" w:rsidR="00286BE9" w:rsidRDefault="00286BE9" w:rsidP="00F13445">
      <w:pPr>
        <w:pBdr>
          <w:bottom w:val="single" w:sz="6" w:space="1" w:color="auto"/>
        </w:pBdr>
        <w:ind w:left="720" w:firstLine="0"/>
      </w:pPr>
    </w:p>
    <w:p w14:paraId="378E50EA" w14:textId="77777777" w:rsidR="00286BE9" w:rsidRDefault="00286BE9" w:rsidP="00F13445">
      <w:pPr>
        <w:pBdr>
          <w:bottom w:val="single" w:sz="6" w:space="1" w:color="auto"/>
        </w:pBdr>
        <w:ind w:left="720" w:firstLine="0"/>
      </w:pPr>
    </w:p>
    <w:p w14:paraId="7909DDE5" w14:textId="77777777" w:rsidR="00286BE9" w:rsidRDefault="00286BE9" w:rsidP="00F13445">
      <w:pPr>
        <w:pBdr>
          <w:bottom w:val="single" w:sz="6" w:space="1" w:color="auto"/>
        </w:pBdr>
        <w:ind w:left="720" w:firstLine="0"/>
      </w:pPr>
    </w:p>
    <w:p w14:paraId="36425A8B" w14:textId="77777777" w:rsidR="00286BE9" w:rsidRDefault="00286BE9" w:rsidP="00F13445">
      <w:pPr>
        <w:pBdr>
          <w:bottom w:val="single" w:sz="6" w:space="1" w:color="auto"/>
        </w:pBdr>
        <w:ind w:left="720" w:firstLine="0"/>
      </w:pPr>
    </w:p>
    <w:p w14:paraId="49D2E7EC" w14:textId="77777777" w:rsidR="00286BE9" w:rsidRDefault="00286BE9" w:rsidP="00F13445">
      <w:pPr>
        <w:pBdr>
          <w:bottom w:val="single" w:sz="6" w:space="1" w:color="auto"/>
        </w:pBdr>
        <w:ind w:left="720" w:firstLine="0"/>
      </w:pPr>
    </w:p>
    <w:p w14:paraId="6AC993E1" w14:textId="77777777" w:rsidR="00286BE9" w:rsidRDefault="00286BE9" w:rsidP="00F13445">
      <w:pPr>
        <w:pBdr>
          <w:bottom w:val="single" w:sz="6" w:space="1" w:color="auto"/>
        </w:pBdr>
        <w:ind w:left="720" w:firstLine="0"/>
      </w:pPr>
    </w:p>
    <w:p w14:paraId="0C0BEDF6" w14:textId="77777777" w:rsidR="00790A8D" w:rsidRDefault="00790A8D" w:rsidP="00790A8D"/>
    <w:p w14:paraId="6C972424" w14:textId="77777777" w:rsidR="00790A8D" w:rsidRDefault="00790A8D" w:rsidP="00790A8D"/>
    <w:p w14:paraId="30E47329" w14:textId="708B1C01" w:rsidR="00E611FB" w:rsidRDefault="00790A8D" w:rsidP="00790A8D">
      <w:pPr>
        <w:jc w:val="center"/>
      </w:pPr>
      <w:r>
        <w:rPr>
          <w:rFonts w:ascii="Times New Roman" w:hAnsi="Times New Roman"/>
        </w:rPr>
        <w:t xml:space="preserve">SECTION </w:t>
      </w:r>
      <w:r w:rsidR="0080753D">
        <w:rPr>
          <w:rFonts w:ascii="Times New Roman" w:hAnsi="Times New Roman"/>
        </w:rPr>
        <w:t>0</w:t>
      </w:r>
      <w:r w:rsidR="00E611FB">
        <w:rPr>
          <w:rFonts w:ascii="Times New Roman" w:hAnsi="Times New Roman"/>
        </w:rPr>
        <w:t>: LOVE &amp; LONGING</w:t>
      </w:r>
    </w:p>
    <w:p w14:paraId="4722A870" w14:textId="77777777" w:rsidR="00E611FB" w:rsidRDefault="00E611FB" w:rsidP="00F13445">
      <w:pPr>
        <w:ind w:left="720" w:firstLine="0"/>
      </w:pPr>
    </w:p>
    <w:p w14:paraId="17A4A18A" w14:textId="77777777" w:rsidR="00E611FB" w:rsidRDefault="00E611FB" w:rsidP="00F13445">
      <w:pPr>
        <w:ind w:left="720" w:firstLine="0"/>
      </w:pPr>
      <w:r>
        <w:rPr>
          <w:rFonts w:ascii="Times New Roman" w:hAnsi="Times New Roman"/>
        </w:rPr>
        <w:t>Page 6 – Everything Has Ended, Yet I Am Still Here</w:t>
      </w:r>
    </w:p>
    <w:p w14:paraId="21D5DE3C" w14:textId="77777777" w:rsidR="00E611FB" w:rsidRDefault="00E611FB" w:rsidP="00F13445">
      <w:pPr>
        <w:ind w:left="720" w:firstLine="0"/>
      </w:pPr>
    </w:p>
    <w:p w14:paraId="24BB78FE" w14:textId="77777777" w:rsidR="00E611FB" w:rsidRDefault="00E611FB" w:rsidP="00F13445">
      <w:pPr>
        <w:ind w:left="720" w:firstLine="0"/>
      </w:pPr>
      <w:r>
        <w:rPr>
          <w:rFonts w:ascii="Times New Roman" w:hAnsi="Times New Roman"/>
        </w:rPr>
        <w:t>There are moments when the world shifts beneath your feet,</w:t>
      </w:r>
    </w:p>
    <w:p w14:paraId="471D6FE8" w14:textId="5A98B7B6" w:rsidR="00E611FB" w:rsidRDefault="00E611FB" w:rsidP="00F13445">
      <w:pPr>
        <w:ind w:left="720" w:firstLine="0"/>
      </w:pPr>
      <w:r>
        <w:rPr>
          <w:rFonts w:ascii="Times New Roman" w:hAnsi="Times New Roman"/>
        </w:rPr>
        <w:t>When the people you thought would stay</w:t>
      </w:r>
    </w:p>
    <w:p w14:paraId="4F5AE3A2" w14:textId="59B1A009" w:rsidR="00E611FB" w:rsidRDefault="00E611FB" w:rsidP="00F13445">
      <w:pPr>
        <w:ind w:left="720" w:firstLine="0"/>
      </w:pPr>
      <w:r>
        <w:rPr>
          <w:rFonts w:ascii="Times New Roman" w:hAnsi="Times New Roman"/>
        </w:rPr>
        <w:t>Become ghosts in your story,</w:t>
      </w:r>
    </w:p>
    <w:p w14:paraId="6CDB9B36" w14:textId="79933427" w:rsidR="00E611FB" w:rsidRDefault="00E611FB" w:rsidP="00F13445">
      <w:pPr>
        <w:ind w:left="720" w:firstLine="0"/>
      </w:pPr>
      <w:r>
        <w:rPr>
          <w:rFonts w:ascii="Times New Roman" w:hAnsi="Times New Roman"/>
        </w:rPr>
        <w:t>When the love you poured into another</w:t>
      </w:r>
    </w:p>
    <w:p w14:paraId="3FDE4CE5" w14:textId="29632CA0" w:rsidR="00E611FB" w:rsidRDefault="00E611FB" w:rsidP="00F13445">
      <w:pPr>
        <w:ind w:left="720" w:firstLine="0"/>
      </w:pPr>
      <w:r>
        <w:rPr>
          <w:rFonts w:ascii="Times New Roman" w:hAnsi="Times New Roman"/>
        </w:rPr>
        <w:t>Returns to you empty.</w:t>
      </w:r>
    </w:p>
    <w:p w14:paraId="4E38C4C8" w14:textId="77777777" w:rsidR="00E611FB" w:rsidRDefault="00E611FB" w:rsidP="00F13445">
      <w:pPr>
        <w:ind w:left="720" w:firstLine="0"/>
      </w:pPr>
    </w:p>
    <w:p w14:paraId="72E21375" w14:textId="77777777" w:rsidR="00E611FB" w:rsidRDefault="00E611FB" w:rsidP="00F13445">
      <w:pPr>
        <w:ind w:left="720" w:firstLine="0"/>
      </w:pPr>
      <w:r>
        <w:rPr>
          <w:rFonts w:ascii="Times New Roman" w:hAnsi="Times New Roman"/>
        </w:rPr>
        <w:t>And yet—</w:t>
      </w:r>
    </w:p>
    <w:p w14:paraId="6611516F" w14:textId="75EE0E8D" w:rsidR="00E611FB" w:rsidRDefault="00E611FB" w:rsidP="00F13445">
      <w:pPr>
        <w:ind w:left="720" w:firstLine="0"/>
      </w:pPr>
      <w:r>
        <w:rPr>
          <w:rFonts w:ascii="Times New Roman" w:hAnsi="Times New Roman"/>
        </w:rPr>
        <w:t>You are still here.</w:t>
      </w:r>
    </w:p>
    <w:p w14:paraId="416DF8C0" w14:textId="77777777" w:rsidR="00E611FB" w:rsidRDefault="00E611FB" w:rsidP="00F13445">
      <w:pPr>
        <w:ind w:left="720" w:firstLine="0"/>
      </w:pPr>
    </w:p>
    <w:p w14:paraId="32ECA708" w14:textId="77777777" w:rsidR="00E611FB" w:rsidRDefault="00E611FB" w:rsidP="00F13445">
      <w:pPr>
        <w:ind w:left="720" w:firstLine="0"/>
      </w:pPr>
      <w:r>
        <w:rPr>
          <w:rFonts w:ascii="Times New Roman" w:hAnsi="Times New Roman"/>
        </w:rPr>
        <w:t>You have felt the weight of goodbyes</w:t>
      </w:r>
    </w:p>
    <w:p w14:paraId="3BD0AA1C" w14:textId="4FCDD7C2" w:rsidR="00E611FB" w:rsidRDefault="00E611FB" w:rsidP="00F13445">
      <w:pPr>
        <w:ind w:left="720" w:firstLine="0"/>
      </w:pPr>
      <w:r>
        <w:rPr>
          <w:rFonts w:ascii="Times New Roman" w:hAnsi="Times New Roman"/>
        </w:rPr>
        <w:t>That were never meant to be spoken.</w:t>
      </w:r>
    </w:p>
    <w:p w14:paraId="4F1AC398" w14:textId="77777777" w:rsidR="00E611FB" w:rsidRDefault="00E611FB" w:rsidP="00F13445">
      <w:pPr>
        <w:ind w:left="720" w:firstLine="0"/>
      </w:pPr>
      <w:r>
        <w:rPr>
          <w:rFonts w:ascii="Times New Roman" w:hAnsi="Times New Roman"/>
        </w:rPr>
        <w:t>You have stood in the wreckage</w:t>
      </w:r>
    </w:p>
    <w:p w14:paraId="50CE8CBD" w14:textId="3C249B0E" w:rsidR="00E611FB" w:rsidRDefault="00E611FB" w:rsidP="00F13445">
      <w:pPr>
        <w:ind w:left="720" w:firstLine="0"/>
      </w:pPr>
      <w:r>
        <w:rPr>
          <w:rFonts w:ascii="Times New Roman" w:hAnsi="Times New Roman"/>
        </w:rPr>
        <w:t>Of something you once called home,</w:t>
      </w:r>
    </w:p>
    <w:p w14:paraId="1EFA056E" w14:textId="0A8EE018" w:rsidR="00E611FB" w:rsidRDefault="00E611FB" w:rsidP="00F13445">
      <w:pPr>
        <w:ind w:left="720" w:firstLine="0"/>
      </w:pPr>
      <w:r>
        <w:rPr>
          <w:rFonts w:ascii="Times New Roman" w:hAnsi="Times New Roman"/>
        </w:rPr>
        <w:t>Wondering if you would ever find your way back to yourself.</w:t>
      </w:r>
    </w:p>
    <w:p w14:paraId="78AF0D79" w14:textId="77777777" w:rsidR="00E611FB" w:rsidRDefault="00E611FB" w:rsidP="00F13445">
      <w:pPr>
        <w:ind w:left="720" w:firstLine="0"/>
      </w:pPr>
    </w:p>
    <w:p w14:paraId="6EA4C3DB" w14:textId="77777777" w:rsidR="00E611FB" w:rsidRDefault="00E611FB" w:rsidP="00F13445">
      <w:pPr>
        <w:ind w:left="720" w:firstLine="0"/>
      </w:pPr>
      <w:r>
        <w:rPr>
          <w:rFonts w:ascii="Times New Roman" w:hAnsi="Times New Roman"/>
        </w:rPr>
        <w:t>And yet—</w:t>
      </w:r>
    </w:p>
    <w:p w14:paraId="41FA8DC9" w14:textId="41236858" w:rsidR="00E611FB" w:rsidRDefault="00E611FB" w:rsidP="00F13445">
      <w:pPr>
        <w:ind w:left="720" w:firstLine="0"/>
      </w:pPr>
      <w:r>
        <w:rPr>
          <w:rFonts w:ascii="Times New Roman" w:hAnsi="Times New Roman"/>
        </w:rPr>
        <w:t>You are still here.</w:t>
      </w:r>
    </w:p>
    <w:p w14:paraId="441E4125" w14:textId="77777777" w:rsidR="00E611FB" w:rsidRDefault="00E611FB" w:rsidP="00F13445">
      <w:pPr>
        <w:ind w:left="720" w:firstLine="0"/>
      </w:pPr>
    </w:p>
    <w:p w14:paraId="57B5FC36" w14:textId="77777777" w:rsidR="00E611FB" w:rsidRDefault="00E611FB" w:rsidP="00F13445">
      <w:pPr>
        <w:ind w:left="720" w:firstLine="0"/>
      </w:pPr>
      <w:r>
        <w:rPr>
          <w:rFonts w:ascii="Times New Roman" w:hAnsi="Times New Roman"/>
        </w:rPr>
        <w:t>You have sat with silence so loud</w:t>
      </w:r>
    </w:p>
    <w:p w14:paraId="7B99804D" w14:textId="320D1E0D" w:rsidR="00E611FB" w:rsidRDefault="00E611FB" w:rsidP="00F13445">
      <w:pPr>
        <w:ind w:left="720" w:firstLine="0"/>
      </w:pPr>
      <w:r>
        <w:rPr>
          <w:rFonts w:ascii="Times New Roman" w:hAnsi="Times New Roman"/>
        </w:rPr>
        <w:t>It threatened to swallow you whole.</w:t>
      </w:r>
    </w:p>
    <w:p w14:paraId="4ADBFE43" w14:textId="77777777" w:rsidR="00E611FB" w:rsidRDefault="00E611FB" w:rsidP="00F13445">
      <w:pPr>
        <w:ind w:left="720" w:firstLine="0"/>
      </w:pPr>
      <w:r>
        <w:rPr>
          <w:rFonts w:ascii="Times New Roman" w:hAnsi="Times New Roman"/>
        </w:rPr>
        <w:t>You have traced the outline of what was,</w:t>
      </w:r>
    </w:p>
    <w:p w14:paraId="74B62694" w14:textId="002025C6" w:rsidR="00E611FB" w:rsidRDefault="00E611FB" w:rsidP="00F13445">
      <w:pPr>
        <w:ind w:left="720" w:firstLine="0"/>
      </w:pPr>
      <w:r>
        <w:rPr>
          <w:rFonts w:ascii="Times New Roman" w:hAnsi="Times New Roman"/>
        </w:rPr>
        <w:t>Aching for something</w:t>
      </w:r>
    </w:p>
    <w:p w14:paraId="0AF2FE98" w14:textId="304BF86F" w:rsidR="00E611FB" w:rsidRDefault="00E611FB" w:rsidP="00F13445">
      <w:pPr>
        <w:ind w:left="720" w:firstLine="0"/>
      </w:pPr>
      <w:r>
        <w:rPr>
          <w:rFonts w:ascii="Times New Roman" w:hAnsi="Times New Roman"/>
        </w:rPr>
        <w:t>That no longer belongs to you.</w:t>
      </w:r>
    </w:p>
    <w:p w14:paraId="271DC664" w14:textId="77777777" w:rsidR="00E611FB" w:rsidRDefault="00E611FB" w:rsidP="00F13445">
      <w:pPr>
        <w:ind w:left="720" w:firstLine="0"/>
      </w:pPr>
    </w:p>
    <w:p w14:paraId="3C50B482" w14:textId="77777777" w:rsidR="00E611FB" w:rsidRDefault="00E611FB" w:rsidP="00F13445">
      <w:pPr>
        <w:ind w:left="720" w:firstLine="0"/>
      </w:pPr>
      <w:r>
        <w:rPr>
          <w:rFonts w:ascii="Times New Roman" w:hAnsi="Times New Roman"/>
        </w:rPr>
        <w:t>And yet—</w:t>
      </w:r>
    </w:p>
    <w:p w14:paraId="7F29B252" w14:textId="5D8A70F7" w:rsidR="00E611FB" w:rsidRDefault="00E611FB" w:rsidP="00F13445">
      <w:pPr>
        <w:ind w:left="720" w:firstLine="0"/>
      </w:pPr>
      <w:r>
        <w:rPr>
          <w:rFonts w:ascii="Times New Roman" w:hAnsi="Times New Roman"/>
        </w:rPr>
        <w:t>You are still here.</w:t>
      </w:r>
    </w:p>
    <w:p w14:paraId="7DAADE7C" w14:textId="77777777" w:rsidR="00E611FB" w:rsidRDefault="00E611FB" w:rsidP="00F13445">
      <w:pPr>
        <w:ind w:left="720" w:firstLine="0"/>
      </w:pPr>
    </w:p>
    <w:p w14:paraId="1F262E10" w14:textId="77777777" w:rsidR="00E611FB" w:rsidRDefault="00E611FB" w:rsidP="00F13445">
      <w:pPr>
        <w:ind w:left="720" w:firstLine="0"/>
      </w:pPr>
      <w:r>
        <w:rPr>
          <w:rFonts w:ascii="Times New Roman" w:hAnsi="Times New Roman"/>
        </w:rPr>
        <w:t>Perhaps survival does not look like victory.</w:t>
      </w:r>
    </w:p>
    <w:p w14:paraId="16C1EEC3" w14:textId="77777777" w:rsidR="00E611FB" w:rsidRDefault="00E611FB" w:rsidP="00F13445">
      <w:pPr>
        <w:ind w:left="720" w:firstLine="0"/>
      </w:pPr>
      <w:r>
        <w:rPr>
          <w:rFonts w:ascii="Times New Roman" w:hAnsi="Times New Roman"/>
        </w:rPr>
        <w:t>Perhaps it does not feel like strength.</w:t>
      </w:r>
    </w:p>
    <w:p w14:paraId="28F1653D" w14:textId="77777777" w:rsidR="00E611FB" w:rsidRDefault="00E611FB" w:rsidP="00F13445">
      <w:pPr>
        <w:ind w:left="720" w:firstLine="0"/>
      </w:pPr>
      <w:r>
        <w:rPr>
          <w:rFonts w:ascii="Times New Roman" w:hAnsi="Times New Roman"/>
        </w:rPr>
        <w:t>Perhaps it is just the quiet persistence</w:t>
      </w:r>
    </w:p>
    <w:p w14:paraId="4FC5AA0E" w14:textId="1B3BD705" w:rsidR="00E611FB" w:rsidRDefault="00E611FB" w:rsidP="00F13445">
      <w:pPr>
        <w:ind w:left="720" w:firstLine="0"/>
      </w:pPr>
      <w:r>
        <w:rPr>
          <w:rFonts w:ascii="Times New Roman" w:hAnsi="Times New Roman"/>
        </w:rPr>
        <w:t>Of putting one foot in front of the other</w:t>
      </w:r>
    </w:p>
    <w:p w14:paraId="6D19AD34" w14:textId="6B5E2FE4" w:rsidR="00E611FB" w:rsidRDefault="00E611FB" w:rsidP="00F13445">
      <w:pPr>
        <w:ind w:left="720" w:firstLine="0"/>
      </w:pPr>
      <w:r>
        <w:rPr>
          <w:rFonts w:ascii="Times New Roman" w:hAnsi="Times New Roman"/>
        </w:rPr>
        <w:t>When your heart is begging you to stop.</w:t>
      </w:r>
    </w:p>
    <w:p w14:paraId="0D16A718" w14:textId="77777777" w:rsidR="00E611FB" w:rsidRDefault="00E611FB" w:rsidP="00F13445">
      <w:pPr>
        <w:ind w:left="720" w:firstLine="0"/>
      </w:pPr>
    </w:p>
    <w:p w14:paraId="3914F94B" w14:textId="77777777" w:rsidR="00E611FB" w:rsidRDefault="00E611FB" w:rsidP="00F13445">
      <w:pPr>
        <w:ind w:left="720" w:firstLine="0"/>
      </w:pPr>
      <w:r>
        <w:rPr>
          <w:rFonts w:ascii="Times New Roman" w:hAnsi="Times New Roman"/>
        </w:rPr>
        <w:t>But if you are here,</w:t>
      </w:r>
    </w:p>
    <w:p w14:paraId="74AC8736" w14:textId="61E80E46" w:rsidR="00E611FB" w:rsidRDefault="00E611FB" w:rsidP="00F13445">
      <w:pPr>
        <w:ind w:left="720" w:firstLine="0"/>
      </w:pPr>
      <w:r>
        <w:rPr>
          <w:rFonts w:ascii="Times New Roman" w:hAnsi="Times New Roman"/>
        </w:rPr>
        <w:t>If you are reading this,</w:t>
      </w:r>
    </w:p>
    <w:p w14:paraId="19CC2213" w14:textId="0E0A55F9" w:rsidR="00E611FB" w:rsidRDefault="00E611FB" w:rsidP="00F13445">
      <w:pPr>
        <w:ind w:left="720" w:firstLine="0"/>
      </w:pPr>
      <w:r>
        <w:rPr>
          <w:rFonts w:ascii="Times New Roman" w:hAnsi="Times New Roman"/>
        </w:rPr>
        <w:t>If you have made it through the nights</w:t>
      </w:r>
    </w:p>
    <w:p w14:paraId="4743E554" w14:textId="7BE4C865" w:rsidR="00E611FB" w:rsidRDefault="00E611FB" w:rsidP="00F13445">
      <w:pPr>
        <w:ind w:left="720" w:firstLine="0"/>
      </w:pPr>
      <w:r>
        <w:rPr>
          <w:rFonts w:ascii="Times New Roman" w:hAnsi="Times New Roman"/>
        </w:rPr>
        <w:t>You thought would break you—</w:t>
      </w:r>
    </w:p>
    <w:p w14:paraId="12C1AAB9" w14:textId="77777777" w:rsidR="00E611FB" w:rsidRDefault="00E611FB" w:rsidP="00F13445">
      <w:pPr>
        <w:ind w:left="720" w:firstLine="0"/>
      </w:pPr>
    </w:p>
    <w:p w14:paraId="2ABF4191" w14:textId="77777777" w:rsidR="00E611FB" w:rsidRDefault="00E611FB" w:rsidP="00F13445">
      <w:pPr>
        <w:ind w:left="720" w:firstLine="0"/>
      </w:pPr>
      <w:r>
        <w:rPr>
          <w:rFonts w:ascii="Times New Roman" w:hAnsi="Times New Roman"/>
        </w:rPr>
        <w:t>Then know this:</w:t>
      </w:r>
    </w:p>
    <w:p w14:paraId="064320A9" w14:textId="77777777" w:rsidR="00E611FB" w:rsidRDefault="00E611FB" w:rsidP="00F13445">
      <w:pPr>
        <w:ind w:left="720" w:firstLine="0"/>
      </w:pPr>
    </w:p>
    <w:p w14:paraId="5848A3B9" w14:textId="77777777" w:rsidR="00E611FB" w:rsidRDefault="00E611FB" w:rsidP="00F13445">
      <w:pPr>
        <w:ind w:left="720" w:firstLine="0"/>
      </w:pPr>
      <w:r>
        <w:rPr>
          <w:rFonts w:ascii="Times New Roman" w:hAnsi="Times New Roman"/>
        </w:rPr>
        <w:t>You are stronger than the endings.</w:t>
      </w:r>
    </w:p>
    <w:p w14:paraId="75BDD01D" w14:textId="77777777" w:rsidR="00E611FB" w:rsidRDefault="00E611FB" w:rsidP="00F13445">
      <w:pPr>
        <w:ind w:left="720" w:firstLine="0"/>
      </w:pPr>
      <w:r>
        <w:rPr>
          <w:rFonts w:ascii="Times New Roman" w:hAnsi="Times New Roman"/>
        </w:rPr>
        <w:lastRenderedPageBreak/>
        <w:t>You are more than the love that left.</w:t>
      </w:r>
    </w:p>
    <w:p w14:paraId="0DE5D58F" w14:textId="77777777" w:rsidR="00E611FB" w:rsidRDefault="00E611FB" w:rsidP="00F13445">
      <w:pPr>
        <w:ind w:left="720" w:firstLine="0"/>
      </w:pPr>
      <w:r>
        <w:rPr>
          <w:rFonts w:ascii="Times New Roman" w:hAnsi="Times New Roman"/>
        </w:rPr>
        <w:t>You are not just what you have lost—</w:t>
      </w:r>
    </w:p>
    <w:p w14:paraId="453E8D84" w14:textId="09579286" w:rsidR="00E611FB" w:rsidRDefault="00E611FB" w:rsidP="00F13445">
      <w:pPr>
        <w:ind w:left="720" w:firstLine="0"/>
      </w:pPr>
      <w:r>
        <w:rPr>
          <w:rFonts w:ascii="Times New Roman" w:hAnsi="Times New Roman"/>
        </w:rPr>
        <w:t>You are everything that remains.</w:t>
      </w:r>
    </w:p>
    <w:p w14:paraId="0BC7CE22" w14:textId="77777777" w:rsidR="00E611FB" w:rsidRDefault="00E611FB" w:rsidP="00F13445">
      <w:pPr>
        <w:ind w:left="720" w:firstLine="0"/>
      </w:pPr>
    </w:p>
    <w:p w14:paraId="0B3BA547" w14:textId="77777777" w:rsidR="00E611FB" w:rsidRDefault="00E611FB" w:rsidP="00F13445">
      <w:pPr>
        <w:ind w:left="720" w:firstLine="0"/>
      </w:pPr>
      <w:r>
        <w:rPr>
          <w:rFonts w:ascii="Times New Roman" w:hAnsi="Times New Roman"/>
        </w:rPr>
        <w:t>And that is enough.</w:t>
      </w:r>
    </w:p>
    <w:p w14:paraId="5B576BC9" w14:textId="77777777" w:rsidR="00FA1A88" w:rsidRDefault="00FA1A88" w:rsidP="00407398">
      <w:pPr>
        <w:ind w:firstLine="0"/>
      </w:pPr>
    </w:p>
    <w:p w14:paraId="1B1BC4A8" w14:textId="77777777" w:rsidR="00286BE9" w:rsidRDefault="00286BE9" w:rsidP="00407398">
      <w:pPr>
        <w:ind w:firstLine="0"/>
      </w:pPr>
    </w:p>
    <w:p w14:paraId="205ADA95" w14:textId="77777777" w:rsidR="00286BE9" w:rsidRDefault="00286BE9" w:rsidP="00407398">
      <w:pPr>
        <w:ind w:firstLine="0"/>
      </w:pPr>
    </w:p>
    <w:p w14:paraId="4F30C74D" w14:textId="77777777" w:rsidR="00286BE9" w:rsidRDefault="00286BE9" w:rsidP="00407398">
      <w:pPr>
        <w:ind w:firstLine="0"/>
      </w:pPr>
    </w:p>
    <w:p w14:paraId="3B642E10" w14:textId="77777777" w:rsidR="00286BE9" w:rsidRDefault="00286BE9" w:rsidP="00407398">
      <w:pPr>
        <w:ind w:firstLine="0"/>
      </w:pPr>
    </w:p>
    <w:p w14:paraId="1975E3E8" w14:textId="1B59CCCB" w:rsidR="00407398" w:rsidRDefault="00407398" w:rsidP="00407398">
      <w:pPr>
        <w:pBdr>
          <w:top w:val="single" w:sz="6" w:space="1" w:color="auto"/>
          <w:bottom w:val="single" w:sz="6" w:space="1" w:color="auto"/>
        </w:pBdr>
        <w:ind w:firstLine="0"/>
      </w:pPr>
    </w:p>
    <w:p w14:paraId="7F5C84A6" w14:textId="77777777" w:rsidR="00407398" w:rsidRDefault="00407398" w:rsidP="00407398">
      <w:pPr>
        <w:pBdr>
          <w:bottom w:val="single" w:sz="6" w:space="1" w:color="auto"/>
        </w:pBdr>
        <w:ind w:firstLine="0"/>
      </w:pPr>
    </w:p>
    <w:p w14:paraId="06E7F749" w14:textId="77777777" w:rsidR="00407398" w:rsidRDefault="00407398" w:rsidP="00407398">
      <w:pPr>
        <w:pBdr>
          <w:bottom w:val="single" w:sz="6" w:space="1" w:color="auto"/>
        </w:pBdr>
        <w:ind w:firstLine="0"/>
      </w:pPr>
    </w:p>
    <w:p w14:paraId="17C6E63B" w14:textId="3ADE7F09" w:rsidR="006E27F1" w:rsidRDefault="008F5F61" w:rsidP="00F35E43">
      <w:pPr>
        <w:pBdr>
          <w:bottom w:val="single" w:sz="6" w:space="1" w:color="auto"/>
        </w:pBdr>
        <w:ind w:firstLine="0"/>
      </w:pPr>
      <w:r>
        <w:rPr>
          <w:rFonts w:ascii="Times New Roman" w:hAnsi="Times New Roman"/>
        </w:rPr>
        <w:t>Now that you’re here, take your time, breathe slowly—a gentle reminder that there is no need for you to rush.</w:t>
      </w:r>
      <w:r w:rsidR="00BC5CE9">
        <w:rPr>
          <w:rFonts w:ascii="Times New Roman" w:hAnsi="Times New Roman"/>
        </w:rPr>
        <w:t xml:space="preserve"> This is just the beginning, turn the page and let your own story in this book unfold, </w:t>
      </w:r>
      <w:r w:rsidR="006E27F1">
        <w:rPr>
          <w:rFonts w:ascii="Times New Roman" w:hAnsi="Times New Roman"/>
        </w:rPr>
        <w:t>so go on and</w:t>
      </w:r>
      <w:r w:rsidR="00BC5CE9">
        <w:rPr>
          <w:rFonts w:ascii="Times New Roman" w:hAnsi="Times New Roman"/>
        </w:rPr>
        <w:t xml:space="preserve"> continue reading</w:t>
      </w:r>
      <w:r w:rsidR="00F35E43">
        <w:rPr>
          <w:rFonts w:ascii="Times New Roman" w:hAnsi="Times New Roman"/>
        </w:rPr>
        <w:t xml:space="preserve">. </w:t>
      </w:r>
      <w:r w:rsidR="006E27F1">
        <w:rPr>
          <w:rFonts w:ascii="Times New Roman" w:hAnsi="Times New Roman"/>
        </w:rPr>
        <w:t>-Zeke Iverson</w:t>
      </w:r>
    </w:p>
    <w:p w14:paraId="489C3DB5" w14:textId="77777777" w:rsidR="00F35E43" w:rsidRDefault="00F35E43" w:rsidP="00F35E43">
      <w:pPr>
        <w:pBdr>
          <w:bottom w:val="single" w:sz="6" w:space="1" w:color="auto"/>
        </w:pBdr>
        <w:ind w:firstLine="0"/>
      </w:pPr>
    </w:p>
    <w:p w14:paraId="4A08B210" w14:textId="77777777" w:rsidR="00F35E43" w:rsidRDefault="00F35E43" w:rsidP="00407398">
      <w:pPr>
        <w:pBdr>
          <w:top w:val="single" w:sz="6" w:space="1" w:color="auto"/>
          <w:bottom w:val="single" w:sz="6" w:space="1" w:color="auto"/>
        </w:pBdr>
        <w:ind w:firstLine="0"/>
      </w:pPr>
    </w:p>
    <w:p w14:paraId="4AA3F471" w14:textId="77777777" w:rsidR="00F35E43" w:rsidRDefault="00F35E43" w:rsidP="00407398">
      <w:pPr>
        <w:pBdr>
          <w:top w:val="single" w:sz="6" w:space="1" w:color="auto"/>
          <w:bottom w:val="single" w:sz="6" w:space="1" w:color="auto"/>
        </w:pBdr>
        <w:ind w:firstLine="0"/>
      </w:pPr>
    </w:p>
    <w:p w14:paraId="0EB0EEF1" w14:textId="77777777" w:rsidR="00286BE9" w:rsidRDefault="00286BE9" w:rsidP="00407398">
      <w:pPr>
        <w:pBdr>
          <w:top w:val="single" w:sz="6" w:space="1" w:color="auto"/>
          <w:bottom w:val="single" w:sz="6" w:space="1" w:color="auto"/>
        </w:pBdr>
        <w:ind w:firstLine="0"/>
      </w:pPr>
    </w:p>
    <w:p w14:paraId="785EE775" w14:textId="77777777" w:rsidR="00286BE9" w:rsidRDefault="00286BE9" w:rsidP="00407398">
      <w:pPr>
        <w:pBdr>
          <w:top w:val="single" w:sz="6" w:space="1" w:color="auto"/>
          <w:bottom w:val="single" w:sz="6" w:space="1" w:color="auto"/>
        </w:pBdr>
        <w:ind w:firstLine="0"/>
      </w:pPr>
    </w:p>
    <w:p w14:paraId="6935DBCE" w14:textId="77777777" w:rsidR="00286BE9" w:rsidRDefault="00286BE9" w:rsidP="00407398">
      <w:pPr>
        <w:pBdr>
          <w:top w:val="single" w:sz="6" w:space="1" w:color="auto"/>
          <w:bottom w:val="single" w:sz="6" w:space="1" w:color="auto"/>
        </w:pBdr>
        <w:ind w:firstLine="0"/>
      </w:pPr>
    </w:p>
    <w:p w14:paraId="4049C4B8" w14:textId="77777777" w:rsidR="00286BE9" w:rsidRDefault="00286BE9" w:rsidP="00407398">
      <w:pPr>
        <w:pBdr>
          <w:top w:val="single" w:sz="6" w:space="1" w:color="auto"/>
          <w:bottom w:val="single" w:sz="6" w:space="1" w:color="auto"/>
        </w:pBdr>
        <w:ind w:firstLine="0"/>
      </w:pPr>
    </w:p>
    <w:p w14:paraId="239175DA" w14:textId="77777777" w:rsidR="00286BE9" w:rsidRDefault="00286BE9" w:rsidP="00407398">
      <w:pPr>
        <w:pBdr>
          <w:top w:val="single" w:sz="6" w:space="1" w:color="auto"/>
          <w:bottom w:val="single" w:sz="6" w:space="1" w:color="auto"/>
        </w:pBdr>
        <w:ind w:firstLine="0"/>
      </w:pPr>
    </w:p>
    <w:p w14:paraId="56C06664" w14:textId="77777777" w:rsidR="00286BE9" w:rsidRDefault="00286BE9" w:rsidP="00407398">
      <w:pPr>
        <w:pBdr>
          <w:top w:val="single" w:sz="6" w:space="1" w:color="auto"/>
          <w:bottom w:val="single" w:sz="6" w:space="1" w:color="auto"/>
        </w:pBdr>
        <w:ind w:firstLine="0"/>
      </w:pPr>
    </w:p>
    <w:p w14:paraId="593DCCB0" w14:textId="77777777" w:rsidR="00286BE9" w:rsidRDefault="00286BE9" w:rsidP="00407398">
      <w:pPr>
        <w:pBdr>
          <w:top w:val="single" w:sz="6" w:space="1" w:color="auto"/>
          <w:bottom w:val="single" w:sz="6" w:space="1" w:color="auto"/>
        </w:pBdr>
        <w:ind w:firstLine="0"/>
      </w:pPr>
    </w:p>
    <w:p w14:paraId="3109F911" w14:textId="77777777" w:rsidR="00286BE9" w:rsidRDefault="00286BE9" w:rsidP="00407398">
      <w:pPr>
        <w:pBdr>
          <w:top w:val="single" w:sz="6" w:space="1" w:color="auto"/>
          <w:bottom w:val="single" w:sz="6" w:space="1" w:color="auto"/>
        </w:pBdr>
        <w:ind w:firstLine="0"/>
      </w:pPr>
    </w:p>
    <w:p w14:paraId="5E0E3324" w14:textId="77777777" w:rsidR="00286BE9" w:rsidRDefault="00286BE9" w:rsidP="00407398">
      <w:pPr>
        <w:pBdr>
          <w:top w:val="single" w:sz="6" w:space="1" w:color="auto"/>
          <w:bottom w:val="single" w:sz="6" w:space="1" w:color="auto"/>
        </w:pBdr>
        <w:ind w:firstLine="0"/>
      </w:pPr>
    </w:p>
    <w:p w14:paraId="08E58DA2" w14:textId="77777777" w:rsidR="00286BE9" w:rsidRDefault="00286BE9" w:rsidP="00407398">
      <w:pPr>
        <w:pBdr>
          <w:top w:val="single" w:sz="6" w:space="1" w:color="auto"/>
          <w:bottom w:val="single" w:sz="6" w:space="1" w:color="auto"/>
        </w:pBdr>
        <w:ind w:firstLine="0"/>
      </w:pPr>
    </w:p>
    <w:p w14:paraId="0EE56AB8" w14:textId="77777777" w:rsidR="00F35E43" w:rsidRDefault="00F35E43" w:rsidP="00407398">
      <w:pPr>
        <w:pBdr>
          <w:top w:val="single" w:sz="6" w:space="1" w:color="auto"/>
          <w:bottom w:val="single" w:sz="6" w:space="1" w:color="auto"/>
        </w:pBdr>
        <w:ind w:firstLine="0"/>
      </w:pPr>
    </w:p>
    <w:p w14:paraId="123BDC41" w14:textId="77777777" w:rsidR="00F35E43" w:rsidRDefault="00F35E43" w:rsidP="00407398">
      <w:pPr>
        <w:pBdr>
          <w:top w:val="single" w:sz="6" w:space="1" w:color="auto"/>
          <w:bottom w:val="single" w:sz="6" w:space="1" w:color="auto"/>
        </w:pBdr>
        <w:ind w:firstLine="0"/>
      </w:pPr>
    </w:p>
    <w:p w14:paraId="6E01662C" w14:textId="77777777" w:rsidR="00F35E43" w:rsidRDefault="00F35E43" w:rsidP="00407398">
      <w:pPr>
        <w:pBdr>
          <w:top w:val="single" w:sz="6" w:space="1" w:color="auto"/>
          <w:bottom w:val="single" w:sz="6" w:space="1" w:color="auto"/>
        </w:pBdr>
        <w:ind w:firstLine="0"/>
      </w:pPr>
    </w:p>
    <w:p w14:paraId="46B98B23" w14:textId="77777777" w:rsidR="00F35E43" w:rsidRDefault="00F35E43" w:rsidP="00407398">
      <w:pPr>
        <w:pBdr>
          <w:top w:val="single" w:sz="6" w:space="1" w:color="auto"/>
          <w:bottom w:val="single" w:sz="6" w:space="1" w:color="auto"/>
        </w:pBdr>
        <w:ind w:firstLine="0"/>
      </w:pPr>
    </w:p>
    <w:p w14:paraId="571B9FF2" w14:textId="77777777" w:rsidR="00F35E43" w:rsidRDefault="00F35E43" w:rsidP="00407398">
      <w:pPr>
        <w:pBdr>
          <w:top w:val="single" w:sz="6" w:space="1" w:color="auto"/>
          <w:bottom w:val="single" w:sz="6" w:space="1" w:color="auto"/>
        </w:pBdr>
        <w:ind w:firstLine="0"/>
      </w:pPr>
    </w:p>
    <w:p w14:paraId="008ED4FB" w14:textId="6DEC0E0C" w:rsidR="002E51F4" w:rsidRDefault="00F367DD" w:rsidP="00F367DD">
      <w:pPr>
        <w:pBdr>
          <w:top w:val="single" w:sz="6" w:space="1" w:color="auto"/>
          <w:bottom w:val="single" w:sz="6" w:space="1" w:color="auto"/>
        </w:pBdr>
        <w:ind w:firstLine="0"/>
        <w:rPr>
          <w:sz w:val="48"/>
          <w:szCs w:val="48"/>
        </w:rPr>
      </w:pPr>
      <w:r>
        <w:rPr>
          <w:rFonts w:ascii="Times New Roman" w:hAnsi="Times New Roman"/>
        </w:rPr>
        <w:t xml:space="preserve">                                     </w:t>
      </w:r>
      <w:r w:rsidR="00F35E43">
        <w:rPr>
          <w:rFonts w:ascii="Times New Roman" w:hAnsi="Times New Roman"/>
        </w:rPr>
        <w:t xml:space="preserve"> </w:t>
      </w:r>
      <w:r w:rsidR="00DE3120">
        <w:rPr>
          <w:rFonts w:ascii="Times New Roman" w:hAnsi="Times New Roman"/>
        </w:rPr>
        <w:t xml:space="preserve">  </w:t>
      </w:r>
      <w:r w:rsidR="00286BE9">
        <w:rPr>
          <w:rFonts w:ascii="Times New Roman" w:hAnsi="Times New Roman"/>
        </w:rPr>
        <w:t xml:space="preserve">   </w:t>
      </w:r>
      <w:r w:rsidR="00A073C4">
        <w:rPr>
          <w:rFonts w:ascii="Times New Roman" w:hAnsi="Times New Roman"/>
        </w:rPr>
        <w:t xml:space="preserve">  </w:t>
      </w:r>
      <w:r w:rsidR="00DE3120">
        <w:rPr>
          <w:rFonts w:ascii="Times New Roman" w:hAnsi="Times New Roman"/>
        </w:rPr>
        <w:t xml:space="preserve"> </w:t>
      </w:r>
      <w:r w:rsidR="00F35E43">
        <w:rPr>
          <w:rFonts w:ascii="Times New Roman" w:hAnsi="Times New Roman"/>
        </w:rPr>
        <w:t xml:space="preserve">            </w:t>
      </w:r>
      <w:r w:rsidR="00F35E43" w:rsidRPr="002E51F4">
        <w:rPr>
          <w:rFonts w:ascii="Times New Roman" w:hAnsi="Times New Roman"/>
          <w:sz w:val="48"/>
          <w:szCs w:val="48"/>
        </w:rPr>
        <w:t xml:space="preserve">SECTION </w:t>
      </w:r>
      <w:r w:rsidR="002E51F4">
        <w:rPr>
          <w:rFonts w:ascii="Times New Roman" w:hAnsi="Times New Roman"/>
          <w:sz w:val="48"/>
          <w:szCs w:val="48"/>
        </w:rPr>
        <w:t>I</w:t>
      </w:r>
      <w:r w:rsidR="00F35E43" w:rsidRPr="002E51F4">
        <w:rPr>
          <w:rFonts w:ascii="Times New Roman" w:hAnsi="Times New Roman"/>
          <w:sz w:val="48"/>
          <w:szCs w:val="48"/>
        </w:rPr>
        <w:t>:</w:t>
      </w:r>
    </w:p>
    <w:p w14:paraId="1B8B3816" w14:textId="26CB3368" w:rsidR="00F35E43" w:rsidRPr="002E51F4" w:rsidRDefault="00F35E43" w:rsidP="00407398">
      <w:pPr>
        <w:pBdr>
          <w:top w:val="single" w:sz="6" w:space="1" w:color="auto"/>
          <w:bottom w:val="single" w:sz="6" w:space="1" w:color="auto"/>
        </w:pBdr>
        <w:ind w:firstLine="0"/>
        <w:rPr>
          <w:sz w:val="48"/>
          <w:szCs w:val="48"/>
        </w:rPr>
      </w:pPr>
      <w:r>
        <w:rPr>
          <w:rFonts w:ascii="Times New Roman" w:hAnsi="Times New Roman"/>
        </w:rPr>
        <w:t xml:space="preserve">                        </w:t>
      </w:r>
      <w:r w:rsidR="002E51F4">
        <w:rPr>
          <w:rFonts w:ascii="Times New Roman" w:hAnsi="Times New Roman"/>
        </w:rPr>
        <w:t xml:space="preserve">   </w:t>
      </w:r>
      <w:r>
        <w:rPr>
          <w:rFonts w:ascii="Times New Roman" w:hAnsi="Times New Roman"/>
        </w:rPr>
        <w:t xml:space="preserve">   </w:t>
      </w:r>
      <w:r w:rsidR="002E51F4">
        <w:rPr>
          <w:rFonts w:ascii="Times New Roman" w:hAnsi="Times New Roman"/>
        </w:rPr>
        <w:t xml:space="preserve">  </w:t>
      </w:r>
      <w:r>
        <w:rPr>
          <w:rFonts w:ascii="Times New Roman" w:hAnsi="Times New Roman"/>
        </w:rPr>
        <w:t xml:space="preserve">   </w:t>
      </w:r>
      <w:r w:rsidR="002E51F4">
        <w:rPr>
          <w:rFonts w:ascii="Times New Roman" w:hAnsi="Times New Roman"/>
        </w:rPr>
        <w:t xml:space="preserve"> </w:t>
      </w:r>
      <w:r>
        <w:rPr>
          <w:rFonts w:ascii="Times New Roman" w:hAnsi="Times New Roman"/>
        </w:rPr>
        <w:t xml:space="preserve">      </w:t>
      </w:r>
      <w:r w:rsidR="00286BE9">
        <w:rPr>
          <w:rFonts w:ascii="Times New Roman" w:hAnsi="Times New Roman"/>
        </w:rPr>
        <w:t xml:space="preserve">   </w:t>
      </w:r>
      <w:r>
        <w:rPr>
          <w:rFonts w:ascii="Times New Roman" w:hAnsi="Times New Roman"/>
        </w:rPr>
        <w:t xml:space="preserve">  </w:t>
      </w:r>
      <w:r w:rsidR="00F367DD">
        <w:rPr>
          <w:rFonts w:ascii="Times New Roman" w:hAnsi="Times New Roman"/>
        </w:rPr>
        <w:t xml:space="preserve">   </w:t>
      </w:r>
      <w:r w:rsidR="00DE3120">
        <w:rPr>
          <w:rFonts w:ascii="Times New Roman" w:hAnsi="Times New Roman"/>
        </w:rPr>
        <w:t xml:space="preserve"> </w:t>
      </w:r>
      <w:r w:rsidR="00F367DD">
        <w:rPr>
          <w:rFonts w:ascii="Times New Roman" w:hAnsi="Times New Roman"/>
        </w:rPr>
        <w:t xml:space="preserve">  </w:t>
      </w:r>
      <w:r w:rsidR="00A073C4">
        <w:rPr>
          <w:rFonts w:ascii="Times New Roman" w:hAnsi="Times New Roman"/>
        </w:rPr>
        <w:t xml:space="preserve">  </w:t>
      </w:r>
      <w:r w:rsidR="00DE3120">
        <w:rPr>
          <w:rFonts w:ascii="Times New Roman" w:hAnsi="Times New Roman"/>
        </w:rPr>
        <w:t xml:space="preserve">  </w:t>
      </w:r>
      <w:r w:rsidR="00F367DD">
        <w:rPr>
          <w:rFonts w:ascii="Times New Roman" w:hAnsi="Times New Roman"/>
        </w:rPr>
        <w:t xml:space="preserve">  </w:t>
      </w:r>
      <w:r>
        <w:rPr>
          <w:rFonts w:ascii="Times New Roman" w:hAnsi="Times New Roman"/>
        </w:rPr>
        <w:t xml:space="preserve"> </w:t>
      </w:r>
      <w:r w:rsidR="002E51F4">
        <w:rPr>
          <w:rFonts w:ascii="Times New Roman" w:hAnsi="Times New Roman"/>
        </w:rPr>
        <w:t xml:space="preserve">      BECOMING</w:t>
      </w:r>
    </w:p>
    <w:p w14:paraId="46F364F4" w14:textId="77777777" w:rsidR="00F35E43" w:rsidRDefault="00F35E43" w:rsidP="00407398">
      <w:pPr>
        <w:pBdr>
          <w:top w:val="single" w:sz="6" w:space="1" w:color="auto"/>
          <w:bottom w:val="single" w:sz="6" w:space="1" w:color="auto"/>
        </w:pBdr>
        <w:ind w:firstLine="0"/>
      </w:pPr>
    </w:p>
    <w:p w14:paraId="0274D0FE" w14:textId="77777777" w:rsidR="00F35E43" w:rsidRDefault="00F35E43" w:rsidP="00407398">
      <w:pPr>
        <w:pBdr>
          <w:top w:val="single" w:sz="6" w:space="1" w:color="auto"/>
          <w:bottom w:val="single" w:sz="6" w:space="1" w:color="auto"/>
        </w:pBdr>
        <w:ind w:firstLine="0"/>
      </w:pPr>
    </w:p>
    <w:p w14:paraId="56824669" w14:textId="77777777" w:rsidR="00F35E43" w:rsidRDefault="00F35E43" w:rsidP="00407398">
      <w:pPr>
        <w:pBdr>
          <w:top w:val="single" w:sz="6" w:space="1" w:color="auto"/>
          <w:bottom w:val="single" w:sz="6" w:space="1" w:color="auto"/>
        </w:pBdr>
        <w:ind w:firstLine="0"/>
      </w:pPr>
    </w:p>
    <w:p w14:paraId="5ED41571" w14:textId="77777777" w:rsidR="00F35E43" w:rsidRDefault="00F35E43" w:rsidP="00407398">
      <w:pPr>
        <w:pBdr>
          <w:top w:val="single" w:sz="6" w:space="1" w:color="auto"/>
          <w:bottom w:val="single" w:sz="6" w:space="1" w:color="auto"/>
        </w:pBdr>
        <w:ind w:firstLine="0"/>
      </w:pPr>
    </w:p>
    <w:p w14:paraId="09478518" w14:textId="77777777" w:rsidR="00F35E43" w:rsidRDefault="00F35E43" w:rsidP="00407398">
      <w:pPr>
        <w:pBdr>
          <w:top w:val="single" w:sz="6" w:space="1" w:color="auto"/>
          <w:bottom w:val="single" w:sz="6" w:space="1" w:color="auto"/>
        </w:pBdr>
        <w:ind w:firstLine="0"/>
      </w:pPr>
    </w:p>
    <w:p w14:paraId="736E26A8" w14:textId="77777777" w:rsidR="00F35E43" w:rsidRDefault="00F35E43" w:rsidP="00407398">
      <w:pPr>
        <w:pBdr>
          <w:top w:val="single" w:sz="6" w:space="1" w:color="auto"/>
          <w:bottom w:val="single" w:sz="6" w:space="1" w:color="auto"/>
        </w:pBdr>
        <w:ind w:firstLine="0"/>
      </w:pPr>
    </w:p>
    <w:p w14:paraId="53BBD752" w14:textId="77777777" w:rsidR="00F35E43" w:rsidRDefault="00F35E43" w:rsidP="00407398">
      <w:pPr>
        <w:pBdr>
          <w:top w:val="single" w:sz="6" w:space="1" w:color="auto"/>
          <w:bottom w:val="single" w:sz="6" w:space="1" w:color="auto"/>
        </w:pBdr>
        <w:ind w:firstLine="0"/>
      </w:pPr>
    </w:p>
    <w:p w14:paraId="64792341" w14:textId="77777777" w:rsidR="00286BE9" w:rsidRDefault="00286BE9" w:rsidP="00407398">
      <w:pPr>
        <w:pBdr>
          <w:top w:val="single" w:sz="6" w:space="1" w:color="auto"/>
          <w:bottom w:val="single" w:sz="6" w:space="1" w:color="auto"/>
        </w:pBdr>
        <w:ind w:firstLine="0"/>
      </w:pPr>
    </w:p>
    <w:p w14:paraId="3CE13C1B" w14:textId="77777777" w:rsidR="00286BE9" w:rsidRDefault="00286BE9" w:rsidP="00407398">
      <w:pPr>
        <w:pBdr>
          <w:top w:val="single" w:sz="6" w:space="1" w:color="auto"/>
          <w:bottom w:val="single" w:sz="6" w:space="1" w:color="auto"/>
        </w:pBdr>
        <w:ind w:firstLine="0"/>
      </w:pPr>
    </w:p>
    <w:p w14:paraId="4A20995C" w14:textId="77777777" w:rsidR="00286BE9" w:rsidRDefault="00286BE9" w:rsidP="00407398">
      <w:pPr>
        <w:pBdr>
          <w:top w:val="single" w:sz="6" w:space="1" w:color="auto"/>
          <w:bottom w:val="single" w:sz="6" w:space="1" w:color="auto"/>
        </w:pBdr>
        <w:ind w:firstLine="0"/>
      </w:pPr>
    </w:p>
    <w:p w14:paraId="52F37A7A" w14:textId="77777777" w:rsidR="00286BE9" w:rsidRDefault="00286BE9" w:rsidP="00407398">
      <w:pPr>
        <w:pBdr>
          <w:top w:val="single" w:sz="6" w:space="1" w:color="auto"/>
          <w:bottom w:val="single" w:sz="6" w:space="1" w:color="auto"/>
        </w:pBdr>
        <w:ind w:firstLine="0"/>
      </w:pPr>
    </w:p>
    <w:p w14:paraId="7EBC02C4" w14:textId="77777777" w:rsidR="00286BE9" w:rsidRDefault="00286BE9" w:rsidP="00407398">
      <w:pPr>
        <w:pBdr>
          <w:top w:val="single" w:sz="6" w:space="1" w:color="auto"/>
          <w:bottom w:val="single" w:sz="6" w:space="1" w:color="auto"/>
        </w:pBdr>
        <w:ind w:firstLine="0"/>
      </w:pPr>
    </w:p>
    <w:p w14:paraId="03E8F594" w14:textId="77777777" w:rsidR="00F35E43" w:rsidRDefault="00F35E43" w:rsidP="00407398">
      <w:pPr>
        <w:pBdr>
          <w:top w:val="single" w:sz="6" w:space="1" w:color="auto"/>
          <w:bottom w:val="single" w:sz="6" w:space="1" w:color="auto"/>
        </w:pBdr>
        <w:ind w:firstLine="0"/>
      </w:pPr>
    </w:p>
    <w:p w14:paraId="7220DFF9" w14:textId="77777777" w:rsidR="00F35E43" w:rsidRDefault="00F35E43" w:rsidP="00F35E43">
      <w:pPr>
        <w:ind w:firstLine="0"/>
      </w:pPr>
    </w:p>
    <w:p w14:paraId="1A602772" w14:textId="77777777" w:rsidR="00736BAF" w:rsidRDefault="00736BAF" w:rsidP="00F13445">
      <w:pPr>
        <w:ind w:left="720" w:firstLine="0"/>
      </w:pPr>
    </w:p>
    <w:p w14:paraId="40BB7A51" w14:textId="77777777" w:rsidR="005760EB" w:rsidRDefault="005760EB" w:rsidP="00F13445">
      <w:pPr>
        <w:ind w:left="720" w:firstLine="0"/>
        <w:jc w:val="center"/>
      </w:pPr>
      <w:r>
        <w:rPr>
          <w:rFonts w:ascii="Times New Roman" w:hAnsi="Times New Roman"/>
        </w:rPr>
        <w:t>SECTION I: BECOMING</w:t>
      </w:r>
    </w:p>
    <w:p w14:paraId="73505748" w14:textId="77777777" w:rsidR="005760EB" w:rsidRDefault="005760EB" w:rsidP="00F13445">
      <w:pPr>
        <w:ind w:left="720" w:firstLine="0"/>
      </w:pPr>
    </w:p>
    <w:p w14:paraId="6C314789" w14:textId="208FA1F7" w:rsidR="005760EB" w:rsidRDefault="00A7260E" w:rsidP="00F13445">
      <w:pPr>
        <w:ind w:left="720" w:firstLine="0"/>
      </w:pPr>
      <w:r>
        <w:rPr>
          <w:rFonts w:ascii="Times New Roman" w:hAnsi="Times New Roman"/>
        </w:rPr>
        <w:t xml:space="preserve">Page </w:t>
      </w:r>
      <w:r w:rsidR="00426994">
        <w:rPr>
          <w:rFonts w:ascii="Times New Roman" w:hAnsi="Times New Roman"/>
        </w:rPr>
        <w:t>1</w:t>
      </w:r>
      <w:r>
        <w:rPr>
          <w:rFonts w:ascii="Times New Roman" w:hAnsi="Times New Roman"/>
        </w:rPr>
        <w:t xml:space="preserve"> - </w:t>
      </w:r>
      <w:r w:rsidR="005760EB">
        <w:rPr>
          <w:rFonts w:ascii="Times New Roman" w:hAnsi="Times New Roman"/>
        </w:rPr>
        <w:t>A Poetic Reflection</w:t>
      </w:r>
    </w:p>
    <w:p w14:paraId="39923FA4" w14:textId="77777777" w:rsidR="005760EB" w:rsidRDefault="005760EB" w:rsidP="00F13445">
      <w:pPr>
        <w:ind w:left="720" w:firstLine="0"/>
      </w:pPr>
    </w:p>
    <w:p w14:paraId="3AA04D92" w14:textId="77777777" w:rsidR="005760EB" w:rsidRDefault="005760EB" w:rsidP="00F13445">
      <w:pPr>
        <w:ind w:left="720" w:firstLine="0"/>
      </w:pPr>
      <w:r>
        <w:rPr>
          <w:rFonts w:ascii="Times New Roman" w:hAnsi="Times New Roman"/>
        </w:rPr>
        <w:t>Becoming is not a destination.</w:t>
      </w:r>
    </w:p>
    <w:p w14:paraId="32CCAF75" w14:textId="77777777" w:rsidR="005760EB" w:rsidRDefault="005760EB" w:rsidP="00F13445">
      <w:pPr>
        <w:ind w:left="720" w:firstLine="0"/>
      </w:pPr>
      <w:r>
        <w:rPr>
          <w:rFonts w:ascii="Times New Roman" w:hAnsi="Times New Roman"/>
        </w:rPr>
        <w:t>It is the space between what was and what will be.</w:t>
      </w:r>
    </w:p>
    <w:p w14:paraId="7173F80A" w14:textId="77777777" w:rsidR="005760EB" w:rsidRDefault="005760EB" w:rsidP="00F13445">
      <w:pPr>
        <w:ind w:left="720" w:firstLine="0"/>
      </w:pPr>
      <w:r>
        <w:rPr>
          <w:rFonts w:ascii="Times New Roman" w:hAnsi="Times New Roman"/>
        </w:rPr>
        <w:t>It is the silence before a song,</w:t>
      </w:r>
    </w:p>
    <w:p w14:paraId="08FF7DFD" w14:textId="3600FEA1" w:rsidR="005760EB" w:rsidRDefault="005760EB" w:rsidP="00F13445">
      <w:pPr>
        <w:ind w:left="720" w:firstLine="0"/>
      </w:pPr>
      <w:r>
        <w:rPr>
          <w:rFonts w:ascii="Times New Roman" w:hAnsi="Times New Roman"/>
        </w:rPr>
        <w:t>The pause between inhale and exhale.</w:t>
      </w:r>
    </w:p>
    <w:p w14:paraId="4C910B2E" w14:textId="77777777" w:rsidR="005760EB" w:rsidRDefault="005760EB" w:rsidP="00F13445">
      <w:pPr>
        <w:ind w:left="720" w:firstLine="0"/>
      </w:pPr>
    </w:p>
    <w:p w14:paraId="7366CD5B" w14:textId="77777777" w:rsidR="005760EB" w:rsidRDefault="005760EB" w:rsidP="00F13445">
      <w:pPr>
        <w:ind w:left="720" w:firstLine="0"/>
      </w:pPr>
      <w:r>
        <w:rPr>
          <w:rFonts w:ascii="Times New Roman" w:hAnsi="Times New Roman"/>
        </w:rPr>
        <w:t>Becoming is slow, soft, sometimes painful.</w:t>
      </w:r>
    </w:p>
    <w:p w14:paraId="49E1209B" w14:textId="77777777" w:rsidR="005760EB" w:rsidRDefault="005760EB" w:rsidP="00F13445">
      <w:pPr>
        <w:ind w:left="720" w:firstLine="0"/>
      </w:pPr>
      <w:r>
        <w:rPr>
          <w:rFonts w:ascii="Times New Roman" w:hAnsi="Times New Roman"/>
        </w:rPr>
        <w:t>It is a process of unlearning the ways you thought you had to shrink yourself,</w:t>
      </w:r>
    </w:p>
    <w:p w14:paraId="5CACC096" w14:textId="17BE1607" w:rsidR="005760EB" w:rsidRDefault="005760EB" w:rsidP="00F13445">
      <w:pPr>
        <w:ind w:left="720" w:firstLine="0"/>
      </w:pPr>
      <w:r>
        <w:rPr>
          <w:rFonts w:ascii="Times New Roman" w:hAnsi="Times New Roman"/>
        </w:rPr>
        <w:t>Of untangling the expectations woven into your skin.</w:t>
      </w:r>
    </w:p>
    <w:p w14:paraId="6A651202" w14:textId="77777777" w:rsidR="005760EB" w:rsidRDefault="005760EB" w:rsidP="00F13445">
      <w:pPr>
        <w:ind w:left="720" w:firstLine="0"/>
      </w:pPr>
    </w:p>
    <w:p w14:paraId="4270B68F" w14:textId="77777777" w:rsidR="005760EB" w:rsidRDefault="005760EB" w:rsidP="00F13445">
      <w:pPr>
        <w:ind w:left="720" w:firstLine="0"/>
      </w:pPr>
      <w:r>
        <w:rPr>
          <w:rFonts w:ascii="Times New Roman" w:hAnsi="Times New Roman"/>
        </w:rPr>
        <w:t>You are not late.</w:t>
      </w:r>
    </w:p>
    <w:p w14:paraId="79187200" w14:textId="77777777" w:rsidR="005760EB" w:rsidRDefault="005760EB" w:rsidP="00F13445">
      <w:pPr>
        <w:ind w:left="720" w:firstLine="0"/>
      </w:pPr>
      <w:r>
        <w:rPr>
          <w:rFonts w:ascii="Times New Roman" w:hAnsi="Times New Roman"/>
        </w:rPr>
        <w:t>You are not behind.</w:t>
      </w:r>
    </w:p>
    <w:p w14:paraId="39DA52FA" w14:textId="77777777" w:rsidR="005760EB" w:rsidRDefault="005760EB" w:rsidP="00F13445">
      <w:pPr>
        <w:ind w:left="720" w:firstLine="0"/>
      </w:pPr>
      <w:r>
        <w:rPr>
          <w:rFonts w:ascii="Times New Roman" w:hAnsi="Times New Roman"/>
        </w:rPr>
        <w:t>You are simply arriving.</w:t>
      </w:r>
    </w:p>
    <w:p w14:paraId="07AE06BB" w14:textId="77777777" w:rsidR="005760EB" w:rsidRDefault="005760EB" w:rsidP="00F13445">
      <w:pPr>
        <w:ind w:left="720" w:firstLine="0"/>
      </w:pPr>
    </w:p>
    <w:p w14:paraId="3A44F978" w14:textId="77777777" w:rsidR="005760EB" w:rsidRDefault="005760EB" w:rsidP="00F13445">
      <w:pPr>
        <w:ind w:left="720" w:firstLine="0"/>
      </w:pPr>
      <w:r>
        <w:rPr>
          <w:rFonts w:ascii="Times New Roman" w:hAnsi="Times New Roman"/>
        </w:rPr>
        <w:t>At your own pace.</w:t>
      </w:r>
    </w:p>
    <w:p w14:paraId="032339A7" w14:textId="77777777" w:rsidR="005760EB" w:rsidRDefault="005760EB" w:rsidP="00F13445">
      <w:pPr>
        <w:ind w:left="720" w:firstLine="0"/>
      </w:pPr>
      <w:r>
        <w:rPr>
          <w:rFonts w:ascii="Times New Roman" w:hAnsi="Times New Roman"/>
        </w:rPr>
        <w:t>In your own way.</w:t>
      </w:r>
    </w:p>
    <w:p w14:paraId="796772F6" w14:textId="77777777" w:rsidR="005760EB" w:rsidRDefault="005760EB" w:rsidP="00F13445">
      <w:pPr>
        <w:ind w:left="720" w:firstLine="0"/>
      </w:pPr>
      <w:r>
        <w:rPr>
          <w:rFonts w:ascii="Times New Roman" w:hAnsi="Times New Roman"/>
        </w:rPr>
        <w:t>In your own time.</w:t>
      </w:r>
    </w:p>
    <w:p w14:paraId="10B24986" w14:textId="77777777" w:rsidR="005760EB" w:rsidRDefault="005760EB" w:rsidP="00F13445">
      <w:pPr>
        <w:ind w:left="720" w:firstLine="0"/>
      </w:pPr>
    </w:p>
    <w:p w14:paraId="22BB515B" w14:textId="77777777" w:rsidR="005760EB" w:rsidRDefault="005760EB" w:rsidP="00F13445">
      <w:pPr>
        <w:ind w:left="720" w:firstLine="0"/>
      </w:pPr>
      <w:r>
        <w:rPr>
          <w:rFonts w:ascii="Times New Roman" w:hAnsi="Times New Roman"/>
        </w:rPr>
        <w:t>Short Poetic Passages</w:t>
      </w:r>
    </w:p>
    <w:p w14:paraId="072CC1F7" w14:textId="77777777" w:rsidR="005760EB" w:rsidRDefault="005760EB" w:rsidP="00F13445">
      <w:pPr>
        <w:ind w:left="720" w:firstLine="0"/>
      </w:pPr>
    </w:p>
    <w:p w14:paraId="5B19D328" w14:textId="77777777" w:rsidR="005760EB" w:rsidRDefault="005760EB"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There is no rush. Flowers do not bloom all at once.</w:t>
      </w:r>
    </w:p>
    <w:p w14:paraId="08C688BD" w14:textId="77777777" w:rsidR="005760EB" w:rsidRDefault="005760EB" w:rsidP="00F13445">
      <w:pPr>
        <w:ind w:left="720" w:firstLine="0"/>
      </w:pPr>
    </w:p>
    <w:p w14:paraId="43788105" w14:textId="77777777" w:rsidR="005760EB" w:rsidRDefault="005760EB"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You are allowed to be both a masterpiece and a work in progress at the same time.</w:t>
      </w:r>
    </w:p>
    <w:p w14:paraId="00FA65CD" w14:textId="77777777" w:rsidR="005760EB" w:rsidRDefault="005760EB" w:rsidP="00F13445">
      <w:pPr>
        <w:ind w:left="720" w:firstLine="0"/>
      </w:pPr>
    </w:p>
    <w:p w14:paraId="212019CE" w14:textId="77777777" w:rsidR="005760EB" w:rsidRDefault="005760EB"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Growth is not about becoming someone new, but about returning to who you were before the world told you who to be.</w:t>
      </w:r>
    </w:p>
    <w:p w14:paraId="678AAD61" w14:textId="77777777" w:rsidR="005760EB" w:rsidRDefault="005760EB" w:rsidP="00F13445">
      <w:pPr>
        <w:ind w:left="720" w:firstLine="0"/>
      </w:pPr>
    </w:p>
    <w:p w14:paraId="4E2A5AC3" w14:textId="77777777" w:rsidR="005760EB" w:rsidRDefault="005760EB" w:rsidP="00F13445">
      <w:pPr>
        <w:ind w:left="720" w:firstLine="0"/>
      </w:pPr>
      <w:r>
        <w:rPr>
          <w:rFonts w:ascii="Times New Roman" w:hAnsi="Times New Roman"/>
        </w:rPr>
        <w:t>A Letter to You</w:t>
      </w:r>
    </w:p>
    <w:p w14:paraId="49E8B804" w14:textId="77777777" w:rsidR="005760EB" w:rsidRDefault="005760EB" w:rsidP="00F13445">
      <w:pPr>
        <w:ind w:left="720" w:firstLine="0"/>
      </w:pPr>
    </w:p>
    <w:p w14:paraId="7FE84EBC" w14:textId="77777777" w:rsidR="005760EB" w:rsidRDefault="005760EB" w:rsidP="00F13445">
      <w:pPr>
        <w:ind w:left="720" w:firstLine="0"/>
      </w:pPr>
      <w:r>
        <w:rPr>
          <w:rFonts w:ascii="Times New Roman" w:hAnsi="Times New Roman"/>
        </w:rPr>
        <w:t>Dear You,</w:t>
      </w:r>
    </w:p>
    <w:p w14:paraId="0E2187F9" w14:textId="77777777" w:rsidR="005760EB" w:rsidRDefault="005760EB" w:rsidP="00F13445">
      <w:pPr>
        <w:ind w:left="720" w:firstLine="0"/>
      </w:pPr>
    </w:p>
    <w:p w14:paraId="376A10BB" w14:textId="01A85AEB" w:rsidR="005760EB" w:rsidRDefault="005760EB" w:rsidP="00F13445">
      <w:pPr>
        <w:ind w:left="720" w:firstLine="0"/>
      </w:pPr>
      <w:r>
        <w:rPr>
          <w:rFonts w:ascii="Times New Roman" w:hAnsi="Times New Roman"/>
        </w:rPr>
        <w:t>I know there are days when you feel like you should have figured everything out by now. When the weight of “should” and “must” and “not enough” sits heavy on your chest.</w:t>
      </w:r>
    </w:p>
    <w:p w14:paraId="7B10B564" w14:textId="77777777" w:rsidR="005760EB" w:rsidRDefault="005760EB" w:rsidP="00F13445">
      <w:pPr>
        <w:ind w:left="720" w:firstLine="0"/>
      </w:pPr>
    </w:p>
    <w:p w14:paraId="4B0BA6E7" w14:textId="77777777" w:rsidR="005760EB" w:rsidRDefault="005760EB" w:rsidP="00F13445">
      <w:pPr>
        <w:ind w:left="720" w:firstLine="0"/>
      </w:pPr>
      <w:r>
        <w:rPr>
          <w:rFonts w:ascii="Times New Roman" w:hAnsi="Times New Roman"/>
        </w:rPr>
        <w:t>But hear me when I say: You are not running out of time.</w:t>
      </w:r>
    </w:p>
    <w:p w14:paraId="190EC336" w14:textId="77777777" w:rsidR="005760EB" w:rsidRDefault="005760EB" w:rsidP="00F13445">
      <w:pPr>
        <w:ind w:left="720" w:firstLine="0"/>
      </w:pPr>
    </w:p>
    <w:p w14:paraId="6663B98B" w14:textId="77777777" w:rsidR="005760EB" w:rsidRDefault="005760EB" w:rsidP="00F13445">
      <w:pPr>
        <w:ind w:left="720" w:firstLine="0"/>
      </w:pPr>
      <w:r>
        <w:rPr>
          <w:rFonts w:ascii="Times New Roman" w:hAnsi="Times New Roman"/>
        </w:rPr>
        <w:t>You are growing, even when you cannot see it.</w:t>
      </w:r>
    </w:p>
    <w:p w14:paraId="1AD1FBEA" w14:textId="77777777" w:rsidR="005760EB" w:rsidRDefault="005760EB" w:rsidP="00F13445">
      <w:pPr>
        <w:ind w:left="720" w:firstLine="0"/>
      </w:pPr>
      <w:r>
        <w:rPr>
          <w:rFonts w:ascii="Times New Roman" w:hAnsi="Times New Roman"/>
        </w:rPr>
        <w:t>You are healing, even in the moments when it feels like you are breaking.</w:t>
      </w:r>
    </w:p>
    <w:p w14:paraId="04BA0180" w14:textId="77777777" w:rsidR="005760EB" w:rsidRDefault="005760EB" w:rsidP="00F13445">
      <w:pPr>
        <w:ind w:left="720" w:firstLine="0"/>
      </w:pPr>
      <w:r>
        <w:rPr>
          <w:rFonts w:ascii="Times New Roman" w:hAnsi="Times New Roman"/>
        </w:rPr>
        <w:t>You are becoming—slowly, softly, and in ways that do not always feel obvious.</w:t>
      </w:r>
    </w:p>
    <w:p w14:paraId="6ED83588" w14:textId="77777777" w:rsidR="005760EB" w:rsidRDefault="005760EB" w:rsidP="00F13445">
      <w:pPr>
        <w:ind w:left="720" w:firstLine="0"/>
      </w:pPr>
    </w:p>
    <w:p w14:paraId="778A9EC9" w14:textId="77777777" w:rsidR="005760EB" w:rsidRDefault="005760EB" w:rsidP="00F13445">
      <w:pPr>
        <w:ind w:left="720" w:firstLine="0"/>
      </w:pPr>
      <w:r>
        <w:rPr>
          <w:rFonts w:ascii="Times New Roman" w:hAnsi="Times New Roman"/>
        </w:rPr>
        <w:t>Please be gentle with yourself.</w:t>
      </w:r>
    </w:p>
    <w:p w14:paraId="1BFA72F1" w14:textId="77777777" w:rsidR="005760EB" w:rsidRDefault="005760EB" w:rsidP="00F13445">
      <w:pPr>
        <w:ind w:left="720" w:firstLine="0"/>
      </w:pPr>
      <w:r>
        <w:rPr>
          <w:rFonts w:ascii="Times New Roman" w:hAnsi="Times New Roman"/>
        </w:rPr>
        <w:lastRenderedPageBreak/>
        <w:t>You are not a problem to be solved.</w:t>
      </w:r>
    </w:p>
    <w:p w14:paraId="72184D02" w14:textId="77777777" w:rsidR="005760EB" w:rsidRDefault="005760EB" w:rsidP="00F13445">
      <w:pPr>
        <w:ind w:left="720" w:firstLine="0"/>
      </w:pPr>
      <w:r>
        <w:rPr>
          <w:rFonts w:ascii="Times New Roman" w:hAnsi="Times New Roman"/>
        </w:rPr>
        <w:t>You are a story still unfolding,</w:t>
      </w:r>
    </w:p>
    <w:p w14:paraId="294F2E2E" w14:textId="55E68305" w:rsidR="005760EB" w:rsidRDefault="005760EB" w:rsidP="00F13445">
      <w:pPr>
        <w:ind w:left="720" w:firstLine="0"/>
      </w:pPr>
      <w:r>
        <w:rPr>
          <w:rFonts w:ascii="Times New Roman" w:hAnsi="Times New Roman"/>
        </w:rPr>
        <w:t>And every page is worth reading.</w:t>
      </w:r>
    </w:p>
    <w:p w14:paraId="5DAB5647" w14:textId="77777777" w:rsidR="005760EB" w:rsidRDefault="005760EB" w:rsidP="00F13445">
      <w:pPr>
        <w:ind w:left="720" w:firstLine="0"/>
      </w:pPr>
    </w:p>
    <w:p w14:paraId="1119CB25" w14:textId="77777777" w:rsidR="005760EB" w:rsidRDefault="005760EB" w:rsidP="00F13445">
      <w:pPr>
        <w:ind w:left="720" w:firstLine="0"/>
      </w:pPr>
      <w:r>
        <w:rPr>
          <w:rFonts w:ascii="Times New Roman" w:hAnsi="Times New Roman"/>
        </w:rPr>
        <w:t>With love,</w:t>
      </w:r>
    </w:p>
    <w:p w14:paraId="25930CC1" w14:textId="77777777" w:rsidR="005760EB" w:rsidRDefault="005760EB" w:rsidP="00F13445">
      <w:pPr>
        <w:ind w:left="720" w:firstLine="0"/>
      </w:pPr>
      <w:r>
        <w:rPr>
          <w:rFonts w:ascii="Times New Roman" w:hAnsi="Times New Roman"/>
        </w:rPr>
        <w:t>A friend who believes in you.</w:t>
      </w:r>
    </w:p>
    <w:p w14:paraId="155D1870" w14:textId="77777777" w:rsidR="005760EB" w:rsidRDefault="005760EB" w:rsidP="00F13445">
      <w:pPr>
        <w:ind w:left="720" w:firstLine="0"/>
      </w:pPr>
    </w:p>
    <w:p w14:paraId="2F7F4FBD" w14:textId="77777777" w:rsidR="005760EB" w:rsidRDefault="005760EB" w:rsidP="00F13445">
      <w:pPr>
        <w:pBdr>
          <w:bottom w:val="single" w:sz="6" w:space="1" w:color="auto"/>
        </w:pBdr>
        <w:ind w:left="720" w:firstLine="0"/>
      </w:pPr>
    </w:p>
    <w:p w14:paraId="30734DFC" w14:textId="77777777" w:rsidR="00A073C4" w:rsidRDefault="00A073C4" w:rsidP="00F13445">
      <w:pPr>
        <w:pBdr>
          <w:bottom w:val="single" w:sz="6" w:space="1" w:color="auto"/>
        </w:pBdr>
        <w:ind w:left="720" w:firstLine="0"/>
      </w:pPr>
    </w:p>
    <w:p w14:paraId="19533200" w14:textId="77777777" w:rsidR="00A073C4" w:rsidRDefault="00A073C4" w:rsidP="00F13445">
      <w:pPr>
        <w:pBdr>
          <w:bottom w:val="single" w:sz="6" w:space="1" w:color="auto"/>
        </w:pBdr>
        <w:ind w:left="720" w:firstLine="0"/>
      </w:pPr>
    </w:p>
    <w:p w14:paraId="6C960DFC" w14:textId="77777777" w:rsidR="00A073C4" w:rsidRDefault="00A073C4" w:rsidP="00F13445">
      <w:pPr>
        <w:pBdr>
          <w:bottom w:val="single" w:sz="6" w:space="1" w:color="auto"/>
        </w:pBdr>
        <w:ind w:left="720" w:firstLine="0"/>
      </w:pPr>
    </w:p>
    <w:p w14:paraId="3CE53DC0" w14:textId="77777777" w:rsidR="00A073C4" w:rsidRDefault="00A073C4" w:rsidP="00F13445">
      <w:pPr>
        <w:pBdr>
          <w:bottom w:val="single" w:sz="6" w:space="1" w:color="auto"/>
        </w:pBdr>
        <w:ind w:left="720" w:firstLine="0"/>
      </w:pPr>
    </w:p>
    <w:p w14:paraId="34A35FE7" w14:textId="77777777" w:rsidR="00A073C4" w:rsidRDefault="00A073C4" w:rsidP="00F13445">
      <w:pPr>
        <w:pBdr>
          <w:bottom w:val="single" w:sz="6" w:space="1" w:color="auto"/>
        </w:pBdr>
        <w:ind w:left="720" w:firstLine="0"/>
      </w:pPr>
    </w:p>
    <w:p w14:paraId="59AB93F3" w14:textId="77777777" w:rsidR="00A073C4" w:rsidRDefault="00A073C4" w:rsidP="00F13445">
      <w:pPr>
        <w:pBdr>
          <w:bottom w:val="single" w:sz="6" w:space="1" w:color="auto"/>
        </w:pBdr>
        <w:ind w:left="720" w:firstLine="0"/>
      </w:pPr>
    </w:p>
    <w:p w14:paraId="0D3DE4B6" w14:textId="77777777" w:rsidR="00A073C4" w:rsidRDefault="00A073C4" w:rsidP="00F13445">
      <w:pPr>
        <w:pBdr>
          <w:bottom w:val="single" w:sz="6" w:space="1" w:color="auto"/>
        </w:pBdr>
        <w:ind w:left="720" w:firstLine="0"/>
      </w:pPr>
    </w:p>
    <w:p w14:paraId="1A575439" w14:textId="77777777" w:rsidR="00A073C4" w:rsidRDefault="00A073C4" w:rsidP="00F13445">
      <w:pPr>
        <w:pBdr>
          <w:bottom w:val="single" w:sz="6" w:space="1" w:color="auto"/>
        </w:pBdr>
        <w:ind w:left="720" w:firstLine="0"/>
      </w:pPr>
    </w:p>
    <w:p w14:paraId="6C215BEB" w14:textId="77777777" w:rsidR="00A073C4" w:rsidRDefault="00A073C4" w:rsidP="00F13445">
      <w:pPr>
        <w:pBdr>
          <w:bottom w:val="single" w:sz="6" w:space="1" w:color="auto"/>
        </w:pBdr>
        <w:ind w:left="720" w:firstLine="0"/>
      </w:pPr>
    </w:p>
    <w:p w14:paraId="0B14367C" w14:textId="77777777" w:rsidR="00A073C4" w:rsidRDefault="00A073C4" w:rsidP="00F13445">
      <w:pPr>
        <w:pBdr>
          <w:bottom w:val="single" w:sz="6" w:space="1" w:color="auto"/>
        </w:pBdr>
        <w:ind w:left="720" w:firstLine="0"/>
      </w:pPr>
    </w:p>
    <w:p w14:paraId="05B63427" w14:textId="77777777" w:rsidR="00A073C4" w:rsidRDefault="00A073C4" w:rsidP="00F13445">
      <w:pPr>
        <w:pBdr>
          <w:bottom w:val="single" w:sz="6" w:space="1" w:color="auto"/>
        </w:pBdr>
        <w:ind w:left="720" w:firstLine="0"/>
      </w:pPr>
    </w:p>
    <w:p w14:paraId="7F586EB4" w14:textId="77777777" w:rsidR="00A073C4" w:rsidRDefault="00A073C4" w:rsidP="00F13445">
      <w:pPr>
        <w:pBdr>
          <w:bottom w:val="single" w:sz="6" w:space="1" w:color="auto"/>
        </w:pBdr>
        <w:ind w:left="720" w:firstLine="0"/>
      </w:pPr>
    </w:p>
    <w:p w14:paraId="3DF8DAC3" w14:textId="77777777" w:rsidR="00A073C4" w:rsidRDefault="00A073C4" w:rsidP="00F13445">
      <w:pPr>
        <w:pBdr>
          <w:bottom w:val="single" w:sz="6" w:space="1" w:color="auto"/>
        </w:pBdr>
        <w:ind w:left="720" w:firstLine="0"/>
      </w:pPr>
    </w:p>
    <w:p w14:paraId="416A821F" w14:textId="77777777" w:rsidR="00A073C4" w:rsidRDefault="00A073C4" w:rsidP="00F13445">
      <w:pPr>
        <w:pBdr>
          <w:bottom w:val="single" w:sz="6" w:space="1" w:color="auto"/>
        </w:pBdr>
        <w:ind w:left="720" w:firstLine="0"/>
      </w:pPr>
    </w:p>
    <w:p w14:paraId="0658A6B0" w14:textId="77777777" w:rsidR="00A073C4" w:rsidRDefault="00A073C4" w:rsidP="00F13445">
      <w:pPr>
        <w:pBdr>
          <w:bottom w:val="single" w:sz="6" w:space="1" w:color="auto"/>
        </w:pBdr>
        <w:ind w:left="720" w:firstLine="0"/>
      </w:pPr>
    </w:p>
    <w:p w14:paraId="1B5F6426" w14:textId="77777777" w:rsidR="00A073C4" w:rsidRDefault="00A073C4" w:rsidP="00F13445">
      <w:pPr>
        <w:pBdr>
          <w:bottom w:val="single" w:sz="6" w:space="1" w:color="auto"/>
        </w:pBdr>
        <w:ind w:left="720" w:firstLine="0"/>
      </w:pPr>
    </w:p>
    <w:p w14:paraId="4CC5BB9D" w14:textId="77777777" w:rsidR="005760EB" w:rsidRDefault="005760EB" w:rsidP="00F13445">
      <w:pPr>
        <w:ind w:left="720" w:firstLine="0"/>
      </w:pPr>
    </w:p>
    <w:p w14:paraId="172CD2EA" w14:textId="77777777" w:rsidR="00426994" w:rsidRDefault="00426994" w:rsidP="00F13445">
      <w:pPr>
        <w:ind w:left="720" w:firstLine="0"/>
        <w:jc w:val="center"/>
      </w:pPr>
      <w:r>
        <w:rPr>
          <w:rFonts w:ascii="Times New Roman" w:hAnsi="Times New Roman"/>
        </w:rPr>
        <w:t>SECTION I: BECOMING</w:t>
      </w:r>
    </w:p>
    <w:p w14:paraId="2DA412D5" w14:textId="77777777" w:rsidR="00426994" w:rsidRDefault="00426994" w:rsidP="00F13445">
      <w:pPr>
        <w:ind w:left="720" w:firstLine="0"/>
      </w:pPr>
    </w:p>
    <w:p w14:paraId="0A733539" w14:textId="77777777" w:rsidR="00426994" w:rsidRDefault="00426994" w:rsidP="00F13445">
      <w:pPr>
        <w:ind w:left="720" w:firstLine="0"/>
      </w:pPr>
      <w:r>
        <w:rPr>
          <w:rFonts w:ascii="Times New Roman" w:hAnsi="Times New Roman"/>
        </w:rPr>
        <w:t>Page 2 – A Conversation with Yourself</w:t>
      </w:r>
    </w:p>
    <w:p w14:paraId="00CD75E5" w14:textId="77777777" w:rsidR="00426994" w:rsidRDefault="00426994" w:rsidP="00F13445">
      <w:pPr>
        <w:ind w:left="720" w:firstLine="0"/>
      </w:pPr>
    </w:p>
    <w:p w14:paraId="65308FC8" w14:textId="77777777" w:rsidR="00426994" w:rsidRDefault="00426994" w:rsidP="00F13445">
      <w:pPr>
        <w:ind w:left="720" w:firstLine="0"/>
      </w:pPr>
      <w:r>
        <w:rPr>
          <w:rFonts w:ascii="Times New Roman" w:hAnsi="Times New Roman"/>
        </w:rPr>
        <w:t>Becoming is not just about moving forward. Sometimes, it is about standing still long enough to listen to yourself.</w:t>
      </w:r>
    </w:p>
    <w:p w14:paraId="1308D157" w14:textId="77777777" w:rsidR="00426994" w:rsidRDefault="00426994" w:rsidP="00F13445">
      <w:pPr>
        <w:ind w:left="720" w:firstLine="0"/>
      </w:pPr>
    </w:p>
    <w:p w14:paraId="5453A1D7" w14:textId="77777777" w:rsidR="00426994" w:rsidRDefault="00426994" w:rsidP="00F13445">
      <w:pPr>
        <w:ind w:left="720" w:firstLine="0"/>
      </w:pPr>
      <w:r>
        <w:rPr>
          <w:rFonts w:ascii="Times New Roman" w:hAnsi="Times New Roman"/>
        </w:rPr>
        <w:t>Take a deep breath.</w:t>
      </w:r>
    </w:p>
    <w:p w14:paraId="27748787" w14:textId="77777777" w:rsidR="00426994" w:rsidRDefault="00426994" w:rsidP="00F13445">
      <w:pPr>
        <w:ind w:left="720" w:firstLine="0"/>
      </w:pPr>
      <w:r>
        <w:rPr>
          <w:rFonts w:ascii="Times New Roman" w:hAnsi="Times New Roman"/>
        </w:rPr>
        <w:t>Feel the weight you have been carrying.</w:t>
      </w:r>
    </w:p>
    <w:p w14:paraId="3C801864" w14:textId="77777777" w:rsidR="00426994" w:rsidRDefault="00426994" w:rsidP="00F13445">
      <w:pPr>
        <w:ind w:left="720" w:firstLine="0"/>
      </w:pPr>
      <w:r>
        <w:rPr>
          <w:rFonts w:ascii="Times New Roman" w:hAnsi="Times New Roman"/>
        </w:rPr>
        <w:t>Now, set it down.</w:t>
      </w:r>
    </w:p>
    <w:p w14:paraId="19347FB5" w14:textId="77777777" w:rsidR="00426994" w:rsidRDefault="00426994" w:rsidP="00F13445">
      <w:pPr>
        <w:ind w:left="720" w:firstLine="0"/>
      </w:pPr>
      <w:r>
        <w:rPr>
          <w:rFonts w:ascii="Times New Roman" w:hAnsi="Times New Roman"/>
        </w:rPr>
        <w:t>Just for a moment.</w:t>
      </w:r>
    </w:p>
    <w:p w14:paraId="0E141242" w14:textId="77777777" w:rsidR="00426994" w:rsidRDefault="00426994" w:rsidP="00F13445">
      <w:pPr>
        <w:ind w:left="720" w:firstLine="0"/>
      </w:pPr>
      <w:r>
        <w:rPr>
          <w:rFonts w:ascii="Times New Roman" w:hAnsi="Times New Roman"/>
        </w:rPr>
        <w:t>You do not have to hold everything at once.</w:t>
      </w:r>
    </w:p>
    <w:p w14:paraId="330D16BD" w14:textId="77777777" w:rsidR="00426994" w:rsidRDefault="00426994" w:rsidP="00F13445">
      <w:pPr>
        <w:ind w:left="720" w:firstLine="0"/>
      </w:pPr>
    </w:p>
    <w:p w14:paraId="182E234F" w14:textId="77777777" w:rsidR="00426994" w:rsidRDefault="0042699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Thought to Hold Onto</w:t>
      </w:r>
    </w:p>
    <w:p w14:paraId="3D0D4E96" w14:textId="77777777" w:rsidR="00426994" w:rsidRDefault="00426994" w:rsidP="00F13445">
      <w:pPr>
        <w:ind w:left="720" w:firstLine="0"/>
      </w:pPr>
    </w:p>
    <w:p w14:paraId="428CB5DF" w14:textId="77777777" w:rsidR="00426994" w:rsidRDefault="00426994" w:rsidP="00F13445">
      <w:pPr>
        <w:ind w:left="720" w:firstLine="0"/>
      </w:pPr>
      <w:r>
        <w:rPr>
          <w:rFonts w:ascii="Times New Roman" w:hAnsi="Times New Roman"/>
        </w:rPr>
        <w:t>You are not broken just because you are still becoming.</w:t>
      </w:r>
    </w:p>
    <w:p w14:paraId="2B29FCA3" w14:textId="77777777" w:rsidR="00426994" w:rsidRDefault="00426994" w:rsidP="00F13445">
      <w:pPr>
        <w:ind w:left="720" w:firstLine="0"/>
      </w:pPr>
      <w:r>
        <w:rPr>
          <w:rFonts w:ascii="Times New Roman" w:hAnsi="Times New Roman"/>
        </w:rPr>
        <w:t>You are not behind just because your journey looks different.</w:t>
      </w:r>
    </w:p>
    <w:p w14:paraId="04CDBDC7" w14:textId="77777777" w:rsidR="00426994" w:rsidRDefault="00426994" w:rsidP="00F13445">
      <w:pPr>
        <w:ind w:left="720" w:firstLine="0"/>
      </w:pPr>
      <w:r>
        <w:rPr>
          <w:rFonts w:ascii="Times New Roman" w:hAnsi="Times New Roman"/>
        </w:rPr>
        <w:t>You are exactly where you need to be.</w:t>
      </w:r>
    </w:p>
    <w:p w14:paraId="63F6367C" w14:textId="77777777" w:rsidR="00426994" w:rsidRDefault="00426994" w:rsidP="00F13445">
      <w:pPr>
        <w:ind w:left="720" w:firstLine="0"/>
      </w:pPr>
    </w:p>
    <w:p w14:paraId="77951FEA" w14:textId="77777777" w:rsidR="00426994" w:rsidRDefault="00426994" w:rsidP="00F13445">
      <w:pPr>
        <w:ind w:left="720" w:firstLine="0"/>
      </w:pPr>
      <w:r>
        <w:rPr>
          <w:rFonts w:ascii="Times New Roman" w:hAnsi="Times New Roman"/>
        </w:rPr>
        <w:t>Let yourself exist in this moment—without expectation, without judgment.</w:t>
      </w:r>
    </w:p>
    <w:p w14:paraId="2EF6514A" w14:textId="77777777" w:rsidR="00426994" w:rsidRDefault="00426994" w:rsidP="00F13445">
      <w:pPr>
        <w:ind w:left="720" w:firstLine="0"/>
      </w:pPr>
    </w:p>
    <w:p w14:paraId="3A995255" w14:textId="77777777" w:rsidR="00426994" w:rsidRDefault="0042699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Question for You</w:t>
      </w:r>
    </w:p>
    <w:p w14:paraId="26F8678A" w14:textId="77777777" w:rsidR="00426994" w:rsidRDefault="00426994" w:rsidP="00F13445">
      <w:pPr>
        <w:ind w:left="720" w:firstLine="0"/>
      </w:pPr>
    </w:p>
    <w:p w14:paraId="22A8D8C0" w14:textId="77777777" w:rsidR="00426994" w:rsidRDefault="00426994" w:rsidP="00F13445">
      <w:pPr>
        <w:ind w:left="720" w:firstLine="0"/>
      </w:pPr>
      <w:r>
        <w:rPr>
          <w:rFonts w:ascii="Times New Roman" w:hAnsi="Times New Roman"/>
        </w:rPr>
        <w:lastRenderedPageBreak/>
        <w:t>When was the last time you gave yourself permission to just be?</w:t>
      </w:r>
    </w:p>
    <w:p w14:paraId="428FF965" w14:textId="77777777" w:rsidR="00426994" w:rsidRDefault="00426994" w:rsidP="00F13445">
      <w:pPr>
        <w:ind w:left="720" w:firstLine="0"/>
      </w:pPr>
    </w:p>
    <w:p w14:paraId="285F61A6" w14:textId="77777777" w:rsidR="00426994" w:rsidRDefault="00426994" w:rsidP="00F13445">
      <w:pPr>
        <w:ind w:left="720" w:firstLine="0"/>
      </w:pPr>
      <w:r>
        <w:rPr>
          <w:rFonts w:ascii="Times New Roman" w:hAnsi="Times New Roman"/>
        </w:rPr>
        <w:t>Take a moment. Write it down. Let your thoughts flow without fear of how they sound.</w:t>
      </w:r>
    </w:p>
    <w:p w14:paraId="6E31DB7E" w14:textId="77777777" w:rsidR="00426994" w:rsidRDefault="00426994" w:rsidP="00F13445">
      <w:pPr>
        <w:ind w:left="720" w:firstLine="0"/>
      </w:pPr>
    </w:p>
    <w:p w14:paraId="09BE67D7" w14:textId="77777777" w:rsidR="00426994" w:rsidRDefault="0042699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8A24858" w14:textId="77777777" w:rsidR="00426994" w:rsidRDefault="00426994" w:rsidP="00F13445">
      <w:pPr>
        <w:ind w:left="720" w:firstLine="0"/>
      </w:pPr>
    </w:p>
    <w:p w14:paraId="34BE3C60" w14:textId="77777777" w:rsidR="00426994" w:rsidRDefault="00426994" w:rsidP="00F13445">
      <w:pPr>
        <w:pBdr>
          <w:bottom w:val="single" w:sz="6" w:space="1" w:color="auto"/>
        </w:pBdr>
        <w:ind w:left="720" w:firstLine="0"/>
      </w:pPr>
    </w:p>
    <w:p w14:paraId="1B28CDFD" w14:textId="77777777" w:rsidR="00426994" w:rsidRDefault="00426994" w:rsidP="00F13445">
      <w:pPr>
        <w:ind w:left="720" w:firstLine="0"/>
      </w:pPr>
    </w:p>
    <w:p w14:paraId="0773193D" w14:textId="77777777" w:rsidR="00426994" w:rsidRDefault="00426994" w:rsidP="00F13445">
      <w:pPr>
        <w:pBdr>
          <w:bottom w:val="single" w:sz="6" w:space="1" w:color="auto"/>
        </w:pBdr>
        <w:ind w:left="720" w:firstLine="0"/>
      </w:pPr>
    </w:p>
    <w:p w14:paraId="29C22B9A" w14:textId="77777777" w:rsidR="00426994" w:rsidRDefault="00426994" w:rsidP="00F13445">
      <w:pPr>
        <w:ind w:left="720" w:firstLine="0"/>
      </w:pPr>
    </w:p>
    <w:p w14:paraId="190F697F" w14:textId="77777777" w:rsidR="00426994" w:rsidRDefault="00426994" w:rsidP="00F13445">
      <w:pPr>
        <w:pBdr>
          <w:bottom w:val="single" w:sz="6" w:space="1" w:color="auto"/>
        </w:pBdr>
        <w:ind w:left="720" w:firstLine="0"/>
      </w:pPr>
    </w:p>
    <w:p w14:paraId="1164A931" w14:textId="77777777" w:rsidR="00426994" w:rsidRDefault="00426994" w:rsidP="00F13445">
      <w:pPr>
        <w:ind w:left="720" w:firstLine="0"/>
      </w:pPr>
    </w:p>
    <w:p w14:paraId="5DBB742C" w14:textId="77777777" w:rsidR="00426994" w:rsidRDefault="0042699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Gentle Reminder</w:t>
      </w:r>
    </w:p>
    <w:p w14:paraId="7B649EBD" w14:textId="77777777" w:rsidR="00426994" w:rsidRDefault="00426994" w:rsidP="00F13445">
      <w:pPr>
        <w:ind w:left="720" w:firstLine="0"/>
      </w:pPr>
    </w:p>
    <w:p w14:paraId="5E2AA1EF" w14:textId="77777777" w:rsidR="00426994" w:rsidRDefault="00426994" w:rsidP="00F13445">
      <w:pPr>
        <w:ind w:left="720" w:firstLine="0"/>
      </w:pPr>
      <w:r>
        <w:rPr>
          <w:rFonts w:ascii="Times New Roman" w:hAnsi="Times New Roman"/>
        </w:rPr>
        <w:t>If you do not feel ready, that is okay.</w:t>
      </w:r>
    </w:p>
    <w:p w14:paraId="24932F9C" w14:textId="77777777" w:rsidR="00426994" w:rsidRDefault="00426994" w:rsidP="00F13445">
      <w:pPr>
        <w:ind w:left="720" w:firstLine="0"/>
      </w:pPr>
      <w:r>
        <w:rPr>
          <w:rFonts w:ascii="Times New Roman" w:hAnsi="Times New Roman"/>
        </w:rPr>
        <w:t>If you do not have the words yet, that is okay.</w:t>
      </w:r>
    </w:p>
    <w:p w14:paraId="3D9628B9" w14:textId="77777777" w:rsidR="00426994" w:rsidRDefault="00426994" w:rsidP="00F13445">
      <w:pPr>
        <w:ind w:left="720" w:firstLine="0"/>
      </w:pPr>
      <w:r>
        <w:rPr>
          <w:rFonts w:ascii="Times New Roman" w:hAnsi="Times New Roman"/>
        </w:rPr>
        <w:t>This space is yours, whenever you need it.</w:t>
      </w:r>
    </w:p>
    <w:p w14:paraId="44A50BC3" w14:textId="77777777" w:rsidR="00426994" w:rsidRDefault="00426994" w:rsidP="00F13445">
      <w:pPr>
        <w:ind w:left="720" w:firstLine="0"/>
      </w:pPr>
    </w:p>
    <w:p w14:paraId="0AC1076B" w14:textId="77777777" w:rsidR="00426994" w:rsidRDefault="00426994" w:rsidP="00F13445">
      <w:pPr>
        <w:pBdr>
          <w:bottom w:val="single" w:sz="6" w:space="1" w:color="auto"/>
        </w:pBdr>
        <w:ind w:left="720" w:firstLine="0"/>
      </w:pPr>
    </w:p>
    <w:p w14:paraId="216061DB" w14:textId="77777777" w:rsidR="00C74632" w:rsidRDefault="00C74632" w:rsidP="00F13445">
      <w:pPr>
        <w:pBdr>
          <w:bottom w:val="single" w:sz="6" w:space="1" w:color="auto"/>
        </w:pBdr>
        <w:ind w:left="720" w:firstLine="0"/>
      </w:pPr>
    </w:p>
    <w:p w14:paraId="6B3995F8" w14:textId="77777777" w:rsidR="00C74632" w:rsidRDefault="00C74632" w:rsidP="00F13445">
      <w:pPr>
        <w:pBdr>
          <w:bottom w:val="single" w:sz="6" w:space="1" w:color="auto"/>
        </w:pBdr>
        <w:ind w:left="720" w:firstLine="0"/>
      </w:pPr>
    </w:p>
    <w:p w14:paraId="4CE13310" w14:textId="77777777" w:rsidR="00C74632" w:rsidRDefault="00C74632" w:rsidP="00F13445">
      <w:pPr>
        <w:pBdr>
          <w:bottom w:val="single" w:sz="6" w:space="1" w:color="auto"/>
        </w:pBdr>
        <w:ind w:left="720" w:firstLine="0"/>
      </w:pPr>
    </w:p>
    <w:p w14:paraId="600EA000" w14:textId="77777777" w:rsidR="00C74632" w:rsidRDefault="00C74632" w:rsidP="00F13445">
      <w:pPr>
        <w:pBdr>
          <w:bottom w:val="single" w:sz="6" w:space="1" w:color="auto"/>
        </w:pBdr>
        <w:ind w:left="720" w:firstLine="0"/>
      </w:pPr>
    </w:p>
    <w:p w14:paraId="649C3978" w14:textId="77777777" w:rsidR="00426994" w:rsidRDefault="00426994" w:rsidP="00F13445">
      <w:pPr>
        <w:ind w:left="720" w:firstLine="0"/>
      </w:pPr>
    </w:p>
    <w:p w14:paraId="3EC4C551" w14:textId="77777777" w:rsidR="00091507" w:rsidRDefault="00091507" w:rsidP="00F13445">
      <w:pPr>
        <w:ind w:left="720" w:firstLine="0"/>
        <w:jc w:val="center"/>
      </w:pPr>
      <w:r>
        <w:rPr>
          <w:rFonts w:ascii="Times New Roman" w:hAnsi="Times New Roman"/>
        </w:rPr>
        <w:lastRenderedPageBreak/>
        <w:t>SECTION I: BECOMING</w:t>
      </w:r>
    </w:p>
    <w:p w14:paraId="1DD29622" w14:textId="77777777" w:rsidR="00091507" w:rsidRDefault="00091507" w:rsidP="00F13445">
      <w:pPr>
        <w:ind w:left="720" w:firstLine="0"/>
      </w:pPr>
    </w:p>
    <w:p w14:paraId="32D66ACC" w14:textId="77777777" w:rsidR="00091507" w:rsidRDefault="00091507" w:rsidP="00F13445">
      <w:pPr>
        <w:ind w:left="720" w:firstLine="0"/>
      </w:pPr>
      <w:r>
        <w:rPr>
          <w:rFonts w:ascii="Times New Roman" w:hAnsi="Times New Roman"/>
        </w:rPr>
        <w:t>Page 3 – A Reminder to Return to Yourself</w:t>
      </w:r>
    </w:p>
    <w:p w14:paraId="66CBE2C8" w14:textId="77777777" w:rsidR="00091507" w:rsidRDefault="00091507" w:rsidP="00F13445">
      <w:pPr>
        <w:ind w:left="720" w:firstLine="0"/>
      </w:pPr>
    </w:p>
    <w:p w14:paraId="36C80838" w14:textId="77777777" w:rsidR="00091507" w:rsidRDefault="00091507" w:rsidP="00F13445">
      <w:pPr>
        <w:ind w:left="720" w:firstLine="0"/>
      </w:pPr>
      <w:r>
        <w:rPr>
          <w:rFonts w:ascii="Times New Roman" w:hAnsi="Times New Roman"/>
        </w:rPr>
        <w:t>You do not have to be fearless to keep going.</w:t>
      </w:r>
    </w:p>
    <w:p w14:paraId="32F025F6" w14:textId="77777777" w:rsidR="00091507" w:rsidRDefault="00091507" w:rsidP="00F13445">
      <w:pPr>
        <w:ind w:left="720" w:firstLine="0"/>
      </w:pPr>
      <w:r>
        <w:rPr>
          <w:rFonts w:ascii="Times New Roman" w:hAnsi="Times New Roman"/>
        </w:rPr>
        <w:t>You do not have to be whole to be worthy of love.</w:t>
      </w:r>
    </w:p>
    <w:p w14:paraId="41ED0B22" w14:textId="77777777" w:rsidR="00091507" w:rsidRDefault="00091507" w:rsidP="00F13445">
      <w:pPr>
        <w:ind w:left="720" w:firstLine="0"/>
      </w:pPr>
      <w:r>
        <w:rPr>
          <w:rFonts w:ascii="Times New Roman" w:hAnsi="Times New Roman"/>
        </w:rPr>
        <w:t>You do not have to have the answers to belong here.</w:t>
      </w:r>
    </w:p>
    <w:p w14:paraId="3DD0FD1B" w14:textId="77777777" w:rsidR="00091507" w:rsidRDefault="00091507" w:rsidP="00F13445">
      <w:pPr>
        <w:ind w:left="720" w:firstLine="0"/>
      </w:pPr>
    </w:p>
    <w:p w14:paraId="158AC1EA" w14:textId="77777777" w:rsidR="00091507" w:rsidRDefault="00091507" w:rsidP="00F13445">
      <w:pPr>
        <w:ind w:left="720" w:firstLine="0"/>
      </w:pPr>
      <w:r>
        <w:rPr>
          <w:rFonts w:ascii="Times New Roman" w:hAnsi="Times New Roman"/>
        </w:rPr>
        <w:t>There is nothing wrong with you.</w:t>
      </w:r>
    </w:p>
    <w:p w14:paraId="073DDDF7" w14:textId="77777777" w:rsidR="00091507" w:rsidRDefault="00091507" w:rsidP="00F13445">
      <w:pPr>
        <w:ind w:left="720" w:firstLine="0"/>
      </w:pPr>
      <w:r>
        <w:rPr>
          <w:rFonts w:ascii="Times New Roman" w:hAnsi="Times New Roman"/>
        </w:rPr>
        <w:t>You are not running out of time.</w:t>
      </w:r>
    </w:p>
    <w:p w14:paraId="6B7909CB" w14:textId="77777777" w:rsidR="00091507" w:rsidRDefault="00091507" w:rsidP="00F13445">
      <w:pPr>
        <w:ind w:left="720" w:firstLine="0"/>
      </w:pPr>
      <w:r>
        <w:rPr>
          <w:rFonts w:ascii="Times New Roman" w:hAnsi="Times New Roman"/>
        </w:rPr>
        <w:t>You are allowed to rest.</w:t>
      </w:r>
    </w:p>
    <w:p w14:paraId="1D79B260" w14:textId="77777777" w:rsidR="00091507" w:rsidRDefault="00091507" w:rsidP="00F13445">
      <w:pPr>
        <w:ind w:left="720" w:firstLine="0"/>
      </w:pPr>
      <w:r>
        <w:rPr>
          <w:rFonts w:ascii="Times New Roman" w:hAnsi="Times New Roman"/>
        </w:rPr>
        <w:t>You are allowed to exist without earning it.</w:t>
      </w:r>
    </w:p>
    <w:p w14:paraId="60BCC9A4" w14:textId="77777777" w:rsidR="00091507" w:rsidRDefault="00091507" w:rsidP="00F13445">
      <w:pPr>
        <w:ind w:left="720" w:firstLine="0"/>
      </w:pPr>
    </w:p>
    <w:p w14:paraId="45907E55" w14:textId="77777777" w:rsidR="00091507" w:rsidRDefault="000915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Poetic Affirmation</w:t>
      </w:r>
    </w:p>
    <w:p w14:paraId="534B4FFB" w14:textId="77777777" w:rsidR="00091507" w:rsidRDefault="00091507" w:rsidP="00F13445">
      <w:pPr>
        <w:ind w:left="720" w:firstLine="0"/>
      </w:pPr>
    </w:p>
    <w:p w14:paraId="0B482681" w14:textId="77777777" w:rsidR="00091507" w:rsidRDefault="00091507" w:rsidP="00F13445">
      <w:pPr>
        <w:ind w:left="720" w:firstLine="0"/>
      </w:pPr>
      <w:r>
        <w:rPr>
          <w:rFonts w:ascii="Times New Roman" w:hAnsi="Times New Roman"/>
        </w:rPr>
        <w:t>Whenever you feel lost, return to these words:</w:t>
      </w:r>
    </w:p>
    <w:p w14:paraId="69F9DFED" w14:textId="77777777" w:rsidR="00091507" w:rsidRDefault="00091507" w:rsidP="00F13445">
      <w:pPr>
        <w:ind w:left="720" w:firstLine="0"/>
      </w:pPr>
    </w:p>
    <w:p w14:paraId="321088BA" w14:textId="33203615" w:rsidR="00091507" w:rsidRDefault="00091507" w:rsidP="00F13445">
      <w:pPr>
        <w:ind w:left="720" w:firstLine="0"/>
      </w:pPr>
      <w:r>
        <w:rPr>
          <w:rFonts w:ascii="Times New Roman" w:hAnsi="Times New Roman"/>
        </w:rPr>
        <w:t>“I am not behind, I am unfolding.</w:t>
      </w:r>
    </w:p>
    <w:p w14:paraId="3F5A0430" w14:textId="77777777" w:rsidR="00091507" w:rsidRDefault="00091507" w:rsidP="00F13445">
      <w:pPr>
        <w:ind w:left="720" w:firstLine="0"/>
      </w:pPr>
      <w:r>
        <w:rPr>
          <w:rFonts w:ascii="Times New Roman" w:hAnsi="Times New Roman"/>
        </w:rPr>
        <w:t>I am not lost, I am wandering toward myself.</w:t>
      </w:r>
    </w:p>
    <w:p w14:paraId="7B5F7D40" w14:textId="05BA38BA" w:rsidR="00091507" w:rsidRDefault="00091507" w:rsidP="00F13445">
      <w:pPr>
        <w:ind w:left="720" w:firstLine="0"/>
      </w:pPr>
      <w:r>
        <w:rPr>
          <w:rFonts w:ascii="Times New Roman" w:hAnsi="Times New Roman"/>
        </w:rPr>
        <w:t>I am not broken, I am becoming.”</w:t>
      </w:r>
    </w:p>
    <w:p w14:paraId="1954FBF6" w14:textId="77777777" w:rsidR="00091507" w:rsidRDefault="00091507" w:rsidP="00F13445">
      <w:pPr>
        <w:ind w:left="720" w:firstLine="0"/>
      </w:pPr>
    </w:p>
    <w:p w14:paraId="6C52BBA5" w14:textId="77777777" w:rsidR="00091507" w:rsidRDefault="00091507" w:rsidP="00F13445">
      <w:pPr>
        <w:ind w:left="720" w:firstLine="0"/>
      </w:pPr>
      <w:r>
        <w:rPr>
          <w:rFonts w:ascii="Times New Roman" w:hAnsi="Times New Roman"/>
        </w:rPr>
        <w:t>You do not have to prove yourself to be enough.</w:t>
      </w:r>
    </w:p>
    <w:p w14:paraId="3CF59A62" w14:textId="77777777" w:rsidR="00091507" w:rsidRDefault="00091507" w:rsidP="00F13445">
      <w:pPr>
        <w:ind w:left="720" w:firstLine="0"/>
      </w:pPr>
      <w:r>
        <w:rPr>
          <w:rFonts w:ascii="Times New Roman" w:hAnsi="Times New Roman"/>
        </w:rPr>
        <w:t>You already are.</w:t>
      </w:r>
    </w:p>
    <w:p w14:paraId="35307BBE" w14:textId="77777777" w:rsidR="00091507" w:rsidRDefault="00091507" w:rsidP="00F13445">
      <w:pPr>
        <w:ind w:left="720" w:firstLine="0"/>
      </w:pPr>
    </w:p>
    <w:p w14:paraId="2007EF35" w14:textId="77777777" w:rsidR="00091507" w:rsidRDefault="000915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DD"/>
          </mc:Choice>
          <mc:Fallback>
            <w:t>📝</w:t>
          </mc:Fallback>
        </mc:AlternateContent>
      </w:r>
      <w:r>
        <w:rPr>
          <w:rFonts w:ascii="Times New Roman" w:hAnsi="Times New Roman"/>
        </w:rPr>
        <w:t xml:space="preserve"> A Question for You</w:t>
      </w:r>
    </w:p>
    <w:p w14:paraId="6B708D28" w14:textId="77777777" w:rsidR="00091507" w:rsidRDefault="00091507" w:rsidP="00F13445">
      <w:pPr>
        <w:ind w:left="720" w:firstLine="0"/>
      </w:pPr>
    </w:p>
    <w:p w14:paraId="57E42D9E" w14:textId="77777777" w:rsidR="00091507" w:rsidRDefault="00091507" w:rsidP="00F13445">
      <w:pPr>
        <w:ind w:left="720" w:firstLine="0"/>
      </w:pPr>
      <w:r>
        <w:rPr>
          <w:rFonts w:ascii="Times New Roman" w:hAnsi="Times New Roman"/>
        </w:rPr>
        <w:t>What is one thing you need to hear today?</w:t>
      </w:r>
    </w:p>
    <w:p w14:paraId="67B6EA6D" w14:textId="77777777" w:rsidR="00091507" w:rsidRDefault="00091507" w:rsidP="00F13445">
      <w:pPr>
        <w:ind w:left="720" w:firstLine="0"/>
      </w:pPr>
    </w:p>
    <w:p w14:paraId="6F4C443E" w14:textId="77777777" w:rsidR="00091507" w:rsidRDefault="00091507" w:rsidP="00F13445">
      <w:pPr>
        <w:ind w:left="720" w:firstLine="0"/>
      </w:pPr>
      <w:r>
        <w:rPr>
          <w:rFonts w:ascii="Times New Roman" w:hAnsi="Times New Roman"/>
        </w:rPr>
        <w:t>If no one has said it to you, say it to yourself.</w:t>
      </w:r>
    </w:p>
    <w:p w14:paraId="5BE2E6E6" w14:textId="77777777" w:rsidR="00091507" w:rsidRDefault="00091507" w:rsidP="00F13445">
      <w:pPr>
        <w:ind w:left="720" w:firstLine="0"/>
      </w:pPr>
      <w:r>
        <w:rPr>
          <w:rFonts w:ascii="Times New Roman" w:hAnsi="Times New Roman"/>
        </w:rPr>
        <w:t>Write it down. Let it become a truth that belongs to you.</w:t>
      </w:r>
    </w:p>
    <w:p w14:paraId="2AC0E072" w14:textId="77777777" w:rsidR="00091507" w:rsidRDefault="00091507" w:rsidP="00F13445">
      <w:pPr>
        <w:ind w:left="720" w:firstLine="0"/>
      </w:pPr>
    </w:p>
    <w:p w14:paraId="446F358E" w14:textId="77777777" w:rsidR="00091507" w:rsidRDefault="000915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79664EA4" w14:textId="77777777" w:rsidR="00091507" w:rsidRDefault="00091507" w:rsidP="00F13445">
      <w:pPr>
        <w:ind w:left="720" w:firstLine="0"/>
      </w:pPr>
    </w:p>
    <w:p w14:paraId="64E3E369" w14:textId="77777777" w:rsidR="00091507" w:rsidRDefault="00091507" w:rsidP="00F13445">
      <w:pPr>
        <w:pBdr>
          <w:bottom w:val="single" w:sz="6" w:space="1" w:color="auto"/>
        </w:pBdr>
        <w:ind w:left="720" w:firstLine="0"/>
      </w:pPr>
    </w:p>
    <w:p w14:paraId="073C59F2" w14:textId="77777777" w:rsidR="00091507" w:rsidRDefault="00091507" w:rsidP="00F13445">
      <w:pPr>
        <w:ind w:left="720" w:firstLine="0"/>
      </w:pPr>
    </w:p>
    <w:p w14:paraId="31533F0E" w14:textId="77777777" w:rsidR="00091507" w:rsidRDefault="00091507" w:rsidP="00F13445">
      <w:pPr>
        <w:pBdr>
          <w:bottom w:val="single" w:sz="6" w:space="1" w:color="auto"/>
        </w:pBdr>
        <w:ind w:left="720" w:firstLine="0"/>
      </w:pPr>
    </w:p>
    <w:p w14:paraId="5547BADA" w14:textId="77777777" w:rsidR="00091507" w:rsidRDefault="00091507" w:rsidP="00F13445">
      <w:pPr>
        <w:ind w:left="720" w:firstLine="0"/>
      </w:pPr>
    </w:p>
    <w:p w14:paraId="3BD81576" w14:textId="77777777" w:rsidR="00091507" w:rsidRDefault="00091507" w:rsidP="00F13445">
      <w:pPr>
        <w:pBdr>
          <w:bottom w:val="single" w:sz="6" w:space="1" w:color="auto"/>
        </w:pBdr>
        <w:ind w:left="720" w:firstLine="0"/>
      </w:pPr>
    </w:p>
    <w:p w14:paraId="2C70983D" w14:textId="77777777" w:rsidR="00091507" w:rsidRDefault="00091507" w:rsidP="00F13445">
      <w:pPr>
        <w:ind w:left="720" w:firstLine="0"/>
      </w:pPr>
    </w:p>
    <w:p w14:paraId="768D2284" w14:textId="77777777" w:rsidR="00091507" w:rsidRDefault="000915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Soft Reminder</w:t>
      </w:r>
    </w:p>
    <w:p w14:paraId="1F72114D" w14:textId="77777777" w:rsidR="00091507" w:rsidRDefault="00091507" w:rsidP="00F13445">
      <w:pPr>
        <w:ind w:left="720" w:firstLine="0"/>
      </w:pPr>
    </w:p>
    <w:p w14:paraId="760E6773" w14:textId="77777777" w:rsidR="00091507" w:rsidRDefault="00091507" w:rsidP="00F13445">
      <w:pPr>
        <w:ind w:left="720" w:firstLine="0"/>
      </w:pPr>
      <w:r>
        <w:rPr>
          <w:rFonts w:ascii="Times New Roman" w:hAnsi="Times New Roman"/>
        </w:rPr>
        <w:t>Healing is not linear.</w:t>
      </w:r>
    </w:p>
    <w:p w14:paraId="21A394A0" w14:textId="77777777" w:rsidR="00091507" w:rsidRDefault="00091507" w:rsidP="00F13445">
      <w:pPr>
        <w:ind w:left="720" w:firstLine="0"/>
      </w:pPr>
      <w:r>
        <w:rPr>
          <w:rFonts w:ascii="Times New Roman" w:hAnsi="Times New Roman"/>
        </w:rPr>
        <w:t>Growth does not always look like progress.</w:t>
      </w:r>
    </w:p>
    <w:p w14:paraId="1B897CB1" w14:textId="77777777" w:rsidR="00091507" w:rsidRDefault="00091507" w:rsidP="00F13445">
      <w:pPr>
        <w:ind w:left="720" w:firstLine="0"/>
      </w:pPr>
      <w:r>
        <w:rPr>
          <w:rFonts w:ascii="Times New Roman" w:hAnsi="Times New Roman"/>
        </w:rPr>
        <w:t>Some days, becoming means resting.</w:t>
      </w:r>
    </w:p>
    <w:p w14:paraId="04815F7B" w14:textId="77777777" w:rsidR="00091507" w:rsidRDefault="00091507" w:rsidP="00F13445">
      <w:pPr>
        <w:ind w:left="720" w:firstLine="0"/>
      </w:pPr>
      <w:r>
        <w:rPr>
          <w:rFonts w:ascii="Times New Roman" w:hAnsi="Times New Roman"/>
        </w:rPr>
        <w:t>And that is enough.</w:t>
      </w:r>
    </w:p>
    <w:p w14:paraId="3CE2F426" w14:textId="77777777" w:rsidR="00571CF3" w:rsidRDefault="00571CF3" w:rsidP="00F13445">
      <w:pPr>
        <w:pBdr>
          <w:bottom w:val="single" w:sz="6" w:space="1" w:color="auto"/>
        </w:pBdr>
        <w:ind w:left="720" w:firstLine="0"/>
      </w:pPr>
    </w:p>
    <w:p w14:paraId="1AE7D276" w14:textId="77777777" w:rsidR="00571CF3" w:rsidRDefault="00571CF3" w:rsidP="00F13445">
      <w:pPr>
        <w:pBdr>
          <w:bottom w:val="single" w:sz="6" w:space="1" w:color="auto"/>
        </w:pBdr>
        <w:ind w:left="720" w:firstLine="0"/>
      </w:pPr>
    </w:p>
    <w:p w14:paraId="6B1C84E1" w14:textId="77777777" w:rsidR="00571CF3" w:rsidRDefault="00571CF3" w:rsidP="00F13445">
      <w:pPr>
        <w:pBdr>
          <w:bottom w:val="single" w:sz="6" w:space="1" w:color="auto"/>
        </w:pBdr>
        <w:ind w:left="720" w:firstLine="0"/>
      </w:pPr>
    </w:p>
    <w:p w14:paraId="0D30CE0B" w14:textId="77777777" w:rsidR="00571CF3" w:rsidRDefault="00571CF3" w:rsidP="00F13445">
      <w:pPr>
        <w:pBdr>
          <w:bottom w:val="single" w:sz="6" w:space="1" w:color="auto"/>
        </w:pBdr>
        <w:ind w:left="720" w:firstLine="0"/>
      </w:pPr>
    </w:p>
    <w:p w14:paraId="25B0E99B" w14:textId="77777777" w:rsidR="00571CF3" w:rsidRDefault="00571CF3" w:rsidP="00F13445">
      <w:pPr>
        <w:pBdr>
          <w:bottom w:val="single" w:sz="6" w:space="1" w:color="auto"/>
        </w:pBdr>
        <w:ind w:left="720" w:firstLine="0"/>
      </w:pPr>
    </w:p>
    <w:p w14:paraId="59F57C4C" w14:textId="77777777" w:rsidR="00571CF3" w:rsidRDefault="00571CF3" w:rsidP="00F13445">
      <w:pPr>
        <w:pBdr>
          <w:bottom w:val="single" w:sz="6" w:space="1" w:color="auto"/>
        </w:pBdr>
        <w:ind w:left="720" w:firstLine="0"/>
      </w:pPr>
    </w:p>
    <w:p w14:paraId="728BC12C" w14:textId="77777777" w:rsidR="00571CF3" w:rsidRDefault="00571CF3" w:rsidP="00F13445">
      <w:pPr>
        <w:pBdr>
          <w:bottom w:val="single" w:sz="6" w:space="1" w:color="auto"/>
        </w:pBdr>
        <w:ind w:left="720" w:firstLine="0"/>
      </w:pPr>
    </w:p>
    <w:p w14:paraId="7652E03F" w14:textId="77777777" w:rsidR="00571CF3" w:rsidRDefault="00571CF3" w:rsidP="00F13445">
      <w:pPr>
        <w:pBdr>
          <w:bottom w:val="single" w:sz="6" w:space="1" w:color="auto"/>
        </w:pBdr>
        <w:ind w:left="720" w:firstLine="0"/>
      </w:pPr>
    </w:p>
    <w:p w14:paraId="7D91AF8C" w14:textId="77777777" w:rsidR="00571CF3" w:rsidRDefault="00571CF3" w:rsidP="00F13445">
      <w:pPr>
        <w:pBdr>
          <w:bottom w:val="single" w:sz="6" w:space="1" w:color="auto"/>
        </w:pBdr>
        <w:ind w:left="720" w:firstLine="0"/>
      </w:pPr>
    </w:p>
    <w:p w14:paraId="378F7586" w14:textId="77777777" w:rsidR="00571CF3" w:rsidRDefault="00571CF3" w:rsidP="00F13445">
      <w:pPr>
        <w:pBdr>
          <w:bottom w:val="single" w:sz="6" w:space="1" w:color="auto"/>
        </w:pBdr>
        <w:ind w:left="720" w:firstLine="0"/>
      </w:pPr>
    </w:p>
    <w:p w14:paraId="2CE23954" w14:textId="77777777" w:rsidR="00571CF3" w:rsidRDefault="00571CF3" w:rsidP="00F13445">
      <w:pPr>
        <w:pBdr>
          <w:bottom w:val="single" w:sz="6" w:space="1" w:color="auto"/>
        </w:pBdr>
        <w:ind w:left="720" w:firstLine="0"/>
      </w:pPr>
    </w:p>
    <w:p w14:paraId="7E5EF742" w14:textId="77777777" w:rsidR="00571CF3" w:rsidRDefault="00571CF3" w:rsidP="00F13445">
      <w:pPr>
        <w:pBdr>
          <w:bottom w:val="single" w:sz="6" w:space="1" w:color="auto"/>
        </w:pBdr>
        <w:ind w:left="720" w:firstLine="0"/>
      </w:pPr>
    </w:p>
    <w:p w14:paraId="76EAF0A9" w14:textId="77777777" w:rsidR="00571CF3" w:rsidRDefault="00571CF3" w:rsidP="00F13445">
      <w:pPr>
        <w:pBdr>
          <w:bottom w:val="single" w:sz="6" w:space="1" w:color="auto"/>
        </w:pBdr>
        <w:ind w:left="720" w:firstLine="0"/>
      </w:pPr>
    </w:p>
    <w:p w14:paraId="0941FF55" w14:textId="77777777" w:rsidR="00571CF3" w:rsidRDefault="00571CF3" w:rsidP="00F13445">
      <w:pPr>
        <w:pBdr>
          <w:bottom w:val="single" w:sz="6" w:space="1" w:color="auto"/>
        </w:pBdr>
        <w:ind w:left="720" w:firstLine="0"/>
      </w:pPr>
    </w:p>
    <w:p w14:paraId="77B08B60" w14:textId="77777777" w:rsidR="00571CF3" w:rsidRDefault="00571CF3" w:rsidP="00F13445">
      <w:pPr>
        <w:pBdr>
          <w:bottom w:val="single" w:sz="6" w:space="1" w:color="auto"/>
        </w:pBdr>
        <w:ind w:left="720" w:firstLine="0"/>
      </w:pPr>
    </w:p>
    <w:p w14:paraId="09DCCBD9" w14:textId="77777777" w:rsidR="00571CF3" w:rsidRDefault="00571CF3" w:rsidP="00F13445">
      <w:pPr>
        <w:pBdr>
          <w:bottom w:val="single" w:sz="6" w:space="1" w:color="auto"/>
        </w:pBdr>
        <w:ind w:left="720" w:firstLine="0"/>
      </w:pPr>
    </w:p>
    <w:p w14:paraId="76D1E6BA" w14:textId="77777777" w:rsidR="00091507" w:rsidRDefault="00091507" w:rsidP="00F13445">
      <w:pPr>
        <w:ind w:left="720" w:firstLine="0"/>
      </w:pPr>
    </w:p>
    <w:p w14:paraId="3004FCDD" w14:textId="63AFC4CF" w:rsidR="00091507" w:rsidRDefault="00091507" w:rsidP="00F13445">
      <w:pPr>
        <w:ind w:left="720" w:firstLine="0"/>
      </w:pPr>
    </w:p>
    <w:p w14:paraId="786D5590" w14:textId="1B416BC3" w:rsidR="009078B4" w:rsidRDefault="009078B4" w:rsidP="00F13445">
      <w:pPr>
        <w:ind w:left="720" w:firstLine="0"/>
      </w:pPr>
      <w:r>
        <w:rPr>
          <w:rFonts w:ascii="Times New Roman" w:hAnsi="Times New Roman"/>
        </w:rPr>
        <w:t>Below is Page 4 of “Becoming”—a gentle invitation to embrace your unfolding and honor your inner journey. It blends reflective prompts, poetic affirmations, and interactive space for your own writing.</w:t>
      </w:r>
    </w:p>
    <w:p w14:paraId="15786808" w14:textId="77777777" w:rsidR="009078B4" w:rsidRDefault="009078B4" w:rsidP="00F13445">
      <w:pPr>
        <w:ind w:left="720" w:firstLine="0"/>
      </w:pPr>
    </w:p>
    <w:p w14:paraId="473BB1FA" w14:textId="77777777" w:rsidR="009078B4" w:rsidRDefault="009078B4" w:rsidP="00F13445">
      <w:pPr>
        <w:pBdr>
          <w:bottom w:val="single" w:sz="6" w:space="1" w:color="auto"/>
        </w:pBdr>
        <w:ind w:left="720" w:firstLine="0"/>
      </w:pPr>
    </w:p>
    <w:p w14:paraId="05C0AC93" w14:textId="77777777" w:rsidR="009078B4" w:rsidRDefault="009078B4" w:rsidP="00F13445">
      <w:pPr>
        <w:ind w:left="720" w:firstLine="0"/>
      </w:pPr>
    </w:p>
    <w:p w14:paraId="6FC6BC66" w14:textId="77777777" w:rsidR="00571CF3" w:rsidRDefault="00571CF3" w:rsidP="00F13445">
      <w:pPr>
        <w:ind w:left="720" w:firstLine="0"/>
      </w:pPr>
    </w:p>
    <w:p w14:paraId="72D6CEAA" w14:textId="77777777" w:rsidR="00C74632" w:rsidRDefault="00C74632" w:rsidP="00F13445">
      <w:pPr>
        <w:ind w:left="720" w:firstLine="0"/>
      </w:pPr>
    </w:p>
    <w:p w14:paraId="3C004057" w14:textId="77777777" w:rsidR="00571CF3" w:rsidRDefault="00571CF3" w:rsidP="00F13445">
      <w:pPr>
        <w:ind w:left="720" w:firstLine="0"/>
      </w:pPr>
    </w:p>
    <w:p w14:paraId="4BA93D3F" w14:textId="0345CC0D" w:rsidR="009078B4" w:rsidRPr="00571CF3" w:rsidRDefault="009078B4" w:rsidP="00571CF3">
      <w:pPr>
        <w:ind w:left="720" w:firstLine="0"/>
        <w:jc w:val="center"/>
        <w:rPr>
          <w:rFonts w:ascii="Times New Roman" w:hAnsi="Times New Roman"/>
        </w:rPr>
      </w:pPr>
      <w:r>
        <w:rPr>
          <w:rFonts w:ascii="Times New Roman" w:hAnsi="Times New Roman"/>
        </w:rPr>
        <w:lastRenderedPageBreak/>
        <w:t xml:space="preserve"> I: BECOMING</w:t>
      </w:r>
    </w:p>
    <w:p w14:paraId="369F7C6B" w14:textId="77777777" w:rsidR="009078B4" w:rsidRDefault="009078B4" w:rsidP="00F13445">
      <w:pPr>
        <w:ind w:left="720" w:firstLine="0"/>
      </w:pPr>
    </w:p>
    <w:p w14:paraId="1F74E93E" w14:textId="77777777" w:rsidR="009078B4" w:rsidRDefault="009078B4" w:rsidP="00F13445">
      <w:pPr>
        <w:ind w:left="720" w:firstLine="0"/>
      </w:pPr>
      <w:r>
        <w:rPr>
          <w:rFonts w:ascii="Times New Roman" w:hAnsi="Times New Roman"/>
        </w:rPr>
        <w:t>Page 4 – Embracing Your Unfolding</w:t>
      </w:r>
    </w:p>
    <w:p w14:paraId="6324B73A" w14:textId="77777777" w:rsidR="009078B4" w:rsidRDefault="009078B4" w:rsidP="00F13445">
      <w:pPr>
        <w:ind w:left="720" w:firstLine="0"/>
      </w:pPr>
    </w:p>
    <w:p w14:paraId="129625C2" w14:textId="77777777" w:rsidR="009078B4" w:rsidRDefault="009078B4" w:rsidP="00F13445">
      <w:pPr>
        <w:ind w:left="720" w:firstLine="0"/>
      </w:pPr>
      <w:r>
        <w:rPr>
          <w:rFonts w:ascii="Times New Roman" w:hAnsi="Times New Roman"/>
        </w:rPr>
        <w:t>The journey inward is a quiet revolution.</w:t>
      </w:r>
    </w:p>
    <w:p w14:paraId="2533365B" w14:textId="77777777" w:rsidR="009078B4" w:rsidRDefault="009078B4" w:rsidP="00F13445">
      <w:pPr>
        <w:ind w:left="720" w:firstLine="0"/>
      </w:pPr>
      <w:r>
        <w:rPr>
          <w:rFonts w:ascii="Times New Roman" w:hAnsi="Times New Roman"/>
        </w:rPr>
        <w:t>Each heartbeat and every breath whispers a secret truth—</w:t>
      </w:r>
    </w:p>
    <w:p w14:paraId="38B90159" w14:textId="39E2D229" w:rsidR="009078B4" w:rsidRDefault="009078B4" w:rsidP="00F13445">
      <w:pPr>
        <w:ind w:left="720" w:firstLine="0"/>
      </w:pPr>
      <w:r>
        <w:rPr>
          <w:rFonts w:ascii="Times New Roman" w:hAnsi="Times New Roman"/>
        </w:rPr>
        <w:t>That transformation lives in the stillness between moments,</w:t>
      </w:r>
    </w:p>
    <w:p w14:paraId="2C758754" w14:textId="554F2F39" w:rsidR="009078B4" w:rsidRDefault="009078B4" w:rsidP="00F13445">
      <w:pPr>
        <w:ind w:left="720" w:firstLine="0"/>
      </w:pPr>
      <w:r>
        <w:rPr>
          <w:rFonts w:ascii="Times New Roman" w:hAnsi="Times New Roman"/>
        </w:rPr>
        <w:t>In the silent spaces where hope and vulnerability meet.</w:t>
      </w:r>
    </w:p>
    <w:p w14:paraId="33D56CBF" w14:textId="77777777" w:rsidR="009078B4" w:rsidRDefault="009078B4" w:rsidP="00F13445">
      <w:pPr>
        <w:ind w:left="720" w:firstLine="0"/>
      </w:pPr>
    </w:p>
    <w:p w14:paraId="1DB99CF4" w14:textId="77777777" w:rsidR="009078B4" w:rsidRDefault="009078B4" w:rsidP="00F13445">
      <w:pPr>
        <w:ind w:left="720" w:firstLine="0"/>
      </w:pPr>
      <w:r>
        <w:rPr>
          <w:rFonts w:ascii="Times New Roman" w:hAnsi="Times New Roman"/>
        </w:rPr>
        <w:t>Sometimes, growth is not loud; it is soft and subtle,</w:t>
      </w:r>
    </w:p>
    <w:p w14:paraId="74C6EDA4" w14:textId="22169697" w:rsidR="009078B4" w:rsidRDefault="009078B4" w:rsidP="00F13445">
      <w:pPr>
        <w:ind w:left="720" w:firstLine="0"/>
      </w:pPr>
      <w:r>
        <w:rPr>
          <w:rFonts w:ascii="Times New Roman" w:hAnsi="Times New Roman"/>
        </w:rPr>
        <w:t>Like the first hint of dawn that gently pushes away the night.</w:t>
      </w:r>
    </w:p>
    <w:p w14:paraId="0E97A4D7" w14:textId="77777777" w:rsidR="009078B4" w:rsidRDefault="009078B4" w:rsidP="00F13445">
      <w:pPr>
        <w:ind w:left="720" w:firstLine="0"/>
      </w:pPr>
      <w:r>
        <w:rPr>
          <w:rFonts w:ascii="Times New Roman" w:hAnsi="Times New Roman"/>
        </w:rPr>
        <w:t>In these moments, when you pause and simply listen,</w:t>
      </w:r>
    </w:p>
    <w:p w14:paraId="6A9B941C" w14:textId="1524FBE6" w:rsidR="009078B4" w:rsidRDefault="009078B4" w:rsidP="00F13445">
      <w:pPr>
        <w:ind w:left="720" w:firstLine="0"/>
      </w:pPr>
      <w:r>
        <w:rPr>
          <w:rFonts w:ascii="Times New Roman" w:hAnsi="Times New Roman"/>
        </w:rPr>
        <w:t>You discover the strength that comes from being exactly as you are.</w:t>
      </w:r>
    </w:p>
    <w:p w14:paraId="6D8DE55D" w14:textId="77777777" w:rsidR="009078B4" w:rsidRDefault="009078B4" w:rsidP="00F13445">
      <w:pPr>
        <w:ind w:left="720" w:firstLine="0"/>
      </w:pPr>
    </w:p>
    <w:p w14:paraId="77A50FE7" w14:textId="77777777" w:rsidR="009078B4" w:rsidRDefault="009078B4" w:rsidP="00F13445">
      <w:pPr>
        <w:ind w:left="720" w:firstLine="0"/>
      </w:pPr>
      <w:r>
        <w:rPr>
          <w:rFonts w:ascii="Times New Roman" w:hAnsi="Times New Roman"/>
        </w:rPr>
        <w:t>A Gentle Invitation</w:t>
      </w:r>
    </w:p>
    <w:p w14:paraId="125FF925" w14:textId="77777777" w:rsidR="009078B4" w:rsidRDefault="009078B4" w:rsidP="00F13445">
      <w:pPr>
        <w:ind w:left="720" w:firstLine="0"/>
      </w:pPr>
    </w:p>
    <w:p w14:paraId="06E5CD66" w14:textId="77777777" w:rsidR="009078B4" w:rsidRDefault="009078B4" w:rsidP="00F13445">
      <w:pPr>
        <w:ind w:left="720" w:firstLine="0"/>
      </w:pPr>
      <w:r>
        <w:rPr>
          <w:rFonts w:ascii="Times New Roman" w:hAnsi="Times New Roman"/>
        </w:rPr>
        <w:t>Take a moment now:</w:t>
      </w:r>
    </w:p>
    <w:p w14:paraId="39056413" w14:textId="77777777" w:rsidR="009078B4" w:rsidRDefault="009078B4" w:rsidP="00F13445">
      <w:pPr>
        <w:ind w:left="720" w:firstLine="0"/>
      </w:pPr>
    </w:p>
    <w:p w14:paraId="1EDCF237" w14:textId="77777777" w:rsidR="009078B4" w:rsidRDefault="009078B4" w:rsidP="00F13445">
      <w:pPr>
        <w:ind w:left="720" w:firstLine="0"/>
      </w:pPr>
      <w:r>
        <w:rPr>
          <w:rFonts w:ascii="Times New Roman" w:hAnsi="Times New Roman"/>
        </w:rPr>
        <w:t>Close your eyes.</w:t>
      </w:r>
    </w:p>
    <w:p w14:paraId="1D44DC22" w14:textId="77777777" w:rsidR="009078B4" w:rsidRDefault="009078B4" w:rsidP="00F13445">
      <w:pPr>
        <w:ind w:left="720" w:firstLine="0"/>
      </w:pPr>
    </w:p>
    <w:p w14:paraId="75BDC802" w14:textId="77777777" w:rsidR="009078B4" w:rsidRDefault="009078B4" w:rsidP="00F13445">
      <w:pPr>
        <w:ind w:left="720" w:firstLine="0"/>
      </w:pPr>
      <w:r>
        <w:rPr>
          <w:rFonts w:ascii="Times New Roman" w:hAnsi="Times New Roman"/>
        </w:rPr>
        <w:t>Feel the rhythm of your heart.</w:t>
      </w:r>
    </w:p>
    <w:p w14:paraId="0CAEF5C2" w14:textId="77777777" w:rsidR="009078B4" w:rsidRDefault="009078B4" w:rsidP="00F13445">
      <w:pPr>
        <w:ind w:left="720" w:firstLine="0"/>
      </w:pPr>
    </w:p>
    <w:p w14:paraId="2F16BEDD" w14:textId="77777777" w:rsidR="009078B4" w:rsidRDefault="009078B4" w:rsidP="00F13445">
      <w:pPr>
        <w:ind w:left="720" w:firstLine="0"/>
      </w:pPr>
      <w:r>
        <w:rPr>
          <w:rFonts w:ascii="Times New Roman" w:hAnsi="Times New Roman"/>
        </w:rPr>
        <w:t>Allow the quiet of your soul to speak.</w:t>
      </w:r>
    </w:p>
    <w:p w14:paraId="16A4DE48" w14:textId="77777777" w:rsidR="009078B4" w:rsidRDefault="009078B4" w:rsidP="00F13445">
      <w:pPr>
        <w:ind w:left="720" w:firstLine="0"/>
      </w:pPr>
    </w:p>
    <w:p w14:paraId="4DF03A43" w14:textId="77777777" w:rsidR="009078B4" w:rsidRDefault="009078B4" w:rsidP="00F13445">
      <w:pPr>
        <w:ind w:left="720" w:firstLine="0"/>
      </w:pPr>
    </w:p>
    <w:p w14:paraId="13F7E878" w14:textId="77777777" w:rsidR="009078B4" w:rsidRDefault="009078B4" w:rsidP="00F13445">
      <w:pPr>
        <w:ind w:left="720" w:firstLine="0"/>
      </w:pPr>
      <w:r>
        <w:rPr>
          <w:rFonts w:ascii="Times New Roman" w:hAnsi="Times New Roman"/>
        </w:rPr>
        <w:t>Reflect on a time when you felt completely at peace—a moment when you knew you were exactly as you should be.</w:t>
      </w:r>
    </w:p>
    <w:p w14:paraId="289E0C0D" w14:textId="77777777" w:rsidR="009078B4" w:rsidRDefault="009078B4" w:rsidP="00F13445">
      <w:pPr>
        <w:ind w:left="720" w:firstLine="0"/>
      </w:pPr>
      <w:r>
        <w:rPr>
          <w:rFonts w:ascii="Times New Roman" w:hAnsi="Times New Roman"/>
        </w:rPr>
        <w:t>What did that moment feel like?</w:t>
      </w:r>
    </w:p>
    <w:p w14:paraId="52411B00" w14:textId="77777777" w:rsidR="009078B4" w:rsidRDefault="009078B4" w:rsidP="00F13445">
      <w:pPr>
        <w:ind w:left="720" w:firstLine="0"/>
      </w:pPr>
      <w:r>
        <w:rPr>
          <w:rFonts w:ascii="Times New Roman" w:hAnsi="Times New Roman"/>
        </w:rPr>
        <w:t>How did it shape you?</w:t>
      </w:r>
    </w:p>
    <w:p w14:paraId="26B5A565" w14:textId="77777777" w:rsidR="009078B4" w:rsidRDefault="009078B4" w:rsidP="00F13445">
      <w:pPr>
        <w:ind w:left="720" w:firstLine="0"/>
      </w:pPr>
    </w:p>
    <w:p w14:paraId="2196D7BA" w14:textId="77777777" w:rsidR="009078B4" w:rsidRDefault="009078B4" w:rsidP="00F13445">
      <w:pPr>
        <w:ind w:left="720" w:firstLine="0"/>
      </w:pPr>
      <w:r>
        <w:rPr>
          <w:rFonts w:ascii="Times New Roman" w:hAnsi="Times New Roman"/>
        </w:rPr>
        <w:t>Write it down here:</w:t>
      </w:r>
    </w:p>
    <w:p w14:paraId="32DED1B7" w14:textId="77777777" w:rsidR="009078B4" w:rsidRDefault="009078B4" w:rsidP="00F13445">
      <w:pPr>
        <w:ind w:left="720" w:firstLine="0"/>
      </w:pPr>
    </w:p>
    <w:p w14:paraId="29201679" w14:textId="77777777" w:rsidR="009078B4" w:rsidRDefault="009078B4" w:rsidP="00F13445">
      <w:pPr>
        <w:pBdr>
          <w:bottom w:val="single" w:sz="6" w:space="1" w:color="auto"/>
        </w:pBdr>
        <w:ind w:left="720" w:firstLine="0"/>
      </w:pPr>
    </w:p>
    <w:p w14:paraId="72492259" w14:textId="77777777" w:rsidR="009078B4" w:rsidRDefault="009078B4" w:rsidP="00F13445">
      <w:pPr>
        <w:ind w:left="720" w:firstLine="0"/>
      </w:pPr>
    </w:p>
    <w:p w14:paraId="7AB7AE22" w14:textId="77777777" w:rsidR="009078B4" w:rsidRDefault="009078B4" w:rsidP="00F13445">
      <w:pPr>
        <w:pBdr>
          <w:bottom w:val="single" w:sz="6" w:space="1" w:color="auto"/>
        </w:pBdr>
        <w:ind w:left="720" w:firstLine="0"/>
      </w:pPr>
    </w:p>
    <w:p w14:paraId="67CFF0E2" w14:textId="77777777" w:rsidR="009078B4" w:rsidRDefault="009078B4" w:rsidP="00F13445">
      <w:pPr>
        <w:ind w:left="720" w:firstLine="0"/>
      </w:pPr>
    </w:p>
    <w:p w14:paraId="2F58F9A0" w14:textId="77777777" w:rsidR="009078B4" w:rsidRDefault="009078B4" w:rsidP="00F13445">
      <w:pPr>
        <w:pBdr>
          <w:bottom w:val="single" w:sz="6" w:space="1" w:color="auto"/>
        </w:pBdr>
        <w:ind w:left="720" w:firstLine="0"/>
      </w:pPr>
    </w:p>
    <w:p w14:paraId="1098344C" w14:textId="77777777" w:rsidR="009078B4" w:rsidRDefault="009078B4" w:rsidP="00F13445">
      <w:pPr>
        <w:ind w:left="720" w:firstLine="0"/>
      </w:pPr>
    </w:p>
    <w:p w14:paraId="3A1AFB29" w14:textId="77777777" w:rsidR="009078B4" w:rsidRDefault="009078B4" w:rsidP="00F13445">
      <w:pPr>
        <w:ind w:left="720" w:firstLine="0"/>
      </w:pPr>
      <w:r>
        <w:rPr>
          <w:rFonts w:ascii="Times New Roman" w:hAnsi="Times New Roman"/>
        </w:rPr>
        <w:t>Remember, dear one, that every soft step you take is a quiet victory.</w:t>
      </w:r>
    </w:p>
    <w:p w14:paraId="38222C89" w14:textId="77777777" w:rsidR="009078B4" w:rsidRDefault="009078B4" w:rsidP="00F13445">
      <w:pPr>
        <w:ind w:left="720" w:firstLine="0"/>
      </w:pPr>
      <w:r>
        <w:rPr>
          <w:rFonts w:ascii="Times New Roman" w:hAnsi="Times New Roman"/>
        </w:rPr>
        <w:t>Each act of self-kindness, every moment of honesty with yourself, is a triumph in your unfolding.</w:t>
      </w:r>
    </w:p>
    <w:p w14:paraId="1213590B" w14:textId="77777777" w:rsidR="009078B4" w:rsidRDefault="009078B4" w:rsidP="00F13445">
      <w:pPr>
        <w:ind w:left="720" w:firstLine="0"/>
      </w:pPr>
      <w:r>
        <w:rPr>
          <w:rFonts w:ascii="Times New Roman" w:hAnsi="Times New Roman"/>
        </w:rPr>
        <w:t>Be patient with your growth; bloom at your own pace.</w:t>
      </w:r>
    </w:p>
    <w:p w14:paraId="0B4BA33C" w14:textId="77777777" w:rsidR="009078B4" w:rsidRDefault="009078B4" w:rsidP="00F13445">
      <w:pPr>
        <w:ind w:left="720" w:firstLine="0"/>
      </w:pPr>
      <w:r>
        <w:rPr>
          <w:rFonts w:ascii="Times New Roman" w:hAnsi="Times New Roman"/>
        </w:rPr>
        <w:t>Your journey is uniquely yours, and every whisper of your heart is proof of your resilience.</w:t>
      </w:r>
    </w:p>
    <w:p w14:paraId="6FC1FD06" w14:textId="77777777" w:rsidR="009078B4" w:rsidRDefault="009078B4" w:rsidP="00F13445">
      <w:pPr>
        <w:ind w:left="720" w:firstLine="0"/>
      </w:pPr>
    </w:p>
    <w:p w14:paraId="0014D348" w14:textId="77777777" w:rsidR="009078B4" w:rsidRDefault="009078B4" w:rsidP="00F13445">
      <w:pPr>
        <w:pBdr>
          <w:bottom w:val="single" w:sz="6" w:space="1" w:color="auto"/>
        </w:pBdr>
        <w:ind w:left="720" w:firstLine="0"/>
      </w:pPr>
    </w:p>
    <w:p w14:paraId="5758F632" w14:textId="77777777" w:rsidR="00571CF3" w:rsidRDefault="00571CF3" w:rsidP="00F13445">
      <w:pPr>
        <w:pBdr>
          <w:bottom w:val="single" w:sz="6" w:space="1" w:color="auto"/>
        </w:pBdr>
        <w:ind w:left="720" w:firstLine="0"/>
      </w:pPr>
    </w:p>
    <w:p w14:paraId="1487BF0B" w14:textId="77777777" w:rsidR="00571CF3" w:rsidRDefault="00571CF3" w:rsidP="00F13445">
      <w:pPr>
        <w:pBdr>
          <w:bottom w:val="single" w:sz="6" w:space="1" w:color="auto"/>
        </w:pBdr>
        <w:ind w:left="720" w:firstLine="0"/>
      </w:pPr>
    </w:p>
    <w:p w14:paraId="4DB51D01" w14:textId="77777777" w:rsidR="009078B4" w:rsidRDefault="009078B4" w:rsidP="00F13445">
      <w:pPr>
        <w:ind w:left="720" w:firstLine="0"/>
      </w:pPr>
    </w:p>
    <w:p w14:paraId="38269A96" w14:textId="46E07155" w:rsidR="009078B4" w:rsidRDefault="009078B4" w:rsidP="00F13445">
      <w:pPr>
        <w:ind w:left="720" w:firstLine="0"/>
      </w:pPr>
    </w:p>
    <w:p w14:paraId="78C6E203" w14:textId="77777777" w:rsidR="00B220FE" w:rsidRDefault="00B220FE" w:rsidP="00F13445">
      <w:pPr>
        <w:ind w:left="720" w:firstLine="0"/>
        <w:jc w:val="center"/>
      </w:pPr>
      <w:r>
        <w:rPr>
          <w:rFonts w:ascii="Times New Roman" w:hAnsi="Times New Roman"/>
        </w:rPr>
        <w:t>SECTION I: BECOMING</w:t>
      </w:r>
    </w:p>
    <w:p w14:paraId="00D97552" w14:textId="77777777" w:rsidR="00B220FE" w:rsidRDefault="00B220FE" w:rsidP="00F13445">
      <w:pPr>
        <w:ind w:left="720" w:firstLine="0"/>
      </w:pPr>
    </w:p>
    <w:p w14:paraId="31767161" w14:textId="77777777" w:rsidR="00B220FE" w:rsidRDefault="00B220FE" w:rsidP="00F13445">
      <w:pPr>
        <w:ind w:left="720" w:firstLine="0"/>
      </w:pPr>
      <w:r>
        <w:rPr>
          <w:rFonts w:ascii="Times New Roman" w:hAnsi="Times New Roman"/>
        </w:rPr>
        <w:t>Page 5 – A Letter to the One Who Feels Lost</w:t>
      </w:r>
    </w:p>
    <w:p w14:paraId="27E85E9F" w14:textId="77777777" w:rsidR="00B220FE" w:rsidRDefault="00B220FE" w:rsidP="00F13445">
      <w:pPr>
        <w:ind w:left="720" w:firstLine="0"/>
      </w:pPr>
    </w:p>
    <w:p w14:paraId="1882CA93" w14:textId="77777777" w:rsidR="00B220FE" w:rsidRDefault="00B220FE" w:rsidP="00F13445">
      <w:pPr>
        <w:ind w:left="720" w:firstLine="0"/>
      </w:pPr>
      <w:r>
        <w:rPr>
          <w:rFonts w:ascii="Times New Roman" w:hAnsi="Times New Roman"/>
        </w:rPr>
        <w:t>Dear You,</w:t>
      </w:r>
    </w:p>
    <w:p w14:paraId="6CA22C33" w14:textId="77777777" w:rsidR="00B220FE" w:rsidRDefault="00B220FE" w:rsidP="00F13445">
      <w:pPr>
        <w:ind w:left="720" w:firstLine="0"/>
      </w:pPr>
    </w:p>
    <w:p w14:paraId="24868AF7" w14:textId="77777777" w:rsidR="00B220FE" w:rsidRDefault="00B220FE" w:rsidP="00F13445">
      <w:pPr>
        <w:ind w:left="720" w:firstLine="0"/>
      </w:pPr>
      <w:r>
        <w:rPr>
          <w:rFonts w:ascii="Times New Roman" w:hAnsi="Times New Roman"/>
        </w:rPr>
        <w:t>If you are reading this, I need you to know—</w:t>
      </w:r>
    </w:p>
    <w:p w14:paraId="588DED49" w14:textId="2A48E4C3" w:rsidR="00B220FE" w:rsidRDefault="00B220FE" w:rsidP="00F13445">
      <w:pPr>
        <w:ind w:left="720" w:firstLine="0"/>
      </w:pPr>
      <w:r>
        <w:rPr>
          <w:rFonts w:ascii="Times New Roman" w:hAnsi="Times New Roman"/>
        </w:rPr>
        <w:t>You are not failing just because you are still finding your way.</w:t>
      </w:r>
    </w:p>
    <w:p w14:paraId="57D4F544" w14:textId="77777777" w:rsidR="00B220FE" w:rsidRDefault="00B220FE" w:rsidP="00F13445">
      <w:pPr>
        <w:ind w:left="720" w:firstLine="0"/>
      </w:pPr>
    </w:p>
    <w:p w14:paraId="1FD21330" w14:textId="77777777" w:rsidR="00B220FE" w:rsidRDefault="00B220FE" w:rsidP="00F13445">
      <w:pPr>
        <w:ind w:left="720" w:firstLine="0"/>
      </w:pPr>
      <w:r>
        <w:rPr>
          <w:rFonts w:ascii="Times New Roman" w:hAnsi="Times New Roman"/>
        </w:rPr>
        <w:t>There is no timeline for healing, no deadline for becoming.</w:t>
      </w:r>
    </w:p>
    <w:p w14:paraId="5936D7FA" w14:textId="77777777" w:rsidR="00B220FE" w:rsidRDefault="00B220FE" w:rsidP="00F13445">
      <w:pPr>
        <w:ind w:left="720" w:firstLine="0"/>
      </w:pPr>
      <w:r>
        <w:rPr>
          <w:rFonts w:ascii="Times New Roman" w:hAnsi="Times New Roman"/>
        </w:rPr>
        <w:t>You do not have to have everything figured out today, tomorrow, or even next year.</w:t>
      </w:r>
    </w:p>
    <w:p w14:paraId="28086CDC" w14:textId="77777777" w:rsidR="00B220FE" w:rsidRDefault="00B220FE" w:rsidP="00F13445">
      <w:pPr>
        <w:ind w:left="720" w:firstLine="0"/>
      </w:pPr>
    </w:p>
    <w:p w14:paraId="664501FF" w14:textId="77777777" w:rsidR="00B220FE" w:rsidRDefault="00B220FE" w:rsidP="00F13445">
      <w:pPr>
        <w:ind w:left="720" w:firstLine="0"/>
      </w:pPr>
      <w:r>
        <w:rPr>
          <w:rFonts w:ascii="Times New Roman" w:hAnsi="Times New Roman"/>
        </w:rPr>
        <w:t>Some journeys take longer.</w:t>
      </w:r>
    </w:p>
    <w:p w14:paraId="006A77D2" w14:textId="77777777" w:rsidR="00B220FE" w:rsidRDefault="00B220FE" w:rsidP="00F13445">
      <w:pPr>
        <w:ind w:left="720" w:firstLine="0"/>
      </w:pPr>
      <w:r>
        <w:rPr>
          <w:rFonts w:ascii="Times New Roman" w:hAnsi="Times New Roman"/>
        </w:rPr>
        <w:t>Some hearts need more time.</w:t>
      </w:r>
    </w:p>
    <w:p w14:paraId="0F836126" w14:textId="77777777" w:rsidR="00B220FE" w:rsidRDefault="00B220FE" w:rsidP="00F13445">
      <w:pPr>
        <w:ind w:left="720" w:firstLine="0"/>
      </w:pPr>
      <w:r>
        <w:rPr>
          <w:rFonts w:ascii="Times New Roman" w:hAnsi="Times New Roman"/>
        </w:rPr>
        <w:t>Some souls are meant to wander before they find home.</w:t>
      </w:r>
    </w:p>
    <w:p w14:paraId="3E32A893" w14:textId="77777777" w:rsidR="00B220FE" w:rsidRDefault="00B220FE" w:rsidP="00F13445">
      <w:pPr>
        <w:ind w:left="720" w:firstLine="0"/>
      </w:pPr>
    </w:p>
    <w:p w14:paraId="3879F678" w14:textId="77777777" w:rsidR="00B220FE" w:rsidRDefault="00B220FE" w:rsidP="00F13445">
      <w:pPr>
        <w:ind w:left="720" w:firstLine="0"/>
      </w:pPr>
      <w:r>
        <w:rPr>
          <w:rFonts w:ascii="Times New Roman" w:hAnsi="Times New Roman"/>
        </w:rPr>
        <w:t>But please—do not be so hard on yourself.</w:t>
      </w:r>
    </w:p>
    <w:p w14:paraId="39F11A55" w14:textId="77777777" w:rsidR="00B220FE" w:rsidRDefault="00B220FE" w:rsidP="00F13445">
      <w:pPr>
        <w:ind w:left="720" w:firstLine="0"/>
      </w:pPr>
      <w:r>
        <w:rPr>
          <w:rFonts w:ascii="Times New Roman" w:hAnsi="Times New Roman"/>
        </w:rPr>
        <w:t>You are allowed to move slowly.</w:t>
      </w:r>
    </w:p>
    <w:p w14:paraId="718C0651" w14:textId="77777777" w:rsidR="00B220FE" w:rsidRDefault="00B220FE" w:rsidP="00F13445">
      <w:pPr>
        <w:ind w:left="720" w:firstLine="0"/>
      </w:pPr>
      <w:r>
        <w:rPr>
          <w:rFonts w:ascii="Times New Roman" w:hAnsi="Times New Roman"/>
        </w:rPr>
        <w:t>You are allowed to rest.</w:t>
      </w:r>
    </w:p>
    <w:p w14:paraId="23DB50A8" w14:textId="77777777" w:rsidR="00B220FE" w:rsidRDefault="00B220FE" w:rsidP="00F13445">
      <w:pPr>
        <w:ind w:left="720" w:firstLine="0"/>
      </w:pPr>
      <w:r>
        <w:rPr>
          <w:rFonts w:ascii="Times New Roman" w:hAnsi="Times New Roman"/>
        </w:rPr>
        <w:t>You are allowed to exist in the in-between without rushing to the next chapter.</w:t>
      </w:r>
    </w:p>
    <w:p w14:paraId="2FB200FE" w14:textId="77777777" w:rsidR="00B220FE" w:rsidRDefault="00B220FE" w:rsidP="00F13445">
      <w:pPr>
        <w:ind w:left="720" w:firstLine="0"/>
      </w:pPr>
    </w:p>
    <w:p w14:paraId="5ADCE072" w14:textId="77777777" w:rsidR="00B220FE" w:rsidRDefault="00B220FE" w:rsidP="00F13445">
      <w:pPr>
        <w:ind w:left="720" w:firstLine="0"/>
      </w:pPr>
      <w:r>
        <w:rPr>
          <w:rFonts w:ascii="Times New Roman" w:hAnsi="Times New Roman"/>
        </w:rPr>
        <w:t>A Quiet Moment of Peace</w:t>
      </w:r>
    </w:p>
    <w:p w14:paraId="669B5CE3" w14:textId="77777777" w:rsidR="00B220FE" w:rsidRDefault="00B220FE" w:rsidP="00F13445">
      <w:pPr>
        <w:ind w:left="720" w:firstLine="0"/>
      </w:pPr>
    </w:p>
    <w:p w14:paraId="71476ABF" w14:textId="77777777" w:rsidR="00B220FE" w:rsidRDefault="00B220FE" w:rsidP="00F13445">
      <w:pPr>
        <w:ind w:left="720" w:firstLine="0"/>
      </w:pPr>
      <w:r>
        <w:rPr>
          <w:rFonts w:ascii="Times New Roman" w:hAnsi="Times New Roman"/>
        </w:rPr>
        <w:t>Close your eyes.</w:t>
      </w:r>
    </w:p>
    <w:p w14:paraId="5BD70C02" w14:textId="77777777" w:rsidR="00B220FE" w:rsidRDefault="00B220FE" w:rsidP="00F13445">
      <w:pPr>
        <w:ind w:left="720" w:firstLine="0"/>
      </w:pPr>
      <w:r>
        <w:rPr>
          <w:rFonts w:ascii="Times New Roman" w:hAnsi="Times New Roman"/>
        </w:rPr>
        <w:t>Take a deep breath.</w:t>
      </w:r>
    </w:p>
    <w:p w14:paraId="63F494D9" w14:textId="77777777" w:rsidR="00B220FE" w:rsidRDefault="00B220FE" w:rsidP="00F13445">
      <w:pPr>
        <w:ind w:left="720" w:firstLine="0"/>
      </w:pPr>
      <w:r>
        <w:rPr>
          <w:rFonts w:ascii="Times New Roman" w:hAnsi="Times New Roman"/>
        </w:rPr>
        <w:t>Let yourself be here, in this moment.</w:t>
      </w:r>
    </w:p>
    <w:p w14:paraId="38FF26CB" w14:textId="77777777" w:rsidR="00B220FE" w:rsidRDefault="00B220FE" w:rsidP="00F13445">
      <w:pPr>
        <w:ind w:left="720" w:firstLine="0"/>
      </w:pPr>
    </w:p>
    <w:p w14:paraId="2F800B0B" w14:textId="77777777" w:rsidR="00B220FE" w:rsidRDefault="00B220FE" w:rsidP="00F13445">
      <w:pPr>
        <w:ind w:left="720" w:firstLine="0"/>
      </w:pPr>
      <w:r>
        <w:rPr>
          <w:rFonts w:ascii="Times New Roman" w:hAnsi="Times New Roman"/>
        </w:rPr>
        <w:t>Nothing else matters right now.</w:t>
      </w:r>
    </w:p>
    <w:p w14:paraId="5E3481E8" w14:textId="77777777" w:rsidR="00B220FE" w:rsidRDefault="00B220FE" w:rsidP="00F13445">
      <w:pPr>
        <w:ind w:left="720" w:firstLine="0"/>
      </w:pPr>
      <w:r>
        <w:rPr>
          <w:rFonts w:ascii="Times New Roman" w:hAnsi="Times New Roman"/>
        </w:rPr>
        <w:t>Not the past. Not the future. Only this.</w:t>
      </w:r>
    </w:p>
    <w:p w14:paraId="1F68841D" w14:textId="77777777" w:rsidR="00B220FE" w:rsidRDefault="00B220FE" w:rsidP="00F13445">
      <w:pPr>
        <w:ind w:left="720" w:firstLine="0"/>
      </w:pPr>
    </w:p>
    <w:p w14:paraId="07A1166B" w14:textId="77777777" w:rsidR="00B220FE" w:rsidRDefault="00B220FE" w:rsidP="00F13445">
      <w:pPr>
        <w:ind w:left="720" w:firstLine="0"/>
      </w:pPr>
      <w:r>
        <w:rPr>
          <w:rFonts w:ascii="Times New Roman" w:hAnsi="Times New Roman"/>
        </w:rPr>
        <w:t>You are not behind.</w:t>
      </w:r>
    </w:p>
    <w:p w14:paraId="49E5BE18" w14:textId="77777777" w:rsidR="00B220FE" w:rsidRDefault="00B220FE" w:rsidP="00F13445">
      <w:pPr>
        <w:ind w:left="720" w:firstLine="0"/>
      </w:pPr>
      <w:r>
        <w:rPr>
          <w:rFonts w:ascii="Times New Roman" w:hAnsi="Times New Roman"/>
        </w:rPr>
        <w:t>You are not lost.</w:t>
      </w:r>
    </w:p>
    <w:p w14:paraId="0DBA738A" w14:textId="77777777" w:rsidR="00B220FE" w:rsidRDefault="00B220FE" w:rsidP="00F13445">
      <w:pPr>
        <w:ind w:left="720" w:firstLine="0"/>
      </w:pPr>
      <w:r>
        <w:rPr>
          <w:rFonts w:ascii="Times New Roman" w:hAnsi="Times New Roman"/>
        </w:rPr>
        <w:t>You are simply becoming.</w:t>
      </w:r>
    </w:p>
    <w:p w14:paraId="44EF4049" w14:textId="77777777" w:rsidR="00B220FE" w:rsidRDefault="00B220FE" w:rsidP="00F13445">
      <w:pPr>
        <w:ind w:left="720" w:firstLine="0"/>
      </w:pPr>
    </w:p>
    <w:p w14:paraId="2982117A" w14:textId="77777777" w:rsidR="00B220FE" w:rsidRDefault="00B220FE" w:rsidP="00F13445">
      <w:pPr>
        <w:ind w:left="720" w:firstLine="0"/>
      </w:pPr>
      <w:r>
        <w:rPr>
          <w:rFonts w:ascii="Times New Roman" w:hAnsi="Times New Roman"/>
        </w:rPr>
        <w:t>And that is enough.</w:t>
      </w:r>
    </w:p>
    <w:p w14:paraId="7DE550CE" w14:textId="77777777" w:rsidR="00B220FE" w:rsidRDefault="00B220FE" w:rsidP="00F13445">
      <w:pPr>
        <w:ind w:left="720" w:firstLine="0"/>
      </w:pPr>
    </w:p>
    <w:p w14:paraId="6159E6B8" w14:textId="77777777" w:rsidR="00B220FE" w:rsidRDefault="00B220FE" w:rsidP="00F13445">
      <w:pPr>
        <w:pBdr>
          <w:bottom w:val="single" w:sz="6" w:space="1" w:color="auto"/>
        </w:pBdr>
        <w:ind w:left="720" w:firstLine="0"/>
      </w:pPr>
    </w:p>
    <w:p w14:paraId="688ABAF9" w14:textId="77777777" w:rsidR="00571CF3" w:rsidRDefault="00571CF3" w:rsidP="00F13445">
      <w:pPr>
        <w:pBdr>
          <w:bottom w:val="single" w:sz="6" w:space="1" w:color="auto"/>
        </w:pBdr>
        <w:ind w:left="720" w:firstLine="0"/>
      </w:pPr>
    </w:p>
    <w:p w14:paraId="357DB944" w14:textId="77777777" w:rsidR="00571CF3" w:rsidRDefault="00571CF3" w:rsidP="00F13445">
      <w:pPr>
        <w:pBdr>
          <w:bottom w:val="single" w:sz="6" w:space="1" w:color="auto"/>
        </w:pBdr>
        <w:ind w:left="720" w:firstLine="0"/>
      </w:pPr>
    </w:p>
    <w:p w14:paraId="326AB5A8" w14:textId="77777777" w:rsidR="00571CF3" w:rsidRDefault="00571CF3" w:rsidP="00F13445">
      <w:pPr>
        <w:pBdr>
          <w:bottom w:val="single" w:sz="6" w:space="1" w:color="auto"/>
        </w:pBdr>
        <w:ind w:left="720" w:firstLine="0"/>
      </w:pPr>
    </w:p>
    <w:p w14:paraId="04F54B91" w14:textId="77777777" w:rsidR="00571CF3" w:rsidRDefault="00571CF3" w:rsidP="00F13445">
      <w:pPr>
        <w:pBdr>
          <w:bottom w:val="single" w:sz="6" w:space="1" w:color="auto"/>
        </w:pBdr>
        <w:ind w:left="720" w:firstLine="0"/>
      </w:pPr>
    </w:p>
    <w:p w14:paraId="0615F4E0" w14:textId="77777777" w:rsidR="00571CF3" w:rsidRDefault="00571CF3" w:rsidP="00F13445">
      <w:pPr>
        <w:pBdr>
          <w:bottom w:val="single" w:sz="6" w:space="1" w:color="auto"/>
        </w:pBdr>
        <w:ind w:left="720" w:firstLine="0"/>
      </w:pPr>
    </w:p>
    <w:p w14:paraId="63ADEB42" w14:textId="77777777" w:rsidR="00571CF3" w:rsidRDefault="00571CF3" w:rsidP="00F13445">
      <w:pPr>
        <w:pBdr>
          <w:bottom w:val="single" w:sz="6" w:space="1" w:color="auto"/>
        </w:pBdr>
        <w:ind w:left="720" w:firstLine="0"/>
      </w:pPr>
    </w:p>
    <w:p w14:paraId="55AB2001" w14:textId="77777777" w:rsidR="00571CF3" w:rsidRDefault="00571CF3" w:rsidP="00F13445">
      <w:pPr>
        <w:pBdr>
          <w:bottom w:val="single" w:sz="6" w:space="1" w:color="auto"/>
        </w:pBdr>
        <w:ind w:left="720" w:firstLine="0"/>
      </w:pPr>
    </w:p>
    <w:p w14:paraId="6EC94C10" w14:textId="77777777" w:rsidR="00571CF3" w:rsidRDefault="00571CF3" w:rsidP="00F13445">
      <w:pPr>
        <w:pBdr>
          <w:bottom w:val="single" w:sz="6" w:space="1" w:color="auto"/>
        </w:pBdr>
        <w:ind w:left="720" w:firstLine="0"/>
      </w:pPr>
    </w:p>
    <w:p w14:paraId="64D9B3DC" w14:textId="77777777" w:rsidR="00B220FE" w:rsidRDefault="00B220FE" w:rsidP="00F13445">
      <w:pPr>
        <w:ind w:left="720" w:firstLine="0"/>
      </w:pPr>
    </w:p>
    <w:p w14:paraId="462CD2CB" w14:textId="77777777" w:rsidR="00903E61" w:rsidRDefault="00903E61" w:rsidP="00F13445">
      <w:pPr>
        <w:ind w:left="720" w:firstLine="0"/>
        <w:jc w:val="center"/>
      </w:pPr>
      <w:r>
        <w:rPr>
          <w:rFonts w:ascii="Times New Roman" w:hAnsi="Times New Roman"/>
        </w:rPr>
        <w:lastRenderedPageBreak/>
        <w:t>SECTION I: BECOMING</w:t>
      </w:r>
    </w:p>
    <w:p w14:paraId="409F88FE" w14:textId="77777777" w:rsidR="00903E61" w:rsidRDefault="00903E61" w:rsidP="00F13445">
      <w:pPr>
        <w:ind w:left="720" w:firstLine="0"/>
      </w:pPr>
    </w:p>
    <w:p w14:paraId="43574A8B" w14:textId="77777777" w:rsidR="00903E61" w:rsidRDefault="00903E61" w:rsidP="00F13445">
      <w:pPr>
        <w:ind w:left="720" w:firstLine="0"/>
      </w:pPr>
      <w:r>
        <w:rPr>
          <w:rFonts w:ascii="Times New Roman" w:hAnsi="Times New Roman"/>
        </w:rPr>
        <w:t>Page 6 – You Are Not Behind</w:t>
      </w:r>
    </w:p>
    <w:p w14:paraId="06D3A146" w14:textId="77777777" w:rsidR="00903E61" w:rsidRDefault="00903E61" w:rsidP="00F13445">
      <w:pPr>
        <w:ind w:left="720" w:firstLine="0"/>
      </w:pPr>
    </w:p>
    <w:p w14:paraId="7FDEA7AF" w14:textId="77777777" w:rsidR="00903E61" w:rsidRDefault="00903E61" w:rsidP="00F13445">
      <w:pPr>
        <w:ind w:left="720" w:firstLine="0"/>
      </w:pPr>
      <w:r>
        <w:rPr>
          <w:rFonts w:ascii="Times New Roman" w:hAnsi="Times New Roman"/>
        </w:rPr>
        <w:t>There is no race to becoming.</w:t>
      </w:r>
    </w:p>
    <w:p w14:paraId="1BD3D9B1" w14:textId="77777777" w:rsidR="00903E61" w:rsidRDefault="00903E61" w:rsidP="00F13445">
      <w:pPr>
        <w:ind w:left="720" w:firstLine="0"/>
      </w:pPr>
      <w:r>
        <w:rPr>
          <w:rFonts w:ascii="Times New Roman" w:hAnsi="Times New Roman"/>
        </w:rPr>
        <w:t>No invisible clock counting down the moments until you must have it all figured out.</w:t>
      </w:r>
    </w:p>
    <w:p w14:paraId="29530B2F" w14:textId="77777777" w:rsidR="00903E61" w:rsidRDefault="00903E61" w:rsidP="00F13445">
      <w:pPr>
        <w:ind w:left="720" w:firstLine="0"/>
      </w:pPr>
      <w:r>
        <w:rPr>
          <w:rFonts w:ascii="Times New Roman" w:hAnsi="Times New Roman"/>
        </w:rPr>
        <w:t>No rule that says you must be healed by now, or certain by now, or whole by now.</w:t>
      </w:r>
    </w:p>
    <w:p w14:paraId="71E0C02B" w14:textId="77777777" w:rsidR="00903E61" w:rsidRDefault="00903E61" w:rsidP="00F13445">
      <w:pPr>
        <w:ind w:left="720" w:firstLine="0"/>
      </w:pPr>
    </w:p>
    <w:p w14:paraId="5639375E" w14:textId="77777777" w:rsidR="00903E61" w:rsidRDefault="00903E61" w:rsidP="00F13445">
      <w:pPr>
        <w:ind w:left="720" w:firstLine="0"/>
      </w:pPr>
      <w:r>
        <w:rPr>
          <w:rFonts w:ascii="Times New Roman" w:hAnsi="Times New Roman"/>
        </w:rPr>
        <w:t>You are not behind.</w:t>
      </w:r>
    </w:p>
    <w:p w14:paraId="6C0DF3D4" w14:textId="77777777" w:rsidR="00903E61" w:rsidRDefault="00903E61" w:rsidP="00F13445">
      <w:pPr>
        <w:ind w:left="720" w:firstLine="0"/>
      </w:pPr>
      <w:r>
        <w:rPr>
          <w:rFonts w:ascii="Times New Roman" w:hAnsi="Times New Roman"/>
        </w:rPr>
        <w:t>You are simply unfolding.</w:t>
      </w:r>
    </w:p>
    <w:p w14:paraId="6E4FEE52" w14:textId="77777777" w:rsidR="00903E61" w:rsidRDefault="00903E61" w:rsidP="00F13445">
      <w:pPr>
        <w:ind w:left="720" w:firstLine="0"/>
      </w:pPr>
    </w:p>
    <w:p w14:paraId="0B76A59F" w14:textId="77777777" w:rsidR="00903E61" w:rsidRDefault="00903E61" w:rsidP="00F13445">
      <w:pPr>
        <w:ind w:left="720" w:firstLine="0"/>
      </w:pPr>
      <w:r>
        <w:rPr>
          <w:rFonts w:ascii="Times New Roman" w:hAnsi="Times New Roman"/>
        </w:rPr>
        <w:t>Some flowers bloom in spring, some in the warmth of summer, and others wait until autumn to open.</w:t>
      </w:r>
    </w:p>
    <w:p w14:paraId="61BC728B" w14:textId="77777777" w:rsidR="00903E61" w:rsidRDefault="00903E61" w:rsidP="00F13445">
      <w:pPr>
        <w:ind w:left="720" w:firstLine="0"/>
      </w:pPr>
      <w:r>
        <w:rPr>
          <w:rFonts w:ascii="Times New Roman" w:hAnsi="Times New Roman"/>
        </w:rPr>
        <w:t>And then, there are those that bloom in the quiet of winter—small, delicate, against the odds.</w:t>
      </w:r>
    </w:p>
    <w:p w14:paraId="158317AA" w14:textId="77777777" w:rsidR="00903E61" w:rsidRDefault="00903E61" w:rsidP="00F13445">
      <w:pPr>
        <w:ind w:left="720" w:firstLine="0"/>
      </w:pPr>
    </w:p>
    <w:p w14:paraId="612F8E14" w14:textId="77777777" w:rsidR="00903E61" w:rsidRDefault="00903E61" w:rsidP="00F13445">
      <w:pPr>
        <w:ind w:left="720" w:firstLine="0"/>
      </w:pPr>
      <w:r>
        <w:rPr>
          <w:rFonts w:ascii="Times New Roman" w:hAnsi="Times New Roman"/>
        </w:rPr>
        <w:t>Who is to say which is right?</w:t>
      </w:r>
    </w:p>
    <w:p w14:paraId="786A6D61" w14:textId="77777777" w:rsidR="00903E61" w:rsidRDefault="00903E61" w:rsidP="00F13445">
      <w:pPr>
        <w:ind w:left="720" w:firstLine="0"/>
      </w:pPr>
      <w:r>
        <w:rPr>
          <w:rFonts w:ascii="Times New Roman" w:hAnsi="Times New Roman"/>
        </w:rPr>
        <w:t>Who is to say which is too late?</w:t>
      </w:r>
    </w:p>
    <w:p w14:paraId="25F31375" w14:textId="77777777" w:rsidR="00903E61" w:rsidRDefault="00903E61" w:rsidP="00F13445">
      <w:pPr>
        <w:ind w:left="720" w:firstLine="0"/>
      </w:pPr>
    </w:p>
    <w:p w14:paraId="793E34A9" w14:textId="77777777" w:rsidR="00903E61" w:rsidRDefault="00903E61" w:rsidP="00F13445">
      <w:pPr>
        <w:ind w:left="720" w:firstLine="0"/>
      </w:pPr>
      <w:r>
        <w:rPr>
          <w:rFonts w:ascii="Times New Roman" w:hAnsi="Times New Roman"/>
        </w:rPr>
        <w:t>You are not too late.</w:t>
      </w:r>
    </w:p>
    <w:p w14:paraId="62772A55" w14:textId="77777777" w:rsidR="00903E61" w:rsidRDefault="00903E61" w:rsidP="00F13445">
      <w:pPr>
        <w:ind w:left="720" w:firstLine="0"/>
      </w:pPr>
      <w:r>
        <w:rPr>
          <w:rFonts w:ascii="Times New Roman" w:hAnsi="Times New Roman"/>
        </w:rPr>
        <w:t>You are not too slow.</w:t>
      </w:r>
    </w:p>
    <w:p w14:paraId="109FF14C" w14:textId="77777777" w:rsidR="00903E61" w:rsidRDefault="00903E61" w:rsidP="00F13445">
      <w:pPr>
        <w:ind w:left="720" w:firstLine="0"/>
      </w:pPr>
      <w:r>
        <w:rPr>
          <w:rFonts w:ascii="Times New Roman" w:hAnsi="Times New Roman"/>
        </w:rPr>
        <w:t>You are not falling behind.</w:t>
      </w:r>
    </w:p>
    <w:p w14:paraId="62F8B218" w14:textId="77777777" w:rsidR="00903E61" w:rsidRDefault="00903E61" w:rsidP="00F13445">
      <w:pPr>
        <w:ind w:left="720" w:firstLine="0"/>
      </w:pPr>
    </w:p>
    <w:p w14:paraId="79D5397A" w14:textId="77777777" w:rsidR="00903E61" w:rsidRDefault="00903E61" w:rsidP="00F13445">
      <w:pPr>
        <w:ind w:left="720" w:firstLine="0"/>
      </w:pPr>
      <w:r>
        <w:rPr>
          <w:rFonts w:ascii="Times New Roman" w:hAnsi="Times New Roman"/>
        </w:rPr>
        <w:t>You are blooming in your own season.</w:t>
      </w:r>
    </w:p>
    <w:p w14:paraId="040AF9B5" w14:textId="77777777" w:rsidR="00903E61" w:rsidRDefault="00903E61" w:rsidP="00F13445">
      <w:pPr>
        <w:ind w:left="720" w:firstLine="0"/>
      </w:pPr>
    </w:p>
    <w:p w14:paraId="341A35F3"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Question for You</w:t>
      </w:r>
    </w:p>
    <w:p w14:paraId="6C9470A9" w14:textId="77777777" w:rsidR="00903E61" w:rsidRDefault="00903E61" w:rsidP="00F13445">
      <w:pPr>
        <w:ind w:left="720" w:firstLine="0"/>
      </w:pPr>
    </w:p>
    <w:p w14:paraId="15B2E4E1" w14:textId="77777777" w:rsidR="00903E61" w:rsidRDefault="00903E61" w:rsidP="00F13445">
      <w:pPr>
        <w:ind w:left="720" w:firstLine="0"/>
      </w:pPr>
      <w:r>
        <w:rPr>
          <w:rFonts w:ascii="Times New Roman" w:hAnsi="Times New Roman"/>
        </w:rPr>
        <w:t>If you let go of the pressure to be anywhere other than where you are, what would you do differently today?</w:t>
      </w:r>
    </w:p>
    <w:p w14:paraId="0B034B5B" w14:textId="77777777" w:rsidR="00903E61" w:rsidRDefault="00903E61" w:rsidP="00F13445">
      <w:pPr>
        <w:ind w:left="720" w:firstLine="0"/>
      </w:pPr>
    </w:p>
    <w:p w14:paraId="186E9DB4" w14:textId="77777777" w:rsidR="00903E61" w:rsidRDefault="00903E61" w:rsidP="00F13445">
      <w:pPr>
        <w:ind w:left="720" w:firstLine="0"/>
      </w:pPr>
      <w:r>
        <w:rPr>
          <w:rFonts w:ascii="Times New Roman" w:hAnsi="Times New Roman"/>
        </w:rPr>
        <w:t>Take a breath. Be honest with yourself. Write it down.</w:t>
      </w:r>
    </w:p>
    <w:p w14:paraId="66A4CC58" w14:textId="77777777" w:rsidR="00903E61" w:rsidRDefault="00903E61" w:rsidP="00F13445">
      <w:pPr>
        <w:ind w:left="720" w:firstLine="0"/>
      </w:pPr>
    </w:p>
    <w:p w14:paraId="5B403085"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8925561" w14:textId="77777777" w:rsidR="00903E61" w:rsidRDefault="00903E61" w:rsidP="00F13445">
      <w:pPr>
        <w:ind w:left="720" w:firstLine="0"/>
      </w:pPr>
    </w:p>
    <w:p w14:paraId="30E235C4" w14:textId="77777777" w:rsidR="00903E61" w:rsidRDefault="00903E61" w:rsidP="00F13445">
      <w:pPr>
        <w:pBdr>
          <w:bottom w:val="single" w:sz="6" w:space="1" w:color="auto"/>
        </w:pBdr>
        <w:ind w:left="720" w:firstLine="0"/>
      </w:pPr>
    </w:p>
    <w:p w14:paraId="2C21C376" w14:textId="77777777" w:rsidR="00903E61" w:rsidRDefault="00903E61" w:rsidP="00F13445">
      <w:pPr>
        <w:ind w:left="720" w:firstLine="0"/>
      </w:pPr>
    </w:p>
    <w:p w14:paraId="2654596A" w14:textId="77777777" w:rsidR="00903E61" w:rsidRDefault="00903E61" w:rsidP="00F13445">
      <w:pPr>
        <w:pBdr>
          <w:bottom w:val="single" w:sz="6" w:space="1" w:color="auto"/>
        </w:pBdr>
        <w:ind w:left="720" w:firstLine="0"/>
      </w:pPr>
    </w:p>
    <w:p w14:paraId="7AAC942B" w14:textId="77777777" w:rsidR="00903E61" w:rsidRDefault="00903E61" w:rsidP="00F13445">
      <w:pPr>
        <w:ind w:left="720" w:firstLine="0"/>
      </w:pPr>
    </w:p>
    <w:p w14:paraId="49BD311A" w14:textId="77777777" w:rsidR="00903E61" w:rsidRDefault="00903E61" w:rsidP="00F13445">
      <w:pPr>
        <w:pBdr>
          <w:bottom w:val="single" w:sz="6" w:space="1" w:color="auto"/>
        </w:pBdr>
        <w:ind w:left="720" w:firstLine="0"/>
      </w:pPr>
    </w:p>
    <w:p w14:paraId="1039876F" w14:textId="77777777" w:rsidR="00903E61" w:rsidRDefault="00903E61" w:rsidP="00F13445">
      <w:pPr>
        <w:ind w:left="720" w:firstLine="0"/>
      </w:pPr>
    </w:p>
    <w:p w14:paraId="0A0D641A"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Gentle Truths to Hold Onto</w:t>
      </w:r>
    </w:p>
    <w:p w14:paraId="3EC5E474" w14:textId="77777777" w:rsidR="00903E61" w:rsidRDefault="00903E61" w:rsidP="00F13445">
      <w:pPr>
        <w:ind w:left="720" w:firstLine="0"/>
      </w:pPr>
    </w:p>
    <w:p w14:paraId="48DA1A05"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19"/>
          </mc:Choice>
          <mc:Fallback>
            <w:t>🌙</w:t>
          </mc:Fallback>
        </mc:AlternateContent>
      </w:r>
      <w:r>
        <w:rPr>
          <w:rFonts w:ascii="Times New Roman" w:hAnsi="Times New Roman"/>
        </w:rPr>
        <w:t xml:space="preserve"> You are not lost. You are finding your way.</w:t>
      </w:r>
    </w:p>
    <w:p w14:paraId="72251086"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19"/>
          </mc:Choice>
          <mc:Fallback>
            <w:t>🌙</w:t>
          </mc:Fallback>
        </mc:AlternateContent>
      </w:r>
      <w:r>
        <w:rPr>
          <w:rFonts w:ascii="Times New Roman" w:hAnsi="Times New Roman"/>
        </w:rPr>
        <w:t xml:space="preserve"> You are not failing. You are learning.</w:t>
      </w:r>
    </w:p>
    <w:p w14:paraId="12F7D54D" w14:textId="77777777" w:rsidR="00903E61" w:rsidRDefault="00903E6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19"/>
          </mc:Choice>
          <mc:Fallback>
            <w:t>🌙</w:t>
          </mc:Fallback>
        </mc:AlternateContent>
      </w:r>
      <w:r>
        <w:rPr>
          <w:rFonts w:ascii="Times New Roman" w:hAnsi="Times New Roman"/>
        </w:rPr>
        <w:t xml:space="preserve"> You are not running out of time. You are exactly where you need to be.</w:t>
      </w:r>
    </w:p>
    <w:p w14:paraId="48BE9EBF" w14:textId="77777777" w:rsidR="00903E61" w:rsidRDefault="00903E61" w:rsidP="00F13445">
      <w:pPr>
        <w:ind w:left="720" w:firstLine="0"/>
      </w:pPr>
    </w:p>
    <w:p w14:paraId="53DCF2EE" w14:textId="77777777" w:rsidR="00903E61" w:rsidRDefault="00903E61" w:rsidP="00F13445">
      <w:pPr>
        <w:ind w:left="720" w:firstLine="0"/>
      </w:pPr>
      <w:r>
        <w:rPr>
          <w:rFonts w:ascii="Times New Roman" w:hAnsi="Times New Roman"/>
        </w:rPr>
        <w:t>Let this truth settle into your heart: You are already enough.</w:t>
      </w:r>
    </w:p>
    <w:p w14:paraId="5E6083BA" w14:textId="77777777" w:rsidR="00903E61" w:rsidRDefault="00903E61" w:rsidP="00F13445">
      <w:pPr>
        <w:ind w:left="720" w:firstLine="0"/>
      </w:pPr>
    </w:p>
    <w:p w14:paraId="37AA6CA8" w14:textId="77777777" w:rsidR="00903E61" w:rsidRDefault="00903E61" w:rsidP="00F13445">
      <w:pPr>
        <w:pBdr>
          <w:bottom w:val="single" w:sz="6" w:space="1" w:color="auto"/>
        </w:pBdr>
        <w:ind w:left="720" w:firstLine="0"/>
      </w:pPr>
    </w:p>
    <w:p w14:paraId="01129D55" w14:textId="77777777" w:rsidR="00571CF3" w:rsidRDefault="00571CF3" w:rsidP="00F13445">
      <w:pPr>
        <w:pBdr>
          <w:bottom w:val="single" w:sz="6" w:space="1" w:color="auto"/>
        </w:pBdr>
        <w:ind w:left="720" w:firstLine="0"/>
      </w:pPr>
    </w:p>
    <w:p w14:paraId="714AD791" w14:textId="77777777" w:rsidR="00571CF3" w:rsidRDefault="00571CF3" w:rsidP="00F13445">
      <w:pPr>
        <w:pBdr>
          <w:bottom w:val="single" w:sz="6" w:space="1" w:color="auto"/>
        </w:pBdr>
        <w:ind w:left="720" w:firstLine="0"/>
      </w:pPr>
    </w:p>
    <w:p w14:paraId="3AA3F8F8" w14:textId="77777777" w:rsidR="00571CF3" w:rsidRDefault="00571CF3" w:rsidP="00F13445">
      <w:pPr>
        <w:pBdr>
          <w:bottom w:val="single" w:sz="6" w:space="1" w:color="auto"/>
        </w:pBdr>
        <w:ind w:left="720" w:firstLine="0"/>
      </w:pPr>
    </w:p>
    <w:p w14:paraId="0ACB842E" w14:textId="77777777" w:rsidR="00571CF3" w:rsidRDefault="00571CF3" w:rsidP="00F13445">
      <w:pPr>
        <w:pBdr>
          <w:bottom w:val="single" w:sz="6" w:space="1" w:color="auto"/>
        </w:pBdr>
        <w:ind w:left="720" w:firstLine="0"/>
      </w:pPr>
    </w:p>
    <w:p w14:paraId="0F90C428" w14:textId="77777777" w:rsidR="00571CF3" w:rsidRDefault="00571CF3" w:rsidP="00F13445">
      <w:pPr>
        <w:pBdr>
          <w:bottom w:val="single" w:sz="6" w:space="1" w:color="auto"/>
        </w:pBdr>
        <w:ind w:left="720" w:firstLine="0"/>
      </w:pPr>
    </w:p>
    <w:p w14:paraId="0DA740A2" w14:textId="77777777" w:rsidR="00571CF3" w:rsidRDefault="00571CF3" w:rsidP="00F13445">
      <w:pPr>
        <w:pBdr>
          <w:bottom w:val="single" w:sz="6" w:space="1" w:color="auto"/>
        </w:pBdr>
        <w:ind w:left="720" w:firstLine="0"/>
      </w:pPr>
    </w:p>
    <w:p w14:paraId="686ECC17" w14:textId="77777777" w:rsidR="00571CF3" w:rsidRDefault="00571CF3" w:rsidP="00F13445">
      <w:pPr>
        <w:pBdr>
          <w:bottom w:val="single" w:sz="6" w:space="1" w:color="auto"/>
        </w:pBdr>
        <w:ind w:left="720" w:firstLine="0"/>
      </w:pPr>
    </w:p>
    <w:p w14:paraId="5C7D2557" w14:textId="77777777" w:rsidR="00571CF3" w:rsidRDefault="00571CF3" w:rsidP="00F13445">
      <w:pPr>
        <w:pBdr>
          <w:bottom w:val="single" w:sz="6" w:space="1" w:color="auto"/>
        </w:pBdr>
        <w:ind w:left="720" w:firstLine="0"/>
      </w:pPr>
    </w:p>
    <w:p w14:paraId="6C680171" w14:textId="77777777" w:rsidR="00571CF3" w:rsidRDefault="00571CF3" w:rsidP="00F13445">
      <w:pPr>
        <w:pBdr>
          <w:bottom w:val="single" w:sz="6" w:space="1" w:color="auto"/>
        </w:pBdr>
        <w:ind w:left="720" w:firstLine="0"/>
      </w:pPr>
    </w:p>
    <w:p w14:paraId="0860D332" w14:textId="77777777" w:rsidR="00571CF3" w:rsidRDefault="00571CF3" w:rsidP="00F13445">
      <w:pPr>
        <w:pBdr>
          <w:bottom w:val="single" w:sz="6" w:space="1" w:color="auto"/>
        </w:pBdr>
        <w:ind w:left="720" w:firstLine="0"/>
      </w:pPr>
    </w:p>
    <w:p w14:paraId="6F094C2D" w14:textId="77777777" w:rsidR="00571CF3" w:rsidRDefault="00571CF3" w:rsidP="00F13445">
      <w:pPr>
        <w:pBdr>
          <w:bottom w:val="single" w:sz="6" w:space="1" w:color="auto"/>
        </w:pBdr>
        <w:ind w:left="720" w:firstLine="0"/>
      </w:pPr>
    </w:p>
    <w:p w14:paraId="1DD0F1A5" w14:textId="77777777" w:rsidR="00571CF3" w:rsidRDefault="00571CF3" w:rsidP="00F13445">
      <w:pPr>
        <w:pBdr>
          <w:bottom w:val="single" w:sz="6" w:space="1" w:color="auto"/>
        </w:pBdr>
        <w:ind w:left="720" w:firstLine="0"/>
      </w:pPr>
    </w:p>
    <w:p w14:paraId="03DFDE61" w14:textId="77777777" w:rsidR="00571CF3" w:rsidRDefault="00571CF3" w:rsidP="00F13445">
      <w:pPr>
        <w:pBdr>
          <w:bottom w:val="single" w:sz="6" w:space="1" w:color="auto"/>
        </w:pBdr>
        <w:ind w:left="720" w:firstLine="0"/>
      </w:pPr>
    </w:p>
    <w:p w14:paraId="708F6FF2" w14:textId="77777777" w:rsidR="00571CF3" w:rsidRDefault="00571CF3" w:rsidP="00F13445">
      <w:pPr>
        <w:pBdr>
          <w:bottom w:val="single" w:sz="6" w:space="1" w:color="auto"/>
        </w:pBdr>
        <w:ind w:left="720" w:firstLine="0"/>
      </w:pPr>
    </w:p>
    <w:p w14:paraId="6135FBF0" w14:textId="77777777" w:rsidR="00571CF3" w:rsidRDefault="00571CF3" w:rsidP="00F13445">
      <w:pPr>
        <w:pBdr>
          <w:bottom w:val="single" w:sz="6" w:space="1" w:color="auto"/>
        </w:pBdr>
        <w:ind w:left="720" w:firstLine="0"/>
      </w:pPr>
    </w:p>
    <w:p w14:paraId="318E8F88" w14:textId="77777777" w:rsidR="00571CF3" w:rsidRDefault="00571CF3" w:rsidP="00F13445">
      <w:pPr>
        <w:pBdr>
          <w:bottom w:val="single" w:sz="6" w:space="1" w:color="auto"/>
        </w:pBdr>
        <w:ind w:left="720" w:firstLine="0"/>
      </w:pPr>
    </w:p>
    <w:p w14:paraId="39E2ACCF" w14:textId="77777777" w:rsidR="00571CF3" w:rsidRDefault="00571CF3" w:rsidP="00F13445">
      <w:pPr>
        <w:pBdr>
          <w:bottom w:val="single" w:sz="6" w:space="1" w:color="auto"/>
        </w:pBdr>
        <w:ind w:left="720" w:firstLine="0"/>
      </w:pPr>
    </w:p>
    <w:p w14:paraId="1986C8EA" w14:textId="77777777" w:rsidR="00571CF3" w:rsidRDefault="00571CF3" w:rsidP="00F13445">
      <w:pPr>
        <w:pBdr>
          <w:bottom w:val="single" w:sz="6" w:space="1" w:color="auto"/>
        </w:pBdr>
        <w:ind w:left="720" w:firstLine="0"/>
      </w:pPr>
    </w:p>
    <w:p w14:paraId="5B2E7320" w14:textId="77777777" w:rsidR="00571CF3" w:rsidRDefault="00571CF3" w:rsidP="00F13445">
      <w:pPr>
        <w:pBdr>
          <w:bottom w:val="single" w:sz="6" w:space="1" w:color="auto"/>
        </w:pBdr>
        <w:ind w:left="720" w:firstLine="0"/>
      </w:pPr>
    </w:p>
    <w:p w14:paraId="410584A4" w14:textId="77777777" w:rsidR="00571CF3" w:rsidRDefault="00571CF3" w:rsidP="00F13445">
      <w:pPr>
        <w:pBdr>
          <w:bottom w:val="single" w:sz="6" w:space="1" w:color="auto"/>
        </w:pBdr>
        <w:ind w:left="720" w:firstLine="0"/>
      </w:pPr>
    </w:p>
    <w:p w14:paraId="2076DA1B" w14:textId="77777777" w:rsidR="00571CF3" w:rsidRDefault="00571CF3" w:rsidP="00F13445">
      <w:pPr>
        <w:pBdr>
          <w:bottom w:val="single" w:sz="6" w:space="1" w:color="auto"/>
        </w:pBdr>
        <w:ind w:left="720" w:firstLine="0"/>
      </w:pPr>
    </w:p>
    <w:p w14:paraId="38F42519" w14:textId="77777777" w:rsidR="00903E61" w:rsidRDefault="00903E61" w:rsidP="00F13445">
      <w:pPr>
        <w:ind w:left="720" w:firstLine="0"/>
      </w:pPr>
    </w:p>
    <w:p w14:paraId="5E749D6E" w14:textId="77777777" w:rsidR="006243FF" w:rsidRDefault="006243FF" w:rsidP="00F13445">
      <w:pPr>
        <w:ind w:left="720" w:firstLine="0"/>
        <w:jc w:val="center"/>
      </w:pPr>
      <w:r>
        <w:rPr>
          <w:rFonts w:ascii="Times New Roman" w:hAnsi="Times New Roman"/>
        </w:rPr>
        <w:lastRenderedPageBreak/>
        <w:t>SECTION I: BECOMING</w:t>
      </w:r>
    </w:p>
    <w:p w14:paraId="3AC86F96" w14:textId="77777777" w:rsidR="006243FF" w:rsidRDefault="006243FF" w:rsidP="00F13445">
      <w:pPr>
        <w:ind w:left="720" w:firstLine="0"/>
      </w:pPr>
    </w:p>
    <w:p w14:paraId="366D932D" w14:textId="77777777" w:rsidR="006243FF" w:rsidRDefault="006243FF" w:rsidP="00F13445">
      <w:pPr>
        <w:ind w:left="720" w:firstLine="0"/>
      </w:pPr>
      <w:r>
        <w:rPr>
          <w:rFonts w:ascii="Times New Roman" w:hAnsi="Times New Roman"/>
        </w:rPr>
        <w:t>Page 7 – A Letter to the One Who Feels Too Much</w:t>
      </w:r>
    </w:p>
    <w:p w14:paraId="24B3FC57" w14:textId="77777777" w:rsidR="006243FF" w:rsidRDefault="006243FF" w:rsidP="00F13445">
      <w:pPr>
        <w:ind w:left="720" w:firstLine="0"/>
      </w:pPr>
    </w:p>
    <w:p w14:paraId="27E46B07" w14:textId="77777777" w:rsidR="006243FF" w:rsidRDefault="006243FF" w:rsidP="00F13445">
      <w:pPr>
        <w:ind w:left="720" w:firstLine="0"/>
      </w:pPr>
      <w:r>
        <w:rPr>
          <w:rFonts w:ascii="Times New Roman" w:hAnsi="Times New Roman"/>
        </w:rPr>
        <w:t>Dear You,</w:t>
      </w:r>
    </w:p>
    <w:p w14:paraId="00EAA1B8" w14:textId="77777777" w:rsidR="006243FF" w:rsidRDefault="006243FF" w:rsidP="00F13445">
      <w:pPr>
        <w:ind w:left="720" w:firstLine="0"/>
      </w:pPr>
    </w:p>
    <w:p w14:paraId="444ACFD5" w14:textId="77777777" w:rsidR="006243FF" w:rsidRDefault="006243FF" w:rsidP="00F13445">
      <w:pPr>
        <w:ind w:left="720" w:firstLine="0"/>
      </w:pPr>
      <w:r>
        <w:rPr>
          <w:rFonts w:ascii="Times New Roman" w:hAnsi="Times New Roman"/>
        </w:rPr>
        <w:t>I know what it’s like to feel everything so deeply.</w:t>
      </w:r>
    </w:p>
    <w:p w14:paraId="0513FCDE" w14:textId="77777777" w:rsidR="006243FF" w:rsidRDefault="006243FF" w:rsidP="00F13445">
      <w:pPr>
        <w:ind w:left="720" w:firstLine="0"/>
      </w:pPr>
      <w:r>
        <w:rPr>
          <w:rFonts w:ascii="Times New Roman" w:hAnsi="Times New Roman"/>
        </w:rPr>
        <w:t>To be the one who carries the weight of the world in their heart.</w:t>
      </w:r>
    </w:p>
    <w:p w14:paraId="6AD89176" w14:textId="77777777" w:rsidR="006243FF" w:rsidRDefault="006243FF" w:rsidP="00F13445">
      <w:pPr>
        <w:ind w:left="720" w:firstLine="0"/>
      </w:pPr>
      <w:r>
        <w:rPr>
          <w:rFonts w:ascii="Times New Roman" w:hAnsi="Times New Roman"/>
        </w:rPr>
        <w:t>To see beauty where others see nothing,</w:t>
      </w:r>
    </w:p>
    <w:p w14:paraId="11513A48" w14:textId="3F236D9D" w:rsidR="006243FF" w:rsidRDefault="006243FF" w:rsidP="00F13445">
      <w:pPr>
        <w:ind w:left="720" w:firstLine="0"/>
      </w:pPr>
      <w:r>
        <w:rPr>
          <w:rFonts w:ascii="Times New Roman" w:hAnsi="Times New Roman"/>
        </w:rPr>
        <w:t>To ache for things you cannot name.</w:t>
      </w:r>
    </w:p>
    <w:p w14:paraId="74358A89" w14:textId="77777777" w:rsidR="006243FF" w:rsidRDefault="006243FF" w:rsidP="00F13445">
      <w:pPr>
        <w:ind w:left="720" w:firstLine="0"/>
      </w:pPr>
    </w:p>
    <w:p w14:paraId="45109451" w14:textId="77777777" w:rsidR="006243FF" w:rsidRDefault="006243FF" w:rsidP="00F13445">
      <w:pPr>
        <w:ind w:left="720" w:firstLine="0"/>
      </w:pPr>
      <w:r>
        <w:rPr>
          <w:rFonts w:ascii="Times New Roman" w:hAnsi="Times New Roman"/>
        </w:rPr>
        <w:t>I know what it’s like to love so fully it terrifies you,</w:t>
      </w:r>
    </w:p>
    <w:p w14:paraId="2816CCA8" w14:textId="6C67671A" w:rsidR="006243FF" w:rsidRDefault="006243FF" w:rsidP="00F13445">
      <w:pPr>
        <w:ind w:left="720" w:firstLine="0"/>
      </w:pPr>
      <w:r>
        <w:rPr>
          <w:rFonts w:ascii="Times New Roman" w:hAnsi="Times New Roman"/>
        </w:rPr>
        <w:t>To break so quietly no one notices,</w:t>
      </w:r>
    </w:p>
    <w:p w14:paraId="0DB60BB9" w14:textId="3F06278A" w:rsidR="006243FF" w:rsidRDefault="006243FF" w:rsidP="00F13445">
      <w:pPr>
        <w:ind w:left="720" w:firstLine="0"/>
      </w:pPr>
      <w:r>
        <w:rPr>
          <w:rFonts w:ascii="Times New Roman" w:hAnsi="Times New Roman"/>
        </w:rPr>
        <w:t>To hold onto people longer than they hold onto you.</w:t>
      </w:r>
    </w:p>
    <w:p w14:paraId="1BEC5EA6" w14:textId="77777777" w:rsidR="006243FF" w:rsidRDefault="006243FF" w:rsidP="00F13445">
      <w:pPr>
        <w:ind w:left="720" w:firstLine="0"/>
      </w:pPr>
    </w:p>
    <w:p w14:paraId="55F7C0BF" w14:textId="77777777" w:rsidR="006243FF" w:rsidRDefault="006243FF" w:rsidP="00F13445">
      <w:pPr>
        <w:ind w:left="720" w:firstLine="0"/>
      </w:pPr>
      <w:r>
        <w:rPr>
          <w:rFonts w:ascii="Times New Roman" w:hAnsi="Times New Roman"/>
        </w:rPr>
        <w:t>But listen to me—your softness is not a weakness.</w:t>
      </w:r>
    </w:p>
    <w:p w14:paraId="1CAA534E" w14:textId="77777777" w:rsidR="006243FF" w:rsidRDefault="006243FF" w:rsidP="00F13445">
      <w:pPr>
        <w:ind w:left="720" w:firstLine="0"/>
      </w:pPr>
      <w:r>
        <w:rPr>
          <w:rFonts w:ascii="Times New Roman" w:hAnsi="Times New Roman"/>
        </w:rPr>
        <w:t>Your heart, in all its tenderness, was never meant to be hardened.</w:t>
      </w:r>
    </w:p>
    <w:p w14:paraId="4D4A8ABC" w14:textId="77777777" w:rsidR="006243FF" w:rsidRDefault="006243FF" w:rsidP="00F13445">
      <w:pPr>
        <w:ind w:left="720" w:firstLine="0"/>
      </w:pPr>
    </w:p>
    <w:p w14:paraId="3FB93F5D" w14:textId="77777777" w:rsidR="006243FF" w:rsidRDefault="006243FF" w:rsidP="00F13445">
      <w:pPr>
        <w:ind w:left="720" w:firstLine="0"/>
      </w:pPr>
      <w:r>
        <w:rPr>
          <w:rFonts w:ascii="Times New Roman" w:hAnsi="Times New Roman"/>
        </w:rPr>
        <w:t>The world will try to make you believe that you must be louder to be heard,</w:t>
      </w:r>
    </w:p>
    <w:p w14:paraId="40C0B04C" w14:textId="0DC80620" w:rsidR="006243FF" w:rsidRDefault="006243FF" w:rsidP="00F13445">
      <w:pPr>
        <w:ind w:left="720" w:firstLine="0"/>
      </w:pPr>
      <w:r>
        <w:rPr>
          <w:rFonts w:ascii="Times New Roman" w:hAnsi="Times New Roman"/>
        </w:rPr>
        <w:t>That you must be tougher to survive,</w:t>
      </w:r>
    </w:p>
    <w:p w14:paraId="3B382176" w14:textId="051649B6" w:rsidR="006243FF" w:rsidRDefault="006243FF" w:rsidP="00F13445">
      <w:pPr>
        <w:ind w:left="720" w:firstLine="0"/>
      </w:pPr>
      <w:r>
        <w:rPr>
          <w:rFonts w:ascii="Times New Roman" w:hAnsi="Times New Roman"/>
        </w:rPr>
        <w:t>That sensitivity is something to be ashamed of.</w:t>
      </w:r>
    </w:p>
    <w:p w14:paraId="73687B23" w14:textId="77777777" w:rsidR="006243FF" w:rsidRDefault="006243FF" w:rsidP="00F13445">
      <w:pPr>
        <w:ind w:left="720" w:firstLine="0"/>
      </w:pPr>
    </w:p>
    <w:p w14:paraId="0A48F4AA" w14:textId="77777777" w:rsidR="006243FF" w:rsidRDefault="006243FF" w:rsidP="00F13445">
      <w:pPr>
        <w:ind w:left="720" w:firstLine="0"/>
      </w:pPr>
      <w:r>
        <w:rPr>
          <w:rFonts w:ascii="Times New Roman" w:hAnsi="Times New Roman"/>
        </w:rPr>
        <w:t>But I need you to know this:</w:t>
      </w:r>
    </w:p>
    <w:p w14:paraId="2BDED67B" w14:textId="77777777" w:rsidR="006243FF" w:rsidRDefault="006243FF" w:rsidP="00F13445">
      <w:pPr>
        <w:ind w:left="720" w:firstLine="0"/>
      </w:pPr>
      <w:r>
        <w:rPr>
          <w:rFonts w:ascii="Times New Roman" w:hAnsi="Times New Roman"/>
        </w:rPr>
        <w:t>Your softness is a revolution.</w:t>
      </w:r>
    </w:p>
    <w:p w14:paraId="1ED6F36B" w14:textId="77777777" w:rsidR="006243FF" w:rsidRDefault="006243FF" w:rsidP="00F13445">
      <w:pPr>
        <w:ind w:left="720" w:firstLine="0"/>
      </w:pPr>
      <w:r>
        <w:rPr>
          <w:rFonts w:ascii="Times New Roman" w:hAnsi="Times New Roman"/>
        </w:rPr>
        <w:lastRenderedPageBreak/>
        <w:t>It is the way the sun touches the earth without burning it.</w:t>
      </w:r>
    </w:p>
    <w:p w14:paraId="37451555" w14:textId="77777777" w:rsidR="006243FF" w:rsidRDefault="006243FF" w:rsidP="00F13445">
      <w:pPr>
        <w:ind w:left="720" w:firstLine="0"/>
      </w:pPr>
      <w:r>
        <w:rPr>
          <w:rFonts w:ascii="Times New Roman" w:hAnsi="Times New Roman"/>
        </w:rPr>
        <w:t>It is the way the ocean kisses the shore, then returns again and again.</w:t>
      </w:r>
    </w:p>
    <w:p w14:paraId="70501FF7" w14:textId="77777777" w:rsidR="006243FF" w:rsidRDefault="006243FF" w:rsidP="00F13445">
      <w:pPr>
        <w:ind w:left="720" w:firstLine="0"/>
      </w:pPr>
    </w:p>
    <w:p w14:paraId="4CE72883" w14:textId="77777777" w:rsidR="006243FF" w:rsidRDefault="006243FF" w:rsidP="00F13445">
      <w:pPr>
        <w:ind w:left="720" w:firstLine="0"/>
      </w:pPr>
      <w:r>
        <w:rPr>
          <w:rFonts w:ascii="Times New Roman" w:hAnsi="Times New Roman"/>
        </w:rPr>
        <w:t>You are allowed to feel deeply.</w:t>
      </w:r>
    </w:p>
    <w:p w14:paraId="5B0A0513" w14:textId="77777777" w:rsidR="006243FF" w:rsidRDefault="006243FF" w:rsidP="00F13445">
      <w:pPr>
        <w:ind w:left="720" w:firstLine="0"/>
      </w:pPr>
      <w:r>
        <w:rPr>
          <w:rFonts w:ascii="Times New Roman" w:hAnsi="Times New Roman"/>
        </w:rPr>
        <w:t>You are allowed to be gentle in a world that does not always understand.</w:t>
      </w:r>
    </w:p>
    <w:p w14:paraId="2A71A1CA" w14:textId="77777777" w:rsidR="006243FF" w:rsidRDefault="006243FF" w:rsidP="00F13445">
      <w:pPr>
        <w:ind w:left="720" w:firstLine="0"/>
      </w:pPr>
      <w:r>
        <w:rPr>
          <w:rFonts w:ascii="Times New Roman" w:hAnsi="Times New Roman"/>
        </w:rPr>
        <w:t>You are allowed to be exactly as you are—without apology.</w:t>
      </w:r>
    </w:p>
    <w:p w14:paraId="64588DD5" w14:textId="77777777" w:rsidR="006243FF" w:rsidRDefault="006243FF" w:rsidP="00F13445">
      <w:pPr>
        <w:ind w:left="720" w:firstLine="0"/>
      </w:pPr>
    </w:p>
    <w:p w14:paraId="34462136" w14:textId="77777777" w:rsidR="006243FF" w:rsidRDefault="006243FF" w:rsidP="00F13445">
      <w:pPr>
        <w:ind w:left="720" w:firstLine="0"/>
      </w:pPr>
      <w:r>
        <w:rPr>
          <w:rFonts w:ascii="Times New Roman" w:hAnsi="Times New Roman"/>
        </w:rPr>
        <w:t>With love,</w:t>
      </w:r>
    </w:p>
    <w:p w14:paraId="0174DFA0" w14:textId="77777777" w:rsidR="006243FF" w:rsidRDefault="006243FF" w:rsidP="00F13445">
      <w:pPr>
        <w:ind w:left="720" w:firstLine="0"/>
      </w:pPr>
      <w:r>
        <w:rPr>
          <w:rFonts w:ascii="Times New Roman" w:hAnsi="Times New Roman"/>
        </w:rPr>
        <w:t>A heart that understands yours.</w:t>
      </w:r>
    </w:p>
    <w:p w14:paraId="7BB3A9C7" w14:textId="77777777" w:rsidR="006243FF" w:rsidRDefault="006243FF" w:rsidP="00F13445">
      <w:pPr>
        <w:ind w:left="720" w:firstLine="0"/>
      </w:pPr>
    </w:p>
    <w:p w14:paraId="36854163" w14:textId="77777777" w:rsidR="006243FF" w:rsidRDefault="006243FF" w:rsidP="00F13445">
      <w:pPr>
        <w:pBdr>
          <w:bottom w:val="single" w:sz="6" w:space="1" w:color="auto"/>
        </w:pBdr>
        <w:ind w:left="720" w:firstLine="0"/>
      </w:pPr>
    </w:p>
    <w:p w14:paraId="4FCA23AE" w14:textId="77777777" w:rsidR="00571CF3" w:rsidRDefault="00571CF3" w:rsidP="00F13445">
      <w:pPr>
        <w:pBdr>
          <w:bottom w:val="single" w:sz="6" w:space="1" w:color="auto"/>
        </w:pBdr>
        <w:ind w:left="720" w:firstLine="0"/>
      </w:pPr>
    </w:p>
    <w:p w14:paraId="4062DC13" w14:textId="77777777" w:rsidR="00571CF3" w:rsidRDefault="00571CF3" w:rsidP="00F13445">
      <w:pPr>
        <w:pBdr>
          <w:bottom w:val="single" w:sz="6" w:space="1" w:color="auto"/>
        </w:pBdr>
        <w:ind w:left="720" w:firstLine="0"/>
      </w:pPr>
    </w:p>
    <w:p w14:paraId="6F3D3442" w14:textId="77777777" w:rsidR="00571CF3" w:rsidRDefault="00571CF3" w:rsidP="00F13445">
      <w:pPr>
        <w:pBdr>
          <w:bottom w:val="single" w:sz="6" w:space="1" w:color="auto"/>
        </w:pBdr>
        <w:ind w:left="720" w:firstLine="0"/>
      </w:pPr>
    </w:p>
    <w:p w14:paraId="27F99DB4" w14:textId="77777777" w:rsidR="00571CF3" w:rsidRDefault="00571CF3" w:rsidP="00F13445">
      <w:pPr>
        <w:pBdr>
          <w:bottom w:val="single" w:sz="6" w:space="1" w:color="auto"/>
        </w:pBdr>
        <w:ind w:left="720" w:firstLine="0"/>
      </w:pPr>
    </w:p>
    <w:p w14:paraId="2C66676A" w14:textId="77777777" w:rsidR="00571CF3" w:rsidRDefault="00571CF3" w:rsidP="00F13445">
      <w:pPr>
        <w:pBdr>
          <w:bottom w:val="single" w:sz="6" w:space="1" w:color="auto"/>
        </w:pBdr>
        <w:ind w:left="720" w:firstLine="0"/>
      </w:pPr>
    </w:p>
    <w:p w14:paraId="0699C1E1" w14:textId="77777777" w:rsidR="00571CF3" w:rsidRDefault="00571CF3" w:rsidP="00F13445">
      <w:pPr>
        <w:pBdr>
          <w:bottom w:val="single" w:sz="6" w:space="1" w:color="auto"/>
        </w:pBdr>
        <w:ind w:left="720" w:firstLine="0"/>
      </w:pPr>
    </w:p>
    <w:p w14:paraId="120360E5" w14:textId="77777777" w:rsidR="00571CF3" w:rsidRDefault="00571CF3" w:rsidP="00F13445">
      <w:pPr>
        <w:pBdr>
          <w:bottom w:val="single" w:sz="6" w:space="1" w:color="auto"/>
        </w:pBdr>
        <w:ind w:left="720" w:firstLine="0"/>
      </w:pPr>
    </w:p>
    <w:p w14:paraId="38D2005D" w14:textId="77777777" w:rsidR="00571CF3" w:rsidRDefault="00571CF3" w:rsidP="00F13445">
      <w:pPr>
        <w:pBdr>
          <w:bottom w:val="single" w:sz="6" w:space="1" w:color="auto"/>
        </w:pBdr>
        <w:ind w:left="720" w:firstLine="0"/>
      </w:pPr>
    </w:p>
    <w:p w14:paraId="11957376" w14:textId="77777777" w:rsidR="00571CF3" w:rsidRDefault="00571CF3" w:rsidP="00F13445">
      <w:pPr>
        <w:pBdr>
          <w:bottom w:val="single" w:sz="6" w:space="1" w:color="auto"/>
        </w:pBdr>
        <w:ind w:left="720" w:firstLine="0"/>
      </w:pPr>
    </w:p>
    <w:p w14:paraId="03F120A1" w14:textId="77777777" w:rsidR="00571CF3" w:rsidRDefault="00571CF3" w:rsidP="00F13445">
      <w:pPr>
        <w:pBdr>
          <w:bottom w:val="single" w:sz="6" w:space="1" w:color="auto"/>
        </w:pBdr>
        <w:ind w:left="720" w:firstLine="0"/>
      </w:pPr>
    </w:p>
    <w:p w14:paraId="08746C7E" w14:textId="77777777" w:rsidR="0066745F" w:rsidRDefault="0066745F" w:rsidP="00F13445">
      <w:pPr>
        <w:pBdr>
          <w:bottom w:val="single" w:sz="6" w:space="1" w:color="auto"/>
        </w:pBdr>
        <w:ind w:left="720" w:firstLine="0"/>
      </w:pPr>
    </w:p>
    <w:p w14:paraId="693BBA67" w14:textId="77777777" w:rsidR="00571CF3" w:rsidRDefault="00571CF3" w:rsidP="00F13445">
      <w:pPr>
        <w:pBdr>
          <w:bottom w:val="single" w:sz="6" w:space="1" w:color="auto"/>
        </w:pBdr>
        <w:ind w:left="720" w:firstLine="0"/>
      </w:pPr>
    </w:p>
    <w:p w14:paraId="3F33081C" w14:textId="77777777" w:rsidR="006243FF" w:rsidRDefault="006243FF" w:rsidP="00F13445">
      <w:pPr>
        <w:ind w:left="720" w:firstLine="0"/>
      </w:pPr>
    </w:p>
    <w:p w14:paraId="1E52E526" w14:textId="77777777" w:rsidR="00E15E2A" w:rsidRDefault="00E15E2A" w:rsidP="00F13445">
      <w:pPr>
        <w:ind w:left="720" w:firstLine="0"/>
        <w:jc w:val="center"/>
      </w:pPr>
      <w:r>
        <w:rPr>
          <w:rFonts w:ascii="Times New Roman" w:hAnsi="Times New Roman"/>
        </w:rPr>
        <w:lastRenderedPageBreak/>
        <w:t>SECTION I: BECOMING</w:t>
      </w:r>
    </w:p>
    <w:p w14:paraId="6D2DA15E" w14:textId="77777777" w:rsidR="00E15E2A" w:rsidRDefault="00E15E2A" w:rsidP="00F13445">
      <w:pPr>
        <w:ind w:left="720" w:firstLine="0"/>
      </w:pPr>
    </w:p>
    <w:p w14:paraId="0A9486B1" w14:textId="77777777" w:rsidR="00E15E2A" w:rsidRDefault="00E15E2A" w:rsidP="00F13445">
      <w:pPr>
        <w:ind w:left="720" w:firstLine="0"/>
      </w:pPr>
      <w:r>
        <w:rPr>
          <w:rFonts w:ascii="Times New Roman" w:hAnsi="Times New Roman"/>
        </w:rPr>
        <w:t>Page 8 – The Quiet Unfolding</w:t>
      </w:r>
    </w:p>
    <w:p w14:paraId="7EFFEB5F" w14:textId="77777777" w:rsidR="00E15E2A" w:rsidRDefault="00E15E2A" w:rsidP="00F13445">
      <w:pPr>
        <w:ind w:left="720" w:firstLine="0"/>
      </w:pPr>
    </w:p>
    <w:p w14:paraId="3AF588C2" w14:textId="77777777" w:rsidR="00E15E2A" w:rsidRDefault="00E15E2A" w:rsidP="00F13445">
      <w:pPr>
        <w:ind w:left="720" w:firstLine="0"/>
      </w:pPr>
      <w:r>
        <w:rPr>
          <w:rFonts w:ascii="Times New Roman" w:hAnsi="Times New Roman"/>
        </w:rPr>
        <w:t>Becoming does not ask for urgency.</w:t>
      </w:r>
    </w:p>
    <w:p w14:paraId="788C4E05" w14:textId="77777777" w:rsidR="00E15E2A" w:rsidRDefault="00E15E2A" w:rsidP="00F13445">
      <w:pPr>
        <w:ind w:left="720" w:firstLine="0"/>
      </w:pPr>
      <w:r>
        <w:rPr>
          <w:rFonts w:ascii="Times New Roman" w:hAnsi="Times New Roman"/>
        </w:rPr>
        <w:t>It does not demand that you rush, or force, or bend yourself into shapes that do not fit.</w:t>
      </w:r>
    </w:p>
    <w:p w14:paraId="399A03F6" w14:textId="77777777" w:rsidR="00E15E2A" w:rsidRDefault="00E15E2A" w:rsidP="00F13445">
      <w:pPr>
        <w:ind w:left="720" w:firstLine="0"/>
      </w:pPr>
    </w:p>
    <w:p w14:paraId="6496CECE" w14:textId="77777777" w:rsidR="00E15E2A" w:rsidRDefault="00E15E2A" w:rsidP="00F13445">
      <w:pPr>
        <w:ind w:left="720" w:firstLine="0"/>
      </w:pPr>
      <w:r>
        <w:rPr>
          <w:rFonts w:ascii="Times New Roman" w:hAnsi="Times New Roman"/>
        </w:rPr>
        <w:t>Becoming is the way the tide touches the shore—</w:t>
      </w:r>
    </w:p>
    <w:p w14:paraId="088897E5" w14:textId="10A1DF01" w:rsidR="00E15E2A" w:rsidRDefault="00E15E2A" w:rsidP="00F13445">
      <w:pPr>
        <w:ind w:left="720" w:firstLine="0"/>
      </w:pPr>
      <w:r>
        <w:rPr>
          <w:rFonts w:ascii="Times New Roman" w:hAnsi="Times New Roman"/>
        </w:rPr>
        <w:t>Softly, then all at once.</w:t>
      </w:r>
    </w:p>
    <w:p w14:paraId="7B37E49C" w14:textId="77777777" w:rsidR="00E15E2A" w:rsidRDefault="00E15E2A" w:rsidP="00F13445">
      <w:pPr>
        <w:ind w:left="720" w:firstLine="0"/>
      </w:pPr>
      <w:r>
        <w:rPr>
          <w:rFonts w:ascii="Times New Roman" w:hAnsi="Times New Roman"/>
        </w:rPr>
        <w:t>It is the way the moon changes shape,</w:t>
      </w:r>
    </w:p>
    <w:p w14:paraId="2A4A2C42" w14:textId="4A9D80B2" w:rsidR="00E15E2A" w:rsidRDefault="00E15E2A" w:rsidP="00F13445">
      <w:pPr>
        <w:ind w:left="720" w:firstLine="0"/>
      </w:pPr>
      <w:r>
        <w:rPr>
          <w:rFonts w:ascii="Times New Roman" w:hAnsi="Times New Roman"/>
        </w:rPr>
        <w:t>Never rushing, never afraid of the dark.</w:t>
      </w:r>
    </w:p>
    <w:p w14:paraId="7A90B5EB" w14:textId="77777777" w:rsidR="00E15E2A" w:rsidRDefault="00E15E2A" w:rsidP="00F13445">
      <w:pPr>
        <w:ind w:left="720" w:firstLine="0"/>
      </w:pPr>
    </w:p>
    <w:p w14:paraId="1C9FDF53" w14:textId="77777777" w:rsidR="00E15E2A" w:rsidRDefault="00E15E2A" w:rsidP="00F13445">
      <w:pPr>
        <w:ind w:left="720" w:firstLine="0"/>
      </w:pPr>
      <w:r>
        <w:rPr>
          <w:rFonts w:ascii="Times New Roman" w:hAnsi="Times New Roman"/>
        </w:rPr>
        <w:t>You do not have to know exactly where you are going.</w:t>
      </w:r>
    </w:p>
    <w:p w14:paraId="3C473CCF" w14:textId="77777777" w:rsidR="00E15E2A" w:rsidRDefault="00E15E2A" w:rsidP="00F13445">
      <w:pPr>
        <w:ind w:left="720" w:firstLine="0"/>
      </w:pPr>
      <w:r>
        <w:rPr>
          <w:rFonts w:ascii="Times New Roman" w:hAnsi="Times New Roman"/>
        </w:rPr>
        <w:t>You do not have to be more, or less, or anything other than what you are in this moment.</w:t>
      </w:r>
    </w:p>
    <w:p w14:paraId="13F499E2" w14:textId="77777777" w:rsidR="00E15E2A" w:rsidRDefault="00E15E2A" w:rsidP="00F13445">
      <w:pPr>
        <w:ind w:left="720" w:firstLine="0"/>
      </w:pPr>
    </w:p>
    <w:p w14:paraId="29C02DEC" w14:textId="77777777" w:rsidR="00E15E2A" w:rsidRDefault="00E15E2A" w:rsidP="00F13445">
      <w:pPr>
        <w:ind w:left="720" w:firstLine="0"/>
      </w:pPr>
      <w:r>
        <w:rPr>
          <w:rFonts w:ascii="Times New Roman" w:hAnsi="Times New Roman"/>
        </w:rPr>
        <w:t>You only have to trust.</w:t>
      </w:r>
    </w:p>
    <w:p w14:paraId="4CAE80C3" w14:textId="77777777" w:rsidR="00E15E2A" w:rsidRDefault="00E15E2A" w:rsidP="00F13445">
      <w:pPr>
        <w:ind w:left="720" w:firstLine="0"/>
      </w:pPr>
    </w:p>
    <w:p w14:paraId="5D8EA45C" w14:textId="77777777" w:rsidR="00E15E2A" w:rsidRDefault="00E15E2A" w:rsidP="00F13445">
      <w:pPr>
        <w:ind w:left="720" w:firstLine="0"/>
      </w:pPr>
      <w:r>
        <w:rPr>
          <w:rFonts w:ascii="Times New Roman" w:hAnsi="Times New Roman"/>
        </w:rPr>
        <w:t>Trust that even when you cannot see it, you are growing.</w:t>
      </w:r>
    </w:p>
    <w:p w14:paraId="4444505D" w14:textId="77777777" w:rsidR="00E15E2A" w:rsidRDefault="00E15E2A" w:rsidP="00F13445">
      <w:pPr>
        <w:ind w:left="720" w:firstLine="0"/>
      </w:pPr>
      <w:r>
        <w:rPr>
          <w:rFonts w:ascii="Times New Roman" w:hAnsi="Times New Roman"/>
        </w:rPr>
        <w:t>Trust that even when you do not feel it, you are becoming.</w:t>
      </w:r>
    </w:p>
    <w:p w14:paraId="0BCBCBB1" w14:textId="77777777" w:rsidR="00E15E2A" w:rsidRDefault="00E15E2A" w:rsidP="00F13445">
      <w:pPr>
        <w:ind w:left="720" w:firstLine="0"/>
      </w:pPr>
    </w:p>
    <w:p w14:paraId="2451F8DA" w14:textId="77777777" w:rsidR="00E15E2A" w:rsidRDefault="00E15E2A" w:rsidP="00F13445">
      <w:pPr>
        <w:ind w:left="720" w:firstLine="0"/>
      </w:pPr>
      <w:r>
        <w:rPr>
          <w:rFonts w:ascii="Times New Roman" w:hAnsi="Times New Roman"/>
        </w:rPr>
        <w:t>Some things bloom slowly.</w:t>
      </w:r>
    </w:p>
    <w:p w14:paraId="77C49BD5" w14:textId="77777777" w:rsidR="00E15E2A" w:rsidRDefault="00E15E2A" w:rsidP="00F13445">
      <w:pPr>
        <w:ind w:left="720" w:firstLine="0"/>
      </w:pPr>
      <w:r>
        <w:rPr>
          <w:rFonts w:ascii="Times New Roman" w:hAnsi="Times New Roman"/>
        </w:rPr>
        <w:t>Some stars take years to reach the sky.</w:t>
      </w:r>
    </w:p>
    <w:p w14:paraId="4C9B3603" w14:textId="77777777" w:rsidR="00E15E2A" w:rsidRDefault="00E15E2A" w:rsidP="00F13445">
      <w:pPr>
        <w:ind w:left="720" w:firstLine="0"/>
      </w:pPr>
      <w:r>
        <w:rPr>
          <w:rFonts w:ascii="Times New Roman" w:hAnsi="Times New Roman"/>
        </w:rPr>
        <w:t>Some hearts need time to remember they are whole.</w:t>
      </w:r>
    </w:p>
    <w:p w14:paraId="7973DFD6" w14:textId="77777777" w:rsidR="00E15E2A" w:rsidRDefault="00E15E2A" w:rsidP="00F13445">
      <w:pPr>
        <w:ind w:left="720" w:firstLine="0"/>
      </w:pPr>
    </w:p>
    <w:p w14:paraId="6D5F1145" w14:textId="77777777" w:rsidR="00E15E2A" w:rsidRDefault="00E15E2A" w:rsidP="00F13445">
      <w:pPr>
        <w:ind w:left="720" w:firstLine="0"/>
      </w:pPr>
      <w:r>
        <w:rPr>
          <w:rFonts w:ascii="Times New Roman" w:hAnsi="Times New Roman"/>
        </w:rPr>
        <w:lastRenderedPageBreak/>
        <w:t>And that is okay.</w:t>
      </w:r>
    </w:p>
    <w:p w14:paraId="73268012" w14:textId="77777777" w:rsidR="00E15E2A" w:rsidRDefault="00E15E2A" w:rsidP="00F13445">
      <w:pPr>
        <w:ind w:left="720" w:firstLine="0"/>
      </w:pPr>
    </w:p>
    <w:p w14:paraId="270C240F" w14:textId="77777777" w:rsidR="00E15E2A" w:rsidRDefault="00E15E2A" w:rsidP="00F13445">
      <w:pPr>
        <w:ind w:left="720" w:firstLine="0"/>
      </w:pPr>
      <w:r>
        <w:rPr>
          <w:rFonts w:ascii="Times New Roman" w:hAnsi="Times New Roman"/>
        </w:rPr>
        <w:t>You are allowed to take your time.</w:t>
      </w:r>
    </w:p>
    <w:p w14:paraId="17D00E1F" w14:textId="77777777" w:rsidR="00E15E2A" w:rsidRDefault="00E15E2A" w:rsidP="00F13445">
      <w:pPr>
        <w:ind w:left="720" w:firstLine="0"/>
      </w:pPr>
      <w:r>
        <w:rPr>
          <w:rFonts w:ascii="Times New Roman" w:hAnsi="Times New Roman"/>
        </w:rPr>
        <w:t>You are allowed to arrive when you are ready.</w:t>
      </w:r>
    </w:p>
    <w:p w14:paraId="23BA775B" w14:textId="77777777" w:rsidR="00E15E2A" w:rsidRDefault="00E15E2A" w:rsidP="00F13445">
      <w:pPr>
        <w:ind w:left="720" w:firstLine="0"/>
      </w:pPr>
      <w:r>
        <w:rPr>
          <w:rFonts w:ascii="Times New Roman" w:hAnsi="Times New Roman"/>
        </w:rPr>
        <w:t>You are allowed to let go of the idea that you must have it all figured out by now.</w:t>
      </w:r>
    </w:p>
    <w:p w14:paraId="4381AB76" w14:textId="77777777" w:rsidR="00E15E2A" w:rsidRDefault="00E15E2A" w:rsidP="00F13445">
      <w:pPr>
        <w:ind w:left="720" w:firstLine="0"/>
      </w:pPr>
    </w:p>
    <w:p w14:paraId="609B99B1" w14:textId="77777777" w:rsidR="00E15E2A" w:rsidRDefault="00E15E2A" w:rsidP="00F13445">
      <w:pPr>
        <w:ind w:left="720" w:firstLine="0"/>
      </w:pPr>
      <w:r>
        <w:rPr>
          <w:rFonts w:ascii="Times New Roman" w:hAnsi="Times New Roman"/>
        </w:rPr>
        <w:t>Even now, even here, even as you are—</w:t>
      </w:r>
    </w:p>
    <w:p w14:paraId="4C64149C" w14:textId="364994DA" w:rsidR="00E15E2A" w:rsidRDefault="00E15E2A" w:rsidP="00F13445">
      <w:pPr>
        <w:ind w:left="720" w:firstLine="0"/>
      </w:pPr>
      <w:r>
        <w:rPr>
          <w:rFonts w:ascii="Times New Roman" w:hAnsi="Times New Roman"/>
        </w:rPr>
        <w:t>You are already enough.</w:t>
      </w:r>
    </w:p>
    <w:p w14:paraId="3677816F" w14:textId="77777777" w:rsidR="00E15E2A" w:rsidRDefault="00E15E2A" w:rsidP="00F13445">
      <w:pPr>
        <w:ind w:left="720" w:firstLine="0"/>
      </w:pPr>
    </w:p>
    <w:p w14:paraId="21AD5438" w14:textId="77777777" w:rsidR="00E15E2A" w:rsidRDefault="00E15E2A" w:rsidP="00F13445">
      <w:pPr>
        <w:pBdr>
          <w:bottom w:val="single" w:sz="6" w:space="1" w:color="auto"/>
        </w:pBdr>
        <w:ind w:left="720" w:firstLine="0"/>
      </w:pPr>
    </w:p>
    <w:p w14:paraId="2AA5C862" w14:textId="77777777" w:rsidR="00571CF3" w:rsidRDefault="00571CF3" w:rsidP="00F13445">
      <w:pPr>
        <w:pBdr>
          <w:bottom w:val="single" w:sz="6" w:space="1" w:color="auto"/>
        </w:pBdr>
        <w:ind w:left="720" w:firstLine="0"/>
      </w:pPr>
    </w:p>
    <w:p w14:paraId="22DF1261" w14:textId="77777777" w:rsidR="00571CF3" w:rsidRDefault="00571CF3" w:rsidP="00F13445">
      <w:pPr>
        <w:pBdr>
          <w:bottom w:val="single" w:sz="6" w:space="1" w:color="auto"/>
        </w:pBdr>
        <w:ind w:left="720" w:firstLine="0"/>
      </w:pPr>
    </w:p>
    <w:p w14:paraId="034F3383" w14:textId="77777777" w:rsidR="00571CF3" w:rsidRDefault="00571CF3" w:rsidP="00F13445">
      <w:pPr>
        <w:pBdr>
          <w:bottom w:val="single" w:sz="6" w:space="1" w:color="auto"/>
        </w:pBdr>
        <w:ind w:left="720" w:firstLine="0"/>
      </w:pPr>
    </w:p>
    <w:p w14:paraId="60E64DFD" w14:textId="77777777" w:rsidR="00571CF3" w:rsidRDefault="00571CF3" w:rsidP="00F13445">
      <w:pPr>
        <w:pBdr>
          <w:bottom w:val="single" w:sz="6" w:space="1" w:color="auto"/>
        </w:pBdr>
        <w:ind w:left="720" w:firstLine="0"/>
      </w:pPr>
    </w:p>
    <w:p w14:paraId="145D41BE" w14:textId="77777777" w:rsidR="00571CF3" w:rsidRDefault="00571CF3" w:rsidP="00F13445">
      <w:pPr>
        <w:pBdr>
          <w:bottom w:val="single" w:sz="6" w:space="1" w:color="auto"/>
        </w:pBdr>
        <w:ind w:left="720" w:firstLine="0"/>
      </w:pPr>
    </w:p>
    <w:p w14:paraId="6E3BDDDB" w14:textId="77777777" w:rsidR="00571CF3" w:rsidRDefault="00571CF3" w:rsidP="00F13445">
      <w:pPr>
        <w:pBdr>
          <w:bottom w:val="single" w:sz="6" w:space="1" w:color="auto"/>
        </w:pBdr>
        <w:ind w:left="720" w:firstLine="0"/>
      </w:pPr>
    </w:p>
    <w:p w14:paraId="662768D0" w14:textId="77777777" w:rsidR="00571CF3" w:rsidRDefault="00571CF3" w:rsidP="00F13445">
      <w:pPr>
        <w:pBdr>
          <w:bottom w:val="single" w:sz="6" w:space="1" w:color="auto"/>
        </w:pBdr>
        <w:ind w:left="720" w:firstLine="0"/>
      </w:pPr>
    </w:p>
    <w:p w14:paraId="6CC95DF3" w14:textId="77777777" w:rsidR="00571CF3" w:rsidRDefault="00571CF3" w:rsidP="00F13445">
      <w:pPr>
        <w:pBdr>
          <w:bottom w:val="single" w:sz="6" w:space="1" w:color="auto"/>
        </w:pBdr>
        <w:ind w:left="720" w:firstLine="0"/>
      </w:pPr>
    </w:p>
    <w:p w14:paraId="48C8650C" w14:textId="77777777" w:rsidR="00571CF3" w:rsidRDefault="00571CF3" w:rsidP="00F13445">
      <w:pPr>
        <w:pBdr>
          <w:bottom w:val="single" w:sz="6" w:space="1" w:color="auto"/>
        </w:pBdr>
        <w:ind w:left="720" w:firstLine="0"/>
      </w:pPr>
    </w:p>
    <w:p w14:paraId="10BC1CA4" w14:textId="77777777" w:rsidR="00571CF3" w:rsidRDefault="00571CF3" w:rsidP="00F13445">
      <w:pPr>
        <w:pBdr>
          <w:bottom w:val="single" w:sz="6" w:space="1" w:color="auto"/>
        </w:pBdr>
        <w:ind w:left="720" w:firstLine="0"/>
      </w:pPr>
    </w:p>
    <w:p w14:paraId="67FA97D5" w14:textId="77777777" w:rsidR="00571CF3" w:rsidRDefault="00571CF3" w:rsidP="00F13445">
      <w:pPr>
        <w:pBdr>
          <w:bottom w:val="single" w:sz="6" w:space="1" w:color="auto"/>
        </w:pBdr>
        <w:ind w:left="720" w:firstLine="0"/>
      </w:pPr>
    </w:p>
    <w:p w14:paraId="73C8B157" w14:textId="77777777" w:rsidR="00571CF3" w:rsidRDefault="00571CF3" w:rsidP="00F13445">
      <w:pPr>
        <w:pBdr>
          <w:bottom w:val="single" w:sz="6" w:space="1" w:color="auto"/>
        </w:pBdr>
        <w:ind w:left="720" w:firstLine="0"/>
      </w:pPr>
    </w:p>
    <w:p w14:paraId="72E9785C" w14:textId="77777777" w:rsidR="00571CF3" w:rsidRDefault="00571CF3" w:rsidP="00F13445">
      <w:pPr>
        <w:pBdr>
          <w:bottom w:val="single" w:sz="6" w:space="1" w:color="auto"/>
        </w:pBdr>
        <w:ind w:left="720" w:firstLine="0"/>
      </w:pPr>
    </w:p>
    <w:p w14:paraId="2BF24411" w14:textId="77777777" w:rsidR="00E15E2A" w:rsidRDefault="00E15E2A" w:rsidP="00F13445">
      <w:pPr>
        <w:ind w:left="720" w:firstLine="0"/>
      </w:pPr>
    </w:p>
    <w:p w14:paraId="61F642AA" w14:textId="77777777" w:rsidR="00E72D14" w:rsidRDefault="00E72D14" w:rsidP="00F13445">
      <w:pPr>
        <w:ind w:left="720" w:firstLine="0"/>
        <w:jc w:val="center"/>
      </w:pPr>
      <w:r>
        <w:rPr>
          <w:rFonts w:ascii="Times New Roman" w:hAnsi="Times New Roman"/>
        </w:rPr>
        <w:lastRenderedPageBreak/>
        <w:t>SECTION I: BECOMING</w:t>
      </w:r>
    </w:p>
    <w:p w14:paraId="3F686EB7" w14:textId="77777777" w:rsidR="00E72D14" w:rsidRDefault="00E72D14" w:rsidP="00F13445">
      <w:pPr>
        <w:ind w:left="720" w:firstLine="0"/>
      </w:pPr>
    </w:p>
    <w:p w14:paraId="246C3F18" w14:textId="77777777" w:rsidR="00E72D14" w:rsidRDefault="00E72D14" w:rsidP="00F13445">
      <w:pPr>
        <w:ind w:left="720" w:firstLine="0"/>
      </w:pPr>
      <w:r>
        <w:rPr>
          <w:rFonts w:ascii="Times New Roman" w:hAnsi="Times New Roman"/>
        </w:rPr>
        <w:t>Page 9 – A Love Letter to Every Version of You</w:t>
      </w:r>
    </w:p>
    <w:p w14:paraId="67BD42AC" w14:textId="77777777" w:rsidR="00E72D14" w:rsidRDefault="00E72D14" w:rsidP="00F13445">
      <w:pPr>
        <w:ind w:left="720" w:firstLine="0"/>
      </w:pPr>
    </w:p>
    <w:p w14:paraId="62B3C136" w14:textId="77777777" w:rsidR="00E72D14" w:rsidRDefault="00E72D14" w:rsidP="00F13445">
      <w:pPr>
        <w:ind w:left="720" w:firstLine="0"/>
      </w:pPr>
      <w:r>
        <w:rPr>
          <w:rFonts w:ascii="Times New Roman" w:hAnsi="Times New Roman"/>
        </w:rPr>
        <w:t>Dear You,</w:t>
      </w:r>
    </w:p>
    <w:p w14:paraId="250810B5" w14:textId="77777777" w:rsidR="00E72D14" w:rsidRDefault="00E72D14" w:rsidP="00F13445">
      <w:pPr>
        <w:ind w:left="720" w:firstLine="0"/>
      </w:pPr>
    </w:p>
    <w:p w14:paraId="4175AC4C" w14:textId="77777777" w:rsidR="00E72D14" w:rsidRDefault="00E72D14" w:rsidP="00F13445">
      <w:pPr>
        <w:ind w:left="720" w:firstLine="0"/>
      </w:pPr>
      <w:r>
        <w:rPr>
          <w:rFonts w:ascii="Times New Roman" w:hAnsi="Times New Roman"/>
        </w:rPr>
        <w:t>There are so many versions of you—</w:t>
      </w:r>
    </w:p>
    <w:p w14:paraId="5A5FB075" w14:textId="47B24398" w:rsidR="00E72D14" w:rsidRDefault="00E72D14" w:rsidP="00F13445">
      <w:pPr>
        <w:ind w:left="720" w:firstLine="0"/>
      </w:pPr>
      <w:r>
        <w:rPr>
          <w:rFonts w:ascii="Times New Roman" w:hAnsi="Times New Roman"/>
        </w:rPr>
        <w:t>The one who tries, the one who doubts,</w:t>
      </w:r>
    </w:p>
    <w:p w14:paraId="240151F8" w14:textId="2385326F" w:rsidR="00E72D14" w:rsidRDefault="00E72D14" w:rsidP="00F13445">
      <w:pPr>
        <w:ind w:left="720" w:firstLine="0"/>
      </w:pPr>
      <w:r>
        <w:rPr>
          <w:rFonts w:ascii="Times New Roman" w:hAnsi="Times New Roman"/>
        </w:rPr>
        <w:t>The one who loves fearlessly,</w:t>
      </w:r>
    </w:p>
    <w:p w14:paraId="61B26C49" w14:textId="5B173D4B" w:rsidR="00E72D14" w:rsidRDefault="00E72D14" w:rsidP="00F13445">
      <w:pPr>
        <w:ind w:left="720" w:firstLine="0"/>
      </w:pPr>
      <w:r>
        <w:rPr>
          <w:rFonts w:ascii="Times New Roman" w:hAnsi="Times New Roman"/>
        </w:rPr>
        <w:t>The one who is still learning how to.</w:t>
      </w:r>
    </w:p>
    <w:p w14:paraId="14F11A84" w14:textId="77777777" w:rsidR="00E72D14" w:rsidRDefault="00E72D14" w:rsidP="00F13445">
      <w:pPr>
        <w:ind w:left="720" w:firstLine="0"/>
      </w:pPr>
    </w:p>
    <w:p w14:paraId="0093064F" w14:textId="77777777" w:rsidR="00E72D14" w:rsidRDefault="00E72D14" w:rsidP="00F13445">
      <w:pPr>
        <w:ind w:left="720" w:firstLine="0"/>
      </w:pPr>
      <w:r>
        <w:rPr>
          <w:rFonts w:ascii="Times New Roman" w:hAnsi="Times New Roman"/>
        </w:rPr>
        <w:t>There is the you who is strong,</w:t>
      </w:r>
    </w:p>
    <w:p w14:paraId="2365BBB3" w14:textId="37E6CDA1" w:rsidR="00E72D14" w:rsidRDefault="00E72D14" w:rsidP="00F13445">
      <w:pPr>
        <w:ind w:left="720" w:firstLine="0"/>
      </w:pPr>
      <w:r>
        <w:rPr>
          <w:rFonts w:ascii="Times New Roman" w:hAnsi="Times New Roman"/>
        </w:rPr>
        <w:t>And the you who has had to be.</w:t>
      </w:r>
    </w:p>
    <w:p w14:paraId="10DE81F2" w14:textId="77777777" w:rsidR="00E72D14" w:rsidRDefault="00E72D14" w:rsidP="00F13445">
      <w:pPr>
        <w:ind w:left="720" w:firstLine="0"/>
      </w:pPr>
      <w:r>
        <w:rPr>
          <w:rFonts w:ascii="Times New Roman" w:hAnsi="Times New Roman"/>
        </w:rPr>
        <w:t>The you who is healing,</w:t>
      </w:r>
    </w:p>
    <w:p w14:paraId="432BDD92" w14:textId="2F4B852D" w:rsidR="00E72D14" w:rsidRDefault="00E72D14" w:rsidP="00F13445">
      <w:pPr>
        <w:ind w:left="720" w:firstLine="0"/>
      </w:pPr>
      <w:r>
        <w:rPr>
          <w:rFonts w:ascii="Times New Roman" w:hAnsi="Times New Roman"/>
        </w:rPr>
        <w:t>And the you who does not know where to begin.</w:t>
      </w:r>
    </w:p>
    <w:p w14:paraId="04DFF229" w14:textId="77777777" w:rsidR="00E72D14" w:rsidRDefault="00E72D14" w:rsidP="00F13445">
      <w:pPr>
        <w:ind w:left="720" w:firstLine="0"/>
      </w:pPr>
    </w:p>
    <w:p w14:paraId="1E59CF09" w14:textId="77777777" w:rsidR="00E72D14" w:rsidRDefault="00E72D14" w:rsidP="00F13445">
      <w:pPr>
        <w:ind w:left="720" w:firstLine="0"/>
      </w:pPr>
      <w:r>
        <w:rPr>
          <w:rFonts w:ascii="Times New Roman" w:hAnsi="Times New Roman"/>
        </w:rPr>
        <w:t>I need you to know—every version of you is worthy.</w:t>
      </w:r>
    </w:p>
    <w:p w14:paraId="76685253" w14:textId="77777777" w:rsidR="00E72D14" w:rsidRDefault="00E72D14" w:rsidP="00F13445">
      <w:pPr>
        <w:ind w:left="720" w:firstLine="0"/>
      </w:pPr>
    </w:p>
    <w:p w14:paraId="1B2B33FD" w14:textId="77777777" w:rsidR="00E72D14" w:rsidRDefault="00E72D14" w:rsidP="00F13445">
      <w:pPr>
        <w:ind w:left="720" w:firstLine="0"/>
      </w:pPr>
      <w:r>
        <w:rPr>
          <w:rFonts w:ascii="Times New Roman" w:hAnsi="Times New Roman"/>
        </w:rPr>
        <w:t>Not just the one who is growing.</w:t>
      </w:r>
    </w:p>
    <w:p w14:paraId="637631DF" w14:textId="77777777" w:rsidR="00E72D14" w:rsidRDefault="00E72D14" w:rsidP="00F13445">
      <w:pPr>
        <w:ind w:left="720" w:firstLine="0"/>
      </w:pPr>
      <w:r>
        <w:rPr>
          <w:rFonts w:ascii="Times New Roman" w:hAnsi="Times New Roman"/>
        </w:rPr>
        <w:t>Not just the one who is thriving.</w:t>
      </w:r>
    </w:p>
    <w:p w14:paraId="4864245C" w14:textId="77777777" w:rsidR="00E72D14" w:rsidRDefault="00E72D14" w:rsidP="00F13445">
      <w:pPr>
        <w:ind w:left="720" w:firstLine="0"/>
      </w:pPr>
      <w:r>
        <w:rPr>
          <w:rFonts w:ascii="Times New Roman" w:hAnsi="Times New Roman"/>
        </w:rPr>
        <w:t>Not just the one who has made it to the other side of pain.</w:t>
      </w:r>
    </w:p>
    <w:p w14:paraId="44D3A9EC" w14:textId="77777777" w:rsidR="00E72D14" w:rsidRDefault="00E72D14" w:rsidP="00F13445">
      <w:pPr>
        <w:ind w:left="720" w:firstLine="0"/>
      </w:pPr>
    </w:p>
    <w:p w14:paraId="072AAE09" w14:textId="77777777" w:rsidR="00E72D14" w:rsidRDefault="00E72D14" w:rsidP="00F13445">
      <w:pPr>
        <w:ind w:left="720" w:firstLine="0"/>
      </w:pPr>
      <w:r>
        <w:rPr>
          <w:rFonts w:ascii="Times New Roman" w:hAnsi="Times New Roman"/>
        </w:rPr>
        <w:t>You are worthy in your uncertainty.</w:t>
      </w:r>
    </w:p>
    <w:p w14:paraId="0B6346F2" w14:textId="77777777" w:rsidR="00E72D14" w:rsidRDefault="00E72D14" w:rsidP="00F13445">
      <w:pPr>
        <w:ind w:left="720" w:firstLine="0"/>
      </w:pPr>
      <w:r>
        <w:rPr>
          <w:rFonts w:ascii="Times New Roman" w:hAnsi="Times New Roman"/>
        </w:rPr>
        <w:t>You are worthy in your becoming.</w:t>
      </w:r>
    </w:p>
    <w:p w14:paraId="7AA563D0" w14:textId="77777777" w:rsidR="00E72D14" w:rsidRDefault="00E72D14" w:rsidP="00F13445">
      <w:pPr>
        <w:ind w:left="720" w:firstLine="0"/>
      </w:pPr>
      <w:r>
        <w:rPr>
          <w:rFonts w:ascii="Times New Roman" w:hAnsi="Times New Roman"/>
        </w:rPr>
        <w:lastRenderedPageBreak/>
        <w:t>You are worthy even when you do not feel like you are.</w:t>
      </w:r>
    </w:p>
    <w:p w14:paraId="35F321B7" w14:textId="77777777" w:rsidR="00E72D14" w:rsidRDefault="00E72D14" w:rsidP="00F13445">
      <w:pPr>
        <w:ind w:left="720" w:firstLine="0"/>
      </w:pPr>
    </w:p>
    <w:p w14:paraId="4B614CC3" w14:textId="77777777" w:rsidR="00E72D14" w:rsidRDefault="00E72D14" w:rsidP="00F13445">
      <w:pPr>
        <w:ind w:left="720" w:firstLine="0"/>
      </w:pPr>
      <w:r>
        <w:rPr>
          <w:rFonts w:ascii="Times New Roman" w:hAnsi="Times New Roman"/>
        </w:rPr>
        <w:t>You do not have to wait until you are whole to love yourself.</w:t>
      </w:r>
    </w:p>
    <w:p w14:paraId="6ECAA22A" w14:textId="77777777" w:rsidR="00E72D14" w:rsidRDefault="00E72D14" w:rsidP="00F13445">
      <w:pPr>
        <w:ind w:left="720" w:firstLine="0"/>
      </w:pPr>
      <w:r>
        <w:rPr>
          <w:rFonts w:ascii="Times New Roman" w:hAnsi="Times New Roman"/>
        </w:rPr>
        <w:t>You do not have to be healed to be worthy of gentleness.</w:t>
      </w:r>
    </w:p>
    <w:p w14:paraId="6EBC107A" w14:textId="77777777" w:rsidR="00E72D14" w:rsidRDefault="00E72D14" w:rsidP="00F13445">
      <w:pPr>
        <w:ind w:left="720" w:firstLine="0"/>
      </w:pPr>
    </w:p>
    <w:p w14:paraId="3FD115D3" w14:textId="77777777" w:rsidR="00E72D14" w:rsidRDefault="00E72D14" w:rsidP="00F13445">
      <w:pPr>
        <w:ind w:left="720" w:firstLine="0"/>
      </w:pPr>
      <w:r>
        <w:rPr>
          <w:rFonts w:ascii="Times New Roman" w:hAnsi="Times New Roman"/>
        </w:rPr>
        <w:t>You—right now, exactly as you are—deserve love.</w:t>
      </w:r>
    </w:p>
    <w:p w14:paraId="533F2315" w14:textId="77777777" w:rsidR="00E72D14" w:rsidRDefault="00E72D14" w:rsidP="00F13445">
      <w:pPr>
        <w:ind w:left="720" w:firstLine="0"/>
      </w:pPr>
      <w:r>
        <w:rPr>
          <w:rFonts w:ascii="Times New Roman" w:hAnsi="Times New Roman"/>
        </w:rPr>
        <w:t>And I hope you begin to give it to yourself.</w:t>
      </w:r>
    </w:p>
    <w:p w14:paraId="3831B7E4" w14:textId="77777777" w:rsidR="00E72D14" w:rsidRDefault="00E72D14" w:rsidP="00F13445">
      <w:pPr>
        <w:ind w:left="720" w:firstLine="0"/>
      </w:pPr>
    </w:p>
    <w:p w14:paraId="666888CE" w14:textId="77777777" w:rsidR="00E72D14" w:rsidRDefault="00E72D14" w:rsidP="00F13445">
      <w:pPr>
        <w:ind w:left="720" w:firstLine="0"/>
      </w:pPr>
      <w:r>
        <w:rPr>
          <w:rFonts w:ascii="Times New Roman" w:hAnsi="Times New Roman"/>
        </w:rPr>
        <w:t>With all my heart,</w:t>
      </w:r>
    </w:p>
    <w:p w14:paraId="53554504" w14:textId="77777777" w:rsidR="00E72D14" w:rsidRDefault="00E72D14" w:rsidP="00F13445">
      <w:pPr>
        <w:ind w:left="720" w:firstLine="0"/>
      </w:pPr>
      <w:r>
        <w:rPr>
          <w:rFonts w:ascii="Times New Roman" w:hAnsi="Times New Roman"/>
        </w:rPr>
        <w:t>A voice that believes in yours.</w:t>
      </w:r>
    </w:p>
    <w:p w14:paraId="09457FCD" w14:textId="77777777" w:rsidR="00E72D14" w:rsidRDefault="00E72D14" w:rsidP="00F13445">
      <w:pPr>
        <w:ind w:left="720" w:firstLine="0"/>
      </w:pPr>
    </w:p>
    <w:p w14:paraId="4A448AAD" w14:textId="77777777" w:rsidR="00E72D14" w:rsidRDefault="00E72D14" w:rsidP="00F13445">
      <w:pPr>
        <w:pBdr>
          <w:bottom w:val="single" w:sz="6" w:space="1" w:color="auto"/>
        </w:pBdr>
        <w:ind w:left="720" w:firstLine="0"/>
      </w:pPr>
    </w:p>
    <w:p w14:paraId="0BFC101E" w14:textId="77777777" w:rsidR="00571CF3" w:rsidRDefault="00571CF3" w:rsidP="00F13445">
      <w:pPr>
        <w:pBdr>
          <w:bottom w:val="single" w:sz="6" w:space="1" w:color="auto"/>
        </w:pBdr>
        <w:ind w:left="720" w:firstLine="0"/>
      </w:pPr>
    </w:p>
    <w:p w14:paraId="6F901940" w14:textId="77777777" w:rsidR="00571CF3" w:rsidRDefault="00571CF3" w:rsidP="00F13445">
      <w:pPr>
        <w:pBdr>
          <w:bottom w:val="single" w:sz="6" w:space="1" w:color="auto"/>
        </w:pBdr>
        <w:ind w:left="720" w:firstLine="0"/>
      </w:pPr>
    </w:p>
    <w:p w14:paraId="6F30260E" w14:textId="77777777" w:rsidR="00571CF3" w:rsidRDefault="00571CF3" w:rsidP="00F13445">
      <w:pPr>
        <w:pBdr>
          <w:bottom w:val="single" w:sz="6" w:space="1" w:color="auto"/>
        </w:pBdr>
        <w:ind w:left="720" w:firstLine="0"/>
      </w:pPr>
    </w:p>
    <w:p w14:paraId="602E7351" w14:textId="77777777" w:rsidR="00571CF3" w:rsidRDefault="00571CF3" w:rsidP="00F13445">
      <w:pPr>
        <w:pBdr>
          <w:bottom w:val="single" w:sz="6" w:space="1" w:color="auto"/>
        </w:pBdr>
        <w:ind w:left="720" w:firstLine="0"/>
      </w:pPr>
    </w:p>
    <w:p w14:paraId="4543546F" w14:textId="77777777" w:rsidR="00571CF3" w:rsidRDefault="00571CF3" w:rsidP="00F13445">
      <w:pPr>
        <w:pBdr>
          <w:bottom w:val="single" w:sz="6" w:space="1" w:color="auto"/>
        </w:pBdr>
        <w:ind w:left="720" w:firstLine="0"/>
      </w:pPr>
    </w:p>
    <w:p w14:paraId="1A3FC3D8" w14:textId="77777777" w:rsidR="00571CF3" w:rsidRDefault="00571CF3" w:rsidP="00F13445">
      <w:pPr>
        <w:pBdr>
          <w:bottom w:val="single" w:sz="6" w:space="1" w:color="auto"/>
        </w:pBdr>
        <w:ind w:left="720" w:firstLine="0"/>
      </w:pPr>
    </w:p>
    <w:p w14:paraId="57F7D3C2" w14:textId="77777777" w:rsidR="00571CF3" w:rsidRDefault="00571CF3" w:rsidP="00F13445">
      <w:pPr>
        <w:pBdr>
          <w:bottom w:val="single" w:sz="6" w:space="1" w:color="auto"/>
        </w:pBdr>
        <w:ind w:left="720" w:firstLine="0"/>
      </w:pPr>
    </w:p>
    <w:p w14:paraId="26B4A7BD" w14:textId="77777777" w:rsidR="00571CF3" w:rsidRDefault="00571CF3" w:rsidP="00F13445">
      <w:pPr>
        <w:pBdr>
          <w:bottom w:val="single" w:sz="6" w:space="1" w:color="auto"/>
        </w:pBdr>
        <w:ind w:left="720" w:firstLine="0"/>
      </w:pPr>
    </w:p>
    <w:p w14:paraId="6FC531EE" w14:textId="77777777" w:rsidR="00571CF3" w:rsidRDefault="00571CF3" w:rsidP="00F13445">
      <w:pPr>
        <w:pBdr>
          <w:bottom w:val="single" w:sz="6" w:space="1" w:color="auto"/>
        </w:pBdr>
        <w:ind w:left="720" w:firstLine="0"/>
      </w:pPr>
    </w:p>
    <w:p w14:paraId="7F106122" w14:textId="77777777" w:rsidR="00571CF3" w:rsidRDefault="00571CF3" w:rsidP="00F13445">
      <w:pPr>
        <w:pBdr>
          <w:bottom w:val="single" w:sz="6" w:space="1" w:color="auto"/>
        </w:pBdr>
        <w:ind w:left="720" w:firstLine="0"/>
      </w:pPr>
    </w:p>
    <w:p w14:paraId="1BD19CE7" w14:textId="77777777" w:rsidR="00E72D14" w:rsidRDefault="00E72D14" w:rsidP="00F13445">
      <w:pPr>
        <w:ind w:left="720" w:firstLine="0"/>
      </w:pPr>
    </w:p>
    <w:p w14:paraId="3533DA4E" w14:textId="7F40CC69" w:rsidR="00E72D14" w:rsidRDefault="00E72D14" w:rsidP="00F13445">
      <w:pPr>
        <w:ind w:left="720" w:firstLine="0"/>
      </w:pPr>
    </w:p>
    <w:p w14:paraId="59D6A602" w14:textId="77777777" w:rsidR="00F8226D" w:rsidRDefault="00F8226D" w:rsidP="00F13445">
      <w:pPr>
        <w:ind w:left="720" w:firstLine="0"/>
        <w:jc w:val="center"/>
      </w:pPr>
      <w:r>
        <w:rPr>
          <w:rFonts w:ascii="Times New Roman" w:hAnsi="Times New Roman"/>
        </w:rPr>
        <w:lastRenderedPageBreak/>
        <w:t>SECTION I: BECOMING</w:t>
      </w:r>
    </w:p>
    <w:p w14:paraId="1AAB905E" w14:textId="77777777" w:rsidR="00F8226D" w:rsidRDefault="00F8226D" w:rsidP="00F13445">
      <w:pPr>
        <w:ind w:left="720" w:firstLine="0"/>
      </w:pPr>
    </w:p>
    <w:p w14:paraId="42CE205E" w14:textId="77777777" w:rsidR="00F8226D" w:rsidRDefault="00F8226D" w:rsidP="00F13445">
      <w:pPr>
        <w:ind w:left="720" w:firstLine="0"/>
      </w:pPr>
      <w:r>
        <w:rPr>
          <w:rFonts w:ascii="Times New Roman" w:hAnsi="Times New Roman"/>
        </w:rPr>
        <w:t>Page 10 – You Are Already Everything You Need to Be</w:t>
      </w:r>
    </w:p>
    <w:p w14:paraId="78BC9528" w14:textId="77777777" w:rsidR="00F8226D" w:rsidRDefault="00F8226D" w:rsidP="00F13445">
      <w:pPr>
        <w:ind w:left="720" w:firstLine="0"/>
      </w:pPr>
    </w:p>
    <w:p w14:paraId="75B305A8" w14:textId="77777777" w:rsidR="00F8226D" w:rsidRDefault="00F8226D" w:rsidP="00F13445">
      <w:pPr>
        <w:ind w:left="720" w:firstLine="0"/>
      </w:pPr>
      <w:r>
        <w:rPr>
          <w:rFonts w:ascii="Times New Roman" w:hAnsi="Times New Roman"/>
        </w:rPr>
        <w:t>Becoming does not mean changing who you are.</w:t>
      </w:r>
    </w:p>
    <w:p w14:paraId="6FECEE0C" w14:textId="77777777" w:rsidR="00F8226D" w:rsidRDefault="00F8226D" w:rsidP="00F13445">
      <w:pPr>
        <w:ind w:left="720" w:firstLine="0"/>
      </w:pPr>
      <w:r>
        <w:rPr>
          <w:rFonts w:ascii="Times New Roman" w:hAnsi="Times New Roman"/>
        </w:rPr>
        <w:t>It is not about leaving behind all the pieces of you</w:t>
      </w:r>
    </w:p>
    <w:p w14:paraId="6F75317A" w14:textId="1CC531E5" w:rsidR="00F8226D" w:rsidRDefault="00F8226D" w:rsidP="00F13445">
      <w:pPr>
        <w:ind w:left="720" w:firstLine="0"/>
      </w:pPr>
      <w:r>
        <w:rPr>
          <w:rFonts w:ascii="Times New Roman" w:hAnsi="Times New Roman"/>
        </w:rPr>
        <w:t>That have carried you this far.</w:t>
      </w:r>
    </w:p>
    <w:p w14:paraId="7DF7FD8B" w14:textId="77777777" w:rsidR="00F8226D" w:rsidRDefault="00F8226D" w:rsidP="00F13445">
      <w:pPr>
        <w:ind w:left="720" w:firstLine="0"/>
      </w:pPr>
    </w:p>
    <w:p w14:paraId="2DC6B0D0" w14:textId="77777777" w:rsidR="00F8226D" w:rsidRDefault="00F8226D" w:rsidP="00F13445">
      <w:pPr>
        <w:ind w:left="720" w:firstLine="0"/>
      </w:pPr>
      <w:r>
        <w:rPr>
          <w:rFonts w:ascii="Times New Roman" w:hAnsi="Times New Roman"/>
        </w:rPr>
        <w:t>It is about learning to love the person</w:t>
      </w:r>
    </w:p>
    <w:p w14:paraId="3A79E405" w14:textId="353A2C19" w:rsidR="00F8226D" w:rsidRDefault="00F8226D" w:rsidP="00F13445">
      <w:pPr>
        <w:ind w:left="720" w:firstLine="0"/>
      </w:pPr>
      <w:r>
        <w:rPr>
          <w:rFonts w:ascii="Times New Roman" w:hAnsi="Times New Roman"/>
        </w:rPr>
        <w:t>Who has walked through every fire,</w:t>
      </w:r>
    </w:p>
    <w:p w14:paraId="712D6017" w14:textId="773DBB6C" w:rsidR="00F8226D" w:rsidRDefault="00F8226D" w:rsidP="00F13445">
      <w:pPr>
        <w:ind w:left="720" w:firstLine="0"/>
      </w:pPr>
      <w:r>
        <w:rPr>
          <w:rFonts w:ascii="Times New Roman" w:hAnsi="Times New Roman"/>
        </w:rPr>
        <w:t>Who has survived every ending,</w:t>
      </w:r>
    </w:p>
    <w:p w14:paraId="74CC4F1C" w14:textId="7F3317B6" w:rsidR="00F8226D" w:rsidRDefault="00F8226D" w:rsidP="00F13445">
      <w:pPr>
        <w:ind w:left="720" w:firstLine="0"/>
      </w:pPr>
      <w:r>
        <w:rPr>
          <w:rFonts w:ascii="Times New Roman" w:hAnsi="Times New Roman"/>
        </w:rPr>
        <w:t>Who has stayed even when it was hard to.</w:t>
      </w:r>
    </w:p>
    <w:p w14:paraId="5D03CFA5" w14:textId="77777777" w:rsidR="00F8226D" w:rsidRDefault="00F8226D" w:rsidP="00F13445">
      <w:pPr>
        <w:ind w:left="720" w:firstLine="0"/>
      </w:pPr>
    </w:p>
    <w:p w14:paraId="7641CB20" w14:textId="77777777" w:rsidR="00F8226D" w:rsidRDefault="00F8226D" w:rsidP="00F13445">
      <w:pPr>
        <w:ind w:left="720" w:firstLine="0"/>
      </w:pPr>
      <w:r>
        <w:rPr>
          <w:rFonts w:ascii="Times New Roman" w:hAnsi="Times New Roman"/>
        </w:rPr>
        <w:t>It is not about fixing yourself.</w:t>
      </w:r>
    </w:p>
    <w:p w14:paraId="551A70D4" w14:textId="77777777" w:rsidR="00F8226D" w:rsidRDefault="00F8226D" w:rsidP="00F13445">
      <w:pPr>
        <w:ind w:left="720" w:firstLine="0"/>
      </w:pPr>
      <w:r>
        <w:rPr>
          <w:rFonts w:ascii="Times New Roman" w:hAnsi="Times New Roman"/>
        </w:rPr>
        <w:t>It is about realizing you were never broken.</w:t>
      </w:r>
    </w:p>
    <w:p w14:paraId="72674590" w14:textId="77777777" w:rsidR="00F8226D" w:rsidRDefault="00F8226D" w:rsidP="00F13445">
      <w:pPr>
        <w:ind w:left="720" w:firstLine="0"/>
      </w:pPr>
    </w:p>
    <w:p w14:paraId="7EE48943" w14:textId="77777777" w:rsidR="00F8226D" w:rsidRDefault="00F8226D" w:rsidP="00F13445">
      <w:pPr>
        <w:ind w:left="720" w:firstLine="0"/>
      </w:pPr>
      <w:r>
        <w:rPr>
          <w:rFonts w:ascii="Times New Roman" w:hAnsi="Times New Roman"/>
        </w:rPr>
        <w:t>Becoming is not an arrival.</w:t>
      </w:r>
    </w:p>
    <w:p w14:paraId="2072DB88" w14:textId="77777777" w:rsidR="00F8226D" w:rsidRDefault="00F8226D" w:rsidP="00F13445">
      <w:pPr>
        <w:ind w:left="720" w:firstLine="0"/>
      </w:pPr>
      <w:r>
        <w:rPr>
          <w:rFonts w:ascii="Times New Roman" w:hAnsi="Times New Roman"/>
        </w:rPr>
        <w:t>It is the quiet unfolding of everything you already are.</w:t>
      </w:r>
    </w:p>
    <w:p w14:paraId="715CC48C" w14:textId="77777777" w:rsidR="00F8226D" w:rsidRDefault="00F8226D" w:rsidP="00F13445">
      <w:pPr>
        <w:ind w:left="720" w:firstLine="0"/>
      </w:pPr>
    </w:p>
    <w:p w14:paraId="0EED2E64" w14:textId="77777777" w:rsidR="00F8226D" w:rsidRDefault="00F8226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Final Reassurance</w:t>
      </w:r>
    </w:p>
    <w:p w14:paraId="3C196BCC" w14:textId="77777777" w:rsidR="00F8226D" w:rsidRDefault="00F8226D" w:rsidP="00F13445">
      <w:pPr>
        <w:ind w:left="720" w:firstLine="0"/>
      </w:pPr>
    </w:p>
    <w:p w14:paraId="3649572A" w14:textId="77777777" w:rsidR="00F8226D" w:rsidRDefault="00F8226D" w:rsidP="00F13445">
      <w:pPr>
        <w:ind w:left="720" w:firstLine="0"/>
      </w:pPr>
      <w:r>
        <w:rPr>
          <w:rFonts w:ascii="Times New Roman" w:hAnsi="Times New Roman"/>
        </w:rPr>
        <w:t>You are not too much.</w:t>
      </w:r>
    </w:p>
    <w:p w14:paraId="36A1A8DF" w14:textId="77777777" w:rsidR="00F8226D" w:rsidRDefault="00F8226D" w:rsidP="00F13445">
      <w:pPr>
        <w:ind w:left="720" w:firstLine="0"/>
      </w:pPr>
      <w:r>
        <w:rPr>
          <w:rFonts w:ascii="Times New Roman" w:hAnsi="Times New Roman"/>
        </w:rPr>
        <w:t>You are not too little.</w:t>
      </w:r>
    </w:p>
    <w:p w14:paraId="72D838D8" w14:textId="77777777" w:rsidR="00F8226D" w:rsidRDefault="00F8226D" w:rsidP="00F13445">
      <w:pPr>
        <w:ind w:left="720" w:firstLine="0"/>
      </w:pPr>
      <w:r>
        <w:rPr>
          <w:rFonts w:ascii="Times New Roman" w:hAnsi="Times New Roman"/>
        </w:rPr>
        <w:t>You do not have to shrink yourself to be loved.</w:t>
      </w:r>
    </w:p>
    <w:p w14:paraId="6C099B65" w14:textId="77777777" w:rsidR="00F8226D" w:rsidRDefault="00F8226D" w:rsidP="00F13445">
      <w:pPr>
        <w:ind w:left="720" w:firstLine="0"/>
      </w:pPr>
    </w:p>
    <w:p w14:paraId="479B654E" w14:textId="77777777" w:rsidR="00F8226D" w:rsidRDefault="00F8226D" w:rsidP="00F13445">
      <w:pPr>
        <w:ind w:left="720" w:firstLine="0"/>
      </w:pPr>
      <w:r>
        <w:rPr>
          <w:rFonts w:ascii="Times New Roman" w:hAnsi="Times New Roman"/>
        </w:rPr>
        <w:t>You do not have to rush.</w:t>
      </w:r>
    </w:p>
    <w:p w14:paraId="2F8A45AB" w14:textId="77777777" w:rsidR="00F8226D" w:rsidRDefault="00F8226D" w:rsidP="00F13445">
      <w:pPr>
        <w:ind w:left="720" w:firstLine="0"/>
      </w:pPr>
      <w:r>
        <w:rPr>
          <w:rFonts w:ascii="Times New Roman" w:hAnsi="Times New Roman"/>
        </w:rPr>
        <w:t>You do not have to prove yourself worthy.</w:t>
      </w:r>
    </w:p>
    <w:p w14:paraId="669F6CE9" w14:textId="77777777" w:rsidR="00F8226D" w:rsidRDefault="00F8226D" w:rsidP="00F13445">
      <w:pPr>
        <w:ind w:left="720" w:firstLine="0"/>
      </w:pPr>
      <w:r>
        <w:rPr>
          <w:rFonts w:ascii="Times New Roman" w:hAnsi="Times New Roman"/>
        </w:rPr>
        <w:t>You already are.</w:t>
      </w:r>
    </w:p>
    <w:p w14:paraId="0D2224E7" w14:textId="77777777" w:rsidR="00F8226D" w:rsidRDefault="00F8226D" w:rsidP="00F13445">
      <w:pPr>
        <w:ind w:left="720" w:firstLine="0"/>
      </w:pPr>
    </w:p>
    <w:p w14:paraId="71EE67DD" w14:textId="77777777" w:rsidR="00F8226D" w:rsidRDefault="00F8226D" w:rsidP="00F13445">
      <w:pPr>
        <w:ind w:left="720" w:firstLine="0"/>
      </w:pPr>
      <w:r>
        <w:rPr>
          <w:rFonts w:ascii="Times New Roman" w:hAnsi="Times New Roman"/>
        </w:rPr>
        <w:t>Even here. Even now. Even as you are.</w:t>
      </w:r>
    </w:p>
    <w:p w14:paraId="62138118" w14:textId="77777777" w:rsidR="00F8226D" w:rsidRDefault="00F8226D" w:rsidP="00F13445">
      <w:pPr>
        <w:ind w:left="720" w:firstLine="0"/>
      </w:pPr>
    </w:p>
    <w:p w14:paraId="214C60A5" w14:textId="77777777" w:rsidR="00F8226D" w:rsidRDefault="00F8226D" w:rsidP="00F13445">
      <w:pPr>
        <w:pBdr>
          <w:bottom w:val="single" w:sz="6" w:space="1" w:color="auto"/>
        </w:pBdr>
        <w:ind w:left="720" w:firstLine="0"/>
        <w:rPr>
          <w:rFonts w:ascii="Times New Roman" w:hAnsi="Times New Roman"/>
        </w:rPr>
      </w:pPr>
      <w:r>
        <w:rPr>
          <w:rFonts w:ascii="Times New Roman" w:hAnsi="Times New Roman"/>
        </w:rPr>
        <w:t>And that will always be enough.</w:t>
      </w:r>
    </w:p>
    <w:p w14:paraId="5C89E5A4" w14:textId="77777777" w:rsidR="00571CF3" w:rsidRDefault="00571CF3" w:rsidP="00F13445">
      <w:pPr>
        <w:pBdr>
          <w:bottom w:val="single" w:sz="6" w:space="1" w:color="auto"/>
        </w:pBdr>
        <w:ind w:left="720" w:firstLine="0"/>
        <w:rPr>
          <w:rFonts w:ascii="Times New Roman" w:hAnsi="Times New Roman"/>
        </w:rPr>
      </w:pPr>
    </w:p>
    <w:p w14:paraId="571F61B5" w14:textId="77777777" w:rsidR="00571CF3" w:rsidRDefault="00571CF3" w:rsidP="00F13445">
      <w:pPr>
        <w:pBdr>
          <w:bottom w:val="single" w:sz="6" w:space="1" w:color="auto"/>
        </w:pBdr>
        <w:ind w:left="720" w:firstLine="0"/>
        <w:rPr>
          <w:rFonts w:ascii="Times New Roman" w:hAnsi="Times New Roman"/>
        </w:rPr>
      </w:pPr>
    </w:p>
    <w:p w14:paraId="589D19DD" w14:textId="77777777" w:rsidR="00571CF3" w:rsidRDefault="00571CF3" w:rsidP="00F13445">
      <w:pPr>
        <w:pBdr>
          <w:bottom w:val="single" w:sz="6" w:space="1" w:color="auto"/>
        </w:pBdr>
        <w:ind w:left="720" w:firstLine="0"/>
        <w:rPr>
          <w:rFonts w:ascii="Times New Roman" w:hAnsi="Times New Roman"/>
        </w:rPr>
      </w:pPr>
    </w:p>
    <w:p w14:paraId="0605D7E9" w14:textId="77777777" w:rsidR="00571CF3" w:rsidRDefault="00571CF3" w:rsidP="00F13445">
      <w:pPr>
        <w:pBdr>
          <w:bottom w:val="single" w:sz="6" w:space="1" w:color="auto"/>
        </w:pBdr>
        <w:ind w:left="720" w:firstLine="0"/>
        <w:rPr>
          <w:rFonts w:ascii="Times New Roman" w:hAnsi="Times New Roman"/>
        </w:rPr>
      </w:pPr>
    </w:p>
    <w:p w14:paraId="7EAA1CDF" w14:textId="77777777" w:rsidR="00571CF3" w:rsidRDefault="00571CF3" w:rsidP="00F13445">
      <w:pPr>
        <w:pBdr>
          <w:bottom w:val="single" w:sz="6" w:space="1" w:color="auto"/>
        </w:pBdr>
        <w:ind w:left="720" w:firstLine="0"/>
        <w:rPr>
          <w:rFonts w:ascii="Times New Roman" w:hAnsi="Times New Roman"/>
        </w:rPr>
      </w:pPr>
    </w:p>
    <w:p w14:paraId="4D6906CB" w14:textId="77777777" w:rsidR="00571CF3" w:rsidRDefault="00571CF3" w:rsidP="00F13445">
      <w:pPr>
        <w:pBdr>
          <w:bottom w:val="single" w:sz="6" w:space="1" w:color="auto"/>
        </w:pBdr>
        <w:ind w:left="720" w:firstLine="0"/>
        <w:rPr>
          <w:rFonts w:ascii="Times New Roman" w:hAnsi="Times New Roman"/>
        </w:rPr>
      </w:pPr>
    </w:p>
    <w:p w14:paraId="311CB1BE" w14:textId="77777777" w:rsidR="00571CF3" w:rsidRDefault="00571CF3" w:rsidP="00F13445">
      <w:pPr>
        <w:pBdr>
          <w:bottom w:val="single" w:sz="6" w:space="1" w:color="auto"/>
        </w:pBdr>
        <w:ind w:left="720" w:firstLine="0"/>
        <w:rPr>
          <w:rFonts w:ascii="Times New Roman" w:hAnsi="Times New Roman"/>
        </w:rPr>
      </w:pPr>
    </w:p>
    <w:p w14:paraId="67741FC2" w14:textId="77777777" w:rsidR="00571CF3" w:rsidRDefault="00571CF3" w:rsidP="00F13445">
      <w:pPr>
        <w:pBdr>
          <w:bottom w:val="single" w:sz="6" w:space="1" w:color="auto"/>
        </w:pBdr>
        <w:ind w:left="720" w:firstLine="0"/>
        <w:rPr>
          <w:rFonts w:ascii="Times New Roman" w:hAnsi="Times New Roman"/>
        </w:rPr>
      </w:pPr>
    </w:p>
    <w:p w14:paraId="4BFFFED8" w14:textId="77777777" w:rsidR="00571CF3" w:rsidRDefault="00571CF3" w:rsidP="00F13445">
      <w:pPr>
        <w:pBdr>
          <w:bottom w:val="single" w:sz="6" w:space="1" w:color="auto"/>
        </w:pBdr>
        <w:ind w:left="720" w:firstLine="0"/>
        <w:rPr>
          <w:rFonts w:ascii="Times New Roman" w:hAnsi="Times New Roman"/>
        </w:rPr>
      </w:pPr>
    </w:p>
    <w:p w14:paraId="5BC240BC" w14:textId="77777777" w:rsidR="00571CF3" w:rsidRDefault="00571CF3" w:rsidP="00F13445">
      <w:pPr>
        <w:pBdr>
          <w:bottom w:val="single" w:sz="6" w:space="1" w:color="auto"/>
        </w:pBdr>
        <w:ind w:left="720" w:firstLine="0"/>
        <w:rPr>
          <w:rFonts w:ascii="Times New Roman" w:hAnsi="Times New Roman"/>
        </w:rPr>
      </w:pPr>
    </w:p>
    <w:p w14:paraId="4605EE5A" w14:textId="77777777" w:rsidR="00571CF3" w:rsidRDefault="00571CF3" w:rsidP="00F13445">
      <w:pPr>
        <w:pBdr>
          <w:bottom w:val="single" w:sz="6" w:space="1" w:color="auto"/>
        </w:pBdr>
        <w:ind w:left="720" w:firstLine="0"/>
        <w:rPr>
          <w:rFonts w:ascii="Times New Roman" w:hAnsi="Times New Roman"/>
        </w:rPr>
      </w:pPr>
    </w:p>
    <w:p w14:paraId="47EBCB6D" w14:textId="77777777" w:rsidR="00571CF3" w:rsidRDefault="00571CF3" w:rsidP="00F13445">
      <w:pPr>
        <w:pBdr>
          <w:bottom w:val="single" w:sz="6" w:space="1" w:color="auto"/>
        </w:pBdr>
        <w:ind w:left="720" w:firstLine="0"/>
        <w:rPr>
          <w:rFonts w:ascii="Times New Roman" w:hAnsi="Times New Roman"/>
        </w:rPr>
      </w:pPr>
    </w:p>
    <w:p w14:paraId="4D22FFCE" w14:textId="77777777" w:rsidR="00571CF3" w:rsidRDefault="00571CF3" w:rsidP="00F13445">
      <w:pPr>
        <w:pBdr>
          <w:bottom w:val="single" w:sz="6" w:space="1" w:color="auto"/>
        </w:pBdr>
        <w:ind w:left="720" w:firstLine="0"/>
        <w:rPr>
          <w:rFonts w:ascii="Times New Roman" w:hAnsi="Times New Roman"/>
        </w:rPr>
      </w:pPr>
    </w:p>
    <w:p w14:paraId="20747DBE" w14:textId="77777777" w:rsidR="00571CF3" w:rsidRDefault="00571CF3" w:rsidP="00F13445">
      <w:pPr>
        <w:pBdr>
          <w:bottom w:val="single" w:sz="6" w:space="1" w:color="auto"/>
        </w:pBdr>
        <w:ind w:left="720" w:firstLine="0"/>
        <w:rPr>
          <w:rFonts w:ascii="Times New Roman" w:hAnsi="Times New Roman"/>
        </w:rPr>
      </w:pPr>
    </w:p>
    <w:p w14:paraId="14A67E38" w14:textId="77777777" w:rsidR="00571CF3" w:rsidRDefault="00571CF3" w:rsidP="00F13445">
      <w:pPr>
        <w:pBdr>
          <w:bottom w:val="single" w:sz="6" w:space="1" w:color="auto"/>
        </w:pBdr>
        <w:ind w:left="720" w:firstLine="0"/>
      </w:pPr>
    </w:p>
    <w:p w14:paraId="3E432A0A" w14:textId="77777777" w:rsidR="007A25BA" w:rsidRDefault="007A25BA" w:rsidP="00F13445">
      <w:pPr>
        <w:ind w:left="720" w:firstLine="0"/>
      </w:pPr>
    </w:p>
    <w:p w14:paraId="501E08BD" w14:textId="77777777" w:rsidR="00F06B4D" w:rsidRDefault="00F06B4D" w:rsidP="00F06B4D">
      <w:pPr>
        <w:ind w:firstLine="0"/>
      </w:pPr>
    </w:p>
    <w:p w14:paraId="2B422236" w14:textId="77777777" w:rsidR="00F06B4D" w:rsidRDefault="00F06B4D" w:rsidP="00F06B4D"/>
    <w:p w14:paraId="23274C82" w14:textId="77777777" w:rsidR="00F06B4D" w:rsidRDefault="00F06B4D" w:rsidP="00F13445">
      <w:pPr>
        <w:ind w:left="720" w:firstLine="0"/>
      </w:pPr>
    </w:p>
    <w:p w14:paraId="0F88F736" w14:textId="77777777" w:rsidR="00F06B4D" w:rsidRDefault="00F06B4D" w:rsidP="00F06B4D">
      <w:pPr>
        <w:ind w:firstLine="0"/>
      </w:pPr>
    </w:p>
    <w:p w14:paraId="14807FBA" w14:textId="77777777" w:rsidR="00F06B4D" w:rsidRDefault="00F06B4D" w:rsidP="00F13445">
      <w:pPr>
        <w:ind w:left="720" w:firstLine="0"/>
      </w:pPr>
    </w:p>
    <w:p w14:paraId="20B0C363" w14:textId="77777777" w:rsidR="00F06B4D" w:rsidRDefault="00F06B4D" w:rsidP="00F13445">
      <w:pPr>
        <w:ind w:left="720" w:firstLine="0"/>
      </w:pPr>
    </w:p>
    <w:p w14:paraId="32E3F8D6" w14:textId="6716AA70" w:rsidR="00F06B4D" w:rsidRPr="00F06B4D" w:rsidRDefault="000C4868" w:rsidP="000C4868">
      <w:pPr>
        <w:ind w:firstLine="0"/>
        <w:rPr>
          <w:sz w:val="48"/>
          <w:szCs w:val="48"/>
        </w:rPr>
      </w:pPr>
      <w:r>
        <w:rPr>
          <w:rFonts w:ascii="Times New Roman" w:hAnsi="Times New Roman"/>
        </w:rPr>
        <w:t xml:space="preserve">                               </w:t>
      </w:r>
      <w:r w:rsidR="00F367DD">
        <w:rPr>
          <w:rFonts w:ascii="Times New Roman" w:hAnsi="Times New Roman"/>
        </w:rPr>
        <w:t xml:space="preserve"> </w:t>
      </w:r>
      <w:r>
        <w:rPr>
          <w:rFonts w:ascii="Times New Roman" w:hAnsi="Times New Roman"/>
        </w:rPr>
        <w:t xml:space="preserve">   </w:t>
      </w:r>
      <w:r w:rsidR="00F367DD">
        <w:rPr>
          <w:rFonts w:ascii="Times New Roman" w:hAnsi="Times New Roman"/>
        </w:rPr>
        <w:t xml:space="preserve"> </w:t>
      </w:r>
      <w:r w:rsidR="00571CF3">
        <w:rPr>
          <w:rFonts w:ascii="Times New Roman" w:hAnsi="Times New Roman"/>
        </w:rPr>
        <w:t xml:space="preserve">        </w:t>
      </w:r>
      <w:r w:rsidR="00F367DD">
        <w:rPr>
          <w:rFonts w:ascii="Times New Roman" w:hAnsi="Times New Roman"/>
        </w:rPr>
        <w:t xml:space="preserve">           </w:t>
      </w:r>
      <w:r w:rsidR="00F06B4D">
        <w:rPr>
          <w:rFonts w:ascii="Times New Roman" w:hAnsi="Times New Roman"/>
        </w:rPr>
        <w:t xml:space="preserve">  </w:t>
      </w:r>
      <w:r w:rsidR="00F06B4D" w:rsidRPr="00F06B4D">
        <w:rPr>
          <w:rFonts w:ascii="Times New Roman" w:hAnsi="Times New Roman"/>
          <w:sz w:val="48"/>
          <w:szCs w:val="48"/>
        </w:rPr>
        <w:t xml:space="preserve">SECTION </w:t>
      </w:r>
      <w:r w:rsidR="00F06B4D">
        <w:rPr>
          <w:rFonts w:ascii="Times New Roman" w:hAnsi="Times New Roman"/>
          <w:sz w:val="48"/>
          <w:szCs w:val="48"/>
        </w:rPr>
        <w:t>II</w:t>
      </w:r>
      <w:r w:rsidR="00F06B4D" w:rsidRPr="00F06B4D">
        <w:rPr>
          <w:rFonts w:ascii="Times New Roman" w:hAnsi="Times New Roman"/>
          <w:sz w:val="48"/>
          <w:szCs w:val="48"/>
        </w:rPr>
        <w:t>:</w:t>
      </w:r>
    </w:p>
    <w:p w14:paraId="6ECDEDED" w14:textId="5E46D4D1" w:rsidR="00F06B4D" w:rsidRDefault="00F06B4D" w:rsidP="00F13445">
      <w:pPr>
        <w:ind w:left="720" w:firstLine="0"/>
      </w:pPr>
      <w:r>
        <w:rPr>
          <w:rFonts w:ascii="Times New Roman" w:hAnsi="Times New Roman"/>
        </w:rPr>
        <w:t xml:space="preserve">                             </w:t>
      </w:r>
      <w:r w:rsidR="00571CF3">
        <w:rPr>
          <w:rFonts w:ascii="Times New Roman" w:hAnsi="Times New Roman"/>
        </w:rPr>
        <w:t xml:space="preserve">     </w:t>
      </w:r>
      <w:r>
        <w:rPr>
          <w:rFonts w:ascii="Times New Roman" w:hAnsi="Times New Roman"/>
        </w:rPr>
        <w:t xml:space="preserve">   </w:t>
      </w:r>
      <w:r w:rsidR="00571CF3">
        <w:rPr>
          <w:rFonts w:ascii="Times New Roman" w:hAnsi="Times New Roman"/>
        </w:rPr>
        <w:t xml:space="preserve">  </w:t>
      </w:r>
      <w:r>
        <w:rPr>
          <w:rFonts w:ascii="Times New Roman" w:hAnsi="Times New Roman"/>
        </w:rPr>
        <w:t xml:space="preserve">               LETTING GO</w:t>
      </w:r>
    </w:p>
    <w:p w14:paraId="6D2D822C" w14:textId="77777777" w:rsidR="00F06B4D" w:rsidRDefault="00F06B4D" w:rsidP="00F13445">
      <w:pPr>
        <w:ind w:left="720" w:firstLine="0"/>
      </w:pPr>
    </w:p>
    <w:p w14:paraId="7D09549E" w14:textId="77777777" w:rsidR="00F06B4D" w:rsidRDefault="00F06B4D" w:rsidP="00F06B4D">
      <w:pPr>
        <w:ind w:firstLine="0"/>
      </w:pPr>
    </w:p>
    <w:p w14:paraId="6A00241D" w14:textId="77777777" w:rsidR="00F06B4D" w:rsidRDefault="00F06B4D" w:rsidP="00F13445">
      <w:pPr>
        <w:ind w:left="720" w:firstLine="0"/>
      </w:pPr>
    </w:p>
    <w:p w14:paraId="2F009C57" w14:textId="77777777" w:rsidR="00F06B4D" w:rsidRDefault="00F06B4D" w:rsidP="00F06B4D">
      <w:pPr>
        <w:ind w:firstLine="0"/>
      </w:pPr>
    </w:p>
    <w:p w14:paraId="08E6A536" w14:textId="77777777" w:rsidR="00F06B4D" w:rsidRDefault="00F06B4D" w:rsidP="00F13445">
      <w:pPr>
        <w:ind w:left="720" w:firstLine="0"/>
      </w:pPr>
    </w:p>
    <w:p w14:paraId="46C748BA" w14:textId="77777777" w:rsidR="00F06B4D" w:rsidRDefault="00F06B4D" w:rsidP="00F13445">
      <w:pPr>
        <w:ind w:left="720" w:firstLine="0"/>
      </w:pPr>
    </w:p>
    <w:p w14:paraId="387A01E4" w14:textId="77777777" w:rsidR="00571CF3" w:rsidRDefault="00571CF3" w:rsidP="00F13445">
      <w:pPr>
        <w:ind w:left="720" w:firstLine="0"/>
      </w:pPr>
    </w:p>
    <w:p w14:paraId="1E40FB78" w14:textId="77777777" w:rsidR="00571CF3" w:rsidRDefault="00571CF3" w:rsidP="00F13445">
      <w:pPr>
        <w:ind w:left="720" w:firstLine="0"/>
      </w:pPr>
    </w:p>
    <w:p w14:paraId="057A0813" w14:textId="77777777" w:rsidR="00571CF3" w:rsidRDefault="00571CF3" w:rsidP="00F13445">
      <w:pPr>
        <w:ind w:left="720" w:firstLine="0"/>
      </w:pPr>
    </w:p>
    <w:p w14:paraId="191F577C" w14:textId="77777777" w:rsidR="00571CF3" w:rsidRDefault="00571CF3" w:rsidP="00F13445">
      <w:pPr>
        <w:ind w:left="720" w:firstLine="0"/>
      </w:pPr>
    </w:p>
    <w:p w14:paraId="624EC2F8" w14:textId="77777777" w:rsidR="00571CF3" w:rsidRDefault="00571CF3" w:rsidP="00F13445">
      <w:pPr>
        <w:ind w:left="720" w:firstLine="0"/>
      </w:pPr>
    </w:p>
    <w:p w14:paraId="7C4B4694" w14:textId="77777777" w:rsidR="00571CF3" w:rsidRDefault="00571CF3" w:rsidP="00F13445">
      <w:pPr>
        <w:ind w:left="720" w:firstLine="0"/>
      </w:pPr>
    </w:p>
    <w:p w14:paraId="167B84A7" w14:textId="77777777" w:rsidR="00571CF3" w:rsidRDefault="00571CF3" w:rsidP="00F13445">
      <w:pPr>
        <w:ind w:left="720" w:firstLine="0"/>
      </w:pPr>
    </w:p>
    <w:p w14:paraId="650B1086" w14:textId="77777777" w:rsidR="00571CF3" w:rsidRDefault="00571CF3" w:rsidP="00F13445">
      <w:pPr>
        <w:ind w:left="720" w:firstLine="0"/>
      </w:pPr>
    </w:p>
    <w:p w14:paraId="50343D09" w14:textId="77777777" w:rsidR="0066745F" w:rsidRDefault="0066745F" w:rsidP="00F13445">
      <w:pPr>
        <w:ind w:left="720" w:firstLine="0"/>
      </w:pPr>
    </w:p>
    <w:p w14:paraId="2EE2E639" w14:textId="77777777" w:rsidR="00F8226D" w:rsidRDefault="00F8226D" w:rsidP="00F13445">
      <w:pPr>
        <w:pBdr>
          <w:bottom w:val="single" w:sz="6" w:space="1" w:color="auto"/>
        </w:pBdr>
        <w:ind w:left="720" w:firstLine="0"/>
      </w:pPr>
    </w:p>
    <w:p w14:paraId="0C439B94" w14:textId="77777777" w:rsidR="00F8226D" w:rsidRDefault="00F8226D" w:rsidP="00F13445">
      <w:pPr>
        <w:ind w:left="720" w:firstLine="0"/>
      </w:pPr>
    </w:p>
    <w:p w14:paraId="56FBAF69" w14:textId="77777777" w:rsidR="006F1519" w:rsidRDefault="006F1519" w:rsidP="00F13445">
      <w:pPr>
        <w:ind w:left="720" w:firstLine="0"/>
        <w:jc w:val="center"/>
      </w:pPr>
      <w:r>
        <w:rPr>
          <w:rFonts w:ascii="Times New Roman" w:hAnsi="Times New Roman"/>
        </w:rPr>
        <w:t>SECTION II: LETTING GO</w:t>
      </w:r>
    </w:p>
    <w:p w14:paraId="1085259D" w14:textId="77777777" w:rsidR="006F1519" w:rsidRDefault="006F1519" w:rsidP="00F13445">
      <w:pPr>
        <w:ind w:left="720" w:firstLine="0"/>
      </w:pPr>
    </w:p>
    <w:p w14:paraId="5F00C309" w14:textId="77777777" w:rsidR="006F1519" w:rsidRDefault="006F1519" w:rsidP="00F13445">
      <w:pPr>
        <w:ind w:left="720" w:firstLine="0"/>
      </w:pPr>
      <w:r>
        <w:rPr>
          <w:rFonts w:ascii="Times New Roman" w:hAnsi="Times New Roman"/>
        </w:rPr>
        <w:t>Page 1 – The Weight You Were Never Meant to Carry</w:t>
      </w:r>
    </w:p>
    <w:p w14:paraId="3B4729A7" w14:textId="77777777" w:rsidR="006F1519" w:rsidRDefault="006F1519" w:rsidP="00F13445">
      <w:pPr>
        <w:ind w:left="720" w:firstLine="0"/>
      </w:pPr>
    </w:p>
    <w:p w14:paraId="3415CF66" w14:textId="77777777" w:rsidR="006F1519" w:rsidRDefault="006F1519" w:rsidP="00F13445">
      <w:pPr>
        <w:ind w:left="720" w:firstLine="0"/>
      </w:pPr>
      <w:r>
        <w:rPr>
          <w:rFonts w:ascii="Times New Roman" w:hAnsi="Times New Roman"/>
        </w:rPr>
        <w:t>There are things you were never meant to hold forever.</w:t>
      </w:r>
    </w:p>
    <w:p w14:paraId="43C24CD4" w14:textId="77777777" w:rsidR="006F1519" w:rsidRDefault="006F1519" w:rsidP="00F13445">
      <w:pPr>
        <w:ind w:left="720" w:firstLine="0"/>
      </w:pPr>
      <w:r>
        <w:rPr>
          <w:rFonts w:ascii="Times New Roman" w:hAnsi="Times New Roman"/>
        </w:rPr>
        <w:t>People who were never meant to stay.</w:t>
      </w:r>
    </w:p>
    <w:p w14:paraId="100A3384" w14:textId="77777777" w:rsidR="006F1519" w:rsidRDefault="006F1519" w:rsidP="00F13445">
      <w:pPr>
        <w:ind w:left="720" w:firstLine="0"/>
      </w:pPr>
      <w:r>
        <w:rPr>
          <w:rFonts w:ascii="Times New Roman" w:hAnsi="Times New Roman"/>
        </w:rPr>
        <w:t>Memories that ache because they were never meant to be carried this long.</w:t>
      </w:r>
    </w:p>
    <w:p w14:paraId="726701E7" w14:textId="77777777" w:rsidR="006F1519" w:rsidRDefault="006F1519" w:rsidP="00F13445">
      <w:pPr>
        <w:ind w:left="720" w:firstLine="0"/>
      </w:pPr>
    </w:p>
    <w:p w14:paraId="74C0E889" w14:textId="77777777" w:rsidR="006F1519" w:rsidRDefault="006F1519" w:rsidP="00F13445">
      <w:pPr>
        <w:ind w:left="720" w:firstLine="0"/>
      </w:pPr>
      <w:r>
        <w:rPr>
          <w:rFonts w:ascii="Times New Roman" w:hAnsi="Times New Roman"/>
        </w:rPr>
        <w:t>And yet—how often do we grip tightly onto what has already let go of us?</w:t>
      </w:r>
    </w:p>
    <w:p w14:paraId="27A5C615" w14:textId="77777777" w:rsidR="006F1519" w:rsidRDefault="006F1519" w:rsidP="00F13445">
      <w:pPr>
        <w:ind w:left="720" w:firstLine="0"/>
      </w:pPr>
      <w:r>
        <w:rPr>
          <w:rFonts w:ascii="Times New Roman" w:hAnsi="Times New Roman"/>
        </w:rPr>
        <w:t>How often do we call it love when it is only fear of the empty space it leaves behind?</w:t>
      </w:r>
    </w:p>
    <w:p w14:paraId="1DACE647" w14:textId="77777777" w:rsidR="006F1519" w:rsidRDefault="006F1519" w:rsidP="00F13445">
      <w:pPr>
        <w:ind w:left="720" w:firstLine="0"/>
      </w:pPr>
    </w:p>
    <w:p w14:paraId="0D0AF2AF" w14:textId="77777777" w:rsidR="006F1519" w:rsidRDefault="006F1519" w:rsidP="00F13445">
      <w:pPr>
        <w:ind w:left="720" w:firstLine="0"/>
      </w:pPr>
      <w:r>
        <w:rPr>
          <w:rFonts w:ascii="Times New Roman" w:hAnsi="Times New Roman"/>
        </w:rPr>
        <w:t>But hear me—</w:t>
      </w:r>
    </w:p>
    <w:p w14:paraId="780CE296" w14:textId="32C4FFA7" w:rsidR="006F1519" w:rsidRDefault="006F1519" w:rsidP="00F13445">
      <w:pPr>
        <w:ind w:left="720" w:firstLine="0"/>
      </w:pPr>
      <w:r>
        <w:rPr>
          <w:rFonts w:ascii="Times New Roman" w:hAnsi="Times New Roman"/>
        </w:rPr>
        <w:t>You are not weak for releasing what no longer belongs to you.</w:t>
      </w:r>
    </w:p>
    <w:p w14:paraId="215D8B7B" w14:textId="77777777" w:rsidR="006F1519" w:rsidRDefault="006F1519" w:rsidP="00F13445">
      <w:pPr>
        <w:ind w:left="720" w:firstLine="0"/>
      </w:pPr>
      <w:r>
        <w:rPr>
          <w:rFonts w:ascii="Times New Roman" w:hAnsi="Times New Roman"/>
        </w:rPr>
        <w:t>You are not ungrateful for outgrowing what once felt like home.</w:t>
      </w:r>
    </w:p>
    <w:p w14:paraId="1CBCB23F" w14:textId="77777777" w:rsidR="006F1519" w:rsidRDefault="006F1519" w:rsidP="00F13445">
      <w:pPr>
        <w:ind w:left="720" w:firstLine="0"/>
      </w:pPr>
      <w:r>
        <w:rPr>
          <w:rFonts w:ascii="Times New Roman" w:hAnsi="Times New Roman"/>
        </w:rPr>
        <w:t>You are not breaking by letting go.</w:t>
      </w:r>
    </w:p>
    <w:p w14:paraId="0E0ED615" w14:textId="77777777" w:rsidR="006F1519" w:rsidRDefault="006F1519" w:rsidP="00F13445">
      <w:pPr>
        <w:ind w:left="720" w:firstLine="0"/>
      </w:pPr>
    </w:p>
    <w:p w14:paraId="6A37AA22" w14:textId="77777777" w:rsidR="006F1519" w:rsidRDefault="006F1519" w:rsidP="00F13445">
      <w:pPr>
        <w:ind w:left="720" w:firstLine="0"/>
      </w:pPr>
      <w:r>
        <w:rPr>
          <w:rFonts w:ascii="Times New Roman" w:hAnsi="Times New Roman"/>
        </w:rPr>
        <w:t>You are making room.</w:t>
      </w:r>
    </w:p>
    <w:p w14:paraId="7486D7A1" w14:textId="77777777" w:rsidR="006F1519" w:rsidRDefault="006F1519" w:rsidP="00F13445">
      <w:pPr>
        <w:ind w:left="720" w:firstLine="0"/>
      </w:pPr>
      <w:r>
        <w:rPr>
          <w:rFonts w:ascii="Times New Roman" w:hAnsi="Times New Roman"/>
        </w:rPr>
        <w:t>For new light. For new love.</w:t>
      </w:r>
    </w:p>
    <w:p w14:paraId="740B304C" w14:textId="77777777" w:rsidR="006F1519" w:rsidRDefault="006F1519" w:rsidP="00F13445">
      <w:pPr>
        <w:ind w:left="720" w:firstLine="0"/>
      </w:pPr>
      <w:r>
        <w:rPr>
          <w:rFonts w:ascii="Times New Roman" w:hAnsi="Times New Roman"/>
        </w:rPr>
        <w:t>For the person you are becoming.</w:t>
      </w:r>
    </w:p>
    <w:p w14:paraId="6C48DAB4" w14:textId="77777777" w:rsidR="006F1519" w:rsidRDefault="006F1519" w:rsidP="00F13445">
      <w:pPr>
        <w:ind w:left="720" w:firstLine="0"/>
      </w:pPr>
    </w:p>
    <w:p w14:paraId="41FB1869" w14:textId="77777777" w:rsidR="006F1519" w:rsidRDefault="006F1519"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8E45912" w14:textId="77777777" w:rsidR="006F1519" w:rsidRDefault="006F1519" w:rsidP="00F13445">
      <w:pPr>
        <w:ind w:left="720" w:firstLine="0"/>
      </w:pPr>
    </w:p>
    <w:p w14:paraId="4B39FB14" w14:textId="77777777" w:rsidR="006F1519" w:rsidRDefault="006F1519" w:rsidP="00F13445">
      <w:pPr>
        <w:ind w:left="720" w:firstLine="0"/>
      </w:pPr>
      <w:r>
        <w:rPr>
          <w:rFonts w:ascii="Times New Roman" w:hAnsi="Times New Roman"/>
        </w:rPr>
        <w:lastRenderedPageBreak/>
        <w:t>Dear You,</w:t>
      </w:r>
    </w:p>
    <w:p w14:paraId="0A620B8E" w14:textId="77777777" w:rsidR="006F1519" w:rsidRDefault="006F1519" w:rsidP="00F13445">
      <w:pPr>
        <w:ind w:left="720" w:firstLine="0"/>
      </w:pPr>
    </w:p>
    <w:p w14:paraId="6E61FF87" w14:textId="77777777" w:rsidR="006F1519" w:rsidRDefault="006F1519" w:rsidP="00F13445">
      <w:pPr>
        <w:ind w:left="720" w:firstLine="0"/>
      </w:pPr>
      <w:r>
        <w:rPr>
          <w:rFonts w:ascii="Times New Roman" w:hAnsi="Times New Roman"/>
        </w:rPr>
        <w:t>I know how hard it is to let go.</w:t>
      </w:r>
    </w:p>
    <w:p w14:paraId="4094E00B" w14:textId="77777777" w:rsidR="006F1519" w:rsidRDefault="006F1519" w:rsidP="00F13445">
      <w:pPr>
        <w:ind w:left="720" w:firstLine="0"/>
      </w:pPr>
      <w:r>
        <w:rPr>
          <w:rFonts w:ascii="Times New Roman" w:hAnsi="Times New Roman"/>
        </w:rPr>
        <w:t>I know how your heart has memorized the weight of what you have carried.</w:t>
      </w:r>
    </w:p>
    <w:p w14:paraId="2A63E588" w14:textId="77777777" w:rsidR="006F1519" w:rsidRDefault="006F1519" w:rsidP="00F13445">
      <w:pPr>
        <w:ind w:left="720" w:firstLine="0"/>
      </w:pPr>
      <w:r>
        <w:rPr>
          <w:rFonts w:ascii="Times New Roman" w:hAnsi="Times New Roman"/>
        </w:rPr>
        <w:t>I know how easy it is to mistake familiarity for belonging.</w:t>
      </w:r>
    </w:p>
    <w:p w14:paraId="55695C96" w14:textId="77777777" w:rsidR="006F1519" w:rsidRDefault="006F1519" w:rsidP="00F13445">
      <w:pPr>
        <w:ind w:left="720" w:firstLine="0"/>
      </w:pPr>
    </w:p>
    <w:p w14:paraId="4611B996" w14:textId="77777777" w:rsidR="006F1519" w:rsidRDefault="006F1519" w:rsidP="00F13445">
      <w:pPr>
        <w:ind w:left="720" w:firstLine="0"/>
      </w:pPr>
      <w:r>
        <w:rPr>
          <w:rFonts w:ascii="Times New Roman" w:hAnsi="Times New Roman"/>
        </w:rPr>
        <w:t>But you were never meant to hold onto pain just because you have learned to live with it.</w:t>
      </w:r>
    </w:p>
    <w:p w14:paraId="31099A31" w14:textId="77777777" w:rsidR="006F1519" w:rsidRDefault="006F1519" w:rsidP="00F13445">
      <w:pPr>
        <w:ind w:left="720" w:firstLine="0"/>
      </w:pPr>
      <w:r>
        <w:rPr>
          <w:rFonts w:ascii="Times New Roman" w:hAnsi="Times New Roman"/>
        </w:rPr>
        <w:t>You were never meant to shrink yourself just to fit into spaces that do not love you back.</w:t>
      </w:r>
    </w:p>
    <w:p w14:paraId="586D1674" w14:textId="77777777" w:rsidR="006F1519" w:rsidRDefault="006F1519" w:rsidP="00F13445">
      <w:pPr>
        <w:ind w:left="720" w:firstLine="0"/>
      </w:pPr>
    </w:p>
    <w:p w14:paraId="6C033302" w14:textId="77777777" w:rsidR="006F1519" w:rsidRDefault="006F1519" w:rsidP="00F13445">
      <w:pPr>
        <w:ind w:left="720" w:firstLine="0"/>
      </w:pPr>
      <w:r>
        <w:rPr>
          <w:rFonts w:ascii="Times New Roman" w:hAnsi="Times New Roman"/>
        </w:rPr>
        <w:t>Please—set it down.</w:t>
      </w:r>
    </w:p>
    <w:p w14:paraId="51C8CFE2" w14:textId="77777777" w:rsidR="006F1519" w:rsidRDefault="006F1519" w:rsidP="00F13445">
      <w:pPr>
        <w:ind w:left="720" w:firstLine="0"/>
      </w:pPr>
      <w:r>
        <w:rPr>
          <w:rFonts w:ascii="Times New Roman" w:hAnsi="Times New Roman"/>
        </w:rPr>
        <w:t>Even if it takes time.</w:t>
      </w:r>
    </w:p>
    <w:p w14:paraId="1FDBEA32" w14:textId="77777777" w:rsidR="006F1519" w:rsidRDefault="006F1519" w:rsidP="00F13445">
      <w:pPr>
        <w:ind w:left="720" w:firstLine="0"/>
      </w:pPr>
      <w:r>
        <w:rPr>
          <w:rFonts w:ascii="Times New Roman" w:hAnsi="Times New Roman"/>
        </w:rPr>
        <w:t>Even if it feels like you don’t know who you are without it.</w:t>
      </w:r>
    </w:p>
    <w:p w14:paraId="52B43284" w14:textId="77777777" w:rsidR="006F1519" w:rsidRDefault="006F1519" w:rsidP="00F13445">
      <w:pPr>
        <w:ind w:left="720" w:firstLine="0"/>
      </w:pPr>
    </w:p>
    <w:p w14:paraId="6602CE30" w14:textId="77777777" w:rsidR="006F1519" w:rsidRDefault="006F1519" w:rsidP="00F13445">
      <w:pPr>
        <w:ind w:left="720" w:firstLine="0"/>
      </w:pPr>
      <w:r>
        <w:rPr>
          <w:rFonts w:ascii="Times New Roman" w:hAnsi="Times New Roman"/>
        </w:rPr>
        <w:t>One day, you will wake up and realize that the heaviness is gone.</w:t>
      </w:r>
    </w:p>
    <w:p w14:paraId="14ACF848" w14:textId="77777777" w:rsidR="006F1519" w:rsidRDefault="006F1519" w:rsidP="00F13445">
      <w:pPr>
        <w:ind w:left="720" w:firstLine="0"/>
      </w:pPr>
      <w:r>
        <w:rPr>
          <w:rFonts w:ascii="Times New Roman" w:hAnsi="Times New Roman"/>
        </w:rPr>
        <w:t>That your heart is lighter.</w:t>
      </w:r>
    </w:p>
    <w:p w14:paraId="4ABDAAC3" w14:textId="77777777" w:rsidR="006F1519" w:rsidRDefault="006F1519" w:rsidP="00F13445">
      <w:pPr>
        <w:ind w:left="720" w:firstLine="0"/>
      </w:pPr>
      <w:r>
        <w:rPr>
          <w:rFonts w:ascii="Times New Roman" w:hAnsi="Times New Roman"/>
        </w:rPr>
        <w:t>That you can breathe again.</w:t>
      </w:r>
    </w:p>
    <w:p w14:paraId="694CD50D" w14:textId="77777777" w:rsidR="006F1519" w:rsidRDefault="006F1519" w:rsidP="00F13445">
      <w:pPr>
        <w:ind w:left="720" w:firstLine="0"/>
      </w:pPr>
    </w:p>
    <w:p w14:paraId="4396483C" w14:textId="77777777" w:rsidR="006F1519" w:rsidRDefault="006F1519" w:rsidP="00F13445">
      <w:pPr>
        <w:ind w:left="720" w:firstLine="0"/>
      </w:pPr>
      <w:r>
        <w:rPr>
          <w:rFonts w:ascii="Times New Roman" w:hAnsi="Times New Roman"/>
        </w:rPr>
        <w:t>And that will be the day you remember: You were never losing anything. You were only making space for yourself.</w:t>
      </w:r>
    </w:p>
    <w:p w14:paraId="775E10F1" w14:textId="77777777" w:rsidR="006F1519" w:rsidRDefault="006F1519" w:rsidP="00F13445">
      <w:pPr>
        <w:ind w:left="720" w:firstLine="0"/>
      </w:pPr>
    </w:p>
    <w:p w14:paraId="6EBCE403" w14:textId="77777777" w:rsidR="006F1519" w:rsidRDefault="006F1519" w:rsidP="00F13445">
      <w:pPr>
        <w:ind w:left="720" w:firstLine="0"/>
      </w:pPr>
      <w:r>
        <w:rPr>
          <w:rFonts w:ascii="Times New Roman" w:hAnsi="Times New Roman"/>
        </w:rPr>
        <w:t>With all my heart,</w:t>
      </w:r>
    </w:p>
    <w:p w14:paraId="5F8427AC" w14:textId="77777777" w:rsidR="006F1519" w:rsidRDefault="006F1519" w:rsidP="00F13445">
      <w:pPr>
        <w:ind w:left="720" w:firstLine="0"/>
      </w:pPr>
      <w:r>
        <w:rPr>
          <w:rFonts w:ascii="Times New Roman" w:hAnsi="Times New Roman"/>
        </w:rPr>
        <w:t>A voice that understands yours.</w:t>
      </w:r>
    </w:p>
    <w:p w14:paraId="6BF2D091" w14:textId="77777777" w:rsidR="006F1519" w:rsidRDefault="006F1519" w:rsidP="00F13445">
      <w:pPr>
        <w:ind w:left="720" w:firstLine="0"/>
      </w:pPr>
    </w:p>
    <w:p w14:paraId="5D3837C5" w14:textId="77777777" w:rsidR="006F1519" w:rsidRDefault="006F1519" w:rsidP="00F13445">
      <w:pPr>
        <w:pBdr>
          <w:bottom w:val="single" w:sz="6" w:space="1" w:color="auto"/>
        </w:pBdr>
        <w:ind w:left="720" w:firstLine="0"/>
      </w:pPr>
    </w:p>
    <w:p w14:paraId="010AFA6B" w14:textId="77777777" w:rsidR="006F1519" w:rsidRDefault="006F1519" w:rsidP="00F13445">
      <w:pPr>
        <w:ind w:left="720" w:firstLine="0"/>
      </w:pPr>
    </w:p>
    <w:p w14:paraId="73F18C76" w14:textId="77777777" w:rsidR="00781024" w:rsidRDefault="00781024" w:rsidP="00F13445">
      <w:pPr>
        <w:ind w:left="720" w:firstLine="0"/>
        <w:jc w:val="center"/>
      </w:pPr>
      <w:r>
        <w:rPr>
          <w:rFonts w:ascii="Times New Roman" w:hAnsi="Times New Roman"/>
        </w:rPr>
        <w:t>SECTION II: LETTING GO</w:t>
      </w:r>
    </w:p>
    <w:p w14:paraId="14A680CF" w14:textId="77777777" w:rsidR="00781024" w:rsidRDefault="00781024" w:rsidP="00F13445">
      <w:pPr>
        <w:ind w:left="720" w:firstLine="0"/>
      </w:pPr>
    </w:p>
    <w:p w14:paraId="52A83514" w14:textId="77777777" w:rsidR="00781024" w:rsidRDefault="00781024" w:rsidP="00F13445">
      <w:pPr>
        <w:ind w:left="720" w:firstLine="0"/>
      </w:pPr>
      <w:r>
        <w:rPr>
          <w:rFonts w:ascii="Times New Roman" w:hAnsi="Times New Roman"/>
        </w:rPr>
        <w:t>Page 2 – The Storm You Survived</w:t>
      </w:r>
    </w:p>
    <w:p w14:paraId="1A091CBB" w14:textId="77777777" w:rsidR="00781024" w:rsidRDefault="00781024" w:rsidP="00F13445">
      <w:pPr>
        <w:ind w:left="720" w:firstLine="0"/>
      </w:pPr>
    </w:p>
    <w:p w14:paraId="6A9FEAF4" w14:textId="77777777" w:rsidR="00781024" w:rsidRDefault="00781024" w:rsidP="00F13445">
      <w:pPr>
        <w:ind w:left="720" w:firstLine="0"/>
      </w:pPr>
      <w:r>
        <w:rPr>
          <w:rFonts w:ascii="Times New Roman" w:hAnsi="Times New Roman"/>
        </w:rPr>
        <w:t>There is a kind of grief that comes with letting go.</w:t>
      </w:r>
    </w:p>
    <w:p w14:paraId="14057540" w14:textId="77777777" w:rsidR="00781024" w:rsidRDefault="00781024" w:rsidP="00F13445">
      <w:pPr>
        <w:ind w:left="720" w:firstLine="0"/>
      </w:pPr>
      <w:r>
        <w:rPr>
          <w:rFonts w:ascii="Times New Roman" w:hAnsi="Times New Roman"/>
        </w:rPr>
        <w:t>Not just of people, but of versions of yourself that you once held tightly.</w:t>
      </w:r>
    </w:p>
    <w:p w14:paraId="306FCD3A" w14:textId="77777777" w:rsidR="00781024" w:rsidRDefault="00781024" w:rsidP="00F13445">
      <w:pPr>
        <w:ind w:left="720" w:firstLine="0"/>
      </w:pPr>
    </w:p>
    <w:p w14:paraId="4C20EDA8" w14:textId="77777777" w:rsidR="00781024" w:rsidRDefault="00781024" w:rsidP="00F13445">
      <w:pPr>
        <w:ind w:left="720" w:firstLine="0"/>
      </w:pPr>
      <w:r>
        <w:rPr>
          <w:rFonts w:ascii="Times New Roman" w:hAnsi="Times New Roman"/>
        </w:rPr>
        <w:t>The one who stayed too long.</w:t>
      </w:r>
    </w:p>
    <w:p w14:paraId="264A19BA" w14:textId="77777777" w:rsidR="00781024" w:rsidRDefault="00781024" w:rsidP="00F13445">
      <w:pPr>
        <w:ind w:left="720" w:firstLine="0"/>
      </w:pPr>
      <w:r>
        <w:rPr>
          <w:rFonts w:ascii="Times New Roman" w:hAnsi="Times New Roman"/>
        </w:rPr>
        <w:t>The one who loved too hard.</w:t>
      </w:r>
    </w:p>
    <w:p w14:paraId="03C9CA4B" w14:textId="77777777" w:rsidR="00781024" w:rsidRDefault="00781024" w:rsidP="00F13445">
      <w:pPr>
        <w:ind w:left="720" w:firstLine="0"/>
      </w:pPr>
      <w:r>
        <w:rPr>
          <w:rFonts w:ascii="Times New Roman" w:hAnsi="Times New Roman"/>
        </w:rPr>
        <w:t>The one who did not know how to ask for more.</w:t>
      </w:r>
    </w:p>
    <w:p w14:paraId="6F624AED" w14:textId="77777777" w:rsidR="00781024" w:rsidRDefault="00781024" w:rsidP="00F13445">
      <w:pPr>
        <w:ind w:left="720" w:firstLine="0"/>
      </w:pPr>
    </w:p>
    <w:p w14:paraId="28E16255" w14:textId="77777777" w:rsidR="00781024" w:rsidRDefault="00781024" w:rsidP="00F13445">
      <w:pPr>
        <w:ind w:left="720" w:firstLine="0"/>
      </w:pPr>
      <w:r>
        <w:rPr>
          <w:rFonts w:ascii="Times New Roman" w:hAnsi="Times New Roman"/>
        </w:rPr>
        <w:t>It is not easy to say goodbye to the person you were</w:t>
      </w:r>
    </w:p>
    <w:p w14:paraId="698610A5" w14:textId="0C938606" w:rsidR="00781024" w:rsidRDefault="00781024" w:rsidP="00F13445">
      <w:pPr>
        <w:ind w:left="720" w:firstLine="0"/>
      </w:pPr>
      <w:r>
        <w:rPr>
          <w:rFonts w:ascii="Times New Roman" w:hAnsi="Times New Roman"/>
        </w:rPr>
        <w:t>When they were only trying to keep you safe.</w:t>
      </w:r>
    </w:p>
    <w:p w14:paraId="57398BDE" w14:textId="77777777" w:rsidR="00781024" w:rsidRDefault="00781024" w:rsidP="00F13445">
      <w:pPr>
        <w:ind w:left="720" w:firstLine="0"/>
      </w:pPr>
    </w:p>
    <w:p w14:paraId="55B79C23" w14:textId="77777777" w:rsidR="00781024" w:rsidRDefault="00781024" w:rsidP="00F13445">
      <w:pPr>
        <w:ind w:left="720" w:firstLine="0"/>
      </w:pPr>
      <w:r>
        <w:rPr>
          <w:rFonts w:ascii="Times New Roman" w:hAnsi="Times New Roman"/>
        </w:rPr>
        <w:t>But you are allowed to leave the past behind.</w:t>
      </w:r>
    </w:p>
    <w:p w14:paraId="7FEDD868" w14:textId="77777777" w:rsidR="00781024" w:rsidRDefault="00781024" w:rsidP="00F13445">
      <w:pPr>
        <w:ind w:left="720" w:firstLine="0"/>
      </w:pPr>
      <w:r>
        <w:rPr>
          <w:rFonts w:ascii="Times New Roman" w:hAnsi="Times New Roman"/>
        </w:rPr>
        <w:t>You are allowed to walk away from the things that once made you feel small.</w:t>
      </w:r>
    </w:p>
    <w:p w14:paraId="62940AFC" w14:textId="77777777" w:rsidR="00781024" w:rsidRDefault="00781024" w:rsidP="00F13445">
      <w:pPr>
        <w:ind w:left="720" w:firstLine="0"/>
      </w:pPr>
    </w:p>
    <w:p w14:paraId="64765377" w14:textId="77777777" w:rsidR="00781024" w:rsidRDefault="00781024" w:rsidP="00F13445">
      <w:pPr>
        <w:ind w:left="720" w:firstLine="0"/>
      </w:pPr>
      <w:r>
        <w:rPr>
          <w:rFonts w:ascii="Times New Roman" w:hAnsi="Times New Roman"/>
        </w:rPr>
        <w:t>You are not weak for wanting something more than survival.</w:t>
      </w:r>
    </w:p>
    <w:p w14:paraId="2A6CE7FB" w14:textId="77777777" w:rsidR="00781024" w:rsidRDefault="00781024" w:rsidP="00F13445">
      <w:pPr>
        <w:ind w:left="720" w:firstLine="0"/>
      </w:pPr>
      <w:r>
        <w:rPr>
          <w:rFonts w:ascii="Times New Roman" w:hAnsi="Times New Roman"/>
        </w:rPr>
        <w:t>You are not ungrateful for choosing yourself.</w:t>
      </w:r>
    </w:p>
    <w:p w14:paraId="2F0C434E" w14:textId="77777777" w:rsidR="00781024" w:rsidRDefault="00781024" w:rsidP="00F13445">
      <w:pPr>
        <w:ind w:left="720" w:firstLine="0"/>
      </w:pPr>
    </w:p>
    <w:p w14:paraId="047EC6E1" w14:textId="77777777" w:rsidR="00781024" w:rsidRDefault="00781024" w:rsidP="00F13445">
      <w:pPr>
        <w:ind w:left="720" w:firstLine="0"/>
      </w:pPr>
      <w:r>
        <w:rPr>
          <w:rFonts w:ascii="Times New Roman" w:hAnsi="Times New Roman"/>
        </w:rPr>
        <w:t>There is nothing noble about clinging to the hands that have already let go of you.</w:t>
      </w:r>
    </w:p>
    <w:p w14:paraId="0EA05A6B" w14:textId="77777777" w:rsidR="00781024" w:rsidRDefault="00781024" w:rsidP="00F13445">
      <w:pPr>
        <w:ind w:left="720" w:firstLine="0"/>
      </w:pPr>
      <w:r>
        <w:rPr>
          <w:rFonts w:ascii="Times New Roman" w:hAnsi="Times New Roman"/>
        </w:rPr>
        <w:t>There is no love in grasping for something that has already unraveled.</w:t>
      </w:r>
    </w:p>
    <w:p w14:paraId="38B96295" w14:textId="77777777" w:rsidR="00781024" w:rsidRDefault="00781024" w:rsidP="00F13445">
      <w:pPr>
        <w:ind w:left="720" w:firstLine="0"/>
      </w:pPr>
    </w:p>
    <w:p w14:paraId="3B07D24F" w14:textId="77777777" w:rsidR="00781024" w:rsidRDefault="00781024" w:rsidP="00F13445">
      <w:pPr>
        <w:ind w:left="720" w:firstLine="0"/>
      </w:pPr>
      <w:r>
        <w:rPr>
          <w:rFonts w:ascii="Times New Roman" w:hAnsi="Times New Roman"/>
        </w:rPr>
        <w:lastRenderedPageBreak/>
        <w:t>Some things are meant to be temporary.</w:t>
      </w:r>
    </w:p>
    <w:p w14:paraId="361BF4EB" w14:textId="77777777" w:rsidR="00781024" w:rsidRDefault="00781024" w:rsidP="00F13445">
      <w:pPr>
        <w:ind w:left="720" w:firstLine="0"/>
      </w:pPr>
      <w:r>
        <w:rPr>
          <w:rFonts w:ascii="Times New Roman" w:hAnsi="Times New Roman"/>
        </w:rPr>
        <w:t>Some people are meant to be passing storms,</w:t>
      </w:r>
    </w:p>
    <w:p w14:paraId="698FBB80" w14:textId="397A5397" w:rsidR="00781024" w:rsidRDefault="00781024" w:rsidP="00F13445">
      <w:pPr>
        <w:ind w:left="720" w:firstLine="0"/>
      </w:pPr>
      <w:r>
        <w:rPr>
          <w:rFonts w:ascii="Times New Roman" w:hAnsi="Times New Roman"/>
        </w:rPr>
        <w:t>Not homes.</w:t>
      </w:r>
    </w:p>
    <w:p w14:paraId="4A191F6D" w14:textId="77777777" w:rsidR="00781024" w:rsidRDefault="00781024" w:rsidP="00F13445">
      <w:pPr>
        <w:ind w:left="720" w:firstLine="0"/>
      </w:pPr>
    </w:p>
    <w:p w14:paraId="40D77117" w14:textId="77777777" w:rsidR="00781024" w:rsidRDefault="0078102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Moment of Comfort</w:t>
      </w:r>
    </w:p>
    <w:p w14:paraId="241A46B0" w14:textId="77777777" w:rsidR="00781024" w:rsidRDefault="00781024" w:rsidP="00F13445">
      <w:pPr>
        <w:ind w:left="720" w:firstLine="0"/>
      </w:pPr>
    </w:p>
    <w:p w14:paraId="1F16A4C8" w14:textId="77777777" w:rsidR="00781024" w:rsidRDefault="00781024" w:rsidP="00F13445">
      <w:pPr>
        <w:ind w:left="720" w:firstLine="0"/>
      </w:pPr>
      <w:r>
        <w:rPr>
          <w:rFonts w:ascii="Times New Roman" w:hAnsi="Times New Roman"/>
        </w:rPr>
        <w:t>If no one has told you this:</w:t>
      </w:r>
    </w:p>
    <w:p w14:paraId="42BC5423" w14:textId="77777777" w:rsidR="00781024" w:rsidRDefault="00781024" w:rsidP="00F13445">
      <w:pPr>
        <w:ind w:left="720" w:firstLine="0"/>
      </w:pPr>
      <w:r>
        <w:rPr>
          <w:rFonts w:ascii="Times New Roman" w:hAnsi="Times New Roman"/>
        </w:rPr>
        <w:t>You are allowed to heal from what hurt you.</w:t>
      </w:r>
    </w:p>
    <w:p w14:paraId="4DF4A77E" w14:textId="77777777" w:rsidR="00781024" w:rsidRDefault="00781024" w:rsidP="00F13445">
      <w:pPr>
        <w:ind w:left="720" w:firstLine="0"/>
      </w:pPr>
      <w:r>
        <w:rPr>
          <w:rFonts w:ascii="Times New Roman" w:hAnsi="Times New Roman"/>
        </w:rPr>
        <w:t>You are allowed to rebuild without the pieces that broke you.</w:t>
      </w:r>
    </w:p>
    <w:p w14:paraId="3DCA7260" w14:textId="77777777" w:rsidR="00781024" w:rsidRDefault="00781024" w:rsidP="00F13445">
      <w:pPr>
        <w:ind w:left="720" w:firstLine="0"/>
      </w:pPr>
      <w:r>
        <w:rPr>
          <w:rFonts w:ascii="Times New Roman" w:hAnsi="Times New Roman"/>
        </w:rPr>
        <w:t>You do not have to carry this pain any longer just because you have learned how.</w:t>
      </w:r>
    </w:p>
    <w:p w14:paraId="1A92B268" w14:textId="77777777" w:rsidR="00781024" w:rsidRDefault="00781024" w:rsidP="00F13445">
      <w:pPr>
        <w:ind w:left="720" w:firstLine="0"/>
      </w:pPr>
    </w:p>
    <w:p w14:paraId="08D2F7FB" w14:textId="77777777" w:rsidR="00781024" w:rsidRDefault="00781024" w:rsidP="00F13445">
      <w:pPr>
        <w:ind w:left="720" w:firstLine="0"/>
      </w:pPr>
      <w:r>
        <w:rPr>
          <w:rFonts w:ascii="Times New Roman" w:hAnsi="Times New Roman"/>
        </w:rPr>
        <w:t>There is so much waiting for you beyond what you are afraid to release.</w:t>
      </w:r>
    </w:p>
    <w:p w14:paraId="20801481" w14:textId="77777777" w:rsidR="00781024" w:rsidRDefault="00781024" w:rsidP="00F13445">
      <w:pPr>
        <w:ind w:left="720" w:firstLine="0"/>
      </w:pPr>
      <w:r>
        <w:rPr>
          <w:rFonts w:ascii="Times New Roman" w:hAnsi="Times New Roman"/>
        </w:rPr>
        <w:t>There is so much more than what you lost.</w:t>
      </w:r>
    </w:p>
    <w:p w14:paraId="6C9F54CE" w14:textId="77777777" w:rsidR="00781024" w:rsidRDefault="00781024" w:rsidP="00F13445">
      <w:pPr>
        <w:ind w:left="720" w:firstLine="0"/>
      </w:pPr>
    </w:p>
    <w:p w14:paraId="378548AA" w14:textId="77777777" w:rsidR="00781024" w:rsidRDefault="00781024" w:rsidP="00F13445">
      <w:pPr>
        <w:ind w:left="720" w:firstLine="0"/>
      </w:pPr>
      <w:r>
        <w:rPr>
          <w:rFonts w:ascii="Times New Roman" w:hAnsi="Times New Roman"/>
        </w:rPr>
        <w:t>Let it go.</w:t>
      </w:r>
    </w:p>
    <w:p w14:paraId="0F4175E8" w14:textId="77777777" w:rsidR="00781024" w:rsidRDefault="00781024" w:rsidP="00F13445">
      <w:pPr>
        <w:ind w:left="720" w:firstLine="0"/>
      </w:pPr>
    </w:p>
    <w:p w14:paraId="5D54F815" w14:textId="77777777" w:rsidR="00781024" w:rsidRDefault="00781024" w:rsidP="00F13445">
      <w:pPr>
        <w:ind w:left="720" w:firstLine="0"/>
      </w:pPr>
      <w:r>
        <w:rPr>
          <w:rFonts w:ascii="Times New Roman" w:hAnsi="Times New Roman"/>
        </w:rPr>
        <w:t>Let it fall from your hands like rain.</w:t>
      </w:r>
    </w:p>
    <w:p w14:paraId="1FBE1D51" w14:textId="77777777" w:rsidR="00781024" w:rsidRDefault="00781024" w:rsidP="00F13445">
      <w:pPr>
        <w:ind w:left="720" w:firstLine="0"/>
      </w:pPr>
      <w:r>
        <w:rPr>
          <w:rFonts w:ascii="Times New Roman" w:hAnsi="Times New Roman"/>
        </w:rPr>
        <w:t>Let it slip away like a wave retreating from the shore.</w:t>
      </w:r>
    </w:p>
    <w:p w14:paraId="5B775E2D" w14:textId="77777777" w:rsidR="00781024" w:rsidRDefault="00781024" w:rsidP="00F13445">
      <w:pPr>
        <w:ind w:left="720" w:firstLine="0"/>
      </w:pPr>
      <w:r>
        <w:rPr>
          <w:rFonts w:ascii="Times New Roman" w:hAnsi="Times New Roman"/>
        </w:rPr>
        <w:t>Let it become the wind that no longer shakes you.</w:t>
      </w:r>
    </w:p>
    <w:p w14:paraId="0D64D591" w14:textId="77777777" w:rsidR="00781024" w:rsidRDefault="00781024" w:rsidP="00F13445">
      <w:pPr>
        <w:ind w:left="720" w:firstLine="0"/>
      </w:pPr>
    </w:p>
    <w:p w14:paraId="7061E0C2" w14:textId="77777777" w:rsidR="00781024" w:rsidRDefault="00781024" w:rsidP="00F13445">
      <w:pPr>
        <w:ind w:left="720" w:firstLine="0"/>
      </w:pPr>
      <w:r>
        <w:rPr>
          <w:rFonts w:ascii="Times New Roman" w:hAnsi="Times New Roman"/>
        </w:rPr>
        <w:t>And watch how you remain.</w:t>
      </w:r>
    </w:p>
    <w:p w14:paraId="75F85E72" w14:textId="77777777" w:rsidR="00781024" w:rsidRDefault="00781024" w:rsidP="00F13445">
      <w:pPr>
        <w:ind w:left="720" w:firstLine="0"/>
      </w:pPr>
    </w:p>
    <w:p w14:paraId="544C31E0" w14:textId="77777777" w:rsidR="00781024" w:rsidRDefault="0078102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Question for You</w:t>
      </w:r>
    </w:p>
    <w:p w14:paraId="0A223EF6" w14:textId="77777777" w:rsidR="00781024" w:rsidRDefault="00781024" w:rsidP="00F13445">
      <w:pPr>
        <w:ind w:left="720" w:firstLine="0"/>
      </w:pPr>
    </w:p>
    <w:p w14:paraId="5ED61C03" w14:textId="77777777" w:rsidR="00781024" w:rsidRDefault="00781024" w:rsidP="00F13445">
      <w:pPr>
        <w:ind w:left="720" w:firstLine="0"/>
      </w:pPr>
      <w:r>
        <w:rPr>
          <w:rFonts w:ascii="Times New Roman" w:hAnsi="Times New Roman"/>
        </w:rPr>
        <w:lastRenderedPageBreak/>
        <w:t>What are you still holding onto that no longer belongs to you?</w:t>
      </w:r>
    </w:p>
    <w:p w14:paraId="56FD8537" w14:textId="77777777" w:rsidR="00781024" w:rsidRDefault="00781024" w:rsidP="00F13445">
      <w:pPr>
        <w:ind w:left="720" w:firstLine="0"/>
      </w:pPr>
    </w:p>
    <w:p w14:paraId="56EC7EEC" w14:textId="77777777" w:rsidR="00781024" w:rsidRDefault="00781024" w:rsidP="00F13445">
      <w:pPr>
        <w:ind w:left="720" w:firstLine="0"/>
      </w:pPr>
      <w:r>
        <w:rPr>
          <w:rFonts w:ascii="Times New Roman" w:hAnsi="Times New Roman"/>
        </w:rPr>
        <w:t>Write it down. See it. Acknowledge it.</w:t>
      </w:r>
    </w:p>
    <w:p w14:paraId="49CE0BCF" w14:textId="77777777" w:rsidR="00781024" w:rsidRDefault="00781024" w:rsidP="00F13445">
      <w:pPr>
        <w:ind w:left="720" w:firstLine="0"/>
      </w:pPr>
      <w:r>
        <w:rPr>
          <w:rFonts w:ascii="Times New Roman" w:hAnsi="Times New Roman"/>
        </w:rPr>
        <w:t>And when you are ready—set it free.</w:t>
      </w:r>
    </w:p>
    <w:p w14:paraId="00A7E982" w14:textId="77777777" w:rsidR="00781024" w:rsidRDefault="00781024" w:rsidP="00F13445">
      <w:pPr>
        <w:ind w:left="720" w:firstLine="0"/>
      </w:pPr>
    </w:p>
    <w:p w14:paraId="44B5C385" w14:textId="77777777" w:rsidR="00781024" w:rsidRDefault="0078102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0C1A8E00" w14:textId="77777777" w:rsidR="00781024" w:rsidRDefault="00781024" w:rsidP="00F13445">
      <w:pPr>
        <w:ind w:left="720" w:firstLine="0"/>
      </w:pPr>
    </w:p>
    <w:p w14:paraId="71C65C48" w14:textId="77777777" w:rsidR="00781024" w:rsidRDefault="00781024" w:rsidP="00F13445">
      <w:pPr>
        <w:pBdr>
          <w:bottom w:val="single" w:sz="6" w:space="1" w:color="auto"/>
        </w:pBdr>
        <w:ind w:left="720" w:firstLine="0"/>
      </w:pPr>
    </w:p>
    <w:p w14:paraId="61D3224B" w14:textId="77777777" w:rsidR="00781024" w:rsidRDefault="00781024" w:rsidP="00F13445">
      <w:pPr>
        <w:ind w:left="720" w:firstLine="0"/>
      </w:pPr>
    </w:p>
    <w:p w14:paraId="7BD77DBF" w14:textId="77777777" w:rsidR="00781024" w:rsidRDefault="00781024" w:rsidP="00F13445">
      <w:pPr>
        <w:pBdr>
          <w:bottom w:val="single" w:sz="6" w:space="1" w:color="auto"/>
        </w:pBdr>
        <w:ind w:left="720" w:firstLine="0"/>
      </w:pPr>
    </w:p>
    <w:p w14:paraId="3A5F7CBF" w14:textId="77777777" w:rsidR="00781024" w:rsidRDefault="00781024" w:rsidP="00F13445">
      <w:pPr>
        <w:ind w:left="720" w:firstLine="0"/>
      </w:pPr>
    </w:p>
    <w:p w14:paraId="7C41732A" w14:textId="77777777" w:rsidR="00781024" w:rsidRDefault="00781024" w:rsidP="00F13445">
      <w:pPr>
        <w:pBdr>
          <w:bottom w:val="single" w:sz="6" w:space="1" w:color="auto"/>
        </w:pBdr>
        <w:ind w:left="720" w:firstLine="0"/>
      </w:pPr>
    </w:p>
    <w:p w14:paraId="7C9E49D6" w14:textId="77777777" w:rsidR="00781024" w:rsidRDefault="00781024" w:rsidP="00F13445">
      <w:pPr>
        <w:ind w:left="720" w:firstLine="0"/>
      </w:pPr>
    </w:p>
    <w:p w14:paraId="5F8384CF" w14:textId="77777777" w:rsidR="00781024" w:rsidRDefault="00781024" w:rsidP="00F13445">
      <w:pPr>
        <w:pBdr>
          <w:bottom w:val="single" w:sz="6" w:space="1" w:color="auto"/>
        </w:pBdr>
        <w:ind w:left="720" w:firstLine="0"/>
      </w:pPr>
    </w:p>
    <w:p w14:paraId="1CDEA4F3" w14:textId="77777777" w:rsidR="00EA5956" w:rsidRDefault="00EA5956" w:rsidP="00F13445">
      <w:pPr>
        <w:pBdr>
          <w:bottom w:val="single" w:sz="6" w:space="1" w:color="auto"/>
        </w:pBdr>
        <w:ind w:left="720" w:firstLine="0"/>
      </w:pPr>
    </w:p>
    <w:p w14:paraId="2C856709" w14:textId="77777777" w:rsidR="00EA5956" w:rsidRDefault="00EA5956" w:rsidP="00F13445">
      <w:pPr>
        <w:pBdr>
          <w:bottom w:val="single" w:sz="6" w:space="1" w:color="auto"/>
        </w:pBdr>
        <w:ind w:left="720" w:firstLine="0"/>
      </w:pPr>
    </w:p>
    <w:p w14:paraId="54D99240" w14:textId="77777777" w:rsidR="00EA5956" w:rsidRDefault="00EA5956" w:rsidP="00F13445">
      <w:pPr>
        <w:pBdr>
          <w:bottom w:val="single" w:sz="6" w:space="1" w:color="auto"/>
        </w:pBdr>
        <w:ind w:left="720" w:firstLine="0"/>
      </w:pPr>
    </w:p>
    <w:p w14:paraId="746FD4F7" w14:textId="77777777" w:rsidR="00EA5956" w:rsidRDefault="00EA5956" w:rsidP="00F13445">
      <w:pPr>
        <w:pBdr>
          <w:bottom w:val="single" w:sz="6" w:space="1" w:color="auto"/>
        </w:pBdr>
        <w:ind w:left="720" w:firstLine="0"/>
      </w:pPr>
    </w:p>
    <w:p w14:paraId="0DD1E829" w14:textId="77777777" w:rsidR="00EA5956" w:rsidRDefault="00EA5956" w:rsidP="00F13445">
      <w:pPr>
        <w:pBdr>
          <w:bottom w:val="single" w:sz="6" w:space="1" w:color="auto"/>
        </w:pBdr>
        <w:ind w:left="720" w:firstLine="0"/>
      </w:pPr>
    </w:p>
    <w:p w14:paraId="293FC0FC" w14:textId="77777777" w:rsidR="00EA5956" w:rsidRDefault="00EA5956" w:rsidP="00F13445">
      <w:pPr>
        <w:pBdr>
          <w:bottom w:val="single" w:sz="6" w:space="1" w:color="auto"/>
        </w:pBdr>
        <w:ind w:left="720" w:firstLine="0"/>
      </w:pPr>
    </w:p>
    <w:p w14:paraId="32C2DA56" w14:textId="77777777" w:rsidR="00EA5956" w:rsidRDefault="00EA5956" w:rsidP="00F13445">
      <w:pPr>
        <w:pBdr>
          <w:bottom w:val="single" w:sz="6" w:space="1" w:color="auto"/>
        </w:pBdr>
        <w:ind w:left="720" w:firstLine="0"/>
      </w:pPr>
    </w:p>
    <w:p w14:paraId="21A8E754" w14:textId="77777777" w:rsidR="00EA5956" w:rsidRDefault="00EA5956" w:rsidP="00F13445">
      <w:pPr>
        <w:pBdr>
          <w:bottom w:val="single" w:sz="6" w:space="1" w:color="auto"/>
        </w:pBdr>
        <w:ind w:left="720" w:firstLine="0"/>
      </w:pPr>
    </w:p>
    <w:p w14:paraId="40F50A7F" w14:textId="77777777" w:rsidR="00EA5956" w:rsidRDefault="00EA5956" w:rsidP="00F13445">
      <w:pPr>
        <w:pBdr>
          <w:bottom w:val="single" w:sz="6" w:space="1" w:color="auto"/>
        </w:pBdr>
        <w:ind w:left="720" w:firstLine="0"/>
      </w:pPr>
    </w:p>
    <w:p w14:paraId="14978137" w14:textId="77777777" w:rsidR="00781024" w:rsidRDefault="00781024" w:rsidP="00F13445">
      <w:pPr>
        <w:ind w:left="720" w:firstLine="0"/>
      </w:pPr>
    </w:p>
    <w:p w14:paraId="1DFA7EFE" w14:textId="77777777" w:rsidR="00C05831" w:rsidRDefault="00C05831" w:rsidP="00F13445">
      <w:pPr>
        <w:ind w:left="720" w:firstLine="0"/>
        <w:jc w:val="center"/>
      </w:pPr>
      <w:r>
        <w:rPr>
          <w:rFonts w:ascii="Times New Roman" w:hAnsi="Times New Roman"/>
        </w:rPr>
        <w:lastRenderedPageBreak/>
        <w:t>SECTION II: LETTING GO</w:t>
      </w:r>
    </w:p>
    <w:p w14:paraId="2DE6A39A" w14:textId="77777777" w:rsidR="00C05831" w:rsidRDefault="00C05831" w:rsidP="00F13445">
      <w:pPr>
        <w:ind w:left="720" w:firstLine="0"/>
      </w:pPr>
    </w:p>
    <w:p w14:paraId="041F0FCF" w14:textId="77777777" w:rsidR="00C05831" w:rsidRDefault="00C05831" w:rsidP="00F13445">
      <w:pPr>
        <w:ind w:left="720" w:firstLine="0"/>
      </w:pPr>
      <w:r>
        <w:rPr>
          <w:rFonts w:ascii="Times New Roman" w:hAnsi="Times New Roman"/>
        </w:rPr>
        <w:t>Page 3 – A Letter to the One Learning to Move Forward</w:t>
      </w:r>
    </w:p>
    <w:p w14:paraId="36AE28E7" w14:textId="77777777" w:rsidR="00C05831" w:rsidRDefault="00C05831" w:rsidP="00F13445">
      <w:pPr>
        <w:ind w:left="720" w:firstLine="0"/>
      </w:pPr>
    </w:p>
    <w:p w14:paraId="5264024E" w14:textId="77777777" w:rsidR="00C05831" w:rsidRDefault="00C05831" w:rsidP="00F13445">
      <w:pPr>
        <w:ind w:left="720" w:firstLine="0"/>
      </w:pPr>
      <w:r>
        <w:rPr>
          <w:rFonts w:ascii="Times New Roman" w:hAnsi="Times New Roman"/>
        </w:rPr>
        <w:t>Dear You,</w:t>
      </w:r>
    </w:p>
    <w:p w14:paraId="61B942C0" w14:textId="77777777" w:rsidR="00C05831" w:rsidRDefault="00C05831" w:rsidP="00F13445">
      <w:pPr>
        <w:ind w:left="720" w:firstLine="0"/>
      </w:pPr>
    </w:p>
    <w:p w14:paraId="1B42A67B" w14:textId="77777777" w:rsidR="00C05831" w:rsidRDefault="00C05831" w:rsidP="00F13445">
      <w:pPr>
        <w:ind w:left="720" w:firstLine="0"/>
      </w:pPr>
      <w:r>
        <w:rPr>
          <w:rFonts w:ascii="Times New Roman" w:hAnsi="Times New Roman"/>
        </w:rPr>
        <w:t>Some things are not meant to stay, no matter how tightly you hold them.</w:t>
      </w:r>
    </w:p>
    <w:p w14:paraId="66F97148" w14:textId="77777777" w:rsidR="00C05831" w:rsidRDefault="00C05831" w:rsidP="00F13445">
      <w:pPr>
        <w:ind w:left="720" w:firstLine="0"/>
      </w:pPr>
      <w:r>
        <w:rPr>
          <w:rFonts w:ascii="Times New Roman" w:hAnsi="Times New Roman"/>
        </w:rPr>
        <w:t>Some love is not meant to last in the way you imagined,</w:t>
      </w:r>
    </w:p>
    <w:p w14:paraId="0A7BC4A1" w14:textId="0FCFF9DD" w:rsidR="00C05831" w:rsidRDefault="00C05831" w:rsidP="00F13445">
      <w:pPr>
        <w:ind w:left="720" w:firstLine="0"/>
      </w:pPr>
      <w:r>
        <w:rPr>
          <w:rFonts w:ascii="Times New Roman" w:hAnsi="Times New Roman"/>
        </w:rPr>
        <w:t>But that does not mean it was not real.</w:t>
      </w:r>
    </w:p>
    <w:p w14:paraId="4933166D" w14:textId="77777777" w:rsidR="00C05831" w:rsidRDefault="00C05831" w:rsidP="00F13445">
      <w:pPr>
        <w:ind w:left="720" w:firstLine="0"/>
      </w:pPr>
      <w:r>
        <w:rPr>
          <w:rFonts w:ascii="Times New Roman" w:hAnsi="Times New Roman"/>
        </w:rPr>
        <w:t>That does not mean it was not love.</w:t>
      </w:r>
    </w:p>
    <w:p w14:paraId="47F02771" w14:textId="77777777" w:rsidR="00C05831" w:rsidRDefault="00C05831" w:rsidP="00F13445">
      <w:pPr>
        <w:ind w:left="720" w:firstLine="0"/>
      </w:pPr>
    </w:p>
    <w:p w14:paraId="6325FDB4" w14:textId="77777777" w:rsidR="00C05831" w:rsidRDefault="00C05831" w:rsidP="00F13445">
      <w:pPr>
        <w:ind w:left="720" w:firstLine="0"/>
      </w:pPr>
      <w:r>
        <w:rPr>
          <w:rFonts w:ascii="Times New Roman" w:hAnsi="Times New Roman"/>
        </w:rPr>
        <w:t>But hear me—</w:t>
      </w:r>
    </w:p>
    <w:p w14:paraId="4382D28F" w14:textId="04649379" w:rsidR="00C05831" w:rsidRDefault="00C05831" w:rsidP="00F13445">
      <w:pPr>
        <w:ind w:left="720" w:firstLine="0"/>
      </w:pPr>
      <w:r>
        <w:rPr>
          <w:rFonts w:ascii="Times New Roman" w:hAnsi="Times New Roman"/>
        </w:rPr>
        <w:t>Love is never lost. It is only transformed.</w:t>
      </w:r>
    </w:p>
    <w:p w14:paraId="0CD48E92" w14:textId="77777777" w:rsidR="00C05831" w:rsidRDefault="00C05831" w:rsidP="00F13445">
      <w:pPr>
        <w:ind w:left="720" w:firstLine="0"/>
      </w:pPr>
      <w:r>
        <w:rPr>
          <w:rFonts w:ascii="Times New Roman" w:hAnsi="Times New Roman"/>
        </w:rPr>
        <w:t>It is never wasted, even when it does not return to you in the way you hoped.</w:t>
      </w:r>
    </w:p>
    <w:p w14:paraId="516E299D" w14:textId="77777777" w:rsidR="00C05831" w:rsidRDefault="00C05831" w:rsidP="00F13445">
      <w:pPr>
        <w:ind w:left="720" w:firstLine="0"/>
      </w:pPr>
    </w:p>
    <w:p w14:paraId="0A3F5D2E" w14:textId="2C8FDCE2" w:rsidR="00C05831" w:rsidRDefault="00C05831" w:rsidP="00F13445">
      <w:pPr>
        <w:ind w:left="720" w:firstLine="0"/>
      </w:pPr>
      <w:r>
        <w:rPr>
          <w:rFonts w:ascii="Times New Roman" w:hAnsi="Times New Roman"/>
        </w:rPr>
        <w:t>“Come to me, all you who are weary and burdened, and I will give you rest.”</w:t>
      </w:r>
    </w:p>
    <w:p w14:paraId="3BE66BD4" w14:textId="2619A750" w:rsidR="00C05831" w:rsidRDefault="00C05831" w:rsidP="00C05831">
      <w:pPr>
        <w:pStyle w:val="ListParagraph"/>
        <w:numPr>
          <w:ilvl w:val="0"/>
          <w:numId w:val="18"/>
        </w:numPr>
      </w:pPr>
      <w:r>
        <w:rPr>
          <w:rFonts w:ascii="Times New Roman" w:hAnsi="Times New Roman"/>
        </w:rPr>
        <w:t>Matthew 11:28</w:t>
      </w:r>
    </w:p>
    <w:p w14:paraId="11C36DC0" w14:textId="77777777" w:rsidR="00C05831" w:rsidRDefault="00C05831" w:rsidP="00F13445">
      <w:pPr>
        <w:ind w:left="720" w:firstLine="0"/>
      </w:pPr>
    </w:p>
    <w:p w14:paraId="1156080A" w14:textId="77777777" w:rsidR="00C05831" w:rsidRDefault="00C05831" w:rsidP="00F13445">
      <w:pPr>
        <w:ind w:left="720" w:firstLine="0"/>
      </w:pPr>
      <w:r>
        <w:rPr>
          <w:rFonts w:ascii="Times New Roman" w:hAnsi="Times New Roman"/>
        </w:rPr>
        <w:t>You were never meant to chase what is already yours.</w:t>
      </w:r>
    </w:p>
    <w:p w14:paraId="2C7F1E55" w14:textId="77777777" w:rsidR="00C05831" w:rsidRDefault="00C05831" w:rsidP="00F13445">
      <w:pPr>
        <w:ind w:left="720" w:firstLine="0"/>
      </w:pPr>
      <w:r>
        <w:rPr>
          <w:rFonts w:ascii="Times New Roman" w:hAnsi="Times New Roman"/>
        </w:rPr>
        <w:t>You were never meant to beg the universe to keep what is meant to find its way back.</w:t>
      </w:r>
    </w:p>
    <w:p w14:paraId="23BB6D49" w14:textId="77777777" w:rsidR="00C05831" w:rsidRDefault="00C05831" w:rsidP="00F13445">
      <w:pPr>
        <w:ind w:left="720" w:firstLine="0"/>
      </w:pPr>
    </w:p>
    <w:p w14:paraId="685C4B28" w14:textId="77777777" w:rsidR="00C05831" w:rsidRDefault="00C0583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Poetic Reflection</w:t>
      </w:r>
    </w:p>
    <w:p w14:paraId="37BC1BDE" w14:textId="77777777" w:rsidR="00C05831" w:rsidRDefault="00C05831" w:rsidP="00F13445">
      <w:pPr>
        <w:ind w:left="720" w:firstLine="0"/>
      </w:pPr>
    </w:p>
    <w:p w14:paraId="4685E16D" w14:textId="77777777" w:rsidR="00C05831" w:rsidRDefault="00C05831" w:rsidP="00F13445">
      <w:pPr>
        <w:ind w:left="720" w:firstLine="0"/>
      </w:pPr>
      <w:r>
        <w:rPr>
          <w:rFonts w:ascii="Times New Roman" w:hAnsi="Times New Roman"/>
        </w:rPr>
        <w:t>Love, if it belongs to you, will never forget its way home.</w:t>
      </w:r>
    </w:p>
    <w:p w14:paraId="1925DAE8" w14:textId="77777777" w:rsidR="00C05831" w:rsidRDefault="00C05831" w:rsidP="00F13445">
      <w:pPr>
        <w:ind w:left="720" w:firstLine="0"/>
      </w:pPr>
      <w:r>
        <w:rPr>
          <w:rFonts w:ascii="Times New Roman" w:hAnsi="Times New Roman"/>
        </w:rPr>
        <w:lastRenderedPageBreak/>
        <w:t>It will move like the tide, pulling away only to return stronger.</w:t>
      </w:r>
    </w:p>
    <w:p w14:paraId="5C4BB49F" w14:textId="77777777" w:rsidR="00C05831" w:rsidRDefault="00C05831" w:rsidP="00F13445">
      <w:pPr>
        <w:ind w:left="720" w:firstLine="0"/>
      </w:pPr>
      <w:r>
        <w:rPr>
          <w:rFonts w:ascii="Times New Roman" w:hAnsi="Times New Roman"/>
        </w:rPr>
        <w:t>It will whisper your name in the quiet spaces of the world.</w:t>
      </w:r>
    </w:p>
    <w:p w14:paraId="5F5D1665" w14:textId="77777777" w:rsidR="00C05831" w:rsidRDefault="00C05831" w:rsidP="00F13445">
      <w:pPr>
        <w:ind w:left="720" w:firstLine="0"/>
      </w:pPr>
    </w:p>
    <w:p w14:paraId="11310A58" w14:textId="77777777" w:rsidR="00C05831" w:rsidRDefault="00C05831" w:rsidP="00F13445">
      <w:pPr>
        <w:ind w:left="720" w:firstLine="0"/>
      </w:pPr>
      <w:r>
        <w:rPr>
          <w:rFonts w:ascii="Times New Roman" w:hAnsi="Times New Roman"/>
        </w:rPr>
        <w:t>You do not have to grasp at fading light.</w:t>
      </w:r>
    </w:p>
    <w:p w14:paraId="216689CB" w14:textId="77777777" w:rsidR="00C05831" w:rsidRDefault="00C05831" w:rsidP="00F13445">
      <w:pPr>
        <w:ind w:left="720" w:firstLine="0"/>
      </w:pPr>
      <w:r>
        <w:rPr>
          <w:rFonts w:ascii="Times New Roman" w:hAnsi="Times New Roman"/>
        </w:rPr>
        <w:t>You do not have to mourn what was never truly gone.</w:t>
      </w:r>
    </w:p>
    <w:p w14:paraId="75C0F095" w14:textId="77777777" w:rsidR="00C05831" w:rsidRDefault="00C05831" w:rsidP="00F13445">
      <w:pPr>
        <w:ind w:left="720" w:firstLine="0"/>
      </w:pPr>
    </w:p>
    <w:p w14:paraId="05DA7B0B" w14:textId="77777777" w:rsidR="00C05831" w:rsidRDefault="00C05831" w:rsidP="00F13445">
      <w:pPr>
        <w:ind w:left="720" w:firstLine="0"/>
      </w:pPr>
      <w:r>
        <w:rPr>
          <w:rFonts w:ascii="Times New Roman" w:hAnsi="Times New Roman"/>
        </w:rPr>
        <w:t>If it is meant for you,</w:t>
      </w:r>
    </w:p>
    <w:p w14:paraId="29AF12AA" w14:textId="5F81ABC7" w:rsidR="00C05831" w:rsidRDefault="00C05831" w:rsidP="00F13445">
      <w:pPr>
        <w:ind w:left="720" w:firstLine="0"/>
      </w:pPr>
      <w:r>
        <w:rPr>
          <w:rFonts w:ascii="Times New Roman" w:hAnsi="Times New Roman"/>
        </w:rPr>
        <w:t>It will arrive with open hands,</w:t>
      </w:r>
    </w:p>
    <w:p w14:paraId="3C6BCA0B" w14:textId="1E4510B6" w:rsidR="00C05831" w:rsidRDefault="00C05831" w:rsidP="00F13445">
      <w:pPr>
        <w:ind w:left="720" w:firstLine="0"/>
      </w:pPr>
      <w:r>
        <w:rPr>
          <w:rFonts w:ascii="Times New Roman" w:hAnsi="Times New Roman"/>
        </w:rPr>
        <w:t>With steady breath,</w:t>
      </w:r>
    </w:p>
    <w:p w14:paraId="0E32CA03" w14:textId="1D37A963" w:rsidR="00C05831" w:rsidRDefault="00C05831" w:rsidP="00F13445">
      <w:pPr>
        <w:ind w:left="720" w:firstLine="0"/>
      </w:pPr>
      <w:r>
        <w:rPr>
          <w:rFonts w:ascii="Times New Roman" w:hAnsi="Times New Roman"/>
        </w:rPr>
        <w:t>With certainty.</w:t>
      </w:r>
    </w:p>
    <w:p w14:paraId="4D7C898A" w14:textId="77777777" w:rsidR="00C05831" w:rsidRDefault="00C05831" w:rsidP="00F13445">
      <w:pPr>
        <w:ind w:left="720" w:firstLine="0"/>
      </w:pPr>
    </w:p>
    <w:p w14:paraId="3DB552AB" w14:textId="77777777" w:rsidR="00C05831" w:rsidRDefault="00C05831" w:rsidP="00F13445">
      <w:pPr>
        <w:ind w:left="720" w:firstLine="0"/>
      </w:pPr>
      <w:r>
        <w:rPr>
          <w:rFonts w:ascii="Times New Roman" w:hAnsi="Times New Roman"/>
        </w:rPr>
        <w:t>And if it does not,</w:t>
      </w:r>
    </w:p>
    <w:p w14:paraId="7031344C" w14:textId="2C151DE5" w:rsidR="00C05831" w:rsidRDefault="00C05831" w:rsidP="00F13445">
      <w:pPr>
        <w:ind w:left="720" w:firstLine="0"/>
      </w:pPr>
      <w:r>
        <w:rPr>
          <w:rFonts w:ascii="Times New Roman" w:hAnsi="Times New Roman"/>
        </w:rPr>
        <w:t>Then trust—</w:t>
      </w:r>
    </w:p>
    <w:p w14:paraId="2AB04112" w14:textId="4DEC127B" w:rsidR="00C05831" w:rsidRDefault="00C05831" w:rsidP="00F13445">
      <w:pPr>
        <w:ind w:left="720" w:firstLine="0"/>
      </w:pPr>
      <w:r>
        <w:rPr>
          <w:rFonts w:ascii="Times New Roman" w:hAnsi="Times New Roman"/>
        </w:rPr>
        <w:t>Something softer, something kinder,</w:t>
      </w:r>
    </w:p>
    <w:p w14:paraId="46BD13F3" w14:textId="7EA17E0E" w:rsidR="00C05831" w:rsidRDefault="00C05831" w:rsidP="00F13445">
      <w:pPr>
        <w:ind w:left="720" w:firstLine="0"/>
      </w:pPr>
      <w:r>
        <w:rPr>
          <w:rFonts w:ascii="Times New Roman" w:hAnsi="Times New Roman"/>
        </w:rPr>
        <w:t>Something that chooses you just as much as you choose it,</w:t>
      </w:r>
    </w:p>
    <w:p w14:paraId="5EB324E5" w14:textId="5843D2CC" w:rsidR="00C05831" w:rsidRDefault="00C05831" w:rsidP="00F13445">
      <w:pPr>
        <w:ind w:left="720" w:firstLine="0"/>
      </w:pPr>
      <w:r>
        <w:rPr>
          <w:rFonts w:ascii="Times New Roman" w:hAnsi="Times New Roman"/>
        </w:rPr>
        <w:t>Is still on its way.</w:t>
      </w:r>
    </w:p>
    <w:p w14:paraId="199B5A4F" w14:textId="77777777" w:rsidR="00C05831" w:rsidRDefault="00C05831" w:rsidP="00F13445">
      <w:pPr>
        <w:ind w:left="720" w:firstLine="0"/>
      </w:pPr>
    </w:p>
    <w:p w14:paraId="77E43880" w14:textId="77777777" w:rsidR="00C05831" w:rsidRDefault="00C0583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Peace</w:t>
      </w:r>
    </w:p>
    <w:p w14:paraId="0958825C" w14:textId="77777777" w:rsidR="00C05831" w:rsidRDefault="00C05831" w:rsidP="00F13445">
      <w:pPr>
        <w:ind w:left="720" w:firstLine="0"/>
      </w:pPr>
    </w:p>
    <w:p w14:paraId="238DC0A4" w14:textId="77777777" w:rsidR="00C05831" w:rsidRDefault="00C05831" w:rsidP="00F13445">
      <w:pPr>
        <w:ind w:left="720" w:firstLine="0"/>
      </w:pPr>
      <w:r>
        <w:rPr>
          <w:rFonts w:ascii="Times New Roman" w:hAnsi="Times New Roman"/>
        </w:rPr>
        <w:t>Breathe.</w:t>
      </w:r>
    </w:p>
    <w:p w14:paraId="1024166B" w14:textId="77777777" w:rsidR="00C05831" w:rsidRDefault="00C05831" w:rsidP="00F13445">
      <w:pPr>
        <w:ind w:left="720" w:firstLine="0"/>
      </w:pPr>
      <w:r>
        <w:rPr>
          <w:rFonts w:ascii="Times New Roman" w:hAnsi="Times New Roman"/>
        </w:rPr>
        <w:t>What is meant for you is already finding its way.</w:t>
      </w:r>
    </w:p>
    <w:p w14:paraId="537CBB3F" w14:textId="77777777" w:rsidR="00C05831" w:rsidRDefault="00C05831" w:rsidP="00F13445">
      <w:pPr>
        <w:ind w:left="720" w:firstLine="0"/>
      </w:pPr>
      <w:r>
        <w:rPr>
          <w:rFonts w:ascii="Times New Roman" w:hAnsi="Times New Roman"/>
        </w:rPr>
        <w:t>You do not have to hold onto something for it to belong to you.</w:t>
      </w:r>
    </w:p>
    <w:p w14:paraId="73283873" w14:textId="77777777" w:rsidR="00C05831" w:rsidRDefault="00C05831" w:rsidP="00F13445">
      <w:pPr>
        <w:ind w:left="720" w:firstLine="0"/>
      </w:pPr>
    </w:p>
    <w:p w14:paraId="690A8870" w14:textId="58AD09EB" w:rsidR="00C05831" w:rsidRDefault="00C05831" w:rsidP="00F13445">
      <w:pPr>
        <w:ind w:left="720" w:firstLine="0"/>
      </w:pPr>
      <w:r>
        <w:rPr>
          <w:rFonts w:ascii="Times New Roman" w:hAnsi="Times New Roman"/>
        </w:rPr>
        <w:t>“The Lord is close to the brokenhearted and saves those who are crushed in spirit.”</w:t>
      </w:r>
    </w:p>
    <w:p w14:paraId="542129D8" w14:textId="0162571D" w:rsidR="00C05831" w:rsidRDefault="00C05831" w:rsidP="00C05831">
      <w:pPr>
        <w:pStyle w:val="ListParagraph"/>
        <w:numPr>
          <w:ilvl w:val="0"/>
          <w:numId w:val="18"/>
        </w:numPr>
      </w:pPr>
      <w:r>
        <w:rPr>
          <w:rFonts w:ascii="Times New Roman" w:hAnsi="Times New Roman"/>
        </w:rPr>
        <w:lastRenderedPageBreak/>
        <w:t>Psalm 34:18</w:t>
      </w:r>
    </w:p>
    <w:p w14:paraId="174F38A9" w14:textId="77777777" w:rsidR="00C05831" w:rsidRDefault="00C05831" w:rsidP="00F13445">
      <w:pPr>
        <w:ind w:left="720" w:firstLine="0"/>
      </w:pPr>
    </w:p>
    <w:p w14:paraId="553D622B" w14:textId="77777777" w:rsidR="00C05831" w:rsidRDefault="00C05831" w:rsidP="00F13445">
      <w:pPr>
        <w:ind w:left="720" w:firstLine="0"/>
      </w:pPr>
      <w:r>
        <w:rPr>
          <w:rFonts w:ascii="Times New Roman" w:hAnsi="Times New Roman"/>
        </w:rPr>
        <w:t>Love is never lost.</w:t>
      </w:r>
    </w:p>
    <w:p w14:paraId="2EEBDCFF" w14:textId="77777777" w:rsidR="00C05831" w:rsidRDefault="00C05831" w:rsidP="00F13445">
      <w:pPr>
        <w:ind w:left="720" w:firstLine="0"/>
      </w:pPr>
      <w:r>
        <w:rPr>
          <w:rFonts w:ascii="Times New Roman" w:hAnsi="Times New Roman"/>
        </w:rPr>
        <w:t>It is only returning to you in ways you have yet to understand.</w:t>
      </w:r>
    </w:p>
    <w:p w14:paraId="2989E028" w14:textId="77777777" w:rsidR="00C05831" w:rsidRDefault="00C05831" w:rsidP="00F13445">
      <w:pPr>
        <w:ind w:left="720" w:firstLine="0"/>
      </w:pPr>
    </w:p>
    <w:p w14:paraId="296916E1" w14:textId="77777777" w:rsidR="00C05831" w:rsidRDefault="00C05831" w:rsidP="00F13445">
      <w:pPr>
        <w:pBdr>
          <w:bottom w:val="single" w:sz="6" w:space="1" w:color="auto"/>
        </w:pBdr>
        <w:ind w:left="720" w:firstLine="0"/>
      </w:pPr>
    </w:p>
    <w:p w14:paraId="11301145" w14:textId="77777777" w:rsidR="00EA5956" w:rsidRDefault="00EA5956" w:rsidP="00F13445">
      <w:pPr>
        <w:pBdr>
          <w:bottom w:val="single" w:sz="6" w:space="1" w:color="auto"/>
        </w:pBdr>
        <w:ind w:left="720" w:firstLine="0"/>
      </w:pPr>
    </w:p>
    <w:p w14:paraId="094395CA" w14:textId="77777777" w:rsidR="00EA5956" w:rsidRDefault="00EA5956" w:rsidP="00F13445">
      <w:pPr>
        <w:pBdr>
          <w:bottom w:val="single" w:sz="6" w:space="1" w:color="auto"/>
        </w:pBdr>
        <w:ind w:left="720" w:firstLine="0"/>
      </w:pPr>
    </w:p>
    <w:p w14:paraId="33C43AE7" w14:textId="77777777" w:rsidR="00EA5956" w:rsidRDefault="00EA5956" w:rsidP="00F13445">
      <w:pPr>
        <w:pBdr>
          <w:bottom w:val="single" w:sz="6" w:space="1" w:color="auto"/>
        </w:pBdr>
        <w:ind w:left="720" w:firstLine="0"/>
      </w:pPr>
    </w:p>
    <w:p w14:paraId="4D2A205D" w14:textId="77777777" w:rsidR="00EA5956" w:rsidRDefault="00EA5956" w:rsidP="00F13445">
      <w:pPr>
        <w:pBdr>
          <w:bottom w:val="single" w:sz="6" w:space="1" w:color="auto"/>
        </w:pBdr>
        <w:ind w:left="720" w:firstLine="0"/>
      </w:pPr>
    </w:p>
    <w:p w14:paraId="7B90161B" w14:textId="77777777" w:rsidR="00EA5956" w:rsidRDefault="00EA5956" w:rsidP="00F13445">
      <w:pPr>
        <w:pBdr>
          <w:bottom w:val="single" w:sz="6" w:space="1" w:color="auto"/>
        </w:pBdr>
        <w:ind w:left="720" w:firstLine="0"/>
      </w:pPr>
    </w:p>
    <w:p w14:paraId="44F5F764" w14:textId="77777777" w:rsidR="00EA5956" w:rsidRDefault="00EA5956" w:rsidP="00F13445">
      <w:pPr>
        <w:pBdr>
          <w:bottom w:val="single" w:sz="6" w:space="1" w:color="auto"/>
        </w:pBdr>
        <w:ind w:left="720" w:firstLine="0"/>
      </w:pPr>
    </w:p>
    <w:p w14:paraId="1AF81599" w14:textId="77777777" w:rsidR="00EA5956" w:rsidRDefault="00EA5956" w:rsidP="00F13445">
      <w:pPr>
        <w:pBdr>
          <w:bottom w:val="single" w:sz="6" w:space="1" w:color="auto"/>
        </w:pBdr>
        <w:ind w:left="720" w:firstLine="0"/>
      </w:pPr>
    </w:p>
    <w:p w14:paraId="4271D120" w14:textId="77777777" w:rsidR="00EA5956" w:rsidRDefault="00EA5956" w:rsidP="00F13445">
      <w:pPr>
        <w:pBdr>
          <w:bottom w:val="single" w:sz="6" w:space="1" w:color="auto"/>
        </w:pBdr>
        <w:ind w:left="720" w:firstLine="0"/>
      </w:pPr>
    </w:p>
    <w:p w14:paraId="32F736A6" w14:textId="77777777" w:rsidR="00EA5956" w:rsidRDefault="00EA5956" w:rsidP="00F13445">
      <w:pPr>
        <w:pBdr>
          <w:bottom w:val="single" w:sz="6" w:space="1" w:color="auto"/>
        </w:pBdr>
        <w:ind w:left="720" w:firstLine="0"/>
      </w:pPr>
    </w:p>
    <w:p w14:paraId="6365A916" w14:textId="77777777" w:rsidR="00EA5956" w:rsidRDefault="00EA5956" w:rsidP="00F13445">
      <w:pPr>
        <w:pBdr>
          <w:bottom w:val="single" w:sz="6" w:space="1" w:color="auto"/>
        </w:pBdr>
        <w:ind w:left="720" w:firstLine="0"/>
      </w:pPr>
    </w:p>
    <w:p w14:paraId="051BFF2F" w14:textId="77777777" w:rsidR="00EA5956" w:rsidRDefault="00EA5956" w:rsidP="00F13445">
      <w:pPr>
        <w:pBdr>
          <w:bottom w:val="single" w:sz="6" w:space="1" w:color="auto"/>
        </w:pBdr>
        <w:ind w:left="720" w:firstLine="0"/>
      </w:pPr>
    </w:p>
    <w:p w14:paraId="4F4D098F" w14:textId="77777777" w:rsidR="00EA5956" w:rsidRDefault="00EA5956" w:rsidP="00F13445">
      <w:pPr>
        <w:pBdr>
          <w:bottom w:val="single" w:sz="6" w:space="1" w:color="auto"/>
        </w:pBdr>
        <w:ind w:left="720" w:firstLine="0"/>
      </w:pPr>
    </w:p>
    <w:p w14:paraId="65B4A54A" w14:textId="77777777" w:rsidR="00EA5956" w:rsidRDefault="00EA5956" w:rsidP="00F13445">
      <w:pPr>
        <w:pBdr>
          <w:bottom w:val="single" w:sz="6" w:space="1" w:color="auto"/>
        </w:pBdr>
        <w:ind w:left="720" w:firstLine="0"/>
      </w:pPr>
    </w:p>
    <w:p w14:paraId="54E79EF4" w14:textId="77777777" w:rsidR="00EA5956" w:rsidRDefault="00EA5956" w:rsidP="00F13445">
      <w:pPr>
        <w:pBdr>
          <w:bottom w:val="single" w:sz="6" w:space="1" w:color="auto"/>
        </w:pBdr>
        <w:ind w:left="720" w:firstLine="0"/>
      </w:pPr>
    </w:p>
    <w:p w14:paraId="609FCA34" w14:textId="77777777" w:rsidR="00EA5956" w:rsidRDefault="00EA5956" w:rsidP="00F13445">
      <w:pPr>
        <w:pBdr>
          <w:bottom w:val="single" w:sz="6" w:space="1" w:color="auto"/>
        </w:pBdr>
        <w:ind w:left="720" w:firstLine="0"/>
      </w:pPr>
    </w:p>
    <w:p w14:paraId="0F4FD1D2" w14:textId="77777777" w:rsidR="00EA5956" w:rsidRDefault="00EA5956" w:rsidP="00F13445">
      <w:pPr>
        <w:pBdr>
          <w:bottom w:val="single" w:sz="6" w:space="1" w:color="auto"/>
        </w:pBdr>
        <w:ind w:left="720" w:firstLine="0"/>
      </w:pPr>
    </w:p>
    <w:p w14:paraId="08B0D118" w14:textId="77777777" w:rsidR="00EA5956" w:rsidRDefault="00EA5956" w:rsidP="00F13445">
      <w:pPr>
        <w:pBdr>
          <w:bottom w:val="single" w:sz="6" w:space="1" w:color="auto"/>
        </w:pBdr>
        <w:ind w:left="720" w:firstLine="0"/>
      </w:pPr>
    </w:p>
    <w:p w14:paraId="64FE0D56" w14:textId="77777777" w:rsidR="00C05831" w:rsidRDefault="00C05831" w:rsidP="00F13445">
      <w:pPr>
        <w:ind w:left="720" w:firstLine="0"/>
      </w:pPr>
    </w:p>
    <w:p w14:paraId="25135069" w14:textId="77777777" w:rsidR="00B800A0" w:rsidRDefault="00B800A0" w:rsidP="00F13445">
      <w:pPr>
        <w:ind w:left="720" w:firstLine="0"/>
        <w:jc w:val="center"/>
      </w:pPr>
      <w:r>
        <w:rPr>
          <w:rFonts w:ascii="Times New Roman" w:hAnsi="Times New Roman"/>
        </w:rPr>
        <w:lastRenderedPageBreak/>
        <w:t>SECTION II: LETTING GO</w:t>
      </w:r>
    </w:p>
    <w:p w14:paraId="7100998B" w14:textId="77777777" w:rsidR="00B800A0" w:rsidRDefault="00B800A0" w:rsidP="00F13445">
      <w:pPr>
        <w:ind w:left="720" w:firstLine="0"/>
      </w:pPr>
    </w:p>
    <w:p w14:paraId="3F0F5BB0" w14:textId="77777777" w:rsidR="00B800A0" w:rsidRDefault="00B800A0" w:rsidP="00F13445">
      <w:pPr>
        <w:ind w:left="720" w:firstLine="0"/>
      </w:pPr>
      <w:r>
        <w:rPr>
          <w:rFonts w:ascii="Times New Roman" w:hAnsi="Times New Roman"/>
        </w:rPr>
        <w:t>Page 4 – The Art of Surrender</w:t>
      </w:r>
    </w:p>
    <w:p w14:paraId="4B3D41E2" w14:textId="77777777" w:rsidR="00B800A0" w:rsidRDefault="00B800A0" w:rsidP="00F13445">
      <w:pPr>
        <w:ind w:left="720" w:firstLine="0"/>
      </w:pPr>
    </w:p>
    <w:p w14:paraId="081557DE" w14:textId="77777777" w:rsidR="00B800A0" w:rsidRDefault="00B800A0" w:rsidP="00F13445">
      <w:pPr>
        <w:ind w:left="720" w:firstLine="0"/>
      </w:pPr>
      <w:r>
        <w:rPr>
          <w:rFonts w:ascii="Times New Roman" w:hAnsi="Times New Roman"/>
        </w:rPr>
        <w:t>Not everything that leaves is lost.</w:t>
      </w:r>
    </w:p>
    <w:p w14:paraId="35D88E2E" w14:textId="77777777" w:rsidR="00B800A0" w:rsidRDefault="00B800A0" w:rsidP="00F13445">
      <w:pPr>
        <w:ind w:left="720" w:firstLine="0"/>
      </w:pPr>
      <w:r>
        <w:rPr>
          <w:rFonts w:ascii="Times New Roman" w:hAnsi="Times New Roman"/>
        </w:rPr>
        <w:t>Not everything that fades was meant to stay.</w:t>
      </w:r>
    </w:p>
    <w:p w14:paraId="4FD34CD5" w14:textId="77777777" w:rsidR="00B800A0" w:rsidRDefault="00B800A0" w:rsidP="00F13445">
      <w:pPr>
        <w:ind w:left="720" w:firstLine="0"/>
      </w:pPr>
    </w:p>
    <w:p w14:paraId="78376436" w14:textId="77777777" w:rsidR="00B800A0" w:rsidRDefault="00B800A0" w:rsidP="00F13445">
      <w:pPr>
        <w:ind w:left="720" w:firstLine="0"/>
      </w:pPr>
      <w:r>
        <w:rPr>
          <w:rFonts w:ascii="Times New Roman" w:hAnsi="Times New Roman"/>
        </w:rPr>
        <w:t>Some things are only borrowed,</w:t>
      </w:r>
    </w:p>
    <w:p w14:paraId="000C6DD9" w14:textId="188BB4DA" w:rsidR="00B800A0" w:rsidRDefault="00B800A0" w:rsidP="00F13445">
      <w:pPr>
        <w:ind w:left="720" w:firstLine="0"/>
      </w:pPr>
      <w:r>
        <w:rPr>
          <w:rFonts w:ascii="Times New Roman" w:hAnsi="Times New Roman"/>
        </w:rPr>
        <w:t>Passing through your life like the wind through open hands—</w:t>
      </w:r>
    </w:p>
    <w:p w14:paraId="77DEC59E" w14:textId="6BA5D81A" w:rsidR="00B800A0" w:rsidRDefault="00B800A0" w:rsidP="00F13445">
      <w:pPr>
        <w:ind w:left="720" w:firstLine="0"/>
      </w:pPr>
      <w:r>
        <w:rPr>
          <w:rFonts w:ascii="Times New Roman" w:hAnsi="Times New Roman"/>
        </w:rPr>
        <w:t>Soft, fleeting, impossible to hold.</w:t>
      </w:r>
    </w:p>
    <w:p w14:paraId="3850298C" w14:textId="77777777" w:rsidR="00B800A0" w:rsidRDefault="00B800A0" w:rsidP="00F13445">
      <w:pPr>
        <w:ind w:left="720" w:firstLine="0"/>
      </w:pPr>
    </w:p>
    <w:p w14:paraId="7656BDBE" w14:textId="77777777" w:rsidR="00B800A0" w:rsidRDefault="00B800A0" w:rsidP="00F13445">
      <w:pPr>
        <w:ind w:left="720" w:firstLine="0"/>
      </w:pPr>
      <w:r>
        <w:rPr>
          <w:rFonts w:ascii="Times New Roman" w:hAnsi="Times New Roman"/>
        </w:rPr>
        <w:t>And maybe that is the lesson:</w:t>
      </w:r>
    </w:p>
    <w:p w14:paraId="78BA12B6" w14:textId="77777777" w:rsidR="00B800A0" w:rsidRDefault="00B800A0" w:rsidP="00F13445">
      <w:pPr>
        <w:ind w:left="720" w:firstLine="0"/>
      </w:pPr>
      <w:r>
        <w:rPr>
          <w:rFonts w:ascii="Times New Roman" w:hAnsi="Times New Roman"/>
        </w:rPr>
        <w:t>That love is not measured by its permanence,</w:t>
      </w:r>
    </w:p>
    <w:p w14:paraId="156CD784" w14:textId="0F8DFFB6" w:rsidR="00B800A0" w:rsidRDefault="00B800A0" w:rsidP="00F13445">
      <w:pPr>
        <w:ind w:left="720" w:firstLine="0"/>
      </w:pPr>
      <w:r>
        <w:rPr>
          <w:rFonts w:ascii="Times New Roman" w:hAnsi="Times New Roman"/>
        </w:rPr>
        <w:t>But by the way it touched you while it was here.</w:t>
      </w:r>
    </w:p>
    <w:p w14:paraId="0B949F20" w14:textId="77777777" w:rsidR="00B800A0" w:rsidRDefault="00B800A0" w:rsidP="00F13445">
      <w:pPr>
        <w:ind w:left="720" w:firstLine="0"/>
      </w:pPr>
    </w:p>
    <w:p w14:paraId="5FA93CA1" w14:textId="77777777" w:rsidR="00B800A0" w:rsidRDefault="00B800A0" w:rsidP="00F13445">
      <w:pPr>
        <w:ind w:left="720" w:firstLine="0"/>
      </w:pPr>
      <w:r>
        <w:rPr>
          <w:rFonts w:ascii="Times New Roman" w:hAnsi="Times New Roman"/>
        </w:rPr>
        <w:t>Letting go does not mean erasing.</w:t>
      </w:r>
    </w:p>
    <w:p w14:paraId="7A87DA8E" w14:textId="77777777" w:rsidR="00B800A0" w:rsidRDefault="00B800A0" w:rsidP="00F13445">
      <w:pPr>
        <w:ind w:left="720" w:firstLine="0"/>
      </w:pPr>
      <w:r>
        <w:rPr>
          <w:rFonts w:ascii="Times New Roman" w:hAnsi="Times New Roman"/>
        </w:rPr>
        <w:t>It does not mean forgetting.</w:t>
      </w:r>
    </w:p>
    <w:p w14:paraId="48D87345" w14:textId="77777777" w:rsidR="00B800A0" w:rsidRDefault="00B800A0" w:rsidP="00F13445">
      <w:pPr>
        <w:ind w:left="720" w:firstLine="0"/>
      </w:pPr>
    </w:p>
    <w:p w14:paraId="32CAF74F" w14:textId="77777777" w:rsidR="00B800A0" w:rsidRDefault="00B800A0" w:rsidP="00F13445">
      <w:pPr>
        <w:ind w:left="720" w:firstLine="0"/>
      </w:pPr>
      <w:r>
        <w:rPr>
          <w:rFonts w:ascii="Times New Roman" w:hAnsi="Times New Roman"/>
        </w:rPr>
        <w:t>It means learning to hold love differently—</w:t>
      </w:r>
    </w:p>
    <w:p w14:paraId="2F7E51FD" w14:textId="3495E26F" w:rsidR="00B800A0" w:rsidRDefault="00B800A0" w:rsidP="00F13445">
      <w:pPr>
        <w:ind w:left="720" w:firstLine="0"/>
      </w:pPr>
      <w:r>
        <w:rPr>
          <w:rFonts w:ascii="Times New Roman" w:hAnsi="Times New Roman"/>
        </w:rPr>
        <w:t>Not as a weight,</w:t>
      </w:r>
    </w:p>
    <w:p w14:paraId="1C1C2AE8" w14:textId="646BFE6B" w:rsidR="00B800A0" w:rsidRDefault="00B800A0" w:rsidP="00F13445">
      <w:pPr>
        <w:ind w:left="720" w:firstLine="0"/>
      </w:pPr>
      <w:r>
        <w:rPr>
          <w:rFonts w:ascii="Times New Roman" w:hAnsi="Times New Roman"/>
        </w:rPr>
        <w:t>Not as something to chase,</w:t>
      </w:r>
    </w:p>
    <w:p w14:paraId="7FA6D181" w14:textId="58A164D1" w:rsidR="00B800A0" w:rsidRDefault="00B800A0" w:rsidP="00F13445">
      <w:pPr>
        <w:ind w:left="720" w:firstLine="0"/>
      </w:pPr>
      <w:r>
        <w:rPr>
          <w:rFonts w:ascii="Times New Roman" w:hAnsi="Times New Roman"/>
        </w:rPr>
        <w:t>But as something that was always meant to move through you,</w:t>
      </w:r>
    </w:p>
    <w:p w14:paraId="3DC05027" w14:textId="6229139D" w:rsidR="00B800A0" w:rsidRDefault="00B800A0" w:rsidP="00F13445">
      <w:pPr>
        <w:ind w:left="720" w:firstLine="0"/>
      </w:pPr>
      <w:r>
        <w:rPr>
          <w:rFonts w:ascii="Times New Roman" w:hAnsi="Times New Roman"/>
        </w:rPr>
        <w:t>Not stay trapped inside of you.</w:t>
      </w:r>
    </w:p>
    <w:p w14:paraId="15CFBF9D" w14:textId="77777777" w:rsidR="00B800A0" w:rsidRDefault="00B800A0" w:rsidP="00F13445">
      <w:pPr>
        <w:ind w:left="720" w:firstLine="0"/>
      </w:pPr>
    </w:p>
    <w:p w14:paraId="5DF69C89" w14:textId="77777777" w:rsidR="00B800A0" w:rsidRDefault="00B800A0"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rPr>
          <w:rFonts w:ascii="Times New Roman" w:hAnsi="Times New Roman"/>
        </w:rPr>
        <w:t xml:space="preserve"> Soft Guidance for Healing</w:t>
      </w:r>
    </w:p>
    <w:p w14:paraId="58E01DF1" w14:textId="77777777" w:rsidR="00B800A0" w:rsidRDefault="00B800A0" w:rsidP="00F13445">
      <w:pPr>
        <w:ind w:left="720" w:firstLine="0"/>
      </w:pPr>
    </w:p>
    <w:p w14:paraId="28E98F27" w14:textId="77777777" w:rsidR="00B800A0" w:rsidRDefault="00B800A0"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force closure. Sometimes, it comes in the quiet, long after you’ve stopped searching for it.</w:t>
      </w:r>
    </w:p>
    <w:p w14:paraId="23259486" w14:textId="77777777" w:rsidR="00B800A0" w:rsidRDefault="00B800A0" w:rsidP="00F13445">
      <w:pPr>
        <w:ind w:left="720" w:firstLine="0"/>
      </w:pPr>
    </w:p>
    <w:p w14:paraId="73BFABD9" w14:textId="77777777" w:rsidR="00B800A0" w:rsidRDefault="00B800A0"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make sense of everything. Some endings will always be without answers, and that, too, is a kind of peace.</w:t>
      </w:r>
    </w:p>
    <w:p w14:paraId="1B309580" w14:textId="77777777" w:rsidR="00B800A0" w:rsidRDefault="00B800A0" w:rsidP="00F13445">
      <w:pPr>
        <w:ind w:left="720" w:firstLine="0"/>
      </w:pPr>
    </w:p>
    <w:p w14:paraId="31E4181B" w14:textId="77777777" w:rsidR="00B800A0" w:rsidRDefault="00B800A0"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feel ready to let go. Healing does not ask for your permission. It will come anyway, like the tide, like the sun rising on a life you have yet to live.</w:t>
      </w:r>
    </w:p>
    <w:p w14:paraId="167D9E06" w14:textId="77777777" w:rsidR="00B800A0" w:rsidRDefault="00B800A0" w:rsidP="00F13445">
      <w:pPr>
        <w:ind w:left="720" w:firstLine="0"/>
      </w:pPr>
    </w:p>
    <w:p w14:paraId="6C241A54" w14:textId="77777777" w:rsidR="00B800A0" w:rsidRDefault="00B800A0" w:rsidP="00F13445">
      <w:pPr>
        <w:ind w:left="720" w:firstLine="0"/>
      </w:pPr>
      <w:r>
        <w:rPr>
          <w:rFonts w:ascii="Times New Roman" w:hAnsi="Times New Roman"/>
        </w:rPr>
        <w:t>Let this be your reminder—</w:t>
      </w:r>
    </w:p>
    <w:p w14:paraId="4012F3AA" w14:textId="745E7AD5" w:rsidR="00B800A0" w:rsidRDefault="00B800A0" w:rsidP="00F13445">
      <w:pPr>
        <w:ind w:left="720" w:firstLine="0"/>
      </w:pPr>
      <w:r>
        <w:rPr>
          <w:rFonts w:ascii="Times New Roman" w:hAnsi="Times New Roman"/>
        </w:rPr>
        <w:t>Release is not an ending.</w:t>
      </w:r>
    </w:p>
    <w:p w14:paraId="321A9102" w14:textId="77777777" w:rsidR="00B800A0" w:rsidRDefault="00B800A0" w:rsidP="00F13445">
      <w:pPr>
        <w:ind w:left="720" w:firstLine="0"/>
      </w:pPr>
      <w:r>
        <w:rPr>
          <w:rFonts w:ascii="Times New Roman" w:hAnsi="Times New Roman"/>
        </w:rPr>
        <w:t>It is an opening.</w:t>
      </w:r>
    </w:p>
    <w:p w14:paraId="4039C1CF" w14:textId="77777777" w:rsidR="00B800A0" w:rsidRDefault="00B800A0" w:rsidP="00F13445">
      <w:pPr>
        <w:ind w:left="720" w:firstLine="0"/>
      </w:pPr>
      <w:r>
        <w:rPr>
          <w:rFonts w:ascii="Times New Roman" w:hAnsi="Times New Roman"/>
        </w:rPr>
        <w:t>It is the quiet promise that something new is waiting for you.</w:t>
      </w:r>
    </w:p>
    <w:p w14:paraId="02CCF200" w14:textId="77777777" w:rsidR="00B800A0" w:rsidRDefault="00B800A0" w:rsidP="00F13445">
      <w:pPr>
        <w:ind w:left="720" w:firstLine="0"/>
      </w:pPr>
    </w:p>
    <w:p w14:paraId="0B6CAEA3" w14:textId="77777777" w:rsidR="00B800A0" w:rsidRDefault="00B800A0" w:rsidP="00F13445">
      <w:pPr>
        <w:ind w:left="720" w:firstLine="0"/>
      </w:pPr>
      <w:r>
        <w:rPr>
          <w:rFonts w:ascii="Times New Roman" w:hAnsi="Times New Roman"/>
        </w:rPr>
        <w:t>And when you are ready,</w:t>
      </w:r>
    </w:p>
    <w:p w14:paraId="63746561" w14:textId="466BB358" w:rsidR="00B800A0" w:rsidRDefault="00B800A0" w:rsidP="00F13445">
      <w:pPr>
        <w:ind w:left="720" w:firstLine="0"/>
      </w:pPr>
      <w:r>
        <w:rPr>
          <w:rFonts w:ascii="Times New Roman" w:hAnsi="Times New Roman"/>
        </w:rPr>
        <w:t>You will walk toward it with open hands.</w:t>
      </w:r>
    </w:p>
    <w:p w14:paraId="0362139F" w14:textId="77777777" w:rsidR="00B800A0" w:rsidRDefault="00B800A0" w:rsidP="00F13445">
      <w:pPr>
        <w:ind w:left="720" w:firstLine="0"/>
      </w:pPr>
    </w:p>
    <w:p w14:paraId="649779B3" w14:textId="77777777" w:rsidR="00B800A0" w:rsidRDefault="00B800A0" w:rsidP="00F13445">
      <w:pPr>
        <w:pBdr>
          <w:bottom w:val="single" w:sz="6" w:space="1" w:color="auto"/>
        </w:pBdr>
        <w:ind w:left="720" w:firstLine="0"/>
      </w:pPr>
    </w:p>
    <w:p w14:paraId="25F075C8" w14:textId="77777777" w:rsidR="00EA5956" w:rsidRDefault="00EA5956" w:rsidP="00F13445">
      <w:pPr>
        <w:pBdr>
          <w:bottom w:val="single" w:sz="6" w:space="1" w:color="auto"/>
        </w:pBdr>
        <w:ind w:left="720" w:firstLine="0"/>
      </w:pPr>
    </w:p>
    <w:p w14:paraId="6AA07604" w14:textId="77777777" w:rsidR="00EA5956" w:rsidRDefault="00EA5956" w:rsidP="00F13445">
      <w:pPr>
        <w:pBdr>
          <w:bottom w:val="single" w:sz="6" w:space="1" w:color="auto"/>
        </w:pBdr>
        <w:ind w:left="720" w:firstLine="0"/>
      </w:pPr>
    </w:p>
    <w:p w14:paraId="29945FFC" w14:textId="77777777" w:rsidR="00EA5956" w:rsidRDefault="00EA5956" w:rsidP="00F13445">
      <w:pPr>
        <w:pBdr>
          <w:bottom w:val="single" w:sz="6" w:space="1" w:color="auto"/>
        </w:pBdr>
        <w:ind w:left="720" w:firstLine="0"/>
      </w:pPr>
    </w:p>
    <w:p w14:paraId="75B56D09" w14:textId="77777777" w:rsidR="00B800A0" w:rsidRDefault="00B800A0" w:rsidP="00F13445">
      <w:pPr>
        <w:ind w:left="720" w:firstLine="0"/>
      </w:pPr>
    </w:p>
    <w:p w14:paraId="3CEDF7EC" w14:textId="77777777" w:rsidR="00C216AD" w:rsidRDefault="00C216AD" w:rsidP="00F13445">
      <w:pPr>
        <w:ind w:left="720" w:firstLine="0"/>
        <w:jc w:val="center"/>
      </w:pPr>
      <w:r>
        <w:rPr>
          <w:rFonts w:ascii="Times New Roman" w:hAnsi="Times New Roman"/>
        </w:rPr>
        <w:lastRenderedPageBreak/>
        <w:t>SECTION II: LETTING GO</w:t>
      </w:r>
    </w:p>
    <w:p w14:paraId="104CFF50" w14:textId="77777777" w:rsidR="00C216AD" w:rsidRDefault="00C216AD" w:rsidP="00F13445">
      <w:pPr>
        <w:ind w:left="720" w:firstLine="0"/>
      </w:pPr>
    </w:p>
    <w:p w14:paraId="74EB6D16" w14:textId="77777777" w:rsidR="00C216AD" w:rsidRDefault="00C216AD" w:rsidP="00F13445">
      <w:pPr>
        <w:ind w:left="720" w:firstLine="0"/>
      </w:pPr>
      <w:r>
        <w:rPr>
          <w:rFonts w:ascii="Times New Roman" w:hAnsi="Times New Roman"/>
        </w:rPr>
        <w:t>Page 4 – The Art of Surrender</w:t>
      </w:r>
    </w:p>
    <w:p w14:paraId="06C4DAB5" w14:textId="77777777" w:rsidR="00C216AD" w:rsidRDefault="00C216AD" w:rsidP="00F13445">
      <w:pPr>
        <w:ind w:left="720" w:firstLine="0"/>
      </w:pPr>
    </w:p>
    <w:p w14:paraId="49071304" w14:textId="77777777" w:rsidR="00C216AD" w:rsidRDefault="00C216AD" w:rsidP="00F13445">
      <w:pPr>
        <w:ind w:left="720" w:firstLine="0"/>
      </w:pPr>
      <w:r>
        <w:rPr>
          <w:rFonts w:ascii="Times New Roman" w:hAnsi="Times New Roman"/>
        </w:rPr>
        <w:t>Not everything that leaves is lost.</w:t>
      </w:r>
    </w:p>
    <w:p w14:paraId="2F716250" w14:textId="77777777" w:rsidR="00C216AD" w:rsidRDefault="00C216AD" w:rsidP="00F13445">
      <w:pPr>
        <w:ind w:left="720" w:firstLine="0"/>
      </w:pPr>
      <w:r>
        <w:rPr>
          <w:rFonts w:ascii="Times New Roman" w:hAnsi="Times New Roman"/>
        </w:rPr>
        <w:t>Not everything that fades was meant to stay.</w:t>
      </w:r>
    </w:p>
    <w:p w14:paraId="2BD55315" w14:textId="77777777" w:rsidR="00C216AD" w:rsidRDefault="00C216AD" w:rsidP="00F13445">
      <w:pPr>
        <w:ind w:left="720" w:firstLine="0"/>
      </w:pPr>
    </w:p>
    <w:p w14:paraId="31E11310" w14:textId="77777777" w:rsidR="00C216AD" w:rsidRDefault="00C216AD" w:rsidP="00F13445">
      <w:pPr>
        <w:ind w:left="720" w:firstLine="0"/>
      </w:pPr>
      <w:r>
        <w:rPr>
          <w:rFonts w:ascii="Times New Roman" w:hAnsi="Times New Roman"/>
        </w:rPr>
        <w:t>Some things are only borrowed,</w:t>
      </w:r>
    </w:p>
    <w:p w14:paraId="22A51CC3" w14:textId="44015497" w:rsidR="00C216AD" w:rsidRDefault="00C216AD" w:rsidP="00F13445">
      <w:pPr>
        <w:ind w:left="720" w:firstLine="0"/>
      </w:pPr>
      <w:r>
        <w:rPr>
          <w:rFonts w:ascii="Times New Roman" w:hAnsi="Times New Roman"/>
        </w:rPr>
        <w:t>Passing through your life like the wind through open hands—</w:t>
      </w:r>
    </w:p>
    <w:p w14:paraId="334D3769" w14:textId="49C246FB" w:rsidR="00C216AD" w:rsidRDefault="00C216AD" w:rsidP="00F13445">
      <w:pPr>
        <w:ind w:left="720" w:firstLine="0"/>
      </w:pPr>
      <w:r>
        <w:rPr>
          <w:rFonts w:ascii="Times New Roman" w:hAnsi="Times New Roman"/>
        </w:rPr>
        <w:t>Soft, fleeting, impossible to hold.</w:t>
      </w:r>
    </w:p>
    <w:p w14:paraId="3453976E" w14:textId="77777777" w:rsidR="00C216AD" w:rsidRDefault="00C216AD" w:rsidP="00F13445">
      <w:pPr>
        <w:ind w:left="720" w:firstLine="0"/>
      </w:pPr>
    </w:p>
    <w:p w14:paraId="05E51A1A" w14:textId="77777777" w:rsidR="00C216AD" w:rsidRDefault="00C216AD" w:rsidP="00F13445">
      <w:pPr>
        <w:ind w:left="720" w:firstLine="0"/>
      </w:pPr>
      <w:r>
        <w:rPr>
          <w:rFonts w:ascii="Times New Roman" w:hAnsi="Times New Roman"/>
        </w:rPr>
        <w:t>And maybe that is the lesson:</w:t>
      </w:r>
    </w:p>
    <w:p w14:paraId="41270155" w14:textId="77777777" w:rsidR="00C216AD" w:rsidRDefault="00C216AD" w:rsidP="00F13445">
      <w:pPr>
        <w:ind w:left="720" w:firstLine="0"/>
      </w:pPr>
      <w:r>
        <w:rPr>
          <w:rFonts w:ascii="Times New Roman" w:hAnsi="Times New Roman"/>
        </w:rPr>
        <w:t>That love is not measured by its permanence,</w:t>
      </w:r>
    </w:p>
    <w:p w14:paraId="106AE1F7" w14:textId="08FC7A1D" w:rsidR="00C216AD" w:rsidRDefault="00C216AD" w:rsidP="00F13445">
      <w:pPr>
        <w:ind w:left="720" w:firstLine="0"/>
      </w:pPr>
      <w:r>
        <w:rPr>
          <w:rFonts w:ascii="Times New Roman" w:hAnsi="Times New Roman"/>
        </w:rPr>
        <w:t>But by the way it touched you while it was here.</w:t>
      </w:r>
    </w:p>
    <w:p w14:paraId="6F6B6A2A" w14:textId="77777777" w:rsidR="00C216AD" w:rsidRDefault="00C216AD" w:rsidP="00F13445">
      <w:pPr>
        <w:ind w:left="720" w:firstLine="0"/>
      </w:pPr>
    </w:p>
    <w:p w14:paraId="06D4B842" w14:textId="77777777" w:rsidR="00C216AD" w:rsidRDefault="00C216AD" w:rsidP="00F13445">
      <w:pPr>
        <w:ind w:left="720" w:firstLine="0"/>
      </w:pPr>
      <w:r>
        <w:rPr>
          <w:rFonts w:ascii="Times New Roman" w:hAnsi="Times New Roman"/>
        </w:rPr>
        <w:t>Letting go does not mean erasing.</w:t>
      </w:r>
    </w:p>
    <w:p w14:paraId="29AD7E24" w14:textId="77777777" w:rsidR="00C216AD" w:rsidRDefault="00C216AD" w:rsidP="00F13445">
      <w:pPr>
        <w:ind w:left="720" w:firstLine="0"/>
      </w:pPr>
      <w:r>
        <w:rPr>
          <w:rFonts w:ascii="Times New Roman" w:hAnsi="Times New Roman"/>
        </w:rPr>
        <w:t>It does not mean forgetting.</w:t>
      </w:r>
    </w:p>
    <w:p w14:paraId="7FCCED76" w14:textId="77777777" w:rsidR="00C216AD" w:rsidRDefault="00C216AD" w:rsidP="00F13445">
      <w:pPr>
        <w:ind w:left="720" w:firstLine="0"/>
      </w:pPr>
    </w:p>
    <w:p w14:paraId="73BEC585" w14:textId="77777777" w:rsidR="00C216AD" w:rsidRDefault="00C216AD" w:rsidP="00F13445">
      <w:pPr>
        <w:ind w:left="720" w:firstLine="0"/>
      </w:pPr>
      <w:r>
        <w:rPr>
          <w:rFonts w:ascii="Times New Roman" w:hAnsi="Times New Roman"/>
        </w:rPr>
        <w:t>It means learning to hold love differently—</w:t>
      </w:r>
    </w:p>
    <w:p w14:paraId="78AC70AE" w14:textId="6FCAC7FD" w:rsidR="00C216AD" w:rsidRDefault="00C216AD" w:rsidP="00F13445">
      <w:pPr>
        <w:ind w:left="720" w:firstLine="0"/>
      </w:pPr>
      <w:r>
        <w:rPr>
          <w:rFonts w:ascii="Times New Roman" w:hAnsi="Times New Roman"/>
        </w:rPr>
        <w:t>Not as a weight,</w:t>
      </w:r>
    </w:p>
    <w:p w14:paraId="0A6BBCAC" w14:textId="7B349BE8" w:rsidR="00C216AD" w:rsidRDefault="00C216AD" w:rsidP="00F13445">
      <w:pPr>
        <w:ind w:left="720" w:firstLine="0"/>
      </w:pPr>
      <w:r>
        <w:rPr>
          <w:rFonts w:ascii="Times New Roman" w:hAnsi="Times New Roman"/>
        </w:rPr>
        <w:t>Not as something to chase,</w:t>
      </w:r>
    </w:p>
    <w:p w14:paraId="6231D6E4" w14:textId="47C78AF7" w:rsidR="00C216AD" w:rsidRDefault="00C216AD" w:rsidP="00F13445">
      <w:pPr>
        <w:ind w:left="720" w:firstLine="0"/>
      </w:pPr>
      <w:r>
        <w:rPr>
          <w:rFonts w:ascii="Times New Roman" w:hAnsi="Times New Roman"/>
        </w:rPr>
        <w:t>But as something that was always meant to move through you,</w:t>
      </w:r>
    </w:p>
    <w:p w14:paraId="2D0DE2D0" w14:textId="089AD32F" w:rsidR="00C216AD" w:rsidRDefault="00C216AD" w:rsidP="00F13445">
      <w:pPr>
        <w:ind w:left="720" w:firstLine="0"/>
      </w:pPr>
      <w:r>
        <w:rPr>
          <w:rFonts w:ascii="Times New Roman" w:hAnsi="Times New Roman"/>
        </w:rPr>
        <w:t>Not stay trapped inside of you.</w:t>
      </w:r>
    </w:p>
    <w:p w14:paraId="08C31451" w14:textId="77777777" w:rsidR="00C216AD" w:rsidRDefault="00C216AD" w:rsidP="00F13445">
      <w:pPr>
        <w:ind w:left="720" w:firstLine="0"/>
      </w:pPr>
    </w:p>
    <w:p w14:paraId="3EEF173B" w14:textId="77777777" w:rsidR="00C216AD" w:rsidRDefault="00C216A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rPr>
          <w:rFonts w:ascii="Times New Roman" w:hAnsi="Times New Roman"/>
        </w:rPr>
        <w:t xml:space="preserve"> Soft Guidance for Healing</w:t>
      </w:r>
    </w:p>
    <w:p w14:paraId="755B07ED" w14:textId="77777777" w:rsidR="00C216AD" w:rsidRDefault="00C216AD" w:rsidP="00F13445">
      <w:pPr>
        <w:ind w:left="720" w:firstLine="0"/>
      </w:pPr>
    </w:p>
    <w:p w14:paraId="404BF29A" w14:textId="77777777" w:rsidR="00C216AD" w:rsidRDefault="00C216A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force closure. Sometimes, it comes in the quiet, long after you’ve stopped searching for it.</w:t>
      </w:r>
    </w:p>
    <w:p w14:paraId="3CA6E02D" w14:textId="77777777" w:rsidR="00C216AD" w:rsidRDefault="00C216AD" w:rsidP="00F13445">
      <w:pPr>
        <w:ind w:left="720" w:firstLine="0"/>
      </w:pPr>
    </w:p>
    <w:p w14:paraId="68F2FD34" w14:textId="77777777" w:rsidR="00C216AD" w:rsidRDefault="00C216A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make sense of everything. Some endings will always be without answers, and that, too, is a kind of peace.</w:t>
      </w:r>
    </w:p>
    <w:p w14:paraId="4CE8B272" w14:textId="77777777" w:rsidR="00C216AD" w:rsidRDefault="00C216AD" w:rsidP="00F13445">
      <w:pPr>
        <w:ind w:left="720" w:firstLine="0"/>
      </w:pPr>
    </w:p>
    <w:p w14:paraId="1612913D" w14:textId="77777777" w:rsidR="00C216AD" w:rsidRDefault="00C216A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You do not have to feel ready to let go. Healing does not ask for your permission. It will come anyway, like the tide, like the sun rising on a life you have yet to live.</w:t>
      </w:r>
    </w:p>
    <w:p w14:paraId="615A921F" w14:textId="77777777" w:rsidR="00C216AD" w:rsidRDefault="00C216AD" w:rsidP="00F13445">
      <w:pPr>
        <w:ind w:left="720" w:firstLine="0"/>
      </w:pPr>
    </w:p>
    <w:p w14:paraId="6AA49B9B" w14:textId="77777777" w:rsidR="00C216AD" w:rsidRDefault="00C216AD" w:rsidP="00F13445">
      <w:pPr>
        <w:ind w:left="720" w:firstLine="0"/>
      </w:pPr>
      <w:r>
        <w:rPr>
          <w:rFonts w:ascii="Times New Roman" w:hAnsi="Times New Roman"/>
        </w:rPr>
        <w:t>Let this be your reminder—</w:t>
      </w:r>
    </w:p>
    <w:p w14:paraId="47F27C2C" w14:textId="5D9BEF97" w:rsidR="00C216AD" w:rsidRDefault="00C216AD" w:rsidP="00F13445">
      <w:pPr>
        <w:ind w:left="720" w:firstLine="0"/>
      </w:pPr>
      <w:r>
        <w:rPr>
          <w:rFonts w:ascii="Times New Roman" w:hAnsi="Times New Roman"/>
        </w:rPr>
        <w:t>Release is not an ending.</w:t>
      </w:r>
    </w:p>
    <w:p w14:paraId="3C928F48" w14:textId="77777777" w:rsidR="00C216AD" w:rsidRDefault="00C216AD" w:rsidP="00F13445">
      <w:pPr>
        <w:ind w:left="720" w:firstLine="0"/>
      </w:pPr>
      <w:r>
        <w:rPr>
          <w:rFonts w:ascii="Times New Roman" w:hAnsi="Times New Roman"/>
        </w:rPr>
        <w:t>It is an opening.</w:t>
      </w:r>
    </w:p>
    <w:p w14:paraId="5D8F9B31" w14:textId="77777777" w:rsidR="00C216AD" w:rsidRDefault="00C216AD" w:rsidP="00F13445">
      <w:pPr>
        <w:ind w:left="720" w:firstLine="0"/>
      </w:pPr>
      <w:r>
        <w:rPr>
          <w:rFonts w:ascii="Times New Roman" w:hAnsi="Times New Roman"/>
        </w:rPr>
        <w:t>It is the quiet promise that something new is waiting for you.</w:t>
      </w:r>
    </w:p>
    <w:p w14:paraId="69417F10" w14:textId="77777777" w:rsidR="00C216AD" w:rsidRDefault="00C216AD" w:rsidP="00F13445">
      <w:pPr>
        <w:ind w:left="720" w:firstLine="0"/>
      </w:pPr>
    </w:p>
    <w:p w14:paraId="10B487F8" w14:textId="77777777" w:rsidR="00C216AD" w:rsidRDefault="00C216AD" w:rsidP="00F13445">
      <w:pPr>
        <w:ind w:left="720" w:firstLine="0"/>
      </w:pPr>
      <w:r>
        <w:rPr>
          <w:rFonts w:ascii="Times New Roman" w:hAnsi="Times New Roman"/>
        </w:rPr>
        <w:t>And when you are ready,</w:t>
      </w:r>
    </w:p>
    <w:p w14:paraId="78D0F1EF" w14:textId="2BBD8F31" w:rsidR="00C216AD" w:rsidRDefault="00C216AD" w:rsidP="00F13445">
      <w:pPr>
        <w:ind w:left="720" w:firstLine="0"/>
      </w:pPr>
      <w:r>
        <w:rPr>
          <w:rFonts w:ascii="Times New Roman" w:hAnsi="Times New Roman"/>
        </w:rPr>
        <w:t>You will walk toward it with open hands.</w:t>
      </w:r>
    </w:p>
    <w:p w14:paraId="02DE4A8D" w14:textId="77777777" w:rsidR="00C216AD" w:rsidRDefault="00C216AD" w:rsidP="00F13445">
      <w:pPr>
        <w:ind w:left="720" w:firstLine="0"/>
      </w:pPr>
    </w:p>
    <w:p w14:paraId="0F3215DE" w14:textId="77777777" w:rsidR="00EA5956" w:rsidRDefault="00EA5956" w:rsidP="00F13445">
      <w:pPr>
        <w:ind w:left="720" w:firstLine="0"/>
      </w:pPr>
    </w:p>
    <w:p w14:paraId="2ED2E4F3" w14:textId="77777777" w:rsidR="00EA5956" w:rsidRDefault="00EA5956" w:rsidP="00F13445">
      <w:pPr>
        <w:ind w:left="720" w:firstLine="0"/>
      </w:pPr>
    </w:p>
    <w:p w14:paraId="24DEA5EB" w14:textId="77777777" w:rsidR="00C216AD" w:rsidRDefault="00C216AD" w:rsidP="00F13445">
      <w:pPr>
        <w:pBdr>
          <w:bottom w:val="single" w:sz="6" w:space="1" w:color="auto"/>
        </w:pBdr>
        <w:ind w:left="720" w:firstLine="0"/>
      </w:pPr>
    </w:p>
    <w:p w14:paraId="068495EA" w14:textId="77777777" w:rsidR="00C216AD" w:rsidRDefault="00C216AD" w:rsidP="00F13445">
      <w:pPr>
        <w:ind w:left="720" w:firstLine="0"/>
      </w:pPr>
    </w:p>
    <w:p w14:paraId="496A2FED" w14:textId="03D3E034" w:rsidR="00C216AD" w:rsidRDefault="00C216AD" w:rsidP="00F13445">
      <w:pPr>
        <w:ind w:left="720" w:firstLine="0"/>
      </w:pPr>
    </w:p>
    <w:p w14:paraId="30A03F5D" w14:textId="77777777" w:rsidR="00BC4F81" w:rsidRDefault="00BC4F81" w:rsidP="00F13445">
      <w:pPr>
        <w:ind w:left="720" w:firstLine="0"/>
        <w:jc w:val="center"/>
      </w:pPr>
      <w:r>
        <w:rPr>
          <w:rFonts w:ascii="Times New Roman" w:hAnsi="Times New Roman"/>
        </w:rPr>
        <w:lastRenderedPageBreak/>
        <w:t>SECTION II: LETTING GO</w:t>
      </w:r>
    </w:p>
    <w:p w14:paraId="0EABB219" w14:textId="77777777" w:rsidR="00BC4F81" w:rsidRDefault="00BC4F81" w:rsidP="00F13445">
      <w:pPr>
        <w:ind w:left="720" w:firstLine="0"/>
      </w:pPr>
    </w:p>
    <w:p w14:paraId="6BDC1E5B" w14:textId="77777777" w:rsidR="00BC4F81" w:rsidRDefault="00BC4F81" w:rsidP="00F13445">
      <w:pPr>
        <w:ind w:left="720" w:firstLine="0"/>
      </w:pPr>
      <w:r>
        <w:rPr>
          <w:rFonts w:ascii="Times New Roman" w:hAnsi="Times New Roman"/>
        </w:rPr>
        <w:t>Page 5 – For the One Who Has Never Been Held</w:t>
      </w:r>
    </w:p>
    <w:p w14:paraId="76856884" w14:textId="77777777" w:rsidR="00BC4F81" w:rsidRDefault="00BC4F81" w:rsidP="00F13445">
      <w:pPr>
        <w:ind w:left="720" w:firstLine="0"/>
      </w:pPr>
    </w:p>
    <w:p w14:paraId="770779AD" w14:textId="77777777" w:rsidR="00BC4F81" w:rsidRDefault="00BC4F81" w:rsidP="00F13445">
      <w:pPr>
        <w:ind w:left="720" w:firstLine="0"/>
      </w:pPr>
      <w:r>
        <w:rPr>
          <w:rFonts w:ascii="Times New Roman" w:hAnsi="Times New Roman"/>
        </w:rPr>
        <w:t>There are people in this world who have never been held the way they needed to be.</w:t>
      </w:r>
    </w:p>
    <w:p w14:paraId="74D3C713" w14:textId="77777777" w:rsidR="00BC4F81" w:rsidRDefault="00BC4F81" w:rsidP="00F13445">
      <w:pPr>
        <w:ind w:left="720" w:firstLine="0"/>
      </w:pPr>
      <w:r>
        <w:rPr>
          <w:rFonts w:ascii="Times New Roman" w:hAnsi="Times New Roman"/>
        </w:rPr>
        <w:t>Who have never heard the words they needed the most.</w:t>
      </w:r>
    </w:p>
    <w:p w14:paraId="7B890D06" w14:textId="77777777" w:rsidR="00BC4F81" w:rsidRDefault="00BC4F81" w:rsidP="00F13445">
      <w:pPr>
        <w:ind w:left="720" w:firstLine="0"/>
      </w:pPr>
      <w:r>
        <w:rPr>
          <w:rFonts w:ascii="Times New Roman" w:hAnsi="Times New Roman"/>
        </w:rPr>
        <w:t>Who have spent their entire lives learning how to be their own shelter,</w:t>
      </w:r>
    </w:p>
    <w:p w14:paraId="53C59963" w14:textId="341F30D2" w:rsidR="00BC4F81" w:rsidRDefault="00BC4F81" w:rsidP="00F13445">
      <w:pPr>
        <w:ind w:left="720" w:firstLine="0"/>
      </w:pPr>
      <w:r>
        <w:rPr>
          <w:rFonts w:ascii="Times New Roman" w:hAnsi="Times New Roman"/>
        </w:rPr>
        <w:t>Because no one ever showed them what safety felt like.</w:t>
      </w:r>
    </w:p>
    <w:p w14:paraId="5E9A4EB1" w14:textId="77777777" w:rsidR="00BC4F81" w:rsidRDefault="00BC4F81" w:rsidP="00F13445">
      <w:pPr>
        <w:ind w:left="720" w:firstLine="0"/>
      </w:pPr>
    </w:p>
    <w:p w14:paraId="60C9D36F" w14:textId="77777777" w:rsidR="00BC4F81" w:rsidRDefault="00BC4F81" w:rsidP="00F13445">
      <w:pPr>
        <w:ind w:left="720" w:firstLine="0"/>
      </w:pPr>
      <w:r>
        <w:rPr>
          <w:rFonts w:ascii="Times New Roman" w:hAnsi="Times New Roman"/>
        </w:rPr>
        <w:t>If that is you—</w:t>
      </w:r>
    </w:p>
    <w:p w14:paraId="39C1422F" w14:textId="4EE5B8F3" w:rsidR="00BC4F81" w:rsidRDefault="00BC4F81" w:rsidP="00F13445">
      <w:pPr>
        <w:ind w:left="720" w:firstLine="0"/>
      </w:pPr>
      <w:r>
        <w:rPr>
          <w:rFonts w:ascii="Times New Roman" w:hAnsi="Times New Roman"/>
        </w:rPr>
        <w:t>If you have never known the warmth of unconditional love,</w:t>
      </w:r>
    </w:p>
    <w:p w14:paraId="4614DE64" w14:textId="1D47B377" w:rsidR="00BC4F81" w:rsidRDefault="00BC4F81" w:rsidP="00F13445">
      <w:pPr>
        <w:ind w:left="720" w:firstLine="0"/>
      </w:pPr>
      <w:r>
        <w:rPr>
          <w:rFonts w:ascii="Times New Roman" w:hAnsi="Times New Roman"/>
        </w:rPr>
        <w:t>If you have never felt like someone’s first choice,</w:t>
      </w:r>
    </w:p>
    <w:p w14:paraId="29A46996" w14:textId="76E4C44B" w:rsidR="00BC4F81" w:rsidRDefault="00BC4F81" w:rsidP="00F13445">
      <w:pPr>
        <w:ind w:left="720" w:firstLine="0"/>
      </w:pPr>
      <w:r>
        <w:rPr>
          <w:rFonts w:ascii="Times New Roman" w:hAnsi="Times New Roman"/>
        </w:rPr>
        <w:t>If you have spent too many nights wondering if you were too much, or not enough—</w:t>
      </w:r>
    </w:p>
    <w:p w14:paraId="23736F5E" w14:textId="059CC27E" w:rsidR="00BC4F81" w:rsidRDefault="00BC4F81" w:rsidP="00F13445">
      <w:pPr>
        <w:ind w:left="720" w:firstLine="0"/>
      </w:pPr>
      <w:r>
        <w:rPr>
          <w:rFonts w:ascii="Times New Roman" w:hAnsi="Times New Roman"/>
        </w:rPr>
        <w:t>Listen to me.</w:t>
      </w:r>
    </w:p>
    <w:p w14:paraId="1E8434C1" w14:textId="77777777" w:rsidR="00BC4F81" w:rsidRDefault="00BC4F81" w:rsidP="00F13445">
      <w:pPr>
        <w:ind w:left="720" w:firstLine="0"/>
      </w:pPr>
    </w:p>
    <w:p w14:paraId="50E88E27" w14:textId="77777777" w:rsidR="00BC4F81" w:rsidRDefault="00BC4F81" w:rsidP="00F13445">
      <w:pPr>
        <w:ind w:left="720" w:firstLine="0"/>
      </w:pPr>
      <w:r>
        <w:rPr>
          <w:rFonts w:ascii="Times New Roman" w:hAnsi="Times New Roman"/>
        </w:rPr>
        <w:t>It was never your fault.</w:t>
      </w:r>
    </w:p>
    <w:p w14:paraId="04A2574C" w14:textId="77777777" w:rsidR="00BC4F81" w:rsidRDefault="00BC4F81" w:rsidP="00F13445">
      <w:pPr>
        <w:ind w:left="720" w:firstLine="0"/>
      </w:pPr>
      <w:r>
        <w:rPr>
          <w:rFonts w:ascii="Times New Roman" w:hAnsi="Times New Roman"/>
        </w:rPr>
        <w:t>You were never too much.</w:t>
      </w:r>
    </w:p>
    <w:p w14:paraId="62FBAC04" w14:textId="77777777" w:rsidR="00BC4F81" w:rsidRDefault="00BC4F81" w:rsidP="00F13445">
      <w:pPr>
        <w:ind w:left="720" w:firstLine="0"/>
      </w:pPr>
      <w:r>
        <w:rPr>
          <w:rFonts w:ascii="Times New Roman" w:hAnsi="Times New Roman"/>
        </w:rPr>
        <w:t>You were never too difficult to love.</w:t>
      </w:r>
    </w:p>
    <w:p w14:paraId="6C02F223" w14:textId="77777777" w:rsidR="00BC4F81" w:rsidRDefault="00BC4F81" w:rsidP="00F13445">
      <w:pPr>
        <w:ind w:left="720" w:firstLine="0"/>
      </w:pPr>
    </w:p>
    <w:p w14:paraId="48101D01" w14:textId="77777777" w:rsidR="00BC4F81" w:rsidRDefault="00BC4F81" w:rsidP="00F13445">
      <w:pPr>
        <w:ind w:left="720" w:firstLine="0"/>
      </w:pPr>
      <w:r>
        <w:rPr>
          <w:rFonts w:ascii="Times New Roman" w:hAnsi="Times New Roman"/>
        </w:rPr>
        <w:t>You were simply surrounded by those</w:t>
      </w:r>
    </w:p>
    <w:p w14:paraId="2D35859B" w14:textId="066F0243" w:rsidR="00BC4F81" w:rsidRDefault="00BC4F81" w:rsidP="00F13445">
      <w:pPr>
        <w:ind w:left="720" w:firstLine="0"/>
      </w:pPr>
      <w:r>
        <w:rPr>
          <w:rFonts w:ascii="Times New Roman" w:hAnsi="Times New Roman"/>
        </w:rPr>
        <w:t>Who did not know how to hold something as rare as you.</w:t>
      </w:r>
    </w:p>
    <w:p w14:paraId="795367C4" w14:textId="77777777" w:rsidR="00BC4F81" w:rsidRDefault="00BC4F81" w:rsidP="00F13445">
      <w:pPr>
        <w:ind w:left="720" w:firstLine="0"/>
      </w:pPr>
    </w:p>
    <w:p w14:paraId="0FC0CFF4" w14:textId="77777777" w:rsidR="00BC4F81" w:rsidRDefault="00BC4F81" w:rsidP="00F13445">
      <w:pPr>
        <w:ind w:left="720" w:firstLine="0"/>
      </w:pPr>
      <w:r>
        <w:rPr>
          <w:rFonts w:ascii="Times New Roman" w:hAnsi="Times New Roman"/>
        </w:rPr>
        <w:t>But you do not have to keep punishing yourself</w:t>
      </w:r>
    </w:p>
    <w:p w14:paraId="72F67FF5" w14:textId="53922DEA" w:rsidR="00BC4F81" w:rsidRDefault="00BC4F81" w:rsidP="00F13445">
      <w:pPr>
        <w:ind w:left="720" w:firstLine="0"/>
      </w:pPr>
      <w:r>
        <w:rPr>
          <w:rFonts w:ascii="Times New Roman" w:hAnsi="Times New Roman"/>
        </w:rPr>
        <w:t>For the way others failed to love you.</w:t>
      </w:r>
    </w:p>
    <w:p w14:paraId="7597BC4F" w14:textId="77777777" w:rsidR="00BC4F81" w:rsidRDefault="00BC4F81" w:rsidP="00F13445">
      <w:pPr>
        <w:ind w:left="720" w:firstLine="0"/>
      </w:pPr>
    </w:p>
    <w:p w14:paraId="59200887" w14:textId="77777777" w:rsidR="00BC4F81" w:rsidRDefault="00BC4F81" w:rsidP="00F13445">
      <w:pPr>
        <w:ind w:left="720" w:firstLine="0"/>
      </w:pPr>
      <w:r>
        <w:rPr>
          <w:rFonts w:ascii="Times New Roman" w:hAnsi="Times New Roman"/>
        </w:rPr>
        <w:t>You do not have to keep proving your worth</w:t>
      </w:r>
    </w:p>
    <w:p w14:paraId="3CF3F730" w14:textId="351324B6" w:rsidR="00BC4F81" w:rsidRDefault="00BC4F81" w:rsidP="00F13445">
      <w:pPr>
        <w:ind w:left="720" w:firstLine="0"/>
      </w:pPr>
      <w:r>
        <w:rPr>
          <w:rFonts w:ascii="Times New Roman" w:hAnsi="Times New Roman"/>
        </w:rPr>
        <w:t>To people who were never meant to see it.</w:t>
      </w:r>
    </w:p>
    <w:p w14:paraId="765EC599" w14:textId="77777777" w:rsidR="00BC4F81" w:rsidRDefault="00BC4F81" w:rsidP="00F13445">
      <w:pPr>
        <w:ind w:left="720" w:firstLine="0"/>
      </w:pPr>
    </w:p>
    <w:p w14:paraId="2CCF84A1" w14:textId="77777777" w:rsidR="00BC4F81" w:rsidRDefault="00BC4F81" w:rsidP="00F13445">
      <w:pPr>
        <w:ind w:left="720" w:firstLine="0"/>
      </w:pPr>
      <w:r>
        <w:rPr>
          <w:rFonts w:ascii="Times New Roman" w:hAnsi="Times New Roman"/>
        </w:rPr>
        <w:t>You do not have to carry their inability to love you</w:t>
      </w:r>
    </w:p>
    <w:p w14:paraId="301FECAE" w14:textId="152864A1" w:rsidR="00BC4F81" w:rsidRDefault="00BC4F81" w:rsidP="00F13445">
      <w:pPr>
        <w:ind w:left="720" w:firstLine="0"/>
      </w:pPr>
      <w:r>
        <w:rPr>
          <w:rFonts w:ascii="Times New Roman" w:hAnsi="Times New Roman"/>
        </w:rPr>
        <w:t>As evidence that you are unlovable.</w:t>
      </w:r>
    </w:p>
    <w:p w14:paraId="53C7A108" w14:textId="77777777" w:rsidR="00BC4F81" w:rsidRDefault="00BC4F81" w:rsidP="00F13445">
      <w:pPr>
        <w:ind w:left="720" w:firstLine="0"/>
      </w:pPr>
    </w:p>
    <w:p w14:paraId="2C79973C" w14:textId="77777777" w:rsidR="00BC4F81" w:rsidRDefault="00BC4F81" w:rsidP="00F13445">
      <w:pPr>
        <w:ind w:left="720" w:firstLine="0"/>
      </w:pPr>
      <w:r>
        <w:rPr>
          <w:rFonts w:ascii="Times New Roman" w:hAnsi="Times New Roman"/>
        </w:rPr>
        <w:t>You are not unlovable.</w:t>
      </w:r>
    </w:p>
    <w:p w14:paraId="4FAB9EC7" w14:textId="77777777" w:rsidR="00BC4F81" w:rsidRDefault="00BC4F81" w:rsidP="00F13445">
      <w:pPr>
        <w:ind w:left="720" w:firstLine="0"/>
      </w:pPr>
      <w:r>
        <w:rPr>
          <w:rFonts w:ascii="Times New Roman" w:hAnsi="Times New Roman"/>
        </w:rPr>
        <w:t>You are not unworthy.</w:t>
      </w:r>
    </w:p>
    <w:p w14:paraId="05F72B29" w14:textId="77777777" w:rsidR="00BC4F81" w:rsidRDefault="00BC4F81" w:rsidP="00F13445">
      <w:pPr>
        <w:ind w:left="720" w:firstLine="0"/>
      </w:pPr>
      <w:r>
        <w:rPr>
          <w:rFonts w:ascii="Times New Roman" w:hAnsi="Times New Roman"/>
        </w:rPr>
        <w:t>You are not the absence of the love you never received.</w:t>
      </w:r>
    </w:p>
    <w:p w14:paraId="763F88D3" w14:textId="77777777" w:rsidR="00BC4F81" w:rsidRDefault="00BC4F81" w:rsidP="00F13445">
      <w:pPr>
        <w:ind w:left="720" w:firstLine="0"/>
      </w:pPr>
    </w:p>
    <w:p w14:paraId="7E710B0C" w14:textId="77777777" w:rsidR="00BC4F81" w:rsidRDefault="00BC4F81" w:rsidP="00F13445">
      <w:pPr>
        <w:ind w:left="720" w:firstLine="0"/>
      </w:pPr>
      <w:r>
        <w:rPr>
          <w:rFonts w:ascii="Times New Roman" w:hAnsi="Times New Roman"/>
        </w:rPr>
        <w:t>You are still here.</w:t>
      </w:r>
    </w:p>
    <w:p w14:paraId="51C1CA10" w14:textId="77777777" w:rsidR="00BC4F81" w:rsidRDefault="00BC4F81" w:rsidP="00F13445">
      <w:pPr>
        <w:ind w:left="720" w:firstLine="0"/>
      </w:pPr>
      <w:r>
        <w:rPr>
          <w:rFonts w:ascii="Times New Roman" w:hAnsi="Times New Roman"/>
        </w:rPr>
        <w:t>You are still whole.</w:t>
      </w:r>
    </w:p>
    <w:p w14:paraId="1271A7A6" w14:textId="77777777" w:rsidR="00BC4F81" w:rsidRDefault="00BC4F81" w:rsidP="00F13445">
      <w:pPr>
        <w:ind w:left="720" w:firstLine="0"/>
      </w:pPr>
      <w:r>
        <w:rPr>
          <w:rFonts w:ascii="Times New Roman" w:hAnsi="Times New Roman"/>
        </w:rPr>
        <w:t>You are still becoming.</w:t>
      </w:r>
    </w:p>
    <w:p w14:paraId="2D394AFF" w14:textId="77777777" w:rsidR="00BC4F81" w:rsidRDefault="00BC4F81" w:rsidP="00F13445">
      <w:pPr>
        <w:ind w:left="720" w:firstLine="0"/>
      </w:pPr>
    </w:p>
    <w:p w14:paraId="09FEDB40" w14:textId="77777777" w:rsidR="00BC4F81" w:rsidRDefault="00BC4F81" w:rsidP="00F13445">
      <w:pPr>
        <w:ind w:left="720" w:firstLine="0"/>
      </w:pPr>
      <w:r>
        <w:rPr>
          <w:rFonts w:ascii="Times New Roman" w:hAnsi="Times New Roman"/>
        </w:rPr>
        <w:t>And you are still allowed to be loved.</w:t>
      </w:r>
    </w:p>
    <w:p w14:paraId="112DEC16" w14:textId="77777777" w:rsidR="00BC4F81" w:rsidRDefault="00BC4F81" w:rsidP="00F13445">
      <w:pPr>
        <w:ind w:left="720" w:firstLine="0"/>
      </w:pPr>
    </w:p>
    <w:p w14:paraId="29C6C68F" w14:textId="77777777" w:rsidR="00BC4F81" w:rsidRDefault="00BC4F8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Whispered Reassurance</w:t>
      </w:r>
    </w:p>
    <w:p w14:paraId="49BC2920" w14:textId="77777777" w:rsidR="00BC4F81" w:rsidRDefault="00BC4F81" w:rsidP="00F13445">
      <w:pPr>
        <w:ind w:left="720" w:firstLine="0"/>
      </w:pPr>
    </w:p>
    <w:p w14:paraId="52828DE9" w14:textId="77777777" w:rsidR="00BC4F81" w:rsidRDefault="00BC4F81" w:rsidP="00F13445">
      <w:pPr>
        <w:ind w:left="720" w:firstLine="0"/>
      </w:pPr>
      <w:r>
        <w:rPr>
          <w:rFonts w:ascii="Times New Roman" w:hAnsi="Times New Roman"/>
        </w:rPr>
        <w:t>Love is not something you must earn.</w:t>
      </w:r>
    </w:p>
    <w:p w14:paraId="758B02F3" w14:textId="77777777" w:rsidR="00BC4F81" w:rsidRDefault="00BC4F81" w:rsidP="00F13445">
      <w:pPr>
        <w:ind w:left="720" w:firstLine="0"/>
      </w:pPr>
      <w:r>
        <w:rPr>
          <w:rFonts w:ascii="Times New Roman" w:hAnsi="Times New Roman"/>
        </w:rPr>
        <w:t>Love is not something you must beg for.</w:t>
      </w:r>
    </w:p>
    <w:p w14:paraId="70FD2646" w14:textId="77777777" w:rsidR="00BC4F81" w:rsidRDefault="00BC4F81" w:rsidP="00F13445">
      <w:pPr>
        <w:ind w:left="720" w:firstLine="0"/>
      </w:pPr>
    </w:p>
    <w:p w14:paraId="3AB25154" w14:textId="77777777" w:rsidR="00BC4F81" w:rsidRDefault="00BC4F81" w:rsidP="00F13445">
      <w:pPr>
        <w:ind w:left="720" w:firstLine="0"/>
      </w:pPr>
      <w:r>
        <w:rPr>
          <w:rFonts w:ascii="Times New Roman" w:hAnsi="Times New Roman"/>
        </w:rPr>
        <w:t>It will find you in the quiet spaces,</w:t>
      </w:r>
    </w:p>
    <w:p w14:paraId="65E6CDC4" w14:textId="7BADE689" w:rsidR="00BC4F81" w:rsidRDefault="00BC4F81" w:rsidP="00F13445">
      <w:pPr>
        <w:ind w:left="720" w:firstLine="0"/>
      </w:pPr>
      <w:r>
        <w:rPr>
          <w:rFonts w:ascii="Times New Roman" w:hAnsi="Times New Roman"/>
        </w:rPr>
        <w:t>In the hands that do not hesitate to hold yours,</w:t>
      </w:r>
    </w:p>
    <w:p w14:paraId="6270D8A1" w14:textId="05E7A40E" w:rsidR="00BC4F81" w:rsidRDefault="00BC4F81" w:rsidP="00F13445">
      <w:pPr>
        <w:ind w:left="720" w:firstLine="0"/>
      </w:pPr>
      <w:r>
        <w:rPr>
          <w:rFonts w:ascii="Times New Roman" w:hAnsi="Times New Roman"/>
        </w:rPr>
        <w:lastRenderedPageBreak/>
        <w:t>In the hearts that do not ask you to become smaller to fit inside them.</w:t>
      </w:r>
    </w:p>
    <w:p w14:paraId="1E337F11" w14:textId="77777777" w:rsidR="00BC4F81" w:rsidRDefault="00BC4F81" w:rsidP="00F13445">
      <w:pPr>
        <w:ind w:left="720" w:firstLine="0"/>
      </w:pPr>
    </w:p>
    <w:p w14:paraId="389E7C34" w14:textId="77777777" w:rsidR="00BC4F81" w:rsidRDefault="00BC4F81" w:rsidP="00F13445">
      <w:pPr>
        <w:ind w:left="720" w:firstLine="0"/>
      </w:pPr>
      <w:r>
        <w:rPr>
          <w:rFonts w:ascii="Times New Roman" w:hAnsi="Times New Roman"/>
        </w:rPr>
        <w:t>Love, the kind that stays, the kind that does not make you question your worth,</w:t>
      </w:r>
    </w:p>
    <w:p w14:paraId="330FA63E" w14:textId="275C07DA" w:rsidR="00BC4F81" w:rsidRDefault="00BC4F81" w:rsidP="00F13445">
      <w:pPr>
        <w:ind w:left="720" w:firstLine="0"/>
      </w:pPr>
      <w:r>
        <w:rPr>
          <w:rFonts w:ascii="Times New Roman" w:hAnsi="Times New Roman"/>
        </w:rPr>
        <w:t>Will never ask you to break yourself in order to be enough.</w:t>
      </w:r>
    </w:p>
    <w:p w14:paraId="7A6959B5" w14:textId="77777777" w:rsidR="00BC4F81" w:rsidRDefault="00BC4F81" w:rsidP="00F13445">
      <w:pPr>
        <w:ind w:left="720" w:firstLine="0"/>
      </w:pPr>
    </w:p>
    <w:p w14:paraId="36A37602" w14:textId="77777777" w:rsidR="00BC4F81" w:rsidRDefault="00BC4F81" w:rsidP="00F13445">
      <w:pPr>
        <w:ind w:left="720" w:firstLine="0"/>
      </w:pPr>
      <w:r>
        <w:rPr>
          <w:rFonts w:ascii="Times New Roman" w:hAnsi="Times New Roman"/>
        </w:rPr>
        <w:t>One day, you will understand—</w:t>
      </w:r>
    </w:p>
    <w:p w14:paraId="37F2EAF1" w14:textId="4D859DA8" w:rsidR="00BC4F81" w:rsidRDefault="00BC4F81" w:rsidP="00F13445">
      <w:pPr>
        <w:ind w:left="720" w:firstLine="0"/>
      </w:pPr>
      <w:r>
        <w:rPr>
          <w:rFonts w:ascii="Times New Roman" w:hAnsi="Times New Roman"/>
        </w:rPr>
        <w:t>You never had to chase what was already meant for you.</w:t>
      </w:r>
    </w:p>
    <w:p w14:paraId="7D2BEC93" w14:textId="77777777" w:rsidR="00BC4F81" w:rsidRDefault="00BC4F81" w:rsidP="00F13445">
      <w:pPr>
        <w:ind w:left="720" w:firstLine="0"/>
      </w:pPr>
    </w:p>
    <w:p w14:paraId="191FB91E" w14:textId="77777777" w:rsidR="00BC4F81" w:rsidRDefault="00BC4F8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710D7529" w14:textId="77777777" w:rsidR="00BC4F81" w:rsidRDefault="00BC4F81" w:rsidP="00F13445">
      <w:pPr>
        <w:ind w:left="720" w:firstLine="0"/>
      </w:pPr>
    </w:p>
    <w:p w14:paraId="2C5487C1" w14:textId="77777777" w:rsidR="00BC4F81" w:rsidRDefault="00BC4F81" w:rsidP="00F13445">
      <w:pPr>
        <w:ind w:left="720" w:firstLine="0"/>
      </w:pPr>
      <w:r>
        <w:rPr>
          <w:rFonts w:ascii="Times New Roman" w:hAnsi="Times New Roman"/>
        </w:rPr>
        <w:t>What is one thing you needed to hear as a child</w:t>
      </w:r>
    </w:p>
    <w:p w14:paraId="41E8B348" w14:textId="441AFF85" w:rsidR="00BC4F81" w:rsidRDefault="00BC4F81" w:rsidP="00F13445">
      <w:pPr>
        <w:ind w:left="720" w:firstLine="0"/>
      </w:pPr>
      <w:r>
        <w:rPr>
          <w:rFonts w:ascii="Times New Roman" w:hAnsi="Times New Roman"/>
        </w:rPr>
        <w:t>That no one ever told you?</w:t>
      </w:r>
    </w:p>
    <w:p w14:paraId="1732A587" w14:textId="77777777" w:rsidR="00BC4F81" w:rsidRDefault="00BC4F81" w:rsidP="00F13445">
      <w:pPr>
        <w:ind w:left="720" w:firstLine="0"/>
      </w:pPr>
    </w:p>
    <w:p w14:paraId="0D04F3C1" w14:textId="77777777" w:rsidR="00BC4F81" w:rsidRDefault="00BC4F81" w:rsidP="00F13445">
      <w:pPr>
        <w:ind w:left="720" w:firstLine="0"/>
      </w:pPr>
      <w:r>
        <w:rPr>
          <w:rFonts w:ascii="Times New Roman" w:hAnsi="Times New Roman"/>
        </w:rPr>
        <w:t>Say it to yourself now.</w:t>
      </w:r>
    </w:p>
    <w:p w14:paraId="1207E013" w14:textId="77777777" w:rsidR="00BC4F81" w:rsidRDefault="00BC4F81" w:rsidP="00F13445">
      <w:pPr>
        <w:ind w:left="720" w:firstLine="0"/>
      </w:pPr>
      <w:r>
        <w:rPr>
          <w:rFonts w:ascii="Times New Roman" w:hAnsi="Times New Roman"/>
        </w:rPr>
        <w:t>Write it down. Let it become yours.</w:t>
      </w:r>
    </w:p>
    <w:p w14:paraId="532BEBC7" w14:textId="77777777" w:rsidR="00BC4F81" w:rsidRDefault="00BC4F81" w:rsidP="00F13445">
      <w:pPr>
        <w:ind w:left="720" w:firstLine="0"/>
      </w:pPr>
    </w:p>
    <w:p w14:paraId="570117F2" w14:textId="77777777" w:rsidR="00BC4F81" w:rsidRDefault="00BC4F8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00072E8" w14:textId="77777777" w:rsidR="00BC4F81" w:rsidRDefault="00BC4F81" w:rsidP="00F13445">
      <w:pPr>
        <w:ind w:left="720" w:firstLine="0"/>
      </w:pPr>
    </w:p>
    <w:p w14:paraId="0C451FE0" w14:textId="77777777" w:rsidR="00BC4F81" w:rsidRDefault="00BC4F81" w:rsidP="00F13445">
      <w:pPr>
        <w:pBdr>
          <w:bottom w:val="single" w:sz="6" w:space="1" w:color="auto"/>
        </w:pBdr>
        <w:ind w:left="720" w:firstLine="0"/>
      </w:pPr>
    </w:p>
    <w:p w14:paraId="2658EF8E" w14:textId="77777777" w:rsidR="00BC4F81" w:rsidRDefault="00BC4F81" w:rsidP="00F13445">
      <w:pPr>
        <w:ind w:left="720" w:firstLine="0"/>
      </w:pPr>
    </w:p>
    <w:p w14:paraId="3CEAEC7C" w14:textId="77777777" w:rsidR="00BC4F81" w:rsidRDefault="00BC4F81" w:rsidP="00F13445">
      <w:pPr>
        <w:pBdr>
          <w:bottom w:val="single" w:sz="6" w:space="1" w:color="auto"/>
        </w:pBdr>
        <w:ind w:left="720" w:firstLine="0"/>
      </w:pPr>
    </w:p>
    <w:p w14:paraId="75EE170B" w14:textId="77777777" w:rsidR="00BC4F81" w:rsidRDefault="00BC4F81" w:rsidP="00F13445">
      <w:pPr>
        <w:ind w:left="720" w:firstLine="0"/>
      </w:pPr>
    </w:p>
    <w:p w14:paraId="49F6F43C" w14:textId="77777777" w:rsidR="00BC4F81" w:rsidRDefault="00BC4F81" w:rsidP="00F13445">
      <w:pPr>
        <w:pBdr>
          <w:bottom w:val="single" w:sz="6" w:space="1" w:color="auto"/>
        </w:pBdr>
        <w:ind w:left="720" w:firstLine="0"/>
      </w:pPr>
    </w:p>
    <w:p w14:paraId="23245593" w14:textId="77777777" w:rsidR="00BC4F81" w:rsidRDefault="00BC4F81" w:rsidP="00F13445">
      <w:pPr>
        <w:ind w:left="720" w:firstLine="0"/>
      </w:pPr>
    </w:p>
    <w:p w14:paraId="43F3BA4D" w14:textId="43B915C2" w:rsidR="00BC4F81" w:rsidRDefault="00BC4F81" w:rsidP="00F13445">
      <w:pPr>
        <w:ind w:left="720" w:firstLine="0"/>
      </w:pPr>
      <w:r>
        <w:rPr>
          <w:rFonts w:ascii="Times New Roman" w:hAnsi="Times New Roman"/>
        </w:rPr>
        <w:lastRenderedPageBreak/>
        <w:t>“The Lord is close to the brokenhearted and saves those who are crushed in spirit.”</w:t>
      </w:r>
    </w:p>
    <w:p w14:paraId="783EE3E7" w14:textId="2E849855" w:rsidR="00BC4F81" w:rsidRDefault="00BC4F81" w:rsidP="00BC4F81">
      <w:pPr>
        <w:pStyle w:val="ListParagraph"/>
        <w:numPr>
          <w:ilvl w:val="0"/>
          <w:numId w:val="18"/>
        </w:numPr>
      </w:pPr>
      <w:r>
        <w:rPr>
          <w:rFonts w:ascii="Times New Roman" w:hAnsi="Times New Roman"/>
        </w:rPr>
        <w:t>Psalm 34:18</w:t>
      </w:r>
    </w:p>
    <w:p w14:paraId="1FB9FD25" w14:textId="77777777" w:rsidR="00BC4F81" w:rsidRDefault="00BC4F81" w:rsidP="00F13445">
      <w:pPr>
        <w:ind w:left="720" w:firstLine="0"/>
      </w:pPr>
    </w:p>
    <w:p w14:paraId="3D314165" w14:textId="77777777" w:rsidR="00BC4F81" w:rsidRDefault="00BC4F81" w:rsidP="00F13445">
      <w:pPr>
        <w:ind w:left="720" w:firstLine="0"/>
      </w:pPr>
      <w:r>
        <w:rPr>
          <w:rFonts w:ascii="Times New Roman" w:hAnsi="Times New Roman"/>
        </w:rPr>
        <w:t>You are safe here.</w:t>
      </w:r>
    </w:p>
    <w:p w14:paraId="25A68813" w14:textId="77777777" w:rsidR="00BC4F81" w:rsidRDefault="00BC4F81" w:rsidP="00F13445">
      <w:pPr>
        <w:ind w:left="720" w:firstLine="0"/>
      </w:pPr>
      <w:r>
        <w:rPr>
          <w:rFonts w:ascii="Times New Roman" w:hAnsi="Times New Roman"/>
        </w:rPr>
        <w:t>You are loved here.</w:t>
      </w:r>
    </w:p>
    <w:p w14:paraId="00BF0637" w14:textId="77777777" w:rsidR="00BC4F81" w:rsidRDefault="00BC4F81" w:rsidP="00F13445">
      <w:pPr>
        <w:ind w:left="720" w:firstLine="0"/>
      </w:pPr>
      <w:r>
        <w:rPr>
          <w:rFonts w:ascii="Times New Roman" w:hAnsi="Times New Roman"/>
        </w:rPr>
        <w:t>And I promise you—one day, love will not feel like something you have to survive.</w:t>
      </w:r>
    </w:p>
    <w:p w14:paraId="3B5E2022" w14:textId="77777777" w:rsidR="00BC4F81" w:rsidRDefault="00BC4F81" w:rsidP="00F13445">
      <w:pPr>
        <w:ind w:left="720" w:firstLine="0"/>
      </w:pPr>
    </w:p>
    <w:p w14:paraId="25037C04" w14:textId="77777777" w:rsidR="00BC4F81" w:rsidRDefault="00BC4F81" w:rsidP="00F13445">
      <w:pPr>
        <w:pBdr>
          <w:bottom w:val="single" w:sz="6" w:space="1" w:color="auto"/>
        </w:pBdr>
        <w:ind w:left="720" w:firstLine="0"/>
      </w:pPr>
    </w:p>
    <w:p w14:paraId="5CE414FC" w14:textId="77777777" w:rsidR="00EA5956" w:rsidRDefault="00EA5956" w:rsidP="00F13445">
      <w:pPr>
        <w:pBdr>
          <w:bottom w:val="single" w:sz="6" w:space="1" w:color="auto"/>
        </w:pBdr>
        <w:ind w:left="720" w:firstLine="0"/>
      </w:pPr>
    </w:p>
    <w:p w14:paraId="3F64D076" w14:textId="77777777" w:rsidR="00EA5956" w:rsidRDefault="00EA5956" w:rsidP="00F13445">
      <w:pPr>
        <w:pBdr>
          <w:bottom w:val="single" w:sz="6" w:space="1" w:color="auto"/>
        </w:pBdr>
        <w:ind w:left="720" w:firstLine="0"/>
      </w:pPr>
    </w:p>
    <w:p w14:paraId="6279DA2A" w14:textId="77777777" w:rsidR="00EA5956" w:rsidRDefault="00EA5956" w:rsidP="00F13445">
      <w:pPr>
        <w:pBdr>
          <w:bottom w:val="single" w:sz="6" w:space="1" w:color="auto"/>
        </w:pBdr>
        <w:ind w:left="720" w:firstLine="0"/>
      </w:pPr>
    </w:p>
    <w:p w14:paraId="37ED1710" w14:textId="77777777" w:rsidR="00EA5956" w:rsidRDefault="00EA5956" w:rsidP="00F13445">
      <w:pPr>
        <w:pBdr>
          <w:bottom w:val="single" w:sz="6" w:space="1" w:color="auto"/>
        </w:pBdr>
        <w:ind w:left="720" w:firstLine="0"/>
      </w:pPr>
    </w:p>
    <w:p w14:paraId="4E0C5746" w14:textId="77777777" w:rsidR="00EA5956" w:rsidRDefault="00EA5956" w:rsidP="00F13445">
      <w:pPr>
        <w:pBdr>
          <w:bottom w:val="single" w:sz="6" w:space="1" w:color="auto"/>
        </w:pBdr>
        <w:ind w:left="720" w:firstLine="0"/>
      </w:pPr>
    </w:p>
    <w:p w14:paraId="34DA6496" w14:textId="77777777" w:rsidR="00EA5956" w:rsidRDefault="00EA5956" w:rsidP="00F13445">
      <w:pPr>
        <w:pBdr>
          <w:bottom w:val="single" w:sz="6" w:space="1" w:color="auto"/>
        </w:pBdr>
        <w:ind w:left="720" w:firstLine="0"/>
      </w:pPr>
    </w:p>
    <w:p w14:paraId="0B9FA2F8" w14:textId="77777777" w:rsidR="00EA5956" w:rsidRDefault="00EA5956" w:rsidP="00F13445">
      <w:pPr>
        <w:pBdr>
          <w:bottom w:val="single" w:sz="6" w:space="1" w:color="auto"/>
        </w:pBdr>
        <w:ind w:left="720" w:firstLine="0"/>
      </w:pPr>
    </w:p>
    <w:p w14:paraId="3DB8D9CC" w14:textId="77777777" w:rsidR="00EA5956" w:rsidRDefault="00EA5956" w:rsidP="00F13445">
      <w:pPr>
        <w:pBdr>
          <w:bottom w:val="single" w:sz="6" w:space="1" w:color="auto"/>
        </w:pBdr>
        <w:ind w:left="720" w:firstLine="0"/>
      </w:pPr>
    </w:p>
    <w:p w14:paraId="3E0020AE" w14:textId="77777777" w:rsidR="00EA5956" w:rsidRDefault="00EA5956" w:rsidP="00F13445">
      <w:pPr>
        <w:pBdr>
          <w:bottom w:val="single" w:sz="6" w:space="1" w:color="auto"/>
        </w:pBdr>
        <w:ind w:left="720" w:firstLine="0"/>
      </w:pPr>
    </w:p>
    <w:p w14:paraId="623A1E80" w14:textId="77777777" w:rsidR="00EA5956" w:rsidRDefault="00EA5956" w:rsidP="00F13445">
      <w:pPr>
        <w:pBdr>
          <w:bottom w:val="single" w:sz="6" w:space="1" w:color="auto"/>
        </w:pBdr>
        <w:ind w:left="720" w:firstLine="0"/>
      </w:pPr>
    </w:p>
    <w:p w14:paraId="2382F0F3" w14:textId="77777777" w:rsidR="00EA5956" w:rsidRDefault="00EA5956" w:rsidP="00F13445">
      <w:pPr>
        <w:pBdr>
          <w:bottom w:val="single" w:sz="6" w:space="1" w:color="auto"/>
        </w:pBdr>
        <w:ind w:left="720" w:firstLine="0"/>
      </w:pPr>
    </w:p>
    <w:p w14:paraId="64112DFD" w14:textId="77777777" w:rsidR="00EA5956" w:rsidRDefault="00EA5956" w:rsidP="00F13445">
      <w:pPr>
        <w:pBdr>
          <w:bottom w:val="single" w:sz="6" w:space="1" w:color="auto"/>
        </w:pBdr>
        <w:ind w:left="720" w:firstLine="0"/>
      </w:pPr>
    </w:p>
    <w:p w14:paraId="5C3595E6" w14:textId="77777777" w:rsidR="00EA5956" w:rsidRDefault="00EA5956" w:rsidP="00F13445">
      <w:pPr>
        <w:pBdr>
          <w:bottom w:val="single" w:sz="6" w:space="1" w:color="auto"/>
        </w:pBdr>
        <w:ind w:left="720" w:firstLine="0"/>
      </w:pPr>
    </w:p>
    <w:p w14:paraId="226829BB" w14:textId="77777777" w:rsidR="00EA5956" w:rsidRDefault="00EA5956" w:rsidP="00F13445">
      <w:pPr>
        <w:pBdr>
          <w:bottom w:val="single" w:sz="6" w:space="1" w:color="auto"/>
        </w:pBdr>
        <w:ind w:left="720" w:firstLine="0"/>
      </w:pPr>
    </w:p>
    <w:p w14:paraId="106CDEED" w14:textId="77777777" w:rsidR="00BC4F81" w:rsidRDefault="00BC4F81" w:rsidP="00F13445">
      <w:pPr>
        <w:ind w:left="720" w:firstLine="0"/>
      </w:pPr>
    </w:p>
    <w:p w14:paraId="4F37A384" w14:textId="56F9218D" w:rsidR="00BC4F81" w:rsidRDefault="00BC4F81" w:rsidP="00F13445">
      <w:pPr>
        <w:ind w:left="720" w:firstLine="0"/>
      </w:pPr>
    </w:p>
    <w:p w14:paraId="082D1EAA" w14:textId="77777777" w:rsidR="00BD7372" w:rsidRDefault="00BD7372" w:rsidP="00F13445">
      <w:pPr>
        <w:ind w:left="720" w:firstLine="0"/>
        <w:jc w:val="center"/>
      </w:pPr>
      <w:r>
        <w:rPr>
          <w:rFonts w:ascii="Times New Roman" w:hAnsi="Times New Roman"/>
        </w:rPr>
        <w:lastRenderedPageBreak/>
        <w:t>SECTION II: LETTING GO</w:t>
      </w:r>
    </w:p>
    <w:p w14:paraId="45FE26A4" w14:textId="77777777" w:rsidR="00BD7372" w:rsidRDefault="00BD7372" w:rsidP="00F13445">
      <w:pPr>
        <w:ind w:left="720" w:firstLine="0"/>
      </w:pPr>
    </w:p>
    <w:p w14:paraId="421D34F9" w14:textId="77777777" w:rsidR="00BD7372" w:rsidRDefault="00BD7372" w:rsidP="00F13445">
      <w:pPr>
        <w:ind w:left="720" w:firstLine="0"/>
      </w:pPr>
      <w:r>
        <w:rPr>
          <w:rFonts w:ascii="Times New Roman" w:hAnsi="Times New Roman"/>
        </w:rPr>
        <w:t>Page 6 – The Fear of What Comes Next</w:t>
      </w:r>
    </w:p>
    <w:p w14:paraId="758614A9" w14:textId="77777777" w:rsidR="00BD7372" w:rsidRDefault="00BD7372" w:rsidP="00F13445">
      <w:pPr>
        <w:ind w:left="720" w:firstLine="0"/>
      </w:pPr>
    </w:p>
    <w:p w14:paraId="33D3A04A" w14:textId="77777777" w:rsidR="00BD7372" w:rsidRDefault="00BD7372" w:rsidP="00F13445">
      <w:pPr>
        <w:ind w:left="720" w:firstLine="0"/>
      </w:pPr>
      <w:r>
        <w:rPr>
          <w:rFonts w:ascii="Times New Roman" w:hAnsi="Times New Roman"/>
        </w:rPr>
        <w:t>Letting go is not just about release.</w:t>
      </w:r>
    </w:p>
    <w:p w14:paraId="58B90B53" w14:textId="77777777" w:rsidR="00BD7372" w:rsidRDefault="00BD7372" w:rsidP="00F13445">
      <w:pPr>
        <w:ind w:left="720" w:firstLine="0"/>
      </w:pPr>
      <w:r>
        <w:rPr>
          <w:rFonts w:ascii="Times New Roman" w:hAnsi="Times New Roman"/>
        </w:rPr>
        <w:t>It is about the terrifying space that comes after.</w:t>
      </w:r>
    </w:p>
    <w:p w14:paraId="4DF46431" w14:textId="77777777" w:rsidR="00BD7372" w:rsidRDefault="00BD7372" w:rsidP="00F13445">
      <w:pPr>
        <w:ind w:left="720" w:firstLine="0"/>
      </w:pPr>
    </w:p>
    <w:p w14:paraId="33B47B00" w14:textId="77777777" w:rsidR="00BD7372" w:rsidRDefault="00BD7372" w:rsidP="00F13445">
      <w:pPr>
        <w:ind w:left="720" w:firstLine="0"/>
      </w:pPr>
      <w:r>
        <w:rPr>
          <w:rFonts w:ascii="Times New Roman" w:hAnsi="Times New Roman"/>
        </w:rPr>
        <w:t>The emptiness where something once lived.</w:t>
      </w:r>
    </w:p>
    <w:p w14:paraId="2DDF889E" w14:textId="77777777" w:rsidR="00BD7372" w:rsidRDefault="00BD7372" w:rsidP="00F13445">
      <w:pPr>
        <w:ind w:left="720" w:firstLine="0"/>
      </w:pPr>
      <w:r>
        <w:rPr>
          <w:rFonts w:ascii="Times New Roman" w:hAnsi="Times New Roman"/>
        </w:rPr>
        <w:t>The silence where a voice used to be.</w:t>
      </w:r>
    </w:p>
    <w:p w14:paraId="7388D22A" w14:textId="77777777" w:rsidR="00BD7372" w:rsidRDefault="00BD7372" w:rsidP="00F13445">
      <w:pPr>
        <w:ind w:left="720" w:firstLine="0"/>
      </w:pPr>
      <w:r>
        <w:rPr>
          <w:rFonts w:ascii="Times New Roman" w:hAnsi="Times New Roman"/>
        </w:rPr>
        <w:t>The unknown where certainty used to exist.</w:t>
      </w:r>
    </w:p>
    <w:p w14:paraId="62F37B02" w14:textId="77777777" w:rsidR="00BD7372" w:rsidRDefault="00BD7372" w:rsidP="00F13445">
      <w:pPr>
        <w:ind w:left="720" w:firstLine="0"/>
      </w:pPr>
    </w:p>
    <w:p w14:paraId="31C2EF58" w14:textId="77777777" w:rsidR="00BD7372" w:rsidRDefault="00BD7372" w:rsidP="00F13445">
      <w:pPr>
        <w:ind w:left="720" w:firstLine="0"/>
      </w:pPr>
      <w:r>
        <w:rPr>
          <w:rFonts w:ascii="Times New Roman" w:hAnsi="Times New Roman"/>
        </w:rPr>
        <w:t>No one talks about this part.</w:t>
      </w:r>
    </w:p>
    <w:p w14:paraId="1E64C0DD" w14:textId="77777777" w:rsidR="00BD7372" w:rsidRDefault="00BD7372" w:rsidP="00F13445">
      <w:pPr>
        <w:ind w:left="720" w:firstLine="0"/>
      </w:pPr>
      <w:r>
        <w:rPr>
          <w:rFonts w:ascii="Times New Roman" w:hAnsi="Times New Roman"/>
        </w:rPr>
        <w:t>No one tells you that moving on is not always a feeling of freedom,</w:t>
      </w:r>
    </w:p>
    <w:p w14:paraId="1A47931D" w14:textId="498D21A4" w:rsidR="00BD7372" w:rsidRDefault="00BD7372" w:rsidP="00F13445">
      <w:pPr>
        <w:ind w:left="720" w:firstLine="0"/>
      </w:pPr>
      <w:r>
        <w:rPr>
          <w:rFonts w:ascii="Times New Roman" w:hAnsi="Times New Roman"/>
        </w:rPr>
        <w:t>But sometimes a feeling of loss, of floating, of not knowing where to place your hands</w:t>
      </w:r>
    </w:p>
    <w:p w14:paraId="46E3752F" w14:textId="16545971" w:rsidR="00BD7372" w:rsidRDefault="00BD7372" w:rsidP="00F13445">
      <w:pPr>
        <w:ind w:left="720" w:firstLine="0"/>
      </w:pPr>
      <w:r>
        <w:rPr>
          <w:rFonts w:ascii="Times New Roman" w:hAnsi="Times New Roman"/>
        </w:rPr>
        <w:t>When they are no longer holding onto what was.</w:t>
      </w:r>
    </w:p>
    <w:p w14:paraId="1F136803" w14:textId="77777777" w:rsidR="00BD7372" w:rsidRDefault="00BD7372" w:rsidP="00F13445">
      <w:pPr>
        <w:ind w:left="720" w:firstLine="0"/>
      </w:pPr>
    </w:p>
    <w:p w14:paraId="468A100F" w14:textId="77777777" w:rsidR="00BD7372" w:rsidRDefault="00BD7372" w:rsidP="00F13445">
      <w:pPr>
        <w:ind w:left="720" w:firstLine="0"/>
      </w:pPr>
      <w:r>
        <w:rPr>
          <w:rFonts w:ascii="Times New Roman" w:hAnsi="Times New Roman"/>
        </w:rPr>
        <w:t>But hear me—</w:t>
      </w:r>
    </w:p>
    <w:p w14:paraId="3996E88A" w14:textId="123B6C8F" w:rsidR="00BD7372" w:rsidRDefault="00BD7372" w:rsidP="00F13445">
      <w:pPr>
        <w:ind w:left="720" w:firstLine="0"/>
      </w:pPr>
      <w:r>
        <w:rPr>
          <w:rFonts w:ascii="Times New Roman" w:hAnsi="Times New Roman"/>
        </w:rPr>
        <w:t>Just because you do not know what comes next</w:t>
      </w:r>
    </w:p>
    <w:p w14:paraId="6D63CED8" w14:textId="4D4553D1" w:rsidR="00BD7372" w:rsidRDefault="00BD7372" w:rsidP="00F13445">
      <w:pPr>
        <w:ind w:left="720" w:firstLine="0"/>
      </w:pPr>
      <w:r>
        <w:rPr>
          <w:rFonts w:ascii="Times New Roman" w:hAnsi="Times New Roman"/>
        </w:rPr>
        <w:t>Does not mean there is nothing waiting for you.</w:t>
      </w:r>
    </w:p>
    <w:p w14:paraId="29033712" w14:textId="77777777" w:rsidR="00BD7372" w:rsidRDefault="00BD7372" w:rsidP="00F13445">
      <w:pPr>
        <w:ind w:left="720" w:firstLine="0"/>
      </w:pPr>
    </w:p>
    <w:p w14:paraId="7B647817" w14:textId="5505FE55" w:rsidR="00BD7372" w:rsidRDefault="00BD7372" w:rsidP="00F13445">
      <w:pPr>
        <w:ind w:left="720" w:firstLine="0"/>
      </w:pPr>
      <w:r>
        <w:rPr>
          <w:rFonts w:ascii="Times New Roman" w:hAnsi="Times New Roman"/>
        </w:rPr>
        <w:t>“Forget the former things; do not dwell on the past. See, I am doing a new thing! Now it springs up; do you not perceive it?”</w:t>
      </w:r>
    </w:p>
    <w:p w14:paraId="5860004B" w14:textId="61FAD9DE" w:rsidR="00BD7372" w:rsidRDefault="00BD7372" w:rsidP="00BD7372">
      <w:pPr>
        <w:pStyle w:val="ListParagraph"/>
        <w:numPr>
          <w:ilvl w:val="0"/>
          <w:numId w:val="18"/>
        </w:numPr>
      </w:pPr>
      <w:r>
        <w:rPr>
          <w:rFonts w:ascii="Times New Roman" w:hAnsi="Times New Roman"/>
        </w:rPr>
        <w:t>Isaiah 43:18-19</w:t>
      </w:r>
    </w:p>
    <w:p w14:paraId="75F8137C" w14:textId="77777777" w:rsidR="00BD7372" w:rsidRDefault="00BD7372" w:rsidP="00F13445">
      <w:pPr>
        <w:ind w:left="720" w:firstLine="0"/>
      </w:pPr>
    </w:p>
    <w:p w14:paraId="49107EDF" w14:textId="77777777" w:rsidR="00BD7372" w:rsidRDefault="00BD7372"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AB"/>
          </mc:Choice>
          <mc:Fallback>
            <w:t>💫</w:t>
          </mc:Fallback>
        </mc:AlternateContent>
      </w:r>
      <w:r>
        <w:rPr>
          <w:rFonts w:ascii="Times New Roman" w:hAnsi="Times New Roman"/>
        </w:rPr>
        <w:t xml:space="preserve"> A Poetic Reflection on Trust</w:t>
      </w:r>
    </w:p>
    <w:p w14:paraId="18E0108C" w14:textId="77777777" w:rsidR="00BD7372" w:rsidRDefault="00BD7372" w:rsidP="00F13445">
      <w:pPr>
        <w:ind w:left="720" w:firstLine="0"/>
      </w:pPr>
    </w:p>
    <w:p w14:paraId="66E79509" w14:textId="77777777" w:rsidR="00BD7372" w:rsidRDefault="00BD7372" w:rsidP="00F13445">
      <w:pPr>
        <w:ind w:left="720" w:firstLine="0"/>
      </w:pPr>
      <w:r>
        <w:rPr>
          <w:rFonts w:ascii="Times New Roman" w:hAnsi="Times New Roman"/>
        </w:rPr>
        <w:t>What if the emptiness is not empty at all?</w:t>
      </w:r>
    </w:p>
    <w:p w14:paraId="5D4D73BA" w14:textId="77777777" w:rsidR="00BD7372" w:rsidRDefault="00BD7372" w:rsidP="00F13445">
      <w:pPr>
        <w:ind w:left="720" w:firstLine="0"/>
      </w:pPr>
      <w:r>
        <w:rPr>
          <w:rFonts w:ascii="Times New Roman" w:hAnsi="Times New Roman"/>
        </w:rPr>
        <w:t>What if it is space?</w:t>
      </w:r>
    </w:p>
    <w:p w14:paraId="7F5D9144" w14:textId="77777777" w:rsidR="00BD7372" w:rsidRDefault="00BD7372" w:rsidP="00F13445">
      <w:pPr>
        <w:ind w:left="720" w:firstLine="0"/>
      </w:pPr>
      <w:r>
        <w:rPr>
          <w:rFonts w:ascii="Times New Roman" w:hAnsi="Times New Roman"/>
        </w:rPr>
        <w:t>What if it is possibility?</w:t>
      </w:r>
    </w:p>
    <w:p w14:paraId="439AD0B8" w14:textId="77777777" w:rsidR="00BD7372" w:rsidRDefault="00BD7372" w:rsidP="00F13445">
      <w:pPr>
        <w:ind w:left="720" w:firstLine="0"/>
      </w:pPr>
    </w:p>
    <w:p w14:paraId="2545F5CB" w14:textId="77777777" w:rsidR="00BD7372" w:rsidRDefault="00BD7372" w:rsidP="00F13445">
      <w:pPr>
        <w:ind w:left="720" w:firstLine="0"/>
      </w:pPr>
      <w:r>
        <w:rPr>
          <w:rFonts w:ascii="Times New Roman" w:hAnsi="Times New Roman"/>
        </w:rPr>
        <w:t>What if this silence is where something beautiful begins?</w:t>
      </w:r>
    </w:p>
    <w:p w14:paraId="07F32326" w14:textId="77777777" w:rsidR="00BD7372" w:rsidRDefault="00BD7372" w:rsidP="00F13445">
      <w:pPr>
        <w:ind w:left="720" w:firstLine="0"/>
      </w:pPr>
      <w:r>
        <w:rPr>
          <w:rFonts w:ascii="Times New Roman" w:hAnsi="Times New Roman"/>
        </w:rPr>
        <w:t>What if letting go is not the ending you feared,</w:t>
      </w:r>
    </w:p>
    <w:p w14:paraId="15981757" w14:textId="659EFABB" w:rsidR="00BD7372" w:rsidRDefault="00BD7372" w:rsidP="00F13445">
      <w:pPr>
        <w:ind w:left="720" w:firstLine="0"/>
      </w:pPr>
      <w:r>
        <w:rPr>
          <w:rFonts w:ascii="Times New Roman" w:hAnsi="Times New Roman"/>
        </w:rPr>
        <w:t>But the beginning you never saw coming?</w:t>
      </w:r>
    </w:p>
    <w:p w14:paraId="06C4105E" w14:textId="77777777" w:rsidR="00BD7372" w:rsidRDefault="00BD7372" w:rsidP="00F13445">
      <w:pPr>
        <w:ind w:left="720" w:firstLine="0"/>
      </w:pPr>
    </w:p>
    <w:p w14:paraId="2AB49C9F" w14:textId="77777777" w:rsidR="00BD7372" w:rsidRDefault="00BD7372" w:rsidP="00F13445">
      <w:pPr>
        <w:ind w:left="720" w:firstLine="0"/>
      </w:pPr>
      <w:r>
        <w:rPr>
          <w:rFonts w:ascii="Times New Roman" w:hAnsi="Times New Roman"/>
        </w:rPr>
        <w:t>You are not falling.</w:t>
      </w:r>
    </w:p>
    <w:p w14:paraId="6DE95B9F" w14:textId="77777777" w:rsidR="00BD7372" w:rsidRDefault="00BD7372" w:rsidP="00F13445">
      <w:pPr>
        <w:ind w:left="720" w:firstLine="0"/>
      </w:pPr>
      <w:r>
        <w:rPr>
          <w:rFonts w:ascii="Times New Roman" w:hAnsi="Times New Roman"/>
        </w:rPr>
        <w:t>You are making room.</w:t>
      </w:r>
    </w:p>
    <w:p w14:paraId="2C6CD720" w14:textId="77777777" w:rsidR="00BD7372" w:rsidRDefault="00BD7372" w:rsidP="00F13445">
      <w:pPr>
        <w:ind w:left="720" w:firstLine="0"/>
      </w:pPr>
    </w:p>
    <w:p w14:paraId="6685C3E9" w14:textId="77777777" w:rsidR="00BD7372" w:rsidRDefault="00BD7372"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34B9A0F4" w14:textId="77777777" w:rsidR="00BD7372" w:rsidRDefault="00BD7372" w:rsidP="00F13445">
      <w:pPr>
        <w:ind w:left="720" w:firstLine="0"/>
      </w:pPr>
    </w:p>
    <w:p w14:paraId="50608C47" w14:textId="77777777" w:rsidR="00BD7372" w:rsidRDefault="00BD7372" w:rsidP="00F13445">
      <w:pPr>
        <w:ind w:left="720" w:firstLine="0"/>
      </w:pPr>
      <w:r>
        <w:rPr>
          <w:rFonts w:ascii="Times New Roman" w:hAnsi="Times New Roman"/>
        </w:rPr>
        <w:t>What scares you the most about letting go?</w:t>
      </w:r>
    </w:p>
    <w:p w14:paraId="22F25F41" w14:textId="77777777" w:rsidR="00BD7372" w:rsidRDefault="00BD7372" w:rsidP="00F13445">
      <w:pPr>
        <w:ind w:left="720" w:firstLine="0"/>
      </w:pPr>
      <w:r>
        <w:rPr>
          <w:rFonts w:ascii="Times New Roman" w:hAnsi="Times New Roman"/>
        </w:rPr>
        <w:t>What part of you still hesitates to move forward?</w:t>
      </w:r>
    </w:p>
    <w:p w14:paraId="473D03D3" w14:textId="77777777" w:rsidR="00BD7372" w:rsidRDefault="00BD7372" w:rsidP="00F13445">
      <w:pPr>
        <w:ind w:left="720" w:firstLine="0"/>
      </w:pPr>
    </w:p>
    <w:p w14:paraId="0AC88CDF" w14:textId="77777777" w:rsidR="00BD7372" w:rsidRDefault="00BD7372" w:rsidP="00F13445">
      <w:pPr>
        <w:ind w:left="720" w:firstLine="0"/>
      </w:pPr>
      <w:r>
        <w:rPr>
          <w:rFonts w:ascii="Times New Roman" w:hAnsi="Times New Roman"/>
        </w:rPr>
        <w:t>Write it down. Name it. See it.</w:t>
      </w:r>
    </w:p>
    <w:p w14:paraId="4AD10AF9" w14:textId="77777777" w:rsidR="00BD7372" w:rsidRDefault="00BD7372" w:rsidP="00F13445">
      <w:pPr>
        <w:ind w:left="720" w:firstLine="0"/>
      </w:pPr>
      <w:r>
        <w:rPr>
          <w:rFonts w:ascii="Times New Roman" w:hAnsi="Times New Roman"/>
        </w:rPr>
        <w:t>And when you are ready—decide if it still deserves to hold you back.</w:t>
      </w:r>
    </w:p>
    <w:p w14:paraId="509EC2A1" w14:textId="77777777" w:rsidR="00BD7372" w:rsidRDefault="00BD7372" w:rsidP="00F13445">
      <w:pPr>
        <w:ind w:left="720" w:firstLine="0"/>
      </w:pPr>
    </w:p>
    <w:p w14:paraId="759D81F6" w14:textId="77777777" w:rsidR="00BD7372" w:rsidRDefault="00BD7372"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368FB4A7" w14:textId="77777777" w:rsidR="00BD7372" w:rsidRDefault="00BD7372" w:rsidP="00F13445">
      <w:pPr>
        <w:ind w:left="720" w:firstLine="0"/>
      </w:pPr>
    </w:p>
    <w:p w14:paraId="42122EEE" w14:textId="77777777" w:rsidR="00BD7372" w:rsidRDefault="00BD7372" w:rsidP="00F13445">
      <w:pPr>
        <w:pBdr>
          <w:bottom w:val="single" w:sz="6" w:space="1" w:color="auto"/>
        </w:pBdr>
        <w:ind w:left="720" w:firstLine="0"/>
      </w:pPr>
    </w:p>
    <w:p w14:paraId="4A87306F" w14:textId="77777777" w:rsidR="00BD7372" w:rsidRDefault="00BD7372" w:rsidP="00F13445">
      <w:pPr>
        <w:ind w:left="720" w:firstLine="0"/>
      </w:pPr>
    </w:p>
    <w:p w14:paraId="3F59E7BE" w14:textId="77777777" w:rsidR="00BD7372" w:rsidRDefault="00BD7372" w:rsidP="00F13445">
      <w:pPr>
        <w:pBdr>
          <w:bottom w:val="single" w:sz="6" w:space="1" w:color="auto"/>
        </w:pBdr>
        <w:ind w:left="720" w:firstLine="0"/>
      </w:pPr>
    </w:p>
    <w:p w14:paraId="11E5944E" w14:textId="77777777" w:rsidR="00BD7372" w:rsidRDefault="00BD7372" w:rsidP="00F13445">
      <w:pPr>
        <w:ind w:left="720" w:firstLine="0"/>
      </w:pPr>
    </w:p>
    <w:p w14:paraId="2F772C9C" w14:textId="77777777" w:rsidR="00BD7372" w:rsidRDefault="00BD7372" w:rsidP="00F13445">
      <w:pPr>
        <w:pBdr>
          <w:bottom w:val="single" w:sz="6" w:space="1" w:color="auto"/>
        </w:pBdr>
        <w:ind w:left="720" w:firstLine="0"/>
      </w:pPr>
    </w:p>
    <w:p w14:paraId="6891D830" w14:textId="77777777" w:rsidR="00BD7372" w:rsidRDefault="00BD7372" w:rsidP="00F13445">
      <w:pPr>
        <w:ind w:left="720" w:firstLine="0"/>
      </w:pPr>
    </w:p>
    <w:p w14:paraId="3E1F8FA4" w14:textId="3F646C9E" w:rsidR="00BD7372" w:rsidRDefault="00BD7372" w:rsidP="00F13445">
      <w:pPr>
        <w:ind w:left="720" w:firstLine="0"/>
      </w:pPr>
      <w:r>
        <w:rPr>
          <w:rFonts w:ascii="Times New Roman" w:hAnsi="Times New Roman"/>
        </w:rPr>
        <w:t>“The Lord will fight for you; you need only to be still.”</w:t>
      </w:r>
    </w:p>
    <w:p w14:paraId="5BD65720" w14:textId="0AA7AE69" w:rsidR="00BD7372" w:rsidRDefault="00BD7372" w:rsidP="00BD7372">
      <w:pPr>
        <w:pStyle w:val="ListParagraph"/>
        <w:numPr>
          <w:ilvl w:val="0"/>
          <w:numId w:val="18"/>
        </w:numPr>
      </w:pPr>
      <w:r>
        <w:rPr>
          <w:rFonts w:ascii="Times New Roman" w:hAnsi="Times New Roman"/>
        </w:rPr>
        <w:t>Exodus 14:14</w:t>
      </w:r>
    </w:p>
    <w:p w14:paraId="48D94A94" w14:textId="77777777" w:rsidR="00BD7372" w:rsidRDefault="00BD7372" w:rsidP="00F13445">
      <w:pPr>
        <w:ind w:left="720" w:firstLine="0"/>
      </w:pPr>
    </w:p>
    <w:p w14:paraId="530EF571" w14:textId="77777777" w:rsidR="00BD7372" w:rsidRDefault="00BD7372" w:rsidP="00F13445">
      <w:pPr>
        <w:ind w:left="720" w:firstLine="0"/>
      </w:pPr>
      <w:r>
        <w:rPr>
          <w:rFonts w:ascii="Times New Roman" w:hAnsi="Times New Roman"/>
        </w:rPr>
        <w:t>You are not lost.</w:t>
      </w:r>
    </w:p>
    <w:p w14:paraId="7FEADC8B" w14:textId="77777777" w:rsidR="00BD7372" w:rsidRDefault="00BD7372" w:rsidP="00F13445">
      <w:pPr>
        <w:ind w:left="720" w:firstLine="0"/>
      </w:pPr>
      <w:r>
        <w:rPr>
          <w:rFonts w:ascii="Times New Roman" w:hAnsi="Times New Roman"/>
        </w:rPr>
        <w:t>You are simply in the space between.</w:t>
      </w:r>
    </w:p>
    <w:p w14:paraId="701BC14C" w14:textId="77777777" w:rsidR="00BD7372" w:rsidRDefault="00BD7372" w:rsidP="00F13445">
      <w:pPr>
        <w:ind w:left="720" w:firstLine="0"/>
      </w:pPr>
      <w:r>
        <w:rPr>
          <w:rFonts w:ascii="Times New Roman" w:hAnsi="Times New Roman"/>
        </w:rPr>
        <w:t>And soon, you will see—</w:t>
      </w:r>
    </w:p>
    <w:p w14:paraId="73D363BD" w14:textId="7C9E59DC" w:rsidR="00BD7372" w:rsidRDefault="00BD7372" w:rsidP="00F13445">
      <w:pPr>
        <w:ind w:left="720" w:firstLine="0"/>
      </w:pPr>
      <w:r>
        <w:rPr>
          <w:rFonts w:ascii="Times New Roman" w:hAnsi="Times New Roman"/>
        </w:rPr>
        <w:t>What is meant for you was never behind you.</w:t>
      </w:r>
    </w:p>
    <w:p w14:paraId="0FA62F7E" w14:textId="77777777" w:rsidR="00BD7372" w:rsidRDefault="00BD7372" w:rsidP="00F13445">
      <w:pPr>
        <w:ind w:left="720" w:firstLine="0"/>
      </w:pPr>
    </w:p>
    <w:p w14:paraId="7578A28D" w14:textId="77777777" w:rsidR="00BD7372" w:rsidRDefault="00BD7372" w:rsidP="00F13445">
      <w:pPr>
        <w:ind w:left="720" w:firstLine="0"/>
      </w:pPr>
      <w:r>
        <w:rPr>
          <w:rFonts w:ascii="Times New Roman" w:hAnsi="Times New Roman"/>
        </w:rPr>
        <w:t>It was always ahead, waiting.</w:t>
      </w:r>
    </w:p>
    <w:p w14:paraId="3000FAC0" w14:textId="77777777" w:rsidR="00BD7372" w:rsidRDefault="00BD7372" w:rsidP="00F13445">
      <w:pPr>
        <w:ind w:left="720" w:firstLine="0"/>
      </w:pPr>
    </w:p>
    <w:p w14:paraId="30A07796" w14:textId="77777777" w:rsidR="00BD7372" w:rsidRDefault="00BD7372" w:rsidP="00F13445">
      <w:pPr>
        <w:pBdr>
          <w:bottom w:val="single" w:sz="6" w:space="1" w:color="auto"/>
        </w:pBdr>
        <w:ind w:left="720" w:firstLine="0"/>
      </w:pPr>
    </w:p>
    <w:p w14:paraId="05E68E42" w14:textId="77777777" w:rsidR="00EA5956" w:rsidRDefault="00EA5956" w:rsidP="00F13445">
      <w:pPr>
        <w:pBdr>
          <w:bottom w:val="single" w:sz="6" w:space="1" w:color="auto"/>
        </w:pBdr>
        <w:ind w:left="720" w:firstLine="0"/>
      </w:pPr>
    </w:p>
    <w:p w14:paraId="19B7D45F" w14:textId="77777777" w:rsidR="00EA5956" w:rsidRDefault="00EA5956" w:rsidP="00F13445">
      <w:pPr>
        <w:pBdr>
          <w:bottom w:val="single" w:sz="6" w:space="1" w:color="auto"/>
        </w:pBdr>
        <w:ind w:left="720" w:firstLine="0"/>
      </w:pPr>
    </w:p>
    <w:p w14:paraId="0C42D510" w14:textId="77777777" w:rsidR="00EA5956" w:rsidRDefault="00EA5956" w:rsidP="00F13445">
      <w:pPr>
        <w:pBdr>
          <w:bottom w:val="single" w:sz="6" w:space="1" w:color="auto"/>
        </w:pBdr>
        <w:ind w:left="720" w:firstLine="0"/>
      </w:pPr>
    </w:p>
    <w:p w14:paraId="1106EEEB" w14:textId="77777777" w:rsidR="00EA5956" w:rsidRDefault="00EA5956" w:rsidP="00F13445">
      <w:pPr>
        <w:pBdr>
          <w:bottom w:val="single" w:sz="6" w:space="1" w:color="auto"/>
        </w:pBdr>
        <w:ind w:left="720" w:firstLine="0"/>
      </w:pPr>
    </w:p>
    <w:p w14:paraId="284FA14C" w14:textId="77777777" w:rsidR="00EA5956" w:rsidRDefault="00EA5956" w:rsidP="00F13445">
      <w:pPr>
        <w:pBdr>
          <w:bottom w:val="single" w:sz="6" w:space="1" w:color="auto"/>
        </w:pBdr>
        <w:ind w:left="720" w:firstLine="0"/>
      </w:pPr>
    </w:p>
    <w:p w14:paraId="17BF0918" w14:textId="77777777" w:rsidR="00EA5956" w:rsidRDefault="00EA5956" w:rsidP="00F13445">
      <w:pPr>
        <w:pBdr>
          <w:bottom w:val="single" w:sz="6" w:space="1" w:color="auto"/>
        </w:pBdr>
        <w:ind w:left="720" w:firstLine="0"/>
      </w:pPr>
    </w:p>
    <w:p w14:paraId="443DD68E" w14:textId="77777777" w:rsidR="00EA5956" w:rsidRDefault="00EA5956" w:rsidP="00F13445">
      <w:pPr>
        <w:pBdr>
          <w:bottom w:val="single" w:sz="6" w:space="1" w:color="auto"/>
        </w:pBdr>
        <w:ind w:left="720" w:firstLine="0"/>
      </w:pPr>
    </w:p>
    <w:p w14:paraId="4B9874AD" w14:textId="77777777" w:rsidR="00EA5956" w:rsidRDefault="00EA5956" w:rsidP="00F13445">
      <w:pPr>
        <w:pBdr>
          <w:bottom w:val="single" w:sz="6" w:space="1" w:color="auto"/>
        </w:pBdr>
        <w:ind w:left="720" w:firstLine="0"/>
      </w:pPr>
    </w:p>
    <w:p w14:paraId="20544EB0" w14:textId="77777777" w:rsidR="00BD7372" w:rsidRDefault="00BD7372" w:rsidP="00F13445">
      <w:pPr>
        <w:ind w:left="720" w:firstLine="0"/>
      </w:pPr>
    </w:p>
    <w:p w14:paraId="60E6EA50" w14:textId="61EA3F30" w:rsidR="00BD7372" w:rsidRDefault="00BD7372" w:rsidP="00F13445">
      <w:pPr>
        <w:ind w:left="720" w:firstLine="0"/>
      </w:pPr>
    </w:p>
    <w:p w14:paraId="5880E5A3" w14:textId="77777777" w:rsidR="00966A98" w:rsidRDefault="00966A98" w:rsidP="00F13445">
      <w:pPr>
        <w:ind w:left="720" w:firstLine="0"/>
        <w:jc w:val="center"/>
      </w:pPr>
      <w:r>
        <w:rPr>
          <w:rFonts w:ascii="Times New Roman" w:hAnsi="Times New Roman"/>
        </w:rPr>
        <w:t>SECTION II: LETTING GO</w:t>
      </w:r>
    </w:p>
    <w:p w14:paraId="63F67F05" w14:textId="77777777" w:rsidR="00966A98" w:rsidRDefault="00966A98" w:rsidP="00F13445">
      <w:pPr>
        <w:ind w:left="720" w:firstLine="0"/>
      </w:pPr>
    </w:p>
    <w:p w14:paraId="0273D6BC" w14:textId="77777777" w:rsidR="00966A98" w:rsidRDefault="00966A98" w:rsidP="00F13445">
      <w:pPr>
        <w:ind w:left="720" w:firstLine="0"/>
      </w:pPr>
      <w:r>
        <w:rPr>
          <w:rFonts w:ascii="Times New Roman" w:hAnsi="Times New Roman"/>
        </w:rPr>
        <w:t>Page 7 – The Things You Were Never Meant to Keep</w:t>
      </w:r>
    </w:p>
    <w:p w14:paraId="31019DB3" w14:textId="77777777" w:rsidR="00966A98" w:rsidRDefault="00966A98" w:rsidP="00F13445">
      <w:pPr>
        <w:ind w:left="720" w:firstLine="0"/>
      </w:pPr>
    </w:p>
    <w:p w14:paraId="260BA6BC" w14:textId="77777777" w:rsidR="00966A98" w:rsidRDefault="00966A98" w:rsidP="00F13445">
      <w:pPr>
        <w:ind w:left="720" w:firstLine="0"/>
      </w:pPr>
      <w:r>
        <w:rPr>
          <w:rFonts w:ascii="Times New Roman" w:hAnsi="Times New Roman"/>
        </w:rPr>
        <w:t>Some things were never meant to stay.</w:t>
      </w:r>
    </w:p>
    <w:p w14:paraId="28084873" w14:textId="77777777" w:rsidR="00966A98" w:rsidRDefault="00966A98" w:rsidP="00F13445">
      <w:pPr>
        <w:ind w:left="720" w:firstLine="0"/>
      </w:pPr>
      <w:r>
        <w:rPr>
          <w:rFonts w:ascii="Times New Roman" w:hAnsi="Times New Roman"/>
        </w:rPr>
        <w:t>Some love was never meant to be forever.</w:t>
      </w:r>
    </w:p>
    <w:p w14:paraId="60D0288F" w14:textId="77777777" w:rsidR="00966A98" w:rsidRDefault="00966A98" w:rsidP="00F13445">
      <w:pPr>
        <w:ind w:left="720" w:firstLine="0"/>
      </w:pPr>
      <w:r>
        <w:rPr>
          <w:rFonts w:ascii="Times New Roman" w:hAnsi="Times New Roman"/>
        </w:rPr>
        <w:t>Some moments were only meant to be passing stars,</w:t>
      </w:r>
    </w:p>
    <w:p w14:paraId="2CB0EC6A" w14:textId="7D71B34D" w:rsidR="00966A98" w:rsidRDefault="00966A98" w:rsidP="00F13445">
      <w:pPr>
        <w:ind w:left="720" w:firstLine="0"/>
      </w:pPr>
      <w:r>
        <w:rPr>
          <w:rFonts w:ascii="Times New Roman" w:hAnsi="Times New Roman"/>
        </w:rPr>
        <w:t>Not constellations.</w:t>
      </w:r>
    </w:p>
    <w:p w14:paraId="1A6A58A8" w14:textId="77777777" w:rsidR="00966A98" w:rsidRDefault="00966A98" w:rsidP="00F13445">
      <w:pPr>
        <w:ind w:left="720" w:firstLine="0"/>
      </w:pPr>
    </w:p>
    <w:p w14:paraId="7CD7D6B5" w14:textId="77777777" w:rsidR="00966A98" w:rsidRDefault="00966A98" w:rsidP="00F13445">
      <w:pPr>
        <w:ind w:left="720" w:firstLine="0"/>
      </w:pPr>
      <w:r>
        <w:rPr>
          <w:rFonts w:ascii="Times New Roman" w:hAnsi="Times New Roman"/>
        </w:rPr>
        <w:t>But we still hold on, don’t we?</w:t>
      </w:r>
    </w:p>
    <w:p w14:paraId="7F54C800" w14:textId="77777777" w:rsidR="00966A98" w:rsidRDefault="00966A98" w:rsidP="00F13445">
      <w:pPr>
        <w:ind w:left="720" w:firstLine="0"/>
      </w:pPr>
      <w:r>
        <w:rPr>
          <w:rFonts w:ascii="Times New Roman" w:hAnsi="Times New Roman"/>
        </w:rPr>
        <w:t>We still press our hands against doors that have already closed.</w:t>
      </w:r>
    </w:p>
    <w:p w14:paraId="728997B7" w14:textId="77777777" w:rsidR="00966A98" w:rsidRDefault="00966A98" w:rsidP="00F13445">
      <w:pPr>
        <w:ind w:left="720" w:firstLine="0"/>
      </w:pPr>
      <w:r>
        <w:rPr>
          <w:rFonts w:ascii="Times New Roman" w:hAnsi="Times New Roman"/>
        </w:rPr>
        <w:t>We still search for footprints in places that were never meant to be home.</w:t>
      </w:r>
    </w:p>
    <w:p w14:paraId="238E4117" w14:textId="77777777" w:rsidR="00966A98" w:rsidRDefault="00966A98" w:rsidP="00F13445">
      <w:pPr>
        <w:ind w:left="720" w:firstLine="0"/>
      </w:pPr>
    </w:p>
    <w:p w14:paraId="2363E1B4" w14:textId="77777777" w:rsidR="00966A98" w:rsidRDefault="00966A98" w:rsidP="00F13445">
      <w:pPr>
        <w:ind w:left="720" w:firstLine="0"/>
      </w:pPr>
      <w:r>
        <w:rPr>
          <w:rFonts w:ascii="Times New Roman" w:hAnsi="Times New Roman"/>
        </w:rPr>
        <w:t>We convince ourselves that if we just try harder,</w:t>
      </w:r>
    </w:p>
    <w:p w14:paraId="49D681C5" w14:textId="108AC3B1" w:rsidR="00966A98" w:rsidRDefault="00966A98" w:rsidP="00F13445">
      <w:pPr>
        <w:ind w:left="720" w:firstLine="0"/>
      </w:pPr>
      <w:r>
        <w:rPr>
          <w:rFonts w:ascii="Times New Roman" w:hAnsi="Times New Roman"/>
        </w:rPr>
        <w:t>If we just love deeper,</w:t>
      </w:r>
    </w:p>
    <w:p w14:paraId="453D3211" w14:textId="37688CDA" w:rsidR="00966A98" w:rsidRDefault="00966A98" w:rsidP="00F13445">
      <w:pPr>
        <w:ind w:left="720" w:firstLine="0"/>
      </w:pPr>
      <w:r>
        <w:rPr>
          <w:rFonts w:ascii="Times New Roman" w:hAnsi="Times New Roman"/>
        </w:rPr>
        <w:t>If we just become smaller, quieter, easier to hold—</w:t>
      </w:r>
    </w:p>
    <w:p w14:paraId="57B6854D" w14:textId="613D42A3" w:rsidR="00966A98" w:rsidRDefault="00966A98" w:rsidP="00F13445">
      <w:pPr>
        <w:ind w:left="720" w:firstLine="0"/>
      </w:pPr>
      <w:r>
        <w:rPr>
          <w:rFonts w:ascii="Times New Roman" w:hAnsi="Times New Roman"/>
        </w:rPr>
        <w:t>Maybe this time, they will stay.</w:t>
      </w:r>
    </w:p>
    <w:p w14:paraId="1024AD9F" w14:textId="77777777" w:rsidR="00966A98" w:rsidRDefault="00966A98" w:rsidP="00F13445">
      <w:pPr>
        <w:ind w:left="720" w:firstLine="0"/>
      </w:pPr>
    </w:p>
    <w:p w14:paraId="6A256DA6" w14:textId="77777777" w:rsidR="00966A98" w:rsidRDefault="00966A98" w:rsidP="00F13445">
      <w:pPr>
        <w:ind w:left="720" w:firstLine="0"/>
      </w:pPr>
      <w:r>
        <w:rPr>
          <w:rFonts w:ascii="Times New Roman" w:hAnsi="Times New Roman"/>
        </w:rPr>
        <w:t>But love does not work like that.</w:t>
      </w:r>
    </w:p>
    <w:p w14:paraId="38EC5EAF" w14:textId="77777777" w:rsidR="00966A98" w:rsidRDefault="00966A98" w:rsidP="00F13445">
      <w:pPr>
        <w:ind w:left="720" w:firstLine="0"/>
      </w:pPr>
      <w:r>
        <w:rPr>
          <w:rFonts w:ascii="Times New Roman" w:hAnsi="Times New Roman"/>
        </w:rPr>
        <w:t>And neither does healing.</w:t>
      </w:r>
    </w:p>
    <w:p w14:paraId="5EF93032" w14:textId="77777777" w:rsidR="00966A98" w:rsidRDefault="00966A98" w:rsidP="00F13445">
      <w:pPr>
        <w:ind w:left="720" w:firstLine="0"/>
      </w:pPr>
    </w:p>
    <w:p w14:paraId="18BAD917" w14:textId="58A71D80" w:rsidR="00966A98" w:rsidRDefault="00966A98" w:rsidP="00F13445">
      <w:pPr>
        <w:ind w:left="720" w:firstLine="0"/>
      </w:pPr>
      <w:r>
        <w:rPr>
          <w:rFonts w:ascii="Times New Roman" w:hAnsi="Times New Roman"/>
        </w:rPr>
        <w:t>“Cast all your anxiety on Him because He cares for you.”</w:t>
      </w:r>
    </w:p>
    <w:p w14:paraId="5327028C" w14:textId="1E239876" w:rsidR="00966A98" w:rsidRDefault="00966A98" w:rsidP="00966A98">
      <w:pPr>
        <w:pStyle w:val="ListParagraph"/>
        <w:numPr>
          <w:ilvl w:val="0"/>
          <w:numId w:val="18"/>
        </w:numPr>
      </w:pPr>
      <w:r>
        <w:rPr>
          <w:rFonts w:ascii="Times New Roman" w:hAnsi="Times New Roman"/>
        </w:rPr>
        <w:lastRenderedPageBreak/>
        <w:t>1 Peter 5:7</w:t>
      </w:r>
    </w:p>
    <w:p w14:paraId="1A99A1BC" w14:textId="77777777" w:rsidR="00966A98" w:rsidRDefault="00966A98" w:rsidP="00F13445">
      <w:pPr>
        <w:ind w:left="720" w:firstLine="0"/>
      </w:pPr>
    </w:p>
    <w:p w14:paraId="12DE59DA" w14:textId="77777777" w:rsidR="00966A98" w:rsidRDefault="00966A98" w:rsidP="00F13445">
      <w:pPr>
        <w:ind w:left="720" w:firstLine="0"/>
      </w:pPr>
      <w:r>
        <w:rPr>
          <w:rFonts w:ascii="Times New Roman" w:hAnsi="Times New Roman"/>
        </w:rPr>
        <w:t>You were never meant to lose yourself in the process of keeping someone else.</w:t>
      </w:r>
    </w:p>
    <w:p w14:paraId="7729CEA4" w14:textId="77777777" w:rsidR="00966A98" w:rsidRDefault="00966A98" w:rsidP="00F13445">
      <w:pPr>
        <w:ind w:left="720" w:firstLine="0"/>
      </w:pPr>
      <w:r>
        <w:rPr>
          <w:rFonts w:ascii="Times New Roman" w:hAnsi="Times New Roman"/>
        </w:rPr>
        <w:t>You were never meant to shrink just to fit inside a place</w:t>
      </w:r>
    </w:p>
    <w:p w14:paraId="19E9709A" w14:textId="6E0944D2" w:rsidR="00966A98" w:rsidRDefault="00966A98" w:rsidP="00F13445">
      <w:pPr>
        <w:ind w:left="720" w:firstLine="0"/>
      </w:pPr>
      <w:r>
        <w:rPr>
          <w:rFonts w:ascii="Times New Roman" w:hAnsi="Times New Roman"/>
        </w:rPr>
        <w:t>That could not hold all that you are.</w:t>
      </w:r>
    </w:p>
    <w:p w14:paraId="2B9183B6" w14:textId="77777777" w:rsidR="00966A98" w:rsidRDefault="00966A98" w:rsidP="00F13445">
      <w:pPr>
        <w:ind w:left="720" w:firstLine="0"/>
      </w:pPr>
    </w:p>
    <w:p w14:paraId="0876A6B3" w14:textId="77777777" w:rsidR="00966A98" w:rsidRDefault="00966A9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Poetic Reflection on Release</w:t>
      </w:r>
    </w:p>
    <w:p w14:paraId="4AE5E2BD" w14:textId="77777777" w:rsidR="00966A98" w:rsidRDefault="00966A98" w:rsidP="00F13445">
      <w:pPr>
        <w:ind w:left="720" w:firstLine="0"/>
      </w:pPr>
    </w:p>
    <w:p w14:paraId="703851F6" w14:textId="77777777" w:rsidR="00966A98" w:rsidRDefault="00966A98" w:rsidP="00F13445">
      <w:pPr>
        <w:ind w:left="720" w:firstLine="0"/>
      </w:pPr>
      <w:r>
        <w:rPr>
          <w:rFonts w:ascii="Times New Roman" w:hAnsi="Times New Roman"/>
        </w:rPr>
        <w:t>Some things were never meant to be yours forever.</w:t>
      </w:r>
    </w:p>
    <w:p w14:paraId="3BAD3A63" w14:textId="77777777" w:rsidR="00966A98" w:rsidRDefault="00966A98" w:rsidP="00F13445">
      <w:pPr>
        <w:ind w:left="720" w:firstLine="0"/>
      </w:pPr>
      <w:r>
        <w:rPr>
          <w:rFonts w:ascii="Times New Roman" w:hAnsi="Times New Roman"/>
        </w:rPr>
        <w:t>Some love was only meant to teach you something,</w:t>
      </w:r>
    </w:p>
    <w:p w14:paraId="7FA5B0B7" w14:textId="0B865BA0" w:rsidR="00966A98" w:rsidRDefault="00966A98" w:rsidP="00F13445">
      <w:pPr>
        <w:ind w:left="720" w:firstLine="0"/>
      </w:pPr>
      <w:r>
        <w:rPr>
          <w:rFonts w:ascii="Times New Roman" w:hAnsi="Times New Roman"/>
        </w:rPr>
        <w:t>Not become the place where you set down your heart.</w:t>
      </w:r>
    </w:p>
    <w:p w14:paraId="12796AFF" w14:textId="77777777" w:rsidR="00966A98" w:rsidRDefault="00966A98" w:rsidP="00F13445">
      <w:pPr>
        <w:ind w:left="720" w:firstLine="0"/>
      </w:pPr>
    </w:p>
    <w:p w14:paraId="570A7EB2" w14:textId="77777777" w:rsidR="00966A98" w:rsidRDefault="00966A98" w:rsidP="00F13445">
      <w:pPr>
        <w:ind w:left="720" w:firstLine="0"/>
      </w:pPr>
      <w:r>
        <w:rPr>
          <w:rFonts w:ascii="Times New Roman" w:hAnsi="Times New Roman"/>
        </w:rPr>
        <w:t>What if you stopped chasing?</w:t>
      </w:r>
    </w:p>
    <w:p w14:paraId="48AB4622" w14:textId="77777777" w:rsidR="00966A98" w:rsidRDefault="00966A98" w:rsidP="00F13445">
      <w:pPr>
        <w:ind w:left="720" w:firstLine="0"/>
      </w:pPr>
      <w:r>
        <w:rPr>
          <w:rFonts w:ascii="Times New Roman" w:hAnsi="Times New Roman"/>
        </w:rPr>
        <w:t>What if you stopped trying to force something that was never meant to be held?</w:t>
      </w:r>
    </w:p>
    <w:p w14:paraId="6DAE6D86" w14:textId="77777777" w:rsidR="00966A98" w:rsidRDefault="00966A98" w:rsidP="00F13445">
      <w:pPr>
        <w:ind w:left="720" w:firstLine="0"/>
      </w:pPr>
    </w:p>
    <w:p w14:paraId="57ACB274" w14:textId="77777777" w:rsidR="00966A98" w:rsidRDefault="00966A98" w:rsidP="00F13445">
      <w:pPr>
        <w:ind w:left="720" w:firstLine="0"/>
      </w:pPr>
      <w:r>
        <w:rPr>
          <w:rFonts w:ascii="Times New Roman" w:hAnsi="Times New Roman"/>
        </w:rPr>
        <w:t>What if you let it go,</w:t>
      </w:r>
    </w:p>
    <w:p w14:paraId="1746E0E3" w14:textId="0DCB1ADC" w:rsidR="00966A98" w:rsidRDefault="00966A98" w:rsidP="00F13445">
      <w:pPr>
        <w:ind w:left="720" w:firstLine="0"/>
      </w:pPr>
      <w:r>
        <w:rPr>
          <w:rFonts w:ascii="Times New Roman" w:hAnsi="Times New Roman"/>
        </w:rPr>
        <w:t>Not because it didn’t matter,</w:t>
      </w:r>
    </w:p>
    <w:p w14:paraId="152E28A7" w14:textId="6F375E4B" w:rsidR="00966A98" w:rsidRDefault="00966A98" w:rsidP="00F13445">
      <w:pPr>
        <w:ind w:left="720" w:firstLine="0"/>
      </w:pPr>
      <w:r>
        <w:rPr>
          <w:rFonts w:ascii="Times New Roman" w:hAnsi="Times New Roman"/>
        </w:rPr>
        <w:t>But because it mattered enough to honor what it was,</w:t>
      </w:r>
    </w:p>
    <w:p w14:paraId="26DA4D63" w14:textId="5DD6A72F" w:rsidR="00966A98" w:rsidRDefault="00966A98" w:rsidP="00F13445">
      <w:pPr>
        <w:ind w:left="720" w:firstLine="0"/>
      </w:pPr>
      <w:r>
        <w:rPr>
          <w:rFonts w:ascii="Times New Roman" w:hAnsi="Times New Roman"/>
        </w:rPr>
        <w:t>Instead of trying to make it into something it was never meant to be?</w:t>
      </w:r>
    </w:p>
    <w:p w14:paraId="1FD783B7" w14:textId="77777777" w:rsidR="00966A98" w:rsidRDefault="00966A98" w:rsidP="00F13445">
      <w:pPr>
        <w:ind w:left="720" w:firstLine="0"/>
      </w:pPr>
    </w:p>
    <w:p w14:paraId="29E4D887" w14:textId="77777777" w:rsidR="00966A98" w:rsidRDefault="00966A9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4B536CBD" w14:textId="77777777" w:rsidR="00966A98" w:rsidRDefault="00966A98" w:rsidP="00F13445">
      <w:pPr>
        <w:ind w:left="720" w:firstLine="0"/>
      </w:pPr>
    </w:p>
    <w:p w14:paraId="5A7F6341" w14:textId="77777777" w:rsidR="00966A98" w:rsidRDefault="00966A98" w:rsidP="00F13445">
      <w:pPr>
        <w:ind w:left="720" w:firstLine="0"/>
      </w:pPr>
      <w:r>
        <w:rPr>
          <w:rFonts w:ascii="Times New Roman" w:hAnsi="Times New Roman"/>
        </w:rPr>
        <w:t>What are you still holding onto that is no longer holding onto you?</w:t>
      </w:r>
    </w:p>
    <w:p w14:paraId="640F9139" w14:textId="77777777" w:rsidR="00966A98" w:rsidRDefault="00966A98" w:rsidP="00F13445">
      <w:pPr>
        <w:ind w:left="720" w:firstLine="0"/>
      </w:pPr>
      <w:r>
        <w:rPr>
          <w:rFonts w:ascii="Times New Roman" w:hAnsi="Times New Roman"/>
        </w:rPr>
        <w:lastRenderedPageBreak/>
        <w:t>What part of yourself have you been shrinking to keep something that was never meant to stay?</w:t>
      </w:r>
    </w:p>
    <w:p w14:paraId="44432507" w14:textId="77777777" w:rsidR="00966A98" w:rsidRDefault="00966A98" w:rsidP="00F13445">
      <w:pPr>
        <w:ind w:left="720" w:firstLine="0"/>
      </w:pPr>
    </w:p>
    <w:p w14:paraId="5EF057E8" w14:textId="77777777" w:rsidR="00966A98" w:rsidRDefault="00966A98" w:rsidP="00F13445">
      <w:pPr>
        <w:ind w:left="720" w:firstLine="0"/>
      </w:pPr>
      <w:r>
        <w:rPr>
          <w:rFonts w:ascii="Times New Roman" w:hAnsi="Times New Roman"/>
        </w:rPr>
        <w:t>Write it down. Let it go.</w:t>
      </w:r>
    </w:p>
    <w:p w14:paraId="45693B5E" w14:textId="77777777" w:rsidR="00966A98" w:rsidRDefault="00966A98" w:rsidP="00F13445">
      <w:pPr>
        <w:ind w:left="720" w:firstLine="0"/>
      </w:pPr>
    </w:p>
    <w:p w14:paraId="7117680D" w14:textId="77777777" w:rsidR="00966A98" w:rsidRDefault="00966A9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29FFB1EF" w14:textId="77777777" w:rsidR="00966A98" w:rsidRDefault="00966A98" w:rsidP="00F13445">
      <w:pPr>
        <w:ind w:left="720" w:firstLine="0"/>
      </w:pPr>
    </w:p>
    <w:p w14:paraId="5159F75D" w14:textId="77777777" w:rsidR="00966A98" w:rsidRDefault="00966A98" w:rsidP="00F13445">
      <w:pPr>
        <w:pBdr>
          <w:bottom w:val="single" w:sz="6" w:space="1" w:color="auto"/>
        </w:pBdr>
        <w:ind w:left="720" w:firstLine="0"/>
      </w:pPr>
    </w:p>
    <w:p w14:paraId="020CDBCB" w14:textId="77777777" w:rsidR="00966A98" w:rsidRDefault="00966A98" w:rsidP="00F13445">
      <w:pPr>
        <w:ind w:left="720" w:firstLine="0"/>
      </w:pPr>
    </w:p>
    <w:p w14:paraId="4258A11C" w14:textId="77777777" w:rsidR="00966A98" w:rsidRDefault="00966A98" w:rsidP="00F13445">
      <w:pPr>
        <w:pBdr>
          <w:bottom w:val="single" w:sz="6" w:space="1" w:color="auto"/>
        </w:pBdr>
        <w:ind w:left="720" w:firstLine="0"/>
      </w:pPr>
    </w:p>
    <w:p w14:paraId="1D7A20C4" w14:textId="77777777" w:rsidR="00966A98" w:rsidRDefault="00966A98" w:rsidP="00F13445">
      <w:pPr>
        <w:ind w:left="720" w:firstLine="0"/>
      </w:pPr>
    </w:p>
    <w:p w14:paraId="7147CF86" w14:textId="77777777" w:rsidR="00966A98" w:rsidRDefault="00966A98" w:rsidP="00F13445">
      <w:pPr>
        <w:pBdr>
          <w:bottom w:val="single" w:sz="6" w:space="1" w:color="auto"/>
        </w:pBdr>
        <w:ind w:left="720" w:firstLine="0"/>
      </w:pPr>
    </w:p>
    <w:p w14:paraId="43C18D79" w14:textId="77777777" w:rsidR="00966A98" w:rsidRDefault="00966A98" w:rsidP="00F13445">
      <w:pPr>
        <w:ind w:left="720" w:firstLine="0"/>
      </w:pPr>
    </w:p>
    <w:p w14:paraId="735D2702" w14:textId="217246EA" w:rsidR="00966A98" w:rsidRDefault="00966A98" w:rsidP="00F13445">
      <w:pPr>
        <w:ind w:left="720" w:firstLine="0"/>
      </w:pPr>
      <w:r>
        <w:rPr>
          <w:rFonts w:ascii="Times New Roman" w:hAnsi="Times New Roman"/>
        </w:rPr>
        <w:t>“The Lord is near to all who call on Him, to all who call on Him in truth.”</w:t>
      </w:r>
    </w:p>
    <w:p w14:paraId="57AE5F93" w14:textId="381747FD" w:rsidR="00966A98" w:rsidRDefault="00966A98" w:rsidP="00966A98">
      <w:pPr>
        <w:pStyle w:val="ListParagraph"/>
        <w:numPr>
          <w:ilvl w:val="0"/>
          <w:numId w:val="18"/>
        </w:numPr>
      </w:pPr>
      <w:r>
        <w:rPr>
          <w:rFonts w:ascii="Times New Roman" w:hAnsi="Times New Roman"/>
        </w:rPr>
        <w:t>Psalm 145:18</w:t>
      </w:r>
    </w:p>
    <w:p w14:paraId="57958150" w14:textId="77777777" w:rsidR="00966A98" w:rsidRDefault="00966A98" w:rsidP="00F13445">
      <w:pPr>
        <w:ind w:left="720" w:firstLine="0"/>
      </w:pPr>
    </w:p>
    <w:p w14:paraId="1D8EBE05" w14:textId="77777777" w:rsidR="00966A98" w:rsidRDefault="00966A98" w:rsidP="00F13445">
      <w:pPr>
        <w:ind w:left="720" w:firstLine="0"/>
      </w:pPr>
      <w:r>
        <w:rPr>
          <w:rFonts w:ascii="Times New Roman" w:hAnsi="Times New Roman"/>
        </w:rPr>
        <w:t>One day, you will look back and realize—</w:t>
      </w:r>
    </w:p>
    <w:p w14:paraId="081C8522" w14:textId="287BC463" w:rsidR="00966A98" w:rsidRDefault="00966A98" w:rsidP="00F13445">
      <w:pPr>
        <w:ind w:left="720" w:firstLine="0"/>
      </w:pPr>
      <w:r>
        <w:rPr>
          <w:rFonts w:ascii="Times New Roman" w:hAnsi="Times New Roman"/>
        </w:rPr>
        <w:t>What you thought was loss was actually making space for something greater.</w:t>
      </w:r>
    </w:p>
    <w:p w14:paraId="492C2F7C" w14:textId="77777777" w:rsidR="00966A98" w:rsidRDefault="00966A98" w:rsidP="00F13445">
      <w:pPr>
        <w:ind w:left="720" w:firstLine="0"/>
      </w:pPr>
    </w:p>
    <w:p w14:paraId="3F26827C" w14:textId="77777777" w:rsidR="00966A98" w:rsidRDefault="00966A98" w:rsidP="00F13445">
      <w:pPr>
        <w:pBdr>
          <w:bottom w:val="single" w:sz="6" w:space="1" w:color="auto"/>
        </w:pBdr>
        <w:ind w:left="720" w:firstLine="0"/>
      </w:pPr>
    </w:p>
    <w:p w14:paraId="37518747" w14:textId="77777777" w:rsidR="00286341" w:rsidRDefault="00286341" w:rsidP="00F13445">
      <w:pPr>
        <w:pBdr>
          <w:bottom w:val="single" w:sz="6" w:space="1" w:color="auto"/>
        </w:pBdr>
        <w:ind w:left="720" w:firstLine="0"/>
      </w:pPr>
    </w:p>
    <w:p w14:paraId="070EF451" w14:textId="77777777" w:rsidR="00286341" w:rsidRDefault="00286341" w:rsidP="00F13445">
      <w:pPr>
        <w:pBdr>
          <w:bottom w:val="single" w:sz="6" w:space="1" w:color="auto"/>
        </w:pBdr>
        <w:ind w:left="720" w:firstLine="0"/>
      </w:pPr>
    </w:p>
    <w:p w14:paraId="22856E3B" w14:textId="77777777" w:rsidR="00966A98" w:rsidRDefault="00966A98" w:rsidP="00F13445">
      <w:pPr>
        <w:ind w:left="720" w:firstLine="0"/>
      </w:pPr>
    </w:p>
    <w:p w14:paraId="49E0FF7C" w14:textId="4716B08A" w:rsidR="00966A98" w:rsidRDefault="00966A98" w:rsidP="00F13445">
      <w:pPr>
        <w:ind w:left="720" w:firstLine="0"/>
      </w:pPr>
    </w:p>
    <w:p w14:paraId="0E9FDC1A" w14:textId="77777777" w:rsidR="00536C9D" w:rsidRDefault="00536C9D" w:rsidP="00F13445">
      <w:pPr>
        <w:ind w:left="720" w:firstLine="0"/>
        <w:jc w:val="center"/>
      </w:pPr>
      <w:r>
        <w:rPr>
          <w:rFonts w:ascii="Times New Roman" w:hAnsi="Times New Roman"/>
        </w:rPr>
        <w:lastRenderedPageBreak/>
        <w:t>SECTION II: LETTING GO</w:t>
      </w:r>
    </w:p>
    <w:p w14:paraId="25CB77BC" w14:textId="77777777" w:rsidR="00536C9D" w:rsidRDefault="00536C9D" w:rsidP="00F13445">
      <w:pPr>
        <w:ind w:left="720" w:firstLine="0"/>
      </w:pPr>
    </w:p>
    <w:p w14:paraId="09BD3A2C" w14:textId="77777777" w:rsidR="00536C9D" w:rsidRDefault="00536C9D" w:rsidP="00F13445">
      <w:pPr>
        <w:ind w:left="720" w:firstLine="0"/>
      </w:pPr>
      <w:r>
        <w:rPr>
          <w:rFonts w:ascii="Times New Roman" w:hAnsi="Times New Roman"/>
        </w:rPr>
        <w:t>Page 8 – The Weight No One Sees</w:t>
      </w:r>
    </w:p>
    <w:p w14:paraId="3B6D596A" w14:textId="77777777" w:rsidR="00536C9D" w:rsidRDefault="00536C9D" w:rsidP="00F13445">
      <w:pPr>
        <w:ind w:left="720" w:firstLine="0"/>
      </w:pPr>
    </w:p>
    <w:p w14:paraId="6D0C1085" w14:textId="77777777" w:rsidR="00536C9D" w:rsidRDefault="00536C9D" w:rsidP="00F13445">
      <w:pPr>
        <w:ind w:left="720" w:firstLine="0"/>
      </w:pPr>
      <w:r>
        <w:rPr>
          <w:rFonts w:ascii="Times New Roman" w:hAnsi="Times New Roman"/>
        </w:rPr>
        <w:t>Some burdens are invisible.</w:t>
      </w:r>
    </w:p>
    <w:p w14:paraId="02E2B66E" w14:textId="77777777" w:rsidR="00536C9D" w:rsidRDefault="00536C9D" w:rsidP="00F13445">
      <w:pPr>
        <w:ind w:left="720" w:firstLine="0"/>
      </w:pPr>
      <w:r>
        <w:rPr>
          <w:rFonts w:ascii="Times New Roman" w:hAnsi="Times New Roman"/>
        </w:rPr>
        <w:t>Some struggles are carried so quietly that no one notices the weight,</w:t>
      </w:r>
    </w:p>
    <w:p w14:paraId="4E7D5408" w14:textId="5FF051AF" w:rsidR="00536C9D" w:rsidRDefault="00536C9D" w:rsidP="00F13445">
      <w:pPr>
        <w:ind w:left="720" w:firstLine="0"/>
      </w:pPr>
      <w:r>
        <w:rPr>
          <w:rFonts w:ascii="Times New Roman" w:hAnsi="Times New Roman"/>
        </w:rPr>
        <w:t>The slow unraveling, the way your hands shake from holding too much.</w:t>
      </w:r>
    </w:p>
    <w:p w14:paraId="390D87FB" w14:textId="77777777" w:rsidR="00536C9D" w:rsidRDefault="00536C9D" w:rsidP="00F13445">
      <w:pPr>
        <w:ind w:left="720" w:firstLine="0"/>
      </w:pPr>
    </w:p>
    <w:p w14:paraId="57268731" w14:textId="77777777" w:rsidR="00536C9D" w:rsidRDefault="00536C9D" w:rsidP="00F13445">
      <w:pPr>
        <w:ind w:left="720" w:firstLine="0"/>
      </w:pPr>
      <w:r>
        <w:rPr>
          <w:rFonts w:ascii="Times New Roman" w:hAnsi="Times New Roman"/>
        </w:rPr>
        <w:t>You tell yourself to keep going.</w:t>
      </w:r>
    </w:p>
    <w:p w14:paraId="7C1D48ED" w14:textId="77777777" w:rsidR="00536C9D" w:rsidRDefault="00536C9D" w:rsidP="00F13445">
      <w:pPr>
        <w:ind w:left="720" w:firstLine="0"/>
      </w:pPr>
      <w:r>
        <w:rPr>
          <w:rFonts w:ascii="Times New Roman" w:hAnsi="Times New Roman"/>
        </w:rPr>
        <w:t>To hold it all together.</w:t>
      </w:r>
    </w:p>
    <w:p w14:paraId="0A839C0B" w14:textId="77777777" w:rsidR="00536C9D" w:rsidRDefault="00536C9D" w:rsidP="00F13445">
      <w:pPr>
        <w:ind w:left="720" w:firstLine="0"/>
      </w:pPr>
      <w:r>
        <w:rPr>
          <w:rFonts w:ascii="Times New Roman" w:hAnsi="Times New Roman"/>
        </w:rPr>
        <w:t>To smile when the weight is pressing into your ribs.</w:t>
      </w:r>
    </w:p>
    <w:p w14:paraId="760613DB" w14:textId="77777777" w:rsidR="00536C9D" w:rsidRDefault="00536C9D" w:rsidP="00F13445">
      <w:pPr>
        <w:ind w:left="720" w:firstLine="0"/>
      </w:pPr>
      <w:r>
        <w:rPr>
          <w:rFonts w:ascii="Times New Roman" w:hAnsi="Times New Roman"/>
        </w:rPr>
        <w:t>But I see you.</w:t>
      </w:r>
    </w:p>
    <w:p w14:paraId="6234ABCC" w14:textId="77777777" w:rsidR="00536C9D" w:rsidRDefault="00536C9D" w:rsidP="00F13445">
      <w:pPr>
        <w:ind w:left="720" w:firstLine="0"/>
      </w:pPr>
    </w:p>
    <w:p w14:paraId="19AF990A" w14:textId="77777777" w:rsidR="00536C9D" w:rsidRDefault="00536C9D" w:rsidP="00F13445">
      <w:pPr>
        <w:ind w:left="720" w:firstLine="0"/>
      </w:pPr>
      <w:r>
        <w:rPr>
          <w:rFonts w:ascii="Times New Roman" w:hAnsi="Times New Roman"/>
        </w:rPr>
        <w:t>I see how tired you are.</w:t>
      </w:r>
    </w:p>
    <w:p w14:paraId="008EC5A4" w14:textId="77777777" w:rsidR="00536C9D" w:rsidRDefault="00536C9D" w:rsidP="00F13445">
      <w:pPr>
        <w:ind w:left="720" w:firstLine="0"/>
      </w:pPr>
      <w:r>
        <w:rPr>
          <w:rFonts w:ascii="Times New Roman" w:hAnsi="Times New Roman"/>
        </w:rPr>
        <w:t>I see how long you have been running.</w:t>
      </w:r>
    </w:p>
    <w:p w14:paraId="0040D01E" w14:textId="77777777" w:rsidR="00536C9D" w:rsidRDefault="00536C9D" w:rsidP="00F13445">
      <w:pPr>
        <w:ind w:left="720" w:firstLine="0"/>
      </w:pPr>
      <w:r>
        <w:rPr>
          <w:rFonts w:ascii="Times New Roman" w:hAnsi="Times New Roman"/>
        </w:rPr>
        <w:t>I see how much you have given,</w:t>
      </w:r>
    </w:p>
    <w:p w14:paraId="517CB077" w14:textId="7768C877" w:rsidR="00536C9D" w:rsidRDefault="00536C9D" w:rsidP="00F13445">
      <w:pPr>
        <w:ind w:left="720" w:firstLine="0"/>
      </w:pPr>
      <w:r>
        <w:rPr>
          <w:rFonts w:ascii="Times New Roman" w:hAnsi="Times New Roman"/>
        </w:rPr>
        <w:t>Even when there was nothing left to give.</w:t>
      </w:r>
    </w:p>
    <w:p w14:paraId="378AB8F5" w14:textId="77777777" w:rsidR="00536C9D" w:rsidRDefault="00536C9D" w:rsidP="00F13445">
      <w:pPr>
        <w:ind w:left="720" w:firstLine="0"/>
      </w:pPr>
    </w:p>
    <w:p w14:paraId="5FE65669" w14:textId="77777777" w:rsidR="00536C9D" w:rsidRDefault="00536C9D" w:rsidP="00F13445">
      <w:pPr>
        <w:ind w:left="720" w:firstLine="0"/>
      </w:pPr>
      <w:r>
        <w:rPr>
          <w:rFonts w:ascii="Times New Roman" w:hAnsi="Times New Roman"/>
        </w:rPr>
        <w:t>And I need you to know—</w:t>
      </w:r>
    </w:p>
    <w:p w14:paraId="228DD7F5" w14:textId="5C047247" w:rsidR="00536C9D" w:rsidRDefault="00536C9D" w:rsidP="00F13445">
      <w:pPr>
        <w:ind w:left="720" w:firstLine="0"/>
      </w:pPr>
      <w:r>
        <w:rPr>
          <w:rFonts w:ascii="Times New Roman" w:hAnsi="Times New Roman"/>
        </w:rPr>
        <w:t>You were never meant to carry this alone.</w:t>
      </w:r>
    </w:p>
    <w:p w14:paraId="36A2955E" w14:textId="77777777" w:rsidR="00536C9D" w:rsidRDefault="00536C9D" w:rsidP="00F13445">
      <w:pPr>
        <w:ind w:left="720" w:firstLine="0"/>
      </w:pPr>
    </w:p>
    <w:p w14:paraId="1648F5F1" w14:textId="09696F69" w:rsidR="00536C9D" w:rsidRDefault="00536C9D" w:rsidP="00F13445">
      <w:pPr>
        <w:ind w:left="720" w:firstLine="0"/>
      </w:pPr>
      <w:r>
        <w:rPr>
          <w:rFonts w:ascii="Times New Roman" w:hAnsi="Times New Roman"/>
        </w:rPr>
        <w:t>“Even to your old age and gray hairs I am He, I am He who will sustain you.</w:t>
      </w:r>
    </w:p>
    <w:p w14:paraId="080FDA46" w14:textId="77777777" w:rsidR="00536C9D" w:rsidRDefault="00536C9D" w:rsidP="00F13445">
      <w:pPr>
        <w:ind w:left="720" w:firstLine="0"/>
      </w:pPr>
      <w:r>
        <w:rPr>
          <w:rFonts w:ascii="Times New Roman" w:hAnsi="Times New Roman"/>
        </w:rPr>
        <w:t>I have made you and I will carry you;</w:t>
      </w:r>
    </w:p>
    <w:p w14:paraId="633559FD" w14:textId="36F0937B" w:rsidR="00536C9D" w:rsidRDefault="00536C9D" w:rsidP="00F13445">
      <w:pPr>
        <w:ind w:left="720" w:firstLine="0"/>
      </w:pPr>
      <w:r>
        <w:rPr>
          <w:rFonts w:ascii="Times New Roman" w:hAnsi="Times New Roman"/>
        </w:rPr>
        <w:t>I will sustain you and I will rescue you.”</w:t>
      </w:r>
    </w:p>
    <w:p w14:paraId="10CA1F59" w14:textId="4656A1A9" w:rsidR="00536C9D" w:rsidRDefault="00536C9D" w:rsidP="00536C9D">
      <w:pPr>
        <w:pStyle w:val="ListParagraph"/>
        <w:numPr>
          <w:ilvl w:val="0"/>
          <w:numId w:val="18"/>
        </w:numPr>
      </w:pPr>
      <w:r>
        <w:rPr>
          <w:rFonts w:ascii="Times New Roman" w:hAnsi="Times New Roman"/>
        </w:rPr>
        <w:lastRenderedPageBreak/>
        <w:t>Isaiah 46:4</w:t>
      </w:r>
    </w:p>
    <w:p w14:paraId="3521440B" w14:textId="77777777" w:rsidR="00536C9D" w:rsidRDefault="00536C9D" w:rsidP="00F13445">
      <w:pPr>
        <w:ind w:left="720" w:firstLine="0"/>
      </w:pPr>
    </w:p>
    <w:p w14:paraId="583C2200" w14:textId="77777777" w:rsidR="00536C9D" w:rsidRDefault="00536C9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Poetic Reflection on Release</w:t>
      </w:r>
    </w:p>
    <w:p w14:paraId="15F14932" w14:textId="77777777" w:rsidR="00536C9D" w:rsidRDefault="00536C9D" w:rsidP="00F13445">
      <w:pPr>
        <w:ind w:left="720" w:firstLine="0"/>
      </w:pPr>
    </w:p>
    <w:p w14:paraId="6491CBEB" w14:textId="77777777" w:rsidR="00536C9D" w:rsidRDefault="00536C9D" w:rsidP="00F13445">
      <w:pPr>
        <w:ind w:left="720" w:firstLine="0"/>
      </w:pPr>
      <w:r>
        <w:rPr>
          <w:rFonts w:ascii="Times New Roman" w:hAnsi="Times New Roman"/>
        </w:rPr>
        <w:t>You are not weak for needing rest.</w:t>
      </w:r>
    </w:p>
    <w:p w14:paraId="4848DE85" w14:textId="77777777" w:rsidR="00536C9D" w:rsidRDefault="00536C9D" w:rsidP="00F13445">
      <w:pPr>
        <w:ind w:left="720" w:firstLine="0"/>
      </w:pPr>
      <w:r>
        <w:rPr>
          <w:rFonts w:ascii="Times New Roman" w:hAnsi="Times New Roman"/>
        </w:rPr>
        <w:t>You are not failing for asking for help.</w:t>
      </w:r>
    </w:p>
    <w:p w14:paraId="2E8D8097" w14:textId="77777777" w:rsidR="00536C9D" w:rsidRDefault="00536C9D" w:rsidP="00F13445">
      <w:pPr>
        <w:ind w:left="720" w:firstLine="0"/>
      </w:pPr>
    </w:p>
    <w:p w14:paraId="058AE665" w14:textId="77777777" w:rsidR="00536C9D" w:rsidRDefault="00536C9D" w:rsidP="00F13445">
      <w:pPr>
        <w:ind w:left="720" w:firstLine="0"/>
      </w:pPr>
      <w:r>
        <w:rPr>
          <w:rFonts w:ascii="Times New Roman" w:hAnsi="Times New Roman"/>
        </w:rPr>
        <w:t>Even the strongest trees lean into the wind.</w:t>
      </w:r>
    </w:p>
    <w:p w14:paraId="3CB55362" w14:textId="77777777" w:rsidR="00536C9D" w:rsidRDefault="00536C9D" w:rsidP="00F13445">
      <w:pPr>
        <w:ind w:left="720" w:firstLine="0"/>
      </w:pPr>
      <w:r>
        <w:rPr>
          <w:rFonts w:ascii="Times New Roman" w:hAnsi="Times New Roman"/>
        </w:rPr>
        <w:t>Even the ocean knows when to surrender to the shore.</w:t>
      </w:r>
    </w:p>
    <w:p w14:paraId="134CB444" w14:textId="77777777" w:rsidR="00536C9D" w:rsidRDefault="00536C9D" w:rsidP="00F13445">
      <w:pPr>
        <w:ind w:left="720" w:firstLine="0"/>
      </w:pPr>
    </w:p>
    <w:p w14:paraId="00AC4A22" w14:textId="77777777" w:rsidR="00536C9D" w:rsidRDefault="00536C9D" w:rsidP="00F13445">
      <w:pPr>
        <w:ind w:left="720" w:firstLine="0"/>
      </w:pPr>
      <w:r>
        <w:rPr>
          <w:rFonts w:ascii="Times New Roman" w:hAnsi="Times New Roman"/>
        </w:rPr>
        <w:t>You do not have to be an anchor in a hurricane.</w:t>
      </w:r>
    </w:p>
    <w:p w14:paraId="6CA49B05" w14:textId="77777777" w:rsidR="00536C9D" w:rsidRDefault="00536C9D" w:rsidP="00F13445">
      <w:pPr>
        <w:ind w:left="720" w:firstLine="0"/>
      </w:pPr>
      <w:r>
        <w:rPr>
          <w:rFonts w:ascii="Times New Roman" w:hAnsi="Times New Roman"/>
        </w:rPr>
        <w:t>You do not have to keep standing in the storm,</w:t>
      </w:r>
    </w:p>
    <w:p w14:paraId="01DBF027" w14:textId="2E8C697A" w:rsidR="00536C9D" w:rsidRDefault="00536C9D" w:rsidP="00F13445">
      <w:pPr>
        <w:ind w:left="720" w:firstLine="0"/>
      </w:pPr>
      <w:r>
        <w:rPr>
          <w:rFonts w:ascii="Times New Roman" w:hAnsi="Times New Roman"/>
        </w:rPr>
        <w:t>Pretending you are not being swallowed whole.</w:t>
      </w:r>
    </w:p>
    <w:p w14:paraId="6D98C562" w14:textId="77777777" w:rsidR="00536C9D" w:rsidRDefault="00536C9D" w:rsidP="00F13445">
      <w:pPr>
        <w:ind w:left="720" w:firstLine="0"/>
      </w:pPr>
    </w:p>
    <w:p w14:paraId="18D929CE" w14:textId="77777777" w:rsidR="00536C9D" w:rsidRDefault="00536C9D" w:rsidP="00F13445">
      <w:pPr>
        <w:ind w:left="720" w:firstLine="0"/>
      </w:pPr>
      <w:r>
        <w:rPr>
          <w:rFonts w:ascii="Times New Roman" w:hAnsi="Times New Roman"/>
        </w:rPr>
        <w:t>You are allowed to let go.</w:t>
      </w:r>
    </w:p>
    <w:p w14:paraId="5E258F4A" w14:textId="77777777" w:rsidR="00536C9D" w:rsidRDefault="00536C9D" w:rsidP="00F13445">
      <w:pPr>
        <w:ind w:left="720" w:firstLine="0"/>
      </w:pPr>
      <w:r>
        <w:rPr>
          <w:rFonts w:ascii="Times New Roman" w:hAnsi="Times New Roman"/>
        </w:rPr>
        <w:t>You are allowed to be held.</w:t>
      </w:r>
    </w:p>
    <w:p w14:paraId="61F6E059" w14:textId="77777777" w:rsidR="00536C9D" w:rsidRDefault="00536C9D" w:rsidP="00F13445">
      <w:pPr>
        <w:ind w:left="720" w:firstLine="0"/>
      </w:pPr>
      <w:r>
        <w:rPr>
          <w:rFonts w:ascii="Times New Roman" w:hAnsi="Times New Roman"/>
        </w:rPr>
        <w:t>You are allowed to be saved.</w:t>
      </w:r>
    </w:p>
    <w:p w14:paraId="5709A7B3" w14:textId="77777777" w:rsidR="00536C9D" w:rsidRDefault="00536C9D" w:rsidP="00F13445">
      <w:pPr>
        <w:ind w:left="720" w:firstLine="0"/>
      </w:pPr>
    </w:p>
    <w:p w14:paraId="2873510D" w14:textId="77777777" w:rsidR="00536C9D" w:rsidRDefault="00536C9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6AF91D16" w14:textId="77777777" w:rsidR="00536C9D" w:rsidRDefault="00536C9D" w:rsidP="00F13445">
      <w:pPr>
        <w:ind w:left="720" w:firstLine="0"/>
      </w:pPr>
    </w:p>
    <w:p w14:paraId="71DDCC20" w14:textId="77777777" w:rsidR="00536C9D" w:rsidRDefault="00536C9D" w:rsidP="00F13445">
      <w:pPr>
        <w:ind w:left="720" w:firstLine="0"/>
      </w:pPr>
      <w:r>
        <w:rPr>
          <w:rFonts w:ascii="Times New Roman" w:hAnsi="Times New Roman"/>
        </w:rPr>
        <w:t>What is one thing you have been carrying alone?</w:t>
      </w:r>
    </w:p>
    <w:p w14:paraId="64ECE0A2" w14:textId="77777777" w:rsidR="00536C9D" w:rsidRDefault="00536C9D" w:rsidP="00F13445">
      <w:pPr>
        <w:ind w:left="720" w:firstLine="0"/>
      </w:pPr>
      <w:r>
        <w:rPr>
          <w:rFonts w:ascii="Times New Roman" w:hAnsi="Times New Roman"/>
        </w:rPr>
        <w:t>Who in your life would hold it with you, if only you let them?</w:t>
      </w:r>
    </w:p>
    <w:p w14:paraId="6E728E2D" w14:textId="77777777" w:rsidR="00536C9D" w:rsidRDefault="00536C9D" w:rsidP="00F13445">
      <w:pPr>
        <w:ind w:left="720" w:firstLine="0"/>
      </w:pPr>
    </w:p>
    <w:p w14:paraId="3BC540B2" w14:textId="77777777" w:rsidR="00536C9D" w:rsidRDefault="00536C9D" w:rsidP="00F13445">
      <w:pPr>
        <w:ind w:left="720" w:firstLine="0"/>
      </w:pPr>
      <w:r>
        <w:rPr>
          <w:rFonts w:ascii="Times New Roman" w:hAnsi="Times New Roman"/>
        </w:rPr>
        <w:t>Write it down. Say it out loud. Let it be seen.</w:t>
      </w:r>
    </w:p>
    <w:p w14:paraId="194FB952" w14:textId="77777777" w:rsidR="00536C9D" w:rsidRDefault="00536C9D" w:rsidP="00F13445">
      <w:pPr>
        <w:ind w:left="720" w:firstLine="0"/>
      </w:pPr>
    </w:p>
    <w:p w14:paraId="22852B4C" w14:textId="77777777" w:rsidR="00536C9D" w:rsidRDefault="00536C9D"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9DAD866" w14:textId="77777777" w:rsidR="00536C9D" w:rsidRDefault="00536C9D" w:rsidP="00F13445">
      <w:pPr>
        <w:ind w:left="720" w:firstLine="0"/>
      </w:pPr>
    </w:p>
    <w:p w14:paraId="0BACC070" w14:textId="77777777" w:rsidR="00536C9D" w:rsidRDefault="00536C9D" w:rsidP="00F13445">
      <w:pPr>
        <w:pBdr>
          <w:bottom w:val="single" w:sz="6" w:space="1" w:color="auto"/>
        </w:pBdr>
        <w:ind w:left="720" w:firstLine="0"/>
      </w:pPr>
    </w:p>
    <w:p w14:paraId="485D76E6" w14:textId="77777777" w:rsidR="00536C9D" w:rsidRDefault="00536C9D" w:rsidP="00F13445">
      <w:pPr>
        <w:ind w:left="720" w:firstLine="0"/>
      </w:pPr>
    </w:p>
    <w:p w14:paraId="44A71FCF" w14:textId="77777777" w:rsidR="00536C9D" w:rsidRDefault="00536C9D" w:rsidP="00F13445">
      <w:pPr>
        <w:pBdr>
          <w:bottom w:val="single" w:sz="6" w:space="1" w:color="auto"/>
        </w:pBdr>
        <w:ind w:left="720" w:firstLine="0"/>
      </w:pPr>
    </w:p>
    <w:p w14:paraId="673B4AEA" w14:textId="77777777" w:rsidR="00536C9D" w:rsidRDefault="00536C9D" w:rsidP="00F13445">
      <w:pPr>
        <w:ind w:left="720" w:firstLine="0"/>
      </w:pPr>
    </w:p>
    <w:p w14:paraId="68B5E665" w14:textId="77777777" w:rsidR="00536C9D" w:rsidRDefault="00536C9D" w:rsidP="00F13445">
      <w:pPr>
        <w:pBdr>
          <w:bottom w:val="single" w:sz="6" w:space="1" w:color="auto"/>
        </w:pBdr>
        <w:ind w:left="720" w:firstLine="0"/>
      </w:pPr>
    </w:p>
    <w:p w14:paraId="3B80A4F8" w14:textId="77777777" w:rsidR="00536C9D" w:rsidRDefault="00536C9D" w:rsidP="00F13445">
      <w:pPr>
        <w:ind w:left="720" w:firstLine="0"/>
      </w:pPr>
    </w:p>
    <w:p w14:paraId="514598FB" w14:textId="1FF86FAA" w:rsidR="00536C9D" w:rsidRDefault="00536C9D" w:rsidP="00F13445">
      <w:pPr>
        <w:ind w:left="720" w:firstLine="0"/>
      </w:pPr>
      <w:r>
        <w:rPr>
          <w:rFonts w:ascii="Times New Roman" w:hAnsi="Times New Roman"/>
        </w:rPr>
        <w:t>“The Lord your God is with you, the Mighty Warrior who saves. He will take great delight in you;</w:t>
      </w:r>
    </w:p>
    <w:p w14:paraId="760ABBAF" w14:textId="519E754F" w:rsidR="00536C9D" w:rsidRDefault="00536C9D" w:rsidP="00F13445">
      <w:pPr>
        <w:ind w:left="720" w:firstLine="0"/>
      </w:pPr>
      <w:r>
        <w:rPr>
          <w:rFonts w:ascii="Times New Roman" w:hAnsi="Times New Roman"/>
        </w:rPr>
        <w:t>In His love He will no longer rebuke you, but will rejoice over you with singing.”</w:t>
      </w:r>
    </w:p>
    <w:p w14:paraId="14CF1500" w14:textId="47073A28" w:rsidR="00536C9D" w:rsidRDefault="00536C9D" w:rsidP="00536C9D">
      <w:pPr>
        <w:pStyle w:val="ListParagraph"/>
        <w:numPr>
          <w:ilvl w:val="0"/>
          <w:numId w:val="18"/>
        </w:numPr>
      </w:pPr>
      <w:r>
        <w:rPr>
          <w:rFonts w:ascii="Times New Roman" w:hAnsi="Times New Roman"/>
        </w:rPr>
        <w:t>Zephaniah 3:17</w:t>
      </w:r>
    </w:p>
    <w:p w14:paraId="67654E2E" w14:textId="77777777" w:rsidR="00536C9D" w:rsidRDefault="00536C9D" w:rsidP="00F13445">
      <w:pPr>
        <w:ind w:left="720" w:firstLine="0"/>
      </w:pPr>
    </w:p>
    <w:p w14:paraId="347528DB" w14:textId="77777777" w:rsidR="00536C9D" w:rsidRDefault="00536C9D" w:rsidP="00F13445">
      <w:pPr>
        <w:ind w:left="720" w:firstLine="0"/>
      </w:pPr>
      <w:r>
        <w:rPr>
          <w:rFonts w:ascii="Times New Roman" w:hAnsi="Times New Roman"/>
        </w:rPr>
        <w:t>You do not have to do this alone.</w:t>
      </w:r>
    </w:p>
    <w:p w14:paraId="0DAD33DA" w14:textId="77777777" w:rsidR="00536C9D" w:rsidRDefault="00536C9D" w:rsidP="00F13445">
      <w:pPr>
        <w:ind w:left="720" w:firstLine="0"/>
      </w:pPr>
      <w:r>
        <w:rPr>
          <w:rFonts w:ascii="Times New Roman" w:hAnsi="Times New Roman"/>
        </w:rPr>
        <w:t>You were never meant to.</w:t>
      </w:r>
    </w:p>
    <w:p w14:paraId="48AAE0F3" w14:textId="77777777" w:rsidR="00536C9D" w:rsidRDefault="00536C9D" w:rsidP="00F13445">
      <w:pPr>
        <w:ind w:left="720" w:firstLine="0"/>
      </w:pPr>
    </w:p>
    <w:p w14:paraId="5E84B14D" w14:textId="77777777" w:rsidR="00536C9D" w:rsidRDefault="00536C9D" w:rsidP="00F13445">
      <w:pPr>
        <w:pBdr>
          <w:bottom w:val="single" w:sz="6" w:space="1" w:color="auto"/>
        </w:pBdr>
        <w:ind w:left="720" w:firstLine="0"/>
      </w:pPr>
    </w:p>
    <w:p w14:paraId="43C6A27F" w14:textId="77777777" w:rsidR="00286341" w:rsidRDefault="00286341" w:rsidP="00F13445">
      <w:pPr>
        <w:pBdr>
          <w:bottom w:val="single" w:sz="6" w:space="1" w:color="auto"/>
        </w:pBdr>
        <w:ind w:left="720" w:firstLine="0"/>
      </w:pPr>
    </w:p>
    <w:p w14:paraId="6A3DE8B1" w14:textId="77777777" w:rsidR="00286341" w:rsidRDefault="00286341" w:rsidP="00F13445">
      <w:pPr>
        <w:pBdr>
          <w:bottom w:val="single" w:sz="6" w:space="1" w:color="auto"/>
        </w:pBdr>
        <w:ind w:left="720" w:firstLine="0"/>
      </w:pPr>
    </w:p>
    <w:p w14:paraId="09188C85" w14:textId="77777777" w:rsidR="00286341" w:rsidRDefault="00286341" w:rsidP="00F13445">
      <w:pPr>
        <w:pBdr>
          <w:bottom w:val="single" w:sz="6" w:space="1" w:color="auto"/>
        </w:pBdr>
        <w:ind w:left="720" w:firstLine="0"/>
      </w:pPr>
    </w:p>
    <w:p w14:paraId="04A4D0E6" w14:textId="77777777" w:rsidR="00286341" w:rsidRDefault="00286341" w:rsidP="00F13445">
      <w:pPr>
        <w:pBdr>
          <w:bottom w:val="single" w:sz="6" w:space="1" w:color="auto"/>
        </w:pBdr>
        <w:ind w:left="720" w:firstLine="0"/>
      </w:pPr>
    </w:p>
    <w:p w14:paraId="7CC0E823" w14:textId="77777777" w:rsidR="00286341" w:rsidRDefault="00286341" w:rsidP="00F13445">
      <w:pPr>
        <w:pBdr>
          <w:bottom w:val="single" w:sz="6" w:space="1" w:color="auto"/>
        </w:pBdr>
        <w:ind w:left="720" w:firstLine="0"/>
      </w:pPr>
    </w:p>
    <w:p w14:paraId="51EE5B2F" w14:textId="77777777" w:rsidR="00536C9D" w:rsidRDefault="00536C9D" w:rsidP="00F13445">
      <w:pPr>
        <w:ind w:left="720" w:firstLine="0"/>
      </w:pPr>
    </w:p>
    <w:p w14:paraId="3A3B47B6" w14:textId="7CDB81E1" w:rsidR="00536C9D" w:rsidRDefault="00536C9D" w:rsidP="00F13445">
      <w:pPr>
        <w:ind w:left="720" w:firstLine="0"/>
      </w:pPr>
    </w:p>
    <w:p w14:paraId="64AEA32C" w14:textId="77777777" w:rsidR="00066404" w:rsidRDefault="00066404" w:rsidP="00F13445">
      <w:pPr>
        <w:ind w:left="720" w:firstLine="0"/>
        <w:jc w:val="center"/>
      </w:pPr>
      <w:r>
        <w:rPr>
          <w:rFonts w:ascii="Times New Roman" w:hAnsi="Times New Roman"/>
        </w:rPr>
        <w:t>SECTION II: LETTING GO</w:t>
      </w:r>
    </w:p>
    <w:p w14:paraId="1AB6B770" w14:textId="77777777" w:rsidR="00066404" w:rsidRDefault="00066404" w:rsidP="00F13445">
      <w:pPr>
        <w:ind w:left="720" w:firstLine="0"/>
      </w:pPr>
    </w:p>
    <w:p w14:paraId="6EA7FF1A" w14:textId="77777777" w:rsidR="00066404" w:rsidRDefault="00066404" w:rsidP="00F13445">
      <w:pPr>
        <w:ind w:left="720" w:firstLine="0"/>
      </w:pPr>
      <w:r>
        <w:rPr>
          <w:rFonts w:ascii="Times New Roman" w:hAnsi="Times New Roman"/>
        </w:rPr>
        <w:t>Page 9 – The Space Between Holding On and Moving Forward</w:t>
      </w:r>
    </w:p>
    <w:p w14:paraId="3DF28A39" w14:textId="77777777" w:rsidR="00066404" w:rsidRDefault="00066404" w:rsidP="00F13445">
      <w:pPr>
        <w:ind w:left="720" w:firstLine="0"/>
      </w:pPr>
    </w:p>
    <w:p w14:paraId="1CAD7743" w14:textId="77777777" w:rsidR="00066404" w:rsidRDefault="00066404" w:rsidP="00F13445">
      <w:pPr>
        <w:ind w:left="720" w:firstLine="0"/>
      </w:pPr>
      <w:r>
        <w:rPr>
          <w:rFonts w:ascii="Times New Roman" w:hAnsi="Times New Roman"/>
        </w:rPr>
        <w:t>No one talks about this part.</w:t>
      </w:r>
    </w:p>
    <w:p w14:paraId="45C514EA" w14:textId="77777777" w:rsidR="00066404" w:rsidRDefault="00066404" w:rsidP="00F13445">
      <w:pPr>
        <w:ind w:left="720" w:firstLine="0"/>
      </w:pPr>
      <w:r>
        <w:rPr>
          <w:rFonts w:ascii="Times New Roman" w:hAnsi="Times New Roman"/>
        </w:rPr>
        <w:t>The space between who you were and who you are becoming.</w:t>
      </w:r>
    </w:p>
    <w:p w14:paraId="34C02B1A" w14:textId="77777777" w:rsidR="00066404" w:rsidRDefault="00066404" w:rsidP="00F13445">
      <w:pPr>
        <w:ind w:left="720" w:firstLine="0"/>
      </w:pPr>
      <w:r>
        <w:rPr>
          <w:rFonts w:ascii="Times New Roman" w:hAnsi="Times New Roman"/>
        </w:rPr>
        <w:t>The ache of release, the quiet, the way time feels heavier in the waiting.</w:t>
      </w:r>
    </w:p>
    <w:p w14:paraId="4B4252F8" w14:textId="77777777" w:rsidR="00066404" w:rsidRDefault="00066404" w:rsidP="00F13445">
      <w:pPr>
        <w:ind w:left="720" w:firstLine="0"/>
      </w:pPr>
    </w:p>
    <w:p w14:paraId="4A75DBB8" w14:textId="77777777" w:rsidR="00066404" w:rsidRDefault="00066404" w:rsidP="00F13445">
      <w:pPr>
        <w:ind w:left="720" w:firstLine="0"/>
      </w:pPr>
      <w:r>
        <w:rPr>
          <w:rFonts w:ascii="Times New Roman" w:hAnsi="Times New Roman"/>
        </w:rPr>
        <w:t>Letting go is not a single act.</w:t>
      </w:r>
    </w:p>
    <w:p w14:paraId="267B03B4" w14:textId="77777777" w:rsidR="00066404" w:rsidRDefault="00066404" w:rsidP="00F13445">
      <w:pPr>
        <w:ind w:left="720" w:firstLine="0"/>
      </w:pPr>
      <w:r>
        <w:rPr>
          <w:rFonts w:ascii="Times New Roman" w:hAnsi="Times New Roman"/>
        </w:rPr>
        <w:t>It is a thousand little moments of loosening your grip.</w:t>
      </w:r>
    </w:p>
    <w:p w14:paraId="5849CC68" w14:textId="77777777" w:rsidR="00066404" w:rsidRDefault="00066404" w:rsidP="00F13445">
      <w:pPr>
        <w:ind w:left="720" w:firstLine="0"/>
      </w:pPr>
      <w:r>
        <w:rPr>
          <w:rFonts w:ascii="Times New Roman" w:hAnsi="Times New Roman"/>
        </w:rPr>
        <w:t>It is waking up and realizing you didn’t think of them first today.</w:t>
      </w:r>
    </w:p>
    <w:p w14:paraId="22339E94" w14:textId="77777777" w:rsidR="00066404" w:rsidRDefault="00066404" w:rsidP="00F13445">
      <w:pPr>
        <w:ind w:left="720" w:firstLine="0"/>
      </w:pPr>
      <w:r>
        <w:rPr>
          <w:rFonts w:ascii="Times New Roman" w:hAnsi="Times New Roman"/>
        </w:rPr>
        <w:t>It is hearing their name and feeling only silence where pain used to be.</w:t>
      </w:r>
    </w:p>
    <w:p w14:paraId="315763B7" w14:textId="77777777" w:rsidR="00066404" w:rsidRDefault="00066404" w:rsidP="00F13445">
      <w:pPr>
        <w:ind w:left="720" w:firstLine="0"/>
      </w:pPr>
    </w:p>
    <w:p w14:paraId="0099360E" w14:textId="77777777" w:rsidR="00066404" w:rsidRDefault="00066404" w:rsidP="00F13445">
      <w:pPr>
        <w:ind w:left="720" w:firstLine="0"/>
      </w:pPr>
      <w:r>
        <w:rPr>
          <w:rFonts w:ascii="Times New Roman" w:hAnsi="Times New Roman"/>
        </w:rPr>
        <w:t>But in between those moments—there is the space.</w:t>
      </w:r>
    </w:p>
    <w:p w14:paraId="10BB7102" w14:textId="77777777" w:rsidR="00066404" w:rsidRDefault="00066404" w:rsidP="00F13445">
      <w:pPr>
        <w:ind w:left="720" w:firstLine="0"/>
      </w:pPr>
      <w:r>
        <w:rPr>
          <w:rFonts w:ascii="Times New Roman" w:hAnsi="Times New Roman"/>
        </w:rPr>
        <w:t>The waiting.</w:t>
      </w:r>
    </w:p>
    <w:p w14:paraId="01EB1CDE" w14:textId="77777777" w:rsidR="00066404" w:rsidRDefault="00066404" w:rsidP="00F13445">
      <w:pPr>
        <w:ind w:left="720" w:firstLine="0"/>
      </w:pPr>
      <w:r>
        <w:rPr>
          <w:rFonts w:ascii="Times New Roman" w:hAnsi="Times New Roman"/>
        </w:rPr>
        <w:t>The hollow places where something used to be,</w:t>
      </w:r>
    </w:p>
    <w:p w14:paraId="33BF2609" w14:textId="55D40C6A" w:rsidR="00066404" w:rsidRDefault="00066404" w:rsidP="00F13445">
      <w:pPr>
        <w:ind w:left="720" w:firstLine="0"/>
      </w:pPr>
      <w:r>
        <w:rPr>
          <w:rFonts w:ascii="Times New Roman" w:hAnsi="Times New Roman"/>
        </w:rPr>
        <w:t>But nothing has arrived to take its place yet.</w:t>
      </w:r>
    </w:p>
    <w:p w14:paraId="4722FE00" w14:textId="77777777" w:rsidR="00066404" w:rsidRDefault="00066404" w:rsidP="00F13445">
      <w:pPr>
        <w:ind w:left="720" w:firstLine="0"/>
      </w:pPr>
    </w:p>
    <w:p w14:paraId="24772D37" w14:textId="20583724" w:rsidR="00066404" w:rsidRDefault="00066404" w:rsidP="00F13445">
      <w:pPr>
        <w:ind w:left="720" w:firstLine="0"/>
      </w:pPr>
      <w:r>
        <w:rPr>
          <w:rFonts w:ascii="Times New Roman" w:hAnsi="Times New Roman"/>
        </w:rPr>
        <w:t>“I have been carrying a house made of memories on my back,</w:t>
      </w:r>
    </w:p>
    <w:p w14:paraId="0B0E65A9" w14:textId="747571D5" w:rsidR="00066404" w:rsidRDefault="00066404" w:rsidP="00F13445">
      <w:pPr>
        <w:ind w:left="720" w:firstLine="0"/>
      </w:pPr>
      <w:r>
        <w:rPr>
          <w:rFonts w:ascii="Times New Roman" w:hAnsi="Times New Roman"/>
        </w:rPr>
        <w:t>Afraid that if I set it down, I will have nowhere to go.”</w:t>
      </w:r>
    </w:p>
    <w:p w14:paraId="425EAD3B" w14:textId="77777777" w:rsidR="00066404" w:rsidRDefault="00066404" w:rsidP="00F13445">
      <w:pPr>
        <w:ind w:left="720" w:firstLine="0"/>
      </w:pPr>
    </w:p>
    <w:p w14:paraId="45288A0C" w14:textId="77777777" w:rsidR="00066404" w:rsidRDefault="00066404" w:rsidP="00F13445">
      <w:pPr>
        <w:ind w:left="720" w:firstLine="0"/>
      </w:pPr>
      <w:r>
        <w:rPr>
          <w:rFonts w:ascii="Times New Roman" w:hAnsi="Times New Roman"/>
        </w:rPr>
        <w:t>But you are not homeless without them.</w:t>
      </w:r>
    </w:p>
    <w:p w14:paraId="3F44D17D" w14:textId="77777777" w:rsidR="00066404" w:rsidRDefault="00066404" w:rsidP="00F13445">
      <w:pPr>
        <w:ind w:left="720" w:firstLine="0"/>
      </w:pPr>
      <w:r>
        <w:rPr>
          <w:rFonts w:ascii="Times New Roman" w:hAnsi="Times New Roman"/>
        </w:rPr>
        <w:t>You are not lost just because you no longer belong where you used to be.</w:t>
      </w:r>
    </w:p>
    <w:p w14:paraId="4E258E2A" w14:textId="77777777" w:rsidR="00066404" w:rsidRDefault="00066404" w:rsidP="00F13445">
      <w:pPr>
        <w:ind w:left="720" w:firstLine="0"/>
      </w:pPr>
    </w:p>
    <w:p w14:paraId="11CBAE5D" w14:textId="77777777" w:rsidR="00066404" w:rsidRDefault="00066404" w:rsidP="00F13445">
      <w:pPr>
        <w:ind w:left="720" w:firstLine="0"/>
      </w:pPr>
      <w:r>
        <w:rPr>
          <w:rFonts w:ascii="Times New Roman" w:hAnsi="Times New Roman"/>
        </w:rPr>
        <w:t>One day, you will stop knocking on doors that do not open.</w:t>
      </w:r>
    </w:p>
    <w:p w14:paraId="4DECD5BD" w14:textId="77777777" w:rsidR="00066404" w:rsidRDefault="00066404" w:rsidP="00F13445">
      <w:pPr>
        <w:ind w:left="720" w:firstLine="0"/>
      </w:pPr>
      <w:r>
        <w:rPr>
          <w:rFonts w:ascii="Times New Roman" w:hAnsi="Times New Roman"/>
        </w:rPr>
        <w:t>One day, you will stop rereading the same chapter,</w:t>
      </w:r>
    </w:p>
    <w:p w14:paraId="11D09718" w14:textId="16C0177C" w:rsidR="00066404" w:rsidRDefault="00066404" w:rsidP="00F13445">
      <w:pPr>
        <w:ind w:left="720" w:firstLine="0"/>
      </w:pPr>
      <w:r>
        <w:rPr>
          <w:rFonts w:ascii="Times New Roman" w:hAnsi="Times New Roman"/>
        </w:rPr>
        <w:t>Trying to make sense of an ending that was never yours to rewrite.</w:t>
      </w:r>
    </w:p>
    <w:p w14:paraId="0A41289F" w14:textId="77777777" w:rsidR="00066404" w:rsidRDefault="00066404" w:rsidP="00F13445">
      <w:pPr>
        <w:ind w:left="720" w:firstLine="0"/>
      </w:pPr>
    </w:p>
    <w:p w14:paraId="00C01862" w14:textId="77777777" w:rsidR="00066404" w:rsidRDefault="00066404" w:rsidP="00F13445">
      <w:pPr>
        <w:ind w:left="720" w:firstLine="0"/>
      </w:pPr>
      <w:r>
        <w:rPr>
          <w:rFonts w:ascii="Times New Roman" w:hAnsi="Times New Roman"/>
        </w:rPr>
        <w:t>One day, you will step fully into the space that once scared you.</w:t>
      </w:r>
    </w:p>
    <w:p w14:paraId="6474190D" w14:textId="77777777" w:rsidR="00066404" w:rsidRDefault="00066404" w:rsidP="00F13445">
      <w:pPr>
        <w:ind w:left="720" w:firstLine="0"/>
      </w:pPr>
      <w:r>
        <w:rPr>
          <w:rFonts w:ascii="Times New Roman" w:hAnsi="Times New Roman"/>
        </w:rPr>
        <w:t>And you will see that it was never empty.</w:t>
      </w:r>
    </w:p>
    <w:p w14:paraId="54F2036E" w14:textId="77777777" w:rsidR="00066404" w:rsidRDefault="00066404" w:rsidP="00F13445">
      <w:pPr>
        <w:ind w:left="720" w:firstLine="0"/>
      </w:pPr>
      <w:r>
        <w:rPr>
          <w:rFonts w:ascii="Times New Roman" w:hAnsi="Times New Roman"/>
        </w:rPr>
        <w:t>It was only making room.</w:t>
      </w:r>
    </w:p>
    <w:p w14:paraId="637A73FE" w14:textId="77777777" w:rsidR="00066404" w:rsidRDefault="00066404" w:rsidP="00F13445">
      <w:pPr>
        <w:ind w:left="720" w:firstLine="0"/>
      </w:pPr>
    </w:p>
    <w:p w14:paraId="6BC0B9BA" w14:textId="7F0A9AFC" w:rsidR="00066404" w:rsidRDefault="00066404" w:rsidP="00F13445">
      <w:pPr>
        <w:ind w:left="720" w:firstLine="0"/>
      </w:pPr>
      <w:r>
        <w:rPr>
          <w:rFonts w:ascii="Times New Roman" w:hAnsi="Times New Roman"/>
        </w:rPr>
        <w:t>“You will keep in perfect peace those whose minds are steadfast, because they trust in You.”</w:t>
      </w:r>
    </w:p>
    <w:p w14:paraId="5BA20855" w14:textId="54E8C2DC" w:rsidR="00066404" w:rsidRDefault="00066404" w:rsidP="00066404">
      <w:pPr>
        <w:pStyle w:val="ListParagraph"/>
        <w:numPr>
          <w:ilvl w:val="0"/>
          <w:numId w:val="18"/>
        </w:numPr>
      </w:pPr>
      <w:r>
        <w:rPr>
          <w:rFonts w:ascii="Times New Roman" w:hAnsi="Times New Roman"/>
        </w:rPr>
        <w:t>Isaiah 26:3</w:t>
      </w:r>
    </w:p>
    <w:p w14:paraId="72269724" w14:textId="77777777" w:rsidR="00066404" w:rsidRDefault="00066404" w:rsidP="00F13445">
      <w:pPr>
        <w:ind w:left="720" w:firstLine="0"/>
      </w:pPr>
    </w:p>
    <w:p w14:paraId="4D81405B" w14:textId="77777777" w:rsidR="00066404" w:rsidRDefault="0006640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728EBBB2" w14:textId="77777777" w:rsidR="00066404" w:rsidRDefault="00066404" w:rsidP="00F13445">
      <w:pPr>
        <w:ind w:left="720" w:firstLine="0"/>
      </w:pPr>
    </w:p>
    <w:p w14:paraId="68C3974B" w14:textId="77777777" w:rsidR="00066404" w:rsidRDefault="00066404" w:rsidP="00F13445">
      <w:pPr>
        <w:ind w:left="720" w:firstLine="0"/>
      </w:pPr>
      <w:r>
        <w:rPr>
          <w:rFonts w:ascii="Times New Roman" w:hAnsi="Times New Roman"/>
        </w:rPr>
        <w:t>What are you still carrying that no longer feels like home?</w:t>
      </w:r>
    </w:p>
    <w:p w14:paraId="32900D5C" w14:textId="77777777" w:rsidR="00066404" w:rsidRDefault="00066404" w:rsidP="00F13445">
      <w:pPr>
        <w:ind w:left="720" w:firstLine="0"/>
      </w:pPr>
      <w:r>
        <w:rPr>
          <w:rFonts w:ascii="Times New Roman" w:hAnsi="Times New Roman"/>
        </w:rPr>
        <w:t>What would it feel like to finally set it down?</w:t>
      </w:r>
    </w:p>
    <w:p w14:paraId="5B5D5897" w14:textId="77777777" w:rsidR="00066404" w:rsidRDefault="00066404" w:rsidP="00F13445">
      <w:pPr>
        <w:ind w:left="720" w:firstLine="0"/>
      </w:pPr>
    </w:p>
    <w:p w14:paraId="271C6E5A" w14:textId="77777777" w:rsidR="00066404" w:rsidRDefault="00066404"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08C22FD7" w14:textId="77777777" w:rsidR="00066404" w:rsidRDefault="00066404" w:rsidP="00F13445">
      <w:pPr>
        <w:ind w:left="720" w:firstLine="0"/>
      </w:pPr>
    </w:p>
    <w:p w14:paraId="1CB206FA" w14:textId="77777777" w:rsidR="00066404" w:rsidRDefault="00066404" w:rsidP="00F13445">
      <w:pPr>
        <w:pBdr>
          <w:bottom w:val="single" w:sz="6" w:space="1" w:color="auto"/>
        </w:pBdr>
        <w:ind w:left="720" w:firstLine="0"/>
      </w:pPr>
    </w:p>
    <w:p w14:paraId="5F82C49D" w14:textId="77777777" w:rsidR="00066404" w:rsidRDefault="00066404" w:rsidP="00F13445">
      <w:pPr>
        <w:ind w:left="720" w:firstLine="0"/>
      </w:pPr>
    </w:p>
    <w:p w14:paraId="36BDB34C" w14:textId="77777777" w:rsidR="00066404" w:rsidRDefault="00066404" w:rsidP="00F13445">
      <w:pPr>
        <w:pBdr>
          <w:bottom w:val="single" w:sz="6" w:space="1" w:color="auto"/>
        </w:pBdr>
        <w:ind w:left="720" w:firstLine="0"/>
      </w:pPr>
    </w:p>
    <w:p w14:paraId="1E63C05C" w14:textId="77777777" w:rsidR="00066404" w:rsidRDefault="00066404" w:rsidP="00F13445">
      <w:pPr>
        <w:ind w:left="720" w:firstLine="0"/>
      </w:pPr>
    </w:p>
    <w:p w14:paraId="73D7564C" w14:textId="77777777" w:rsidR="00066404" w:rsidRDefault="00066404" w:rsidP="00F13445">
      <w:pPr>
        <w:pBdr>
          <w:bottom w:val="single" w:sz="6" w:space="1" w:color="auto"/>
        </w:pBdr>
        <w:ind w:left="720" w:firstLine="0"/>
      </w:pPr>
    </w:p>
    <w:p w14:paraId="26A16479" w14:textId="77777777" w:rsidR="00066404" w:rsidRDefault="00066404" w:rsidP="00F13445">
      <w:pPr>
        <w:ind w:left="720" w:firstLine="0"/>
      </w:pPr>
    </w:p>
    <w:p w14:paraId="189830B4" w14:textId="12EA7DAF" w:rsidR="00066404" w:rsidRDefault="00066404" w:rsidP="00F13445">
      <w:pPr>
        <w:ind w:left="720" w:firstLine="0"/>
      </w:pPr>
      <w:r>
        <w:rPr>
          <w:rFonts w:ascii="Times New Roman" w:hAnsi="Times New Roman"/>
        </w:rPr>
        <w:t>“The Lord makes firm the steps of the one who delights in Him;</w:t>
      </w:r>
    </w:p>
    <w:p w14:paraId="21912C74" w14:textId="220308F4" w:rsidR="00066404" w:rsidRDefault="00066404" w:rsidP="00F13445">
      <w:pPr>
        <w:ind w:left="720" w:firstLine="0"/>
      </w:pPr>
      <w:r>
        <w:rPr>
          <w:rFonts w:ascii="Times New Roman" w:hAnsi="Times New Roman"/>
        </w:rPr>
        <w:t>Though he may stumble, he will not fall, for the Lord upholds him with His hand.”</w:t>
      </w:r>
    </w:p>
    <w:p w14:paraId="5963276B" w14:textId="697B3C39" w:rsidR="00066404" w:rsidRDefault="00066404" w:rsidP="00066404">
      <w:pPr>
        <w:pStyle w:val="ListParagraph"/>
        <w:numPr>
          <w:ilvl w:val="0"/>
          <w:numId w:val="18"/>
        </w:numPr>
      </w:pPr>
      <w:r>
        <w:rPr>
          <w:rFonts w:ascii="Times New Roman" w:hAnsi="Times New Roman"/>
        </w:rPr>
        <w:t>Psalm 37:23-24</w:t>
      </w:r>
    </w:p>
    <w:p w14:paraId="4BEC2670" w14:textId="77777777" w:rsidR="00066404" w:rsidRDefault="00066404" w:rsidP="00F13445">
      <w:pPr>
        <w:ind w:left="720" w:firstLine="0"/>
      </w:pPr>
    </w:p>
    <w:p w14:paraId="3D8B661D" w14:textId="77777777" w:rsidR="00066404" w:rsidRDefault="00066404" w:rsidP="00F13445">
      <w:pPr>
        <w:ind w:left="720" w:firstLine="0"/>
      </w:pPr>
      <w:r>
        <w:rPr>
          <w:rFonts w:ascii="Times New Roman" w:hAnsi="Times New Roman"/>
        </w:rPr>
        <w:t>You are not falling.</w:t>
      </w:r>
    </w:p>
    <w:p w14:paraId="27D92EB1" w14:textId="77777777" w:rsidR="00066404" w:rsidRDefault="00066404" w:rsidP="00F13445">
      <w:pPr>
        <w:ind w:left="720" w:firstLine="0"/>
      </w:pPr>
      <w:r>
        <w:rPr>
          <w:rFonts w:ascii="Times New Roman" w:hAnsi="Times New Roman"/>
        </w:rPr>
        <w:t>You are simply stepping into something new.</w:t>
      </w:r>
    </w:p>
    <w:p w14:paraId="51E11311" w14:textId="77777777" w:rsidR="00066404" w:rsidRDefault="00066404" w:rsidP="00F13445">
      <w:pPr>
        <w:ind w:left="720" w:firstLine="0"/>
      </w:pPr>
    </w:p>
    <w:p w14:paraId="46B1E9CB" w14:textId="77777777" w:rsidR="00A82EA6" w:rsidRDefault="00A82EA6" w:rsidP="00F13445">
      <w:pPr>
        <w:ind w:left="720" w:firstLine="0"/>
      </w:pPr>
    </w:p>
    <w:p w14:paraId="1A35727E" w14:textId="77777777" w:rsidR="00A82EA6" w:rsidRDefault="00A82EA6" w:rsidP="00F13445">
      <w:pPr>
        <w:ind w:left="720" w:firstLine="0"/>
      </w:pPr>
    </w:p>
    <w:p w14:paraId="3CCE0BEC" w14:textId="77777777" w:rsidR="00A82EA6" w:rsidRDefault="00A82EA6" w:rsidP="00F13445">
      <w:pPr>
        <w:ind w:left="720" w:firstLine="0"/>
      </w:pPr>
    </w:p>
    <w:p w14:paraId="34A537DA" w14:textId="77777777" w:rsidR="00A82EA6" w:rsidRDefault="00A82EA6" w:rsidP="00F13445">
      <w:pPr>
        <w:ind w:left="720" w:firstLine="0"/>
      </w:pPr>
    </w:p>
    <w:p w14:paraId="128C4342" w14:textId="77777777" w:rsidR="00A82EA6" w:rsidRDefault="00A82EA6" w:rsidP="00F13445">
      <w:pPr>
        <w:ind w:left="720" w:firstLine="0"/>
      </w:pPr>
    </w:p>
    <w:p w14:paraId="6862DDA7" w14:textId="77777777" w:rsidR="00A82EA6" w:rsidRDefault="00A82EA6" w:rsidP="00F13445">
      <w:pPr>
        <w:ind w:left="720" w:firstLine="0"/>
      </w:pPr>
    </w:p>
    <w:p w14:paraId="7209F6EC" w14:textId="77777777" w:rsidR="00A82EA6" w:rsidRDefault="00A82EA6" w:rsidP="00F13445">
      <w:pPr>
        <w:ind w:left="720" w:firstLine="0"/>
      </w:pPr>
    </w:p>
    <w:p w14:paraId="180677AE" w14:textId="77777777" w:rsidR="00A82EA6" w:rsidRDefault="00A82EA6" w:rsidP="00F13445">
      <w:pPr>
        <w:ind w:left="720" w:firstLine="0"/>
      </w:pPr>
    </w:p>
    <w:p w14:paraId="254D8897" w14:textId="77777777" w:rsidR="00A82EA6" w:rsidRDefault="00A82EA6" w:rsidP="00F13445">
      <w:pPr>
        <w:ind w:left="720" w:firstLine="0"/>
      </w:pPr>
    </w:p>
    <w:p w14:paraId="35F68BCF" w14:textId="77777777" w:rsidR="00A82EA6" w:rsidRDefault="00A82EA6" w:rsidP="00F13445">
      <w:pPr>
        <w:ind w:left="720" w:firstLine="0"/>
      </w:pPr>
    </w:p>
    <w:p w14:paraId="48A0C0CE" w14:textId="77777777" w:rsidR="00A82EA6" w:rsidRDefault="00A82EA6" w:rsidP="00F13445">
      <w:pPr>
        <w:ind w:left="720" w:firstLine="0"/>
      </w:pPr>
    </w:p>
    <w:p w14:paraId="6AED9AEA" w14:textId="77777777" w:rsidR="00A82EA6" w:rsidRDefault="00A82EA6" w:rsidP="00F13445">
      <w:pPr>
        <w:ind w:left="720" w:firstLine="0"/>
      </w:pPr>
    </w:p>
    <w:p w14:paraId="42A55A0D" w14:textId="77777777" w:rsidR="00066404" w:rsidRDefault="00066404" w:rsidP="00F13445">
      <w:pPr>
        <w:pBdr>
          <w:bottom w:val="single" w:sz="6" w:space="1" w:color="auto"/>
        </w:pBdr>
        <w:ind w:left="720" w:firstLine="0"/>
      </w:pPr>
    </w:p>
    <w:p w14:paraId="3151F1FE" w14:textId="77777777" w:rsidR="00066404" w:rsidRDefault="00066404" w:rsidP="00F13445">
      <w:pPr>
        <w:ind w:left="720" w:firstLine="0"/>
      </w:pPr>
    </w:p>
    <w:p w14:paraId="2283C4C4" w14:textId="16313859" w:rsidR="00066404" w:rsidRDefault="00066404" w:rsidP="00F13445">
      <w:pPr>
        <w:ind w:left="720" w:firstLine="0"/>
      </w:pPr>
    </w:p>
    <w:p w14:paraId="02124F0F" w14:textId="77777777" w:rsidR="006B2235" w:rsidRDefault="006B2235" w:rsidP="00F13445">
      <w:pPr>
        <w:ind w:left="720" w:firstLine="0"/>
        <w:jc w:val="center"/>
      </w:pPr>
      <w:r>
        <w:rPr>
          <w:rFonts w:ascii="Times New Roman" w:hAnsi="Times New Roman"/>
        </w:rPr>
        <w:lastRenderedPageBreak/>
        <w:t>SECTION II: LETTING GO</w:t>
      </w:r>
    </w:p>
    <w:p w14:paraId="136F96B8" w14:textId="77777777" w:rsidR="006B2235" w:rsidRDefault="006B2235" w:rsidP="00F13445">
      <w:pPr>
        <w:ind w:left="720" w:firstLine="0"/>
      </w:pPr>
    </w:p>
    <w:p w14:paraId="3AF5C107" w14:textId="77777777" w:rsidR="006B2235" w:rsidRDefault="006B2235" w:rsidP="00F13445">
      <w:pPr>
        <w:ind w:left="720" w:firstLine="0"/>
      </w:pPr>
      <w:r>
        <w:rPr>
          <w:rFonts w:ascii="Times New Roman" w:hAnsi="Times New Roman"/>
        </w:rPr>
        <w:t>Page 10 – The Last Time You Hold This Pain</w:t>
      </w:r>
    </w:p>
    <w:p w14:paraId="00FAEC29" w14:textId="77777777" w:rsidR="006B2235" w:rsidRDefault="006B2235" w:rsidP="00F13445">
      <w:pPr>
        <w:ind w:left="720" w:firstLine="0"/>
      </w:pPr>
    </w:p>
    <w:p w14:paraId="3542805E" w14:textId="77777777" w:rsidR="006B2235" w:rsidRDefault="006B2235" w:rsidP="00F13445">
      <w:pPr>
        <w:ind w:left="720" w:firstLine="0"/>
      </w:pPr>
      <w:r>
        <w:rPr>
          <w:rFonts w:ascii="Times New Roman" w:hAnsi="Times New Roman"/>
        </w:rPr>
        <w:t>There will come a day when you wake up and realize—</w:t>
      </w:r>
    </w:p>
    <w:p w14:paraId="534354B7" w14:textId="381A4546" w:rsidR="006B2235" w:rsidRDefault="006B2235" w:rsidP="00F13445">
      <w:pPr>
        <w:ind w:left="720" w:firstLine="0"/>
      </w:pPr>
      <w:r>
        <w:rPr>
          <w:rFonts w:ascii="Times New Roman" w:hAnsi="Times New Roman"/>
        </w:rPr>
        <w:t>This weight no longer belongs to you.</w:t>
      </w:r>
    </w:p>
    <w:p w14:paraId="5915C928" w14:textId="77777777" w:rsidR="006B2235" w:rsidRDefault="006B2235" w:rsidP="00F13445">
      <w:pPr>
        <w:ind w:left="720" w:firstLine="0"/>
      </w:pPr>
    </w:p>
    <w:p w14:paraId="33D2EF6E" w14:textId="77777777" w:rsidR="006B2235" w:rsidRDefault="006B2235" w:rsidP="00F13445">
      <w:pPr>
        <w:ind w:left="720" w:firstLine="0"/>
      </w:pPr>
      <w:r>
        <w:rPr>
          <w:rFonts w:ascii="Times New Roman" w:hAnsi="Times New Roman"/>
        </w:rPr>
        <w:t>Not because you forced yourself to move on.</w:t>
      </w:r>
    </w:p>
    <w:p w14:paraId="3E381804" w14:textId="77777777" w:rsidR="006B2235" w:rsidRDefault="006B2235" w:rsidP="00F13445">
      <w:pPr>
        <w:ind w:left="720" w:firstLine="0"/>
      </w:pPr>
      <w:r>
        <w:rPr>
          <w:rFonts w:ascii="Times New Roman" w:hAnsi="Times New Roman"/>
        </w:rPr>
        <w:t>Not because time erased what once mattered.</w:t>
      </w:r>
    </w:p>
    <w:p w14:paraId="08FE2F1E" w14:textId="77777777" w:rsidR="006B2235" w:rsidRDefault="006B2235" w:rsidP="00F13445">
      <w:pPr>
        <w:ind w:left="720" w:firstLine="0"/>
      </w:pPr>
      <w:r>
        <w:rPr>
          <w:rFonts w:ascii="Times New Roman" w:hAnsi="Times New Roman"/>
        </w:rPr>
        <w:t>But because one day, without realizing it,</w:t>
      </w:r>
    </w:p>
    <w:p w14:paraId="1A624753" w14:textId="53F368EC" w:rsidR="006B2235" w:rsidRDefault="006B2235" w:rsidP="00F13445">
      <w:pPr>
        <w:ind w:left="720" w:firstLine="0"/>
      </w:pPr>
      <w:r>
        <w:rPr>
          <w:rFonts w:ascii="Times New Roman" w:hAnsi="Times New Roman"/>
        </w:rPr>
        <w:t>You simply stopped reaching for what was already gone.</w:t>
      </w:r>
    </w:p>
    <w:p w14:paraId="4757022F" w14:textId="77777777" w:rsidR="006B2235" w:rsidRDefault="006B2235" w:rsidP="00F13445">
      <w:pPr>
        <w:ind w:left="720" w:firstLine="0"/>
      </w:pPr>
    </w:p>
    <w:p w14:paraId="6FFBA667" w14:textId="77777777" w:rsidR="006B2235" w:rsidRDefault="006B2235" w:rsidP="00F13445">
      <w:pPr>
        <w:ind w:left="720" w:firstLine="0"/>
      </w:pPr>
      <w:r>
        <w:rPr>
          <w:rFonts w:ascii="Times New Roman" w:hAnsi="Times New Roman"/>
        </w:rPr>
        <w:t>You stopped knocking on the door of someone who would never answer.</w:t>
      </w:r>
    </w:p>
    <w:p w14:paraId="242BBBC0" w14:textId="77777777" w:rsidR="006B2235" w:rsidRDefault="006B2235" w:rsidP="00F13445">
      <w:pPr>
        <w:ind w:left="720" w:firstLine="0"/>
      </w:pPr>
      <w:r>
        <w:rPr>
          <w:rFonts w:ascii="Times New Roman" w:hAnsi="Times New Roman"/>
        </w:rPr>
        <w:t>You stopped rereading the story that was never meant to be rewritten.</w:t>
      </w:r>
    </w:p>
    <w:p w14:paraId="3CCE71D1" w14:textId="77777777" w:rsidR="006B2235" w:rsidRDefault="006B2235" w:rsidP="00F13445">
      <w:pPr>
        <w:ind w:left="720" w:firstLine="0"/>
      </w:pPr>
      <w:r>
        <w:rPr>
          <w:rFonts w:ascii="Times New Roman" w:hAnsi="Times New Roman"/>
        </w:rPr>
        <w:t>You stopped looking for your reflection in places that no longer held your light.</w:t>
      </w:r>
    </w:p>
    <w:p w14:paraId="56F13A30" w14:textId="77777777" w:rsidR="006B2235" w:rsidRDefault="006B2235" w:rsidP="00F13445">
      <w:pPr>
        <w:ind w:left="720" w:firstLine="0"/>
      </w:pPr>
    </w:p>
    <w:p w14:paraId="7F52266A" w14:textId="77777777" w:rsidR="006B2235" w:rsidRDefault="006B2235" w:rsidP="00F13445">
      <w:pPr>
        <w:ind w:left="720" w:firstLine="0"/>
      </w:pPr>
      <w:r>
        <w:rPr>
          <w:rFonts w:ascii="Times New Roman" w:hAnsi="Times New Roman"/>
        </w:rPr>
        <w:t>And in that moment—</w:t>
      </w:r>
    </w:p>
    <w:p w14:paraId="0D98AEB1" w14:textId="5A259707" w:rsidR="006B2235" w:rsidRDefault="006B2235" w:rsidP="00F13445">
      <w:pPr>
        <w:ind w:left="720" w:firstLine="0"/>
      </w:pPr>
      <w:r>
        <w:rPr>
          <w:rFonts w:ascii="Times New Roman" w:hAnsi="Times New Roman"/>
        </w:rPr>
        <w:t>You were free.</w:t>
      </w:r>
    </w:p>
    <w:p w14:paraId="35726B48" w14:textId="77777777" w:rsidR="006B2235" w:rsidRDefault="006B2235" w:rsidP="00F13445">
      <w:pPr>
        <w:ind w:left="720" w:firstLine="0"/>
      </w:pPr>
    </w:p>
    <w:p w14:paraId="018A7EBA" w14:textId="11959552" w:rsidR="006B2235" w:rsidRDefault="006B2235" w:rsidP="00F13445">
      <w:pPr>
        <w:ind w:left="720" w:firstLine="0"/>
      </w:pPr>
      <w:r>
        <w:rPr>
          <w:rFonts w:ascii="Times New Roman" w:hAnsi="Times New Roman"/>
        </w:rPr>
        <w:t>“You will grieve, but your grief will turn to joy.”</w:t>
      </w:r>
    </w:p>
    <w:p w14:paraId="392C69AE" w14:textId="328E1D84" w:rsidR="006B2235" w:rsidRDefault="006B2235" w:rsidP="006B2235">
      <w:pPr>
        <w:pStyle w:val="ListParagraph"/>
        <w:numPr>
          <w:ilvl w:val="0"/>
          <w:numId w:val="18"/>
        </w:numPr>
      </w:pPr>
      <w:r>
        <w:rPr>
          <w:rFonts w:ascii="Times New Roman" w:hAnsi="Times New Roman"/>
        </w:rPr>
        <w:t>John 16:20</w:t>
      </w:r>
    </w:p>
    <w:p w14:paraId="77DF1652" w14:textId="77777777" w:rsidR="006B2235" w:rsidRDefault="006B2235" w:rsidP="00F13445">
      <w:pPr>
        <w:ind w:left="720" w:firstLine="0"/>
      </w:pPr>
    </w:p>
    <w:p w14:paraId="4468327D" w14:textId="77777777" w:rsidR="006B2235" w:rsidRDefault="006B223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rPr>
          <w:rFonts w:ascii="Times New Roman" w:hAnsi="Times New Roman"/>
        </w:rPr>
        <w:t xml:space="preserve"> A Moment of Peace</w:t>
      </w:r>
    </w:p>
    <w:p w14:paraId="6C65B20F" w14:textId="77777777" w:rsidR="006B2235" w:rsidRDefault="006B2235" w:rsidP="00F13445">
      <w:pPr>
        <w:ind w:left="720" w:firstLine="0"/>
      </w:pPr>
    </w:p>
    <w:p w14:paraId="146CE2B0" w14:textId="77777777" w:rsidR="006B2235" w:rsidRDefault="006B2235" w:rsidP="00F13445">
      <w:pPr>
        <w:ind w:left="720" w:firstLine="0"/>
      </w:pPr>
      <w:r>
        <w:rPr>
          <w:rFonts w:ascii="Times New Roman" w:hAnsi="Times New Roman"/>
        </w:rPr>
        <w:lastRenderedPageBreak/>
        <w:t>You do not have to keep this pain just because you have carried it for so long.</w:t>
      </w:r>
    </w:p>
    <w:p w14:paraId="30412985" w14:textId="77777777" w:rsidR="006B2235" w:rsidRDefault="006B2235" w:rsidP="00F13445">
      <w:pPr>
        <w:ind w:left="720" w:firstLine="0"/>
      </w:pPr>
      <w:r>
        <w:rPr>
          <w:rFonts w:ascii="Times New Roman" w:hAnsi="Times New Roman"/>
        </w:rPr>
        <w:t>You do not have to hold it close just because it once felt like home.</w:t>
      </w:r>
    </w:p>
    <w:p w14:paraId="4EE293E7" w14:textId="77777777" w:rsidR="006B2235" w:rsidRDefault="006B2235" w:rsidP="00F13445">
      <w:pPr>
        <w:ind w:left="720" w:firstLine="0"/>
      </w:pPr>
    </w:p>
    <w:p w14:paraId="6550F4C9" w14:textId="77777777" w:rsidR="006B2235" w:rsidRDefault="006B2235" w:rsidP="00F13445">
      <w:pPr>
        <w:ind w:left="720" w:firstLine="0"/>
      </w:pPr>
      <w:r>
        <w:rPr>
          <w:rFonts w:ascii="Times New Roman" w:hAnsi="Times New Roman"/>
        </w:rPr>
        <w:t>You are allowed to let go.</w:t>
      </w:r>
    </w:p>
    <w:p w14:paraId="6DCBA420" w14:textId="77777777" w:rsidR="006B2235" w:rsidRDefault="006B2235" w:rsidP="00F13445">
      <w:pPr>
        <w:ind w:left="720" w:firstLine="0"/>
      </w:pPr>
      <w:r>
        <w:rPr>
          <w:rFonts w:ascii="Times New Roman" w:hAnsi="Times New Roman"/>
        </w:rPr>
        <w:t>You are allowed to be weightless again.</w:t>
      </w:r>
    </w:p>
    <w:p w14:paraId="3864490D" w14:textId="77777777" w:rsidR="006B2235" w:rsidRDefault="006B2235" w:rsidP="00F13445">
      <w:pPr>
        <w:ind w:left="720" w:firstLine="0"/>
      </w:pPr>
    </w:p>
    <w:p w14:paraId="7A534113" w14:textId="77777777" w:rsidR="006B2235" w:rsidRDefault="006B2235" w:rsidP="00F13445">
      <w:pPr>
        <w:ind w:left="720" w:firstLine="0"/>
      </w:pPr>
      <w:r>
        <w:rPr>
          <w:rFonts w:ascii="Times New Roman" w:hAnsi="Times New Roman"/>
        </w:rPr>
        <w:t>You are allowed to wake up tomorrow</w:t>
      </w:r>
    </w:p>
    <w:p w14:paraId="66F46F6F" w14:textId="70F83335" w:rsidR="006B2235" w:rsidRDefault="006B2235" w:rsidP="00F13445">
      <w:pPr>
        <w:ind w:left="720" w:firstLine="0"/>
      </w:pPr>
      <w:r>
        <w:rPr>
          <w:rFonts w:ascii="Times New Roman" w:hAnsi="Times New Roman"/>
        </w:rPr>
        <w:t>And feel nothing but relief.</w:t>
      </w:r>
    </w:p>
    <w:p w14:paraId="4A63E724" w14:textId="77777777" w:rsidR="006B2235" w:rsidRDefault="006B2235" w:rsidP="00F13445">
      <w:pPr>
        <w:ind w:left="720" w:firstLine="0"/>
      </w:pPr>
    </w:p>
    <w:p w14:paraId="75A7268B" w14:textId="77777777" w:rsidR="006B2235" w:rsidRDefault="006B223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rPr>
          <w:rFonts w:ascii="Times New Roman" w:hAnsi="Times New Roman"/>
        </w:rPr>
        <w:t xml:space="preserve"> A Reflection for You</w:t>
      </w:r>
    </w:p>
    <w:p w14:paraId="287E93DD" w14:textId="77777777" w:rsidR="006B2235" w:rsidRDefault="006B2235" w:rsidP="00F13445">
      <w:pPr>
        <w:ind w:left="720" w:firstLine="0"/>
      </w:pPr>
    </w:p>
    <w:p w14:paraId="1AFB5862" w14:textId="77777777" w:rsidR="006B2235" w:rsidRDefault="006B2235" w:rsidP="00F13445">
      <w:pPr>
        <w:ind w:left="720" w:firstLine="0"/>
      </w:pPr>
      <w:r>
        <w:rPr>
          <w:rFonts w:ascii="Times New Roman" w:hAnsi="Times New Roman"/>
        </w:rPr>
        <w:t>If today was the last day you carried this pain,</w:t>
      </w:r>
    </w:p>
    <w:p w14:paraId="377A6BF0" w14:textId="0C09A69D" w:rsidR="006B2235" w:rsidRDefault="006B2235" w:rsidP="00F13445">
      <w:pPr>
        <w:ind w:left="720" w:firstLine="0"/>
      </w:pPr>
      <w:r>
        <w:rPr>
          <w:rFonts w:ascii="Times New Roman" w:hAnsi="Times New Roman"/>
        </w:rPr>
        <w:t>If this was the last moment you let it sit in your hands—</w:t>
      </w:r>
    </w:p>
    <w:p w14:paraId="6E8BA2D6" w14:textId="47EC79E5" w:rsidR="006B2235" w:rsidRDefault="006B2235" w:rsidP="00F13445">
      <w:pPr>
        <w:ind w:left="720" w:firstLine="0"/>
      </w:pPr>
      <w:r>
        <w:rPr>
          <w:rFonts w:ascii="Times New Roman" w:hAnsi="Times New Roman"/>
        </w:rPr>
        <w:t>What would you do differently?</w:t>
      </w:r>
    </w:p>
    <w:p w14:paraId="7DF2E4F9" w14:textId="77777777" w:rsidR="006B2235" w:rsidRDefault="006B2235" w:rsidP="00F13445">
      <w:pPr>
        <w:ind w:left="720" w:firstLine="0"/>
      </w:pPr>
    </w:p>
    <w:p w14:paraId="6A4720C3" w14:textId="77777777" w:rsidR="006B2235" w:rsidRDefault="006B223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5C0BFDE" w14:textId="77777777" w:rsidR="006B2235" w:rsidRDefault="006B2235" w:rsidP="00F13445">
      <w:pPr>
        <w:ind w:left="720" w:firstLine="0"/>
      </w:pPr>
    </w:p>
    <w:p w14:paraId="0E8D7820" w14:textId="77777777" w:rsidR="006B2235" w:rsidRDefault="006B2235" w:rsidP="00F13445">
      <w:pPr>
        <w:pBdr>
          <w:bottom w:val="single" w:sz="6" w:space="1" w:color="auto"/>
        </w:pBdr>
        <w:ind w:left="720" w:firstLine="0"/>
      </w:pPr>
    </w:p>
    <w:p w14:paraId="7069CCAF" w14:textId="77777777" w:rsidR="006B2235" w:rsidRDefault="006B2235" w:rsidP="00F13445">
      <w:pPr>
        <w:ind w:left="720" w:firstLine="0"/>
      </w:pPr>
    </w:p>
    <w:p w14:paraId="25DE41B3" w14:textId="77777777" w:rsidR="006B2235" w:rsidRDefault="006B2235" w:rsidP="00F13445">
      <w:pPr>
        <w:pBdr>
          <w:bottom w:val="single" w:sz="6" w:space="1" w:color="auto"/>
        </w:pBdr>
        <w:ind w:left="720" w:firstLine="0"/>
      </w:pPr>
    </w:p>
    <w:p w14:paraId="277ED64B" w14:textId="77777777" w:rsidR="006B2235" w:rsidRDefault="006B2235" w:rsidP="00F13445">
      <w:pPr>
        <w:ind w:left="720" w:firstLine="0"/>
      </w:pPr>
    </w:p>
    <w:p w14:paraId="47EFD409" w14:textId="77777777" w:rsidR="006B2235" w:rsidRDefault="006B2235" w:rsidP="00F13445">
      <w:pPr>
        <w:pBdr>
          <w:bottom w:val="single" w:sz="6" w:space="1" w:color="auto"/>
        </w:pBdr>
        <w:ind w:left="720" w:firstLine="0"/>
      </w:pPr>
    </w:p>
    <w:p w14:paraId="43044EAE" w14:textId="77777777" w:rsidR="006B2235" w:rsidRDefault="006B2235" w:rsidP="00F13445">
      <w:pPr>
        <w:ind w:left="720" w:firstLine="0"/>
      </w:pPr>
    </w:p>
    <w:p w14:paraId="174B3232" w14:textId="52251279" w:rsidR="006B2235" w:rsidRDefault="006B2235" w:rsidP="00F13445">
      <w:pPr>
        <w:ind w:left="720" w:firstLine="0"/>
      </w:pPr>
      <w:r>
        <w:rPr>
          <w:rFonts w:ascii="Times New Roman" w:hAnsi="Times New Roman"/>
        </w:rPr>
        <w:t>“See, I am doing a new thing! Now it springs up; do you not perceive it?</w:t>
      </w:r>
    </w:p>
    <w:p w14:paraId="3AD1587E" w14:textId="59C8F824" w:rsidR="006B2235" w:rsidRDefault="006B2235" w:rsidP="00F13445">
      <w:pPr>
        <w:ind w:left="720" w:firstLine="0"/>
      </w:pPr>
      <w:r>
        <w:rPr>
          <w:rFonts w:ascii="Times New Roman" w:hAnsi="Times New Roman"/>
        </w:rPr>
        <w:lastRenderedPageBreak/>
        <w:t>I am making a way in the wilderness and streams in the wasteland.”</w:t>
      </w:r>
    </w:p>
    <w:p w14:paraId="0C3CB9AF" w14:textId="0DE474E4" w:rsidR="006B2235" w:rsidRDefault="006B2235" w:rsidP="006B2235">
      <w:pPr>
        <w:pStyle w:val="ListParagraph"/>
        <w:numPr>
          <w:ilvl w:val="0"/>
          <w:numId w:val="18"/>
        </w:numPr>
      </w:pPr>
      <w:r>
        <w:rPr>
          <w:rFonts w:ascii="Times New Roman" w:hAnsi="Times New Roman"/>
        </w:rPr>
        <w:t>Isaiah 43:19</w:t>
      </w:r>
    </w:p>
    <w:p w14:paraId="10AC353C" w14:textId="77777777" w:rsidR="006B2235" w:rsidRDefault="006B2235" w:rsidP="00F13445">
      <w:pPr>
        <w:ind w:left="720" w:firstLine="0"/>
      </w:pPr>
    </w:p>
    <w:p w14:paraId="3982FD4A" w14:textId="77777777" w:rsidR="006B2235" w:rsidRDefault="006B2235" w:rsidP="00F13445">
      <w:pPr>
        <w:ind w:left="720" w:firstLine="0"/>
      </w:pPr>
      <w:r>
        <w:rPr>
          <w:rFonts w:ascii="Times New Roman" w:hAnsi="Times New Roman"/>
        </w:rPr>
        <w:t>This is not the end.</w:t>
      </w:r>
    </w:p>
    <w:p w14:paraId="713BC617" w14:textId="77777777" w:rsidR="006B2235" w:rsidRDefault="006B2235" w:rsidP="00F13445">
      <w:pPr>
        <w:ind w:left="720" w:firstLine="0"/>
      </w:pPr>
      <w:r>
        <w:rPr>
          <w:rFonts w:ascii="Times New Roman" w:hAnsi="Times New Roman"/>
        </w:rPr>
        <w:t>This is the beginning of something lighter.</w:t>
      </w:r>
    </w:p>
    <w:p w14:paraId="1D2B41C4" w14:textId="77777777" w:rsidR="006B2235" w:rsidRDefault="006B2235" w:rsidP="00F13445">
      <w:pPr>
        <w:ind w:left="720" w:firstLine="0"/>
      </w:pPr>
    </w:p>
    <w:p w14:paraId="1F86B4C7" w14:textId="2029E764" w:rsidR="006B2235" w:rsidRDefault="006B2235" w:rsidP="00F13445">
      <w:pPr>
        <w:ind w:left="720" w:firstLine="0"/>
      </w:pPr>
      <w:r>
        <w:rPr>
          <w:rFonts w:ascii="Times New Roman" w:hAnsi="Times New Roman"/>
        </w:rPr>
        <w:t>And you—</w:t>
      </w:r>
    </w:p>
    <w:p w14:paraId="0DD1EF18" w14:textId="11D5C55A" w:rsidR="006B2235" w:rsidRDefault="006B2235" w:rsidP="00F13445">
      <w:pPr>
        <w:ind w:left="720" w:firstLine="0"/>
      </w:pPr>
      <w:r>
        <w:rPr>
          <w:rFonts w:ascii="Times New Roman" w:hAnsi="Times New Roman"/>
        </w:rPr>
        <w:t>You are already walking toward it.</w:t>
      </w:r>
    </w:p>
    <w:p w14:paraId="49CE130E" w14:textId="77777777" w:rsidR="006B2235" w:rsidRDefault="006B2235" w:rsidP="00F13445">
      <w:pPr>
        <w:ind w:left="720" w:firstLine="0"/>
      </w:pPr>
    </w:p>
    <w:p w14:paraId="01BDE7CA" w14:textId="77777777" w:rsidR="006B2235" w:rsidRDefault="006B2235" w:rsidP="00F13445">
      <w:pPr>
        <w:pBdr>
          <w:bottom w:val="single" w:sz="6" w:space="1" w:color="auto"/>
        </w:pBdr>
        <w:ind w:left="720" w:firstLine="0"/>
      </w:pPr>
    </w:p>
    <w:p w14:paraId="61401829" w14:textId="77777777" w:rsidR="00A82EA6" w:rsidRDefault="00A82EA6" w:rsidP="00F13445">
      <w:pPr>
        <w:pBdr>
          <w:bottom w:val="single" w:sz="6" w:space="1" w:color="auto"/>
        </w:pBdr>
        <w:ind w:left="720" w:firstLine="0"/>
      </w:pPr>
    </w:p>
    <w:p w14:paraId="576F403C" w14:textId="77777777" w:rsidR="00A82EA6" w:rsidRDefault="00A82EA6" w:rsidP="00F13445">
      <w:pPr>
        <w:pBdr>
          <w:bottom w:val="single" w:sz="6" w:space="1" w:color="auto"/>
        </w:pBdr>
        <w:ind w:left="720" w:firstLine="0"/>
      </w:pPr>
    </w:p>
    <w:p w14:paraId="3BAB3674" w14:textId="77777777" w:rsidR="00A82EA6" w:rsidRDefault="00A82EA6" w:rsidP="00F13445">
      <w:pPr>
        <w:pBdr>
          <w:bottom w:val="single" w:sz="6" w:space="1" w:color="auto"/>
        </w:pBdr>
        <w:ind w:left="720" w:firstLine="0"/>
      </w:pPr>
    </w:p>
    <w:p w14:paraId="79ABE157" w14:textId="77777777" w:rsidR="00A82EA6" w:rsidRDefault="00A82EA6" w:rsidP="00F13445">
      <w:pPr>
        <w:pBdr>
          <w:bottom w:val="single" w:sz="6" w:space="1" w:color="auto"/>
        </w:pBdr>
        <w:ind w:left="720" w:firstLine="0"/>
      </w:pPr>
    </w:p>
    <w:p w14:paraId="1A0B2759" w14:textId="77777777" w:rsidR="00A82EA6" w:rsidRDefault="00A82EA6" w:rsidP="00F13445">
      <w:pPr>
        <w:pBdr>
          <w:bottom w:val="single" w:sz="6" w:space="1" w:color="auto"/>
        </w:pBdr>
        <w:ind w:left="720" w:firstLine="0"/>
      </w:pPr>
    </w:p>
    <w:p w14:paraId="1CCAE99A" w14:textId="77777777" w:rsidR="00A82EA6" w:rsidRDefault="00A82EA6" w:rsidP="00F13445">
      <w:pPr>
        <w:pBdr>
          <w:bottom w:val="single" w:sz="6" w:space="1" w:color="auto"/>
        </w:pBdr>
        <w:ind w:left="720" w:firstLine="0"/>
      </w:pPr>
    </w:p>
    <w:p w14:paraId="075558E7" w14:textId="77777777" w:rsidR="00A82EA6" w:rsidRDefault="00A82EA6" w:rsidP="00F13445">
      <w:pPr>
        <w:pBdr>
          <w:bottom w:val="single" w:sz="6" w:space="1" w:color="auto"/>
        </w:pBdr>
        <w:ind w:left="720" w:firstLine="0"/>
      </w:pPr>
    </w:p>
    <w:p w14:paraId="6B556FFE" w14:textId="77777777" w:rsidR="00A82EA6" w:rsidRDefault="00A82EA6" w:rsidP="00F13445">
      <w:pPr>
        <w:pBdr>
          <w:bottom w:val="single" w:sz="6" w:space="1" w:color="auto"/>
        </w:pBdr>
        <w:ind w:left="720" w:firstLine="0"/>
      </w:pPr>
    </w:p>
    <w:p w14:paraId="39DC9F09" w14:textId="77777777" w:rsidR="00A82EA6" w:rsidRDefault="00A82EA6" w:rsidP="00F13445">
      <w:pPr>
        <w:pBdr>
          <w:bottom w:val="single" w:sz="6" w:space="1" w:color="auto"/>
        </w:pBdr>
        <w:ind w:left="720" w:firstLine="0"/>
      </w:pPr>
    </w:p>
    <w:p w14:paraId="7A1710F9" w14:textId="77777777" w:rsidR="00A82EA6" w:rsidRDefault="00A82EA6" w:rsidP="00F13445">
      <w:pPr>
        <w:pBdr>
          <w:bottom w:val="single" w:sz="6" w:space="1" w:color="auto"/>
        </w:pBdr>
        <w:ind w:left="720" w:firstLine="0"/>
      </w:pPr>
    </w:p>
    <w:p w14:paraId="44AC426C" w14:textId="77777777" w:rsidR="00A82EA6" w:rsidRDefault="00A82EA6" w:rsidP="00F13445">
      <w:pPr>
        <w:pBdr>
          <w:bottom w:val="single" w:sz="6" w:space="1" w:color="auto"/>
        </w:pBdr>
        <w:ind w:left="720" w:firstLine="0"/>
      </w:pPr>
    </w:p>
    <w:p w14:paraId="1C10C8E0" w14:textId="77777777" w:rsidR="00A82EA6" w:rsidRDefault="00A82EA6" w:rsidP="00F13445">
      <w:pPr>
        <w:pBdr>
          <w:bottom w:val="single" w:sz="6" w:space="1" w:color="auto"/>
        </w:pBdr>
        <w:ind w:left="720" w:firstLine="0"/>
      </w:pPr>
    </w:p>
    <w:p w14:paraId="009DF9B4" w14:textId="77777777" w:rsidR="00A82EA6" w:rsidRDefault="00A82EA6" w:rsidP="00F13445">
      <w:pPr>
        <w:pBdr>
          <w:bottom w:val="single" w:sz="6" w:space="1" w:color="auto"/>
        </w:pBdr>
        <w:ind w:left="720" w:firstLine="0"/>
      </w:pPr>
    </w:p>
    <w:p w14:paraId="1A0E1B7E" w14:textId="77777777" w:rsidR="00A82EA6" w:rsidRDefault="00A82EA6" w:rsidP="00F13445">
      <w:pPr>
        <w:pBdr>
          <w:bottom w:val="single" w:sz="6" w:space="1" w:color="auto"/>
        </w:pBdr>
        <w:ind w:left="720" w:firstLine="0"/>
      </w:pPr>
    </w:p>
    <w:p w14:paraId="477E26BB" w14:textId="77777777" w:rsidR="006B2235" w:rsidRDefault="006B2235" w:rsidP="00F13445">
      <w:pPr>
        <w:ind w:left="720" w:firstLine="0"/>
      </w:pPr>
    </w:p>
    <w:p w14:paraId="30DC816F" w14:textId="50CEB6D4" w:rsidR="006B2235" w:rsidRDefault="006B2235" w:rsidP="00F13445">
      <w:pPr>
        <w:pBdr>
          <w:bottom w:val="single" w:sz="6" w:space="1" w:color="auto"/>
        </w:pBdr>
        <w:ind w:left="720" w:firstLine="0"/>
      </w:pPr>
    </w:p>
    <w:p w14:paraId="11AC3C42" w14:textId="77777777" w:rsidR="00386977" w:rsidRDefault="00386977" w:rsidP="00F13445">
      <w:pPr>
        <w:pBdr>
          <w:bottom w:val="single" w:sz="6" w:space="1" w:color="auto"/>
        </w:pBdr>
        <w:ind w:left="720" w:firstLine="0"/>
      </w:pPr>
    </w:p>
    <w:p w14:paraId="65CE36FB" w14:textId="77777777" w:rsidR="00411BD5" w:rsidRDefault="00411BD5" w:rsidP="00F13445">
      <w:pPr>
        <w:pBdr>
          <w:bottom w:val="single" w:sz="6" w:space="1" w:color="auto"/>
        </w:pBdr>
        <w:ind w:left="720" w:firstLine="0"/>
      </w:pPr>
    </w:p>
    <w:p w14:paraId="3507F5D6" w14:textId="77777777" w:rsidR="00DC2DDC" w:rsidRDefault="00DC2DDC" w:rsidP="00F13445">
      <w:pPr>
        <w:pBdr>
          <w:bottom w:val="single" w:sz="6" w:space="1" w:color="auto"/>
        </w:pBdr>
        <w:ind w:left="720" w:firstLine="0"/>
      </w:pPr>
    </w:p>
    <w:p w14:paraId="673C8BF6" w14:textId="77777777" w:rsidR="00991F9B" w:rsidRDefault="00991F9B" w:rsidP="00F13445">
      <w:pPr>
        <w:pBdr>
          <w:bottom w:val="single" w:sz="6" w:space="1" w:color="auto"/>
        </w:pBdr>
        <w:ind w:left="720" w:firstLine="0"/>
      </w:pPr>
    </w:p>
    <w:p w14:paraId="72F2A7BF" w14:textId="77777777" w:rsidR="00DC2DDC" w:rsidRDefault="00DC2DDC" w:rsidP="00F13445">
      <w:pPr>
        <w:pBdr>
          <w:bottom w:val="single" w:sz="6" w:space="1" w:color="auto"/>
        </w:pBdr>
        <w:ind w:left="720" w:firstLine="0"/>
      </w:pPr>
    </w:p>
    <w:p w14:paraId="7476AEF2" w14:textId="05C3D752" w:rsidR="00411BD5" w:rsidRDefault="005F06C6" w:rsidP="00F13445">
      <w:pPr>
        <w:pBdr>
          <w:bottom w:val="single" w:sz="6" w:space="1" w:color="auto"/>
        </w:pBdr>
        <w:ind w:left="720" w:firstLine="0"/>
      </w:pPr>
      <w:r>
        <w:t xml:space="preserve"> </w:t>
      </w:r>
    </w:p>
    <w:p w14:paraId="2EC1D67D" w14:textId="66491318" w:rsidR="00411BD5" w:rsidRDefault="000C4868" w:rsidP="000C4868">
      <w:pPr>
        <w:pBdr>
          <w:bottom w:val="single" w:sz="6" w:space="1" w:color="auto"/>
        </w:pBdr>
        <w:ind w:left="720" w:firstLine="0"/>
        <w:rPr>
          <w:sz w:val="52"/>
          <w:szCs w:val="52"/>
        </w:rPr>
      </w:pPr>
      <w:r>
        <w:rPr>
          <w:rFonts w:ascii="Times New Roman" w:hAnsi="Times New Roman"/>
          <w:sz w:val="52"/>
          <w:szCs w:val="52"/>
        </w:rPr>
        <w:t xml:space="preserve">           </w:t>
      </w:r>
      <w:r w:rsidR="00A82EA6">
        <w:rPr>
          <w:rFonts w:ascii="Times New Roman" w:hAnsi="Times New Roman"/>
          <w:sz w:val="52"/>
          <w:szCs w:val="52"/>
        </w:rPr>
        <w:t xml:space="preserve"> </w:t>
      </w:r>
      <w:r w:rsidR="005F06C6">
        <w:rPr>
          <w:rFonts w:ascii="Times New Roman" w:hAnsi="Times New Roman"/>
          <w:sz w:val="52"/>
          <w:szCs w:val="52"/>
        </w:rPr>
        <w:t xml:space="preserve">   </w:t>
      </w:r>
      <w:r w:rsidR="00A82EA6">
        <w:rPr>
          <w:rFonts w:ascii="Times New Roman" w:hAnsi="Times New Roman"/>
          <w:sz w:val="52"/>
          <w:szCs w:val="52"/>
        </w:rPr>
        <w:t xml:space="preserve"> </w:t>
      </w:r>
      <w:r>
        <w:rPr>
          <w:rFonts w:ascii="Times New Roman" w:hAnsi="Times New Roman"/>
          <w:sz w:val="52"/>
          <w:szCs w:val="52"/>
        </w:rPr>
        <w:t xml:space="preserve">   </w:t>
      </w:r>
      <w:r w:rsidR="00056A65" w:rsidRPr="00056A65">
        <w:rPr>
          <w:rFonts w:ascii="Times New Roman" w:hAnsi="Times New Roman"/>
          <w:sz w:val="52"/>
          <w:szCs w:val="52"/>
        </w:rPr>
        <w:t xml:space="preserve">  </w:t>
      </w:r>
      <w:r w:rsidR="00411BD5" w:rsidRPr="00056A65">
        <w:rPr>
          <w:rFonts w:ascii="Times New Roman" w:hAnsi="Times New Roman"/>
          <w:sz w:val="52"/>
          <w:szCs w:val="52"/>
        </w:rPr>
        <w:t xml:space="preserve">SECTION </w:t>
      </w:r>
      <w:r w:rsidR="00056A65">
        <w:rPr>
          <w:rFonts w:ascii="Times New Roman" w:hAnsi="Times New Roman"/>
          <w:sz w:val="52"/>
          <w:szCs w:val="52"/>
        </w:rPr>
        <w:t>III:</w:t>
      </w:r>
    </w:p>
    <w:p w14:paraId="399DF0BF" w14:textId="32544789" w:rsidR="00056A65" w:rsidRPr="00374B1E" w:rsidRDefault="00056A65" w:rsidP="00056A65">
      <w:pPr>
        <w:pBdr>
          <w:bottom w:val="single" w:sz="6" w:space="1" w:color="auto"/>
        </w:pBdr>
        <w:ind w:left="720" w:firstLine="0"/>
        <w:rPr>
          <w:sz w:val="28"/>
          <w:szCs w:val="28"/>
        </w:rPr>
      </w:pPr>
      <w:r>
        <w:rPr>
          <w:rFonts w:ascii="Times New Roman" w:hAnsi="Times New Roman"/>
          <w:sz w:val="52"/>
          <w:szCs w:val="52"/>
        </w:rPr>
        <w:t xml:space="preserve">        </w:t>
      </w:r>
      <w:r w:rsidR="00374B1E">
        <w:rPr>
          <w:rFonts w:ascii="Times New Roman" w:hAnsi="Times New Roman"/>
          <w:sz w:val="52"/>
          <w:szCs w:val="52"/>
        </w:rPr>
        <w:t xml:space="preserve"> </w:t>
      </w:r>
      <w:r>
        <w:rPr>
          <w:rFonts w:ascii="Times New Roman" w:hAnsi="Times New Roman"/>
          <w:sz w:val="52"/>
          <w:szCs w:val="52"/>
        </w:rPr>
        <w:t xml:space="preserve"> </w:t>
      </w:r>
      <w:r w:rsidR="00374B1E">
        <w:rPr>
          <w:rFonts w:ascii="Times New Roman" w:hAnsi="Times New Roman"/>
          <w:sz w:val="52"/>
          <w:szCs w:val="52"/>
        </w:rPr>
        <w:t xml:space="preserve"> </w:t>
      </w:r>
      <w:r w:rsidR="00A82EA6">
        <w:rPr>
          <w:rFonts w:ascii="Times New Roman" w:hAnsi="Times New Roman"/>
          <w:sz w:val="52"/>
          <w:szCs w:val="52"/>
        </w:rPr>
        <w:t xml:space="preserve">  </w:t>
      </w:r>
      <w:r w:rsidR="00374B1E">
        <w:rPr>
          <w:rFonts w:ascii="Times New Roman" w:hAnsi="Times New Roman"/>
          <w:sz w:val="52"/>
          <w:szCs w:val="52"/>
        </w:rPr>
        <w:t xml:space="preserve"> </w:t>
      </w:r>
      <w:r w:rsidR="005F06C6">
        <w:rPr>
          <w:rFonts w:ascii="Times New Roman" w:hAnsi="Times New Roman"/>
          <w:sz w:val="52"/>
          <w:szCs w:val="52"/>
        </w:rPr>
        <w:t xml:space="preserve">   </w:t>
      </w:r>
      <w:r w:rsidR="000C4868">
        <w:rPr>
          <w:rFonts w:ascii="Times New Roman" w:hAnsi="Times New Roman"/>
          <w:sz w:val="52"/>
          <w:szCs w:val="52"/>
        </w:rPr>
        <w:t xml:space="preserve">  </w:t>
      </w:r>
      <w:r w:rsidR="00374B1E">
        <w:rPr>
          <w:rFonts w:ascii="Times New Roman" w:hAnsi="Times New Roman"/>
          <w:sz w:val="52"/>
          <w:szCs w:val="52"/>
        </w:rPr>
        <w:t xml:space="preserve">     </w:t>
      </w:r>
      <w:r w:rsidRPr="00374B1E">
        <w:rPr>
          <w:rFonts w:ascii="Times New Roman" w:hAnsi="Times New Roman"/>
          <w:sz w:val="28"/>
          <w:szCs w:val="28"/>
        </w:rPr>
        <w:t>Love &amp; Longing II</w:t>
      </w:r>
    </w:p>
    <w:p w14:paraId="2146EB24" w14:textId="77777777" w:rsidR="00411BD5" w:rsidRDefault="00411BD5" w:rsidP="00F13445">
      <w:pPr>
        <w:pBdr>
          <w:bottom w:val="single" w:sz="6" w:space="1" w:color="auto"/>
        </w:pBdr>
        <w:ind w:left="720" w:firstLine="0"/>
      </w:pPr>
    </w:p>
    <w:p w14:paraId="7186735A" w14:textId="77777777" w:rsidR="00411BD5" w:rsidRDefault="00411BD5" w:rsidP="00F13445">
      <w:pPr>
        <w:pBdr>
          <w:bottom w:val="single" w:sz="6" w:space="1" w:color="auto"/>
        </w:pBdr>
        <w:ind w:left="720" w:firstLine="0"/>
      </w:pPr>
    </w:p>
    <w:p w14:paraId="2AED3E57" w14:textId="77777777" w:rsidR="00DC2DDC" w:rsidRDefault="00DC2DDC" w:rsidP="00F13445">
      <w:pPr>
        <w:pBdr>
          <w:bottom w:val="single" w:sz="6" w:space="1" w:color="auto"/>
        </w:pBdr>
        <w:ind w:left="720" w:firstLine="0"/>
      </w:pPr>
    </w:p>
    <w:p w14:paraId="1049B2CC" w14:textId="77777777" w:rsidR="00411BD5" w:rsidRDefault="00411BD5" w:rsidP="00F13445">
      <w:pPr>
        <w:pBdr>
          <w:bottom w:val="single" w:sz="6" w:space="1" w:color="auto"/>
        </w:pBdr>
        <w:ind w:left="720" w:firstLine="0"/>
      </w:pPr>
    </w:p>
    <w:p w14:paraId="6651BFCF" w14:textId="77777777" w:rsidR="00411BD5" w:rsidRDefault="00411BD5" w:rsidP="00F13445">
      <w:pPr>
        <w:pBdr>
          <w:bottom w:val="single" w:sz="6" w:space="1" w:color="auto"/>
        </w:pBdr>
        <w:ind w:left="720" w:firstLine="0"/>
      </w:pPr>
    </w:p>
    <w:p w14:paraId="2CA69AC8" w14:textId="77777777" w:rsidR="00A82EA6" w:rsidRDefault="00A82EA6" w:rsidP="00F13445">
      <w:pPr>
        <w:pBdr>
          <w:bottom w:val="single" w:sz="6" w:space="1" w:color="auto"/>
        </w:pBdr>
        <w:ind w:left="720" w:firstLine="0"/>
      </w:pPr>
    </w:p>
    <w:p w14:paraId="4738E661" w14:textId="77777777" w:rsidR="00A82EA6" w:rsidRDefault="00A82EA6" w:rsidP="00F13445">
      <w:pPr>
        <w:pBdr>
          <w:bottom w:val="single" w:sz="6" w:space="1" w:color="auto"/>
        </w:pBdr>
        <w:ind w:left="720" w:firstLine="0"/>
      </w:pPr>
    </w:p>
    <w:p w14:paraId="0E79C38F" w14:textId="77777777" w:rsidR="00A82EA6" w:rsidRDefault="00A82EA6" w:rsidP="00F13445">
      <w:pPr>
        <w:pBdr>
          <w:bottom w:val="single" w:sz="6" w:space="1" w:color="auto"/>
        </w:pBdr>
        <w:ind w:left="720" w:firstLine="0"/>
      </w:pPr>
    </w:p>
    <w:p w14:paraId="476D3A19" w14:textId="77777777" w:rsidR="00A82EA6" w:rsidRDefault="00A82EA6" w:rsidP="00F13445">
      <w:pPr>
        <w:pBdr>
          <w:bottom w:val="single" w:sz="6" w:space="1" w:color="auto"/>
        </w:pBdr>
        <w:ind w:left="720" w:firstLine="0"/>
      </w:pPr>
    </w:p>
    <w:p w14:paraId="639B8594" w14:textId="77777777" w:rsidR="00A82EA6" w:rsidRDefault="00A82EA6" w:rsidP="00F13445">
      <w:pPr>
        <w:pBdr>
          <w:bottom w:val="single" w:sz="6" w:space="1" w:color="auto"/>
        </w:pBdr>
        <w:ind w:left="720" w:firstLine="0"/>
      </w:pPr>
    </w:p>
    <w:p w14:paraId="6F7E1293" w14:textId="77777777" w:rsidR="00A82EA6" w:rsidRDefault="00A82EA6" w:rsidP="00F13445">
      <w:pPr>
        <w:pBdr>
          <w:bottom w:val="single" w:sz="6" w:space="1" w:color="auto"/>
        </w:pBdr>
        <w:ind w:left="720" w:firstLine="0"/>
      </w:pPr>
    </w:p>
    <w:p w14:paraId="34E8BC29" w14:textId="77777777" w:rsidR="00A82EA6" w:rsidRDefault="00A82EA6" w:rsidP="00F13445">
      <w:pPr>
        <w:pBdr>
          <w:bottom w:val="single" w:sz="6" w:space="1" w:color="auto"/>
        </w:pBdr>
        <w:ind w:left="720" w:firstLine="0"/>
      </w:pPr>
    </w:p>
    <w:p w14:paraId="34BE7E1F" w14:textId="77777777" w:rsidR="00A82EA6" w:rsidRDefault="00A82EA6" w:rsidP="00F13445">
      <w:pPr>
        <w:pBdr>
          <w:bottom w:val="single" w:sz="6" w:space="1" w:color="auto"/>
        </w:pBdr>
        <w:ind w:left="720" w:firstLine="0"/>
      </w:pPr>
    </w:p>
    <w:p w14:paraId="17332FC0" w14:textId="77777777" w:rsidR="00A82EA6" w:rsidRDefault="00A82EA6" w:rsidP="00F13445">
      <w:pPr>
        <w:pBdr>
          <w:bottom w:val="single" w:sz="6" w:space="1" w:color="auto"/>
        </w:pBdr>
        <w:ind w:left="720" w:firstLine="0"/>
      </w:pPr>
    </w:p>
    <w:p w14:paraId="1A03675E" w14:textId="77777777" w:rsidR="00784615" w:rsidRDefault="00784615" w:rsidP="00F13445">
      <w:pPr>
        <w:ind w:left="720" w:firstLine="0"/>
      </w:pPr>
    </w:p>
    <w:p w14:paraId="35899A04" w14:textId="77777777" w:rsidR="00784615" w:rsidRDefault="00784615" w:rsidP="00F13445">
      <w:pPr>
        <w:ind w:left="720" w:firstLine="0"/>
      </w:pPr>
    </w:p>
    <w:p w14:paraId="35AB78F7" w14:textId="2BB965BA" w:rsidR="007263C2" w:rsidRDefault="007263C2" w:rsidP="00F13445">
      <w:pPr>
        <w:ind w:left="720" w:firstLine="0"/>
        <w:jc w:val="center"/>
      </w:pPr>
      <w:r>
        <w:rPr>
          <w:rFonts w:ascii="Times New Roman" w:hAnsi="Times New Roman"/>
        </w:rPr>
        <w:t>SECTION III: LOVE &amp; LONGING II</w:t>
      </w:r>
    </w:p>
    <w:p w14:paraId="0E4C6F0E" w14:textId="77777777" w:rsidR="007263C2" w:rsidRDefault="007263C2" w:rsidP="00F13445">
      <w:pPr>
        <w:ind w:left="720" w:firstLine="0"/>
      </w:pPr>
    </w:p>
    <w:p w14:paraId="254D1EF7" w14:textId="77777777" w:rsidR="007263C2" w:rsidRDefault="007263C2" w:rsidP="00F13445">
      <w:pPr>
        <w:ind w:left="720" w:firstLine="0"/>
      </w:pPr>
      <w:r>
        <w:rPr>
          <w:rFonts w:ascii="Times New Roman" w:hAnsi="Times New Roman"/>
        </w:rPr>
        <w:t>Page 1 – Love, in All Its Forms</w:t>
      </w:r>
    </w:p>
    <w:p w14:paraId="1AA9AA06" w14:textId="77777777" w:rsidR="007263C2" w:rsidRDefault="007263C2" w:rsidP="00F13445">
      <w:pPr>
        <w:ind w:left="720" w:firstLine="0"/>
      </w:pPr>
    </w:p>
    <w:p w14:paraId="79EC55CF" w14:textId="77777777" w:rsidR="007263C2" w:rsidRDefault="007263C2" w:rsidP="00F13445">
      <w:pPr>
        <w:ind w:left="720" w:firstLine="0"/>
      </w:pPr>
      <w:r>
        <w:rPr>
          <w:rFonts w:ascii="Times New Roman" w:hAnsi="Times New Roman"/>
        </w:rPr>
        <w:t>Love does not always arrive the way we expect it to.</w:t>
      </w:r>
    </w:p>
    <w:p w14:paraId="7AA4D7CA" w14:textId="77777777" w:rsidR="007263C2" w:rsidRDefault="007263C2" w:rsidP="00F13445">
      <w:pPr>
        <w:ind w:left="720" w:firstLine="0"/>
      </w:pPr>
      <w:r>
        <w:rPr>
          <w:rFonts w:ascii="Times New Roman" w:hAnsi="Times New Roman"/>
        </w:rPr>
        <w:t>Sometimes, it is a quiet thing—</w:t>
      </w:r>
    </w:p>
    <w:p w14:paraId="20F74850" w14:textId="598A4AAD" w:rsidR="007263C2" w:rsidRDefault="007263C2" w:rsidP="00F13445">
      <w:pPr>
        <w:ind w:left="720" w:firstLine="0"/>
      </w:pPr>
      <w:r>
        <w:rPr>
          <w:rFonts w:ascii="Times New Roman" w:hAnsi="Times New Roman"/>
        </w:rPr>
        <w:t>A hand resting gently on the small of your back,</w:t>
      </w:r>
    </w:p>
    <w:p w14:paraId="499DD624" w14:textId="56D42E3A" w:rsidR="007263C2" w:rsidRDefault="007263C2" w:rsidP="00F13445">
      <w:pPr>
        <w:ind w:left="720" w:firstLine="0"/>
      </w:pPr>
      <w:r>
        <w:rPr>
          <w:rFonts w:ascii="Times New Roman" w:hAnsi="Times New Roman"/>
        </w:rPr>
        <w:t>A glance across a crowded room,</w:t>
      </w:r>
    </w:p>
    <w:p w14:paraId="472CFBF1" w14:textId="4C2098E1" w:rsidR="007263C2" w:rsidRDefault="007263C2" w:rsidP="00F13445">
      <w:pPr>
        <w:ind w:left="720" w:firstLine="0"/>
      </w:pPr>
      <w:r>
        <w:rPr>
          <w:rFonts w:ascii="Times New Roman" w:hAnsi="Times New Roman"/>
        </w:rPr>
        <w:t>A feeling that does not beg to be spoken,</w:t>
      </w:r>
    </w:p>
    <w:p w14:paraId="23CA36BA" w14:textId="25935FB6" w:rsidR="007263C2" w:rsidRDefault="007263C2" w:rsidP="00F13445">
      <w:pPr>
        <w:ind w:left="720" w:firstLine="0"/>
      </w:pPr>
      <w:r>
        <w:rPr>
          <w:rFonts w:ascii="Times New Roman" w:hAnsi="Times New Roman"/>
        </w:rPr>
        <w:t>Because it already knows it is understood.</w:t>
      </w:r>
    </w:p>
    <w:p w14:paraId="1FA23FCF" w14:textId="77777777" w:rsidR="007263C2" w:rsidRDefault="007263C2" w:rsidP="00F13445">
      <w:pPr>
        <w:ind w:left="720" w:firstLine="0"/>
      </w:pPr>
    </w:p>
    <w:p w14:paraId="2E76B18E" w14:textId="77777777" w:rsidR="007263C2" w:rsidRDefault="007263C2" w:rsidP="00F13445">
      <w:pPr>
        <w:ind w:left="720" w:firstLine="0"/>
      </w:pPr>
      <w:r>
        <w:rPr>
          <w:rFonts w:ascii="Times New Roman" w:hAnsi="Times New Roman"/>
        </w:rPr>
        <w:t>Other times, love is vast—</w:t>
      </w:r>
    </w:p>
    <w:p w14:paraId="1A8667C2" w14:textId="193AC514" w:rsidR="007263C2" w:rsidRDefault="007263C2" w:rsidP="00F13445">
      <w:pPr>
        <w:ind w:left="720" w:firstLine="0"/>
      </w:pPr>
      <w:r>
        <w:rPr>
          <w:rFonts w:ascii="Times New Roman" w:hAnsi="Times New Roman"/>
        </w:rPr>
        <w:t>Like the ocean, stretching beyond sight,</w:t>
      </w:r>
    </w:p>
    <w:p w14:paraId="314748C8" w14:textId="751A7C72" w:rsidR="007263C2" w:rsidRDefault="007263C2" w:rsidP="00F13445">
      <w:pPr>
        <w:ind w:left="720" w:firstLine="0"/>
      </w:pPr>
      <w:r>
        <w:rPr>
          <w:rFonts w:ascii="Times New Roman" w:hAnsi="Times New Roman"/>
        </w:rPr>
        <w:t>Unpredictable, wild, all-consuming.</w:t>
      </w:r>
    </w:p>
    <w:p w14:paraId="16BFE931" w14:textId="77777777" w:rsidR="007263C2" w:rsidRDefault="007263C2" w:rsidP="00F13445">
      <w:pPr>
        <w:ind w:left="720" w:firstLine="0"/>
      </w:pPr>
      <w:r>
        <w:rPr>
          <w:rFonts w:ascii="Times New Roman" w:hAnsi="Times New Roman"/>
        </w:rPr>
        <w:t>It pulls you in,</w:t>
      </w:r>
    </w:p>
    <w:p w14:paraId="5B61A9AE" w14:textId="6FD7F886" w:rsidR="007263C2" w:rsidRDefault="007263C2" w:rsidP="00F13445">
      <w:pPr>
        <w:ind w:left="720" w:firstLine="0"/>
      </w:pPr>
      <w:r>
        <w:rPr>
          <w:rFonts w:ascii="Times New Roman" w:hAnsi="Times New Roman"/>
        </w:rPr>
        <w:t>Not asking whether you are ready,</w:t>
      </w:r>
    </w:p>
    <w:p w14:paraId="4CB770D8" w14:textId="25038368" w:rsidR="007263C2" w:rsidRDefault="007263C2" w:rsidP="00F13445">
      <w:pPr>
        <w:ind w:left="720" w:firstLine="0"/>
      </w:pPr>
      <w:r>
        <w:rPr>
          <w:rFonts w:ascii="Times New Roman" w:hAnsi="Times New Roman"/>
        </w:rPr>
        <w:t>Only if you are willing to be changed.</w:t>
      </w:r>
    </w:p>
    <w:p w14:paraId="3470F93E" w14:textId="77777777" w:rsidR="007263C2" w:rsidRDefault="007263C2" w:rsidP="00F13445">
      <w:pPr>
        <w:ind w:left="720" w:firstLine="0"/>
      </w:pPr>
    </w:p>
    <w:p w14:paraId="6D169324" w14:textId="77777777" w:rsidR="007263C2" w:rsidRDefault="007263C2" w:rsidP="00F13445">
      <w:pPr>
        <w:ind w:left="720" w:firstLine="0"/>
      </w:pPr>
      <w:r>
        <w:rPr>
          <w:rFonts w:ascii="Times New Roman" w:hAnsi="Times New Roman"/>
        </w:rPr>
        <w:t>But hear me—</w:t>
      </w:r>
    </w:p>
    <w:p w14:paraId="1617C132" w14:textId="0E2D18D0" w:rsidR="007263C2" w:rsidRDefault="007263C2" w:rsidP="00F13445">
      <w:pPr>
        <w:ind w:left="720" w:firstLine="0"/>
      </w:pPr>
      <w:r>
        <w:rPr>
          <w:rFonts w:ascii="Times New Roman" w:hAnsi="Times New Roman"/>
        </w:rPr>
        <w:t>Whether love is quiet or fierce,</w:t>
      </w:r>
    </w:p>
    <w:p w14:paraId="285B4B0C" w14:textId="51690A1B" w:rsidR="007263C2" w:rsidRDefault="007263C2" w:rsidP="00F13445">
      <w:pPr>
        <w:ind w:left="720" w:firstLine="0"/>
      </w:pPr>
      <w:r>
        <w:rPr>
          <w:rFonts w:ascii="Times New Roman" w:hAnsi="Times New Roman"/>
        </w:rPr>
        <w:t>Soft or untamed,</w:t>
      </w:r>
    </w:p>
    <w:p w14:paraId="515AC175" w14:textId="6113321D" w:rsidR="007263C2" w:rsidRDefault="007263C2" w:rsidP="00F13445">
      <w:pPr>
        <w:ind w:left="720" w:firstLine="0"/>
      </w:pPr>
      <w:r>
        <w:rPr>
          <w:rFonts w:ascii="Times New Roman" w:hAnsi="Times New Roman"/>
        </w:rPr>
        <w:lastRenderedPageBreak/>
        <w:t>Whether it lingers or leaves—</w:t>
      </w:r>
    </w:p>
    <w:p w14:paraId="21BC84E4" w14:textId="2F8EE2E0" w:rsidR="007263C2" w:rsidRDefault="007263C2" w:rsidP="00F13445">
      <w:pPr>
        <w:ind w:left="720" w:firstLine="0"/>
      </w:pPr>
      <w:r>
        <w:rPr>
          <w:rFonts w:ascii="Times New Roman" w:hAnsi="Times New Roman"/>
        </w:rPr>
        <w:t>It is never wasted.</w:t>
      </w:r>
    </w:p>
    <w:p w14:paraId="5842DB12" w14:textId="77777777" w:rsidR="007263C2" w:rsidRDefault="007263C2" w:rsidP="00F13445">
      <w:pPr>
        <w:ind w:left="720" w:firstLine="0"/>
      </w:pPr>
    </w:p>
    <w:p w14:paraId="17DB1CE1" w14:textId="20D54591" w:rsidR="007263C2" w:rsidRDefault="007263C2" w:rsidP="00F13445">
      <w:pPr>
        <w:ind w:left="720" w:firstLine="0"/>
      </w:pPr>
      <w:r>
        <w:rPr>
          <w:rFonts w:ascii="Times New Roman" w:hAnsi="Times New Roman"/>
        </w:rPr>
        <w:t>“Many waters cannot quench love; rivers cannot sweep it away.”</w:t>
      </w:r>
    </w:p>
    <w:p w14:paraId="4BEFA753" w14:textId="30DA8AD7" w:rsidR="007263C2" w:rsidRDefault="007263C2" w:rsidP="007263C2">
      <w:pPr>
        <w:pStyle w:val="ListParagraph"/>
        <w:numPr>
          <w:ilvl w:val="0"/>
          <w:numId w:val="18"/>
        </w:numPr>
      </w:pPr>
      <w:r>
        <w:rPr>
          <w:rFonts w:ascii="Times New Roman" w:hAnsi="Times New Roman"/>
        </w:rPr>
        <w:t>Song of Solomon 8:7</w:t>
      </w:r>
    </w:p>
    <w:p w14:paraId="43F2EED9" w14:textId="77777777" w:rsidR="007263C2" w:rsidRDefault="007263C2" w:rsidP="00F13445">
      <w:pPr>
        <w:ind w:left="720" w:firstLine="0"/>
      </w:pPr>
    </w:p>
    <w:p w14:paraId="59C1D08C" w14:textId="77777777" w:rsidR="007263C2" w:rsidRDefault="007263C2"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7B6A8344" w14:textId="77777777" w:rsidR="007263C2" w:rsidRDefault="007263C2" w:rsidP="00F13445">
      <w:pPr>
        <w:ind w:left="720" w:firstLine="0"/>
      </w:pPr>
    </w:p>
    <w:p w14:paraId="403AC3EF" w14:textId="77777777" w:rsidR="007263C2" w:rsidRDefault="007263C2" w:rsidP="00F13445">
      <w:pPr>
        <w:ind w:left="720" w:firstLine="0"/>
      </w:pPr>
      <w:r>
        <w:rPr>
          <w:rFonts w:ascii="Times New Roman" w:hAnsi="Times New Roman"/>
        </w:rPr>
        <w:t>Dear You,</w:t>
      </w:r>
    </w:p>
    <w:p w14:paraId="297B87F5" w14:textId="77777777" w:rsidR="007263C2" w:rsidRDefault="007263C2" w:rsidP="00F13445">
      <w:pPr>
        <w:ind w:left="720" w:firstLine="0"/>
      </w:pPr>
    </w:p>
    <w:p w14:paraId="031B9D92" w14:textId="77777777" w:rsidR="007263C2" w:rsidRDefault="007263C2" w:rsidP="00F13445">
      <w:pPr>
        <w:ind w:left="720" w:firstLine="0"/>
      </w:pPr>
      <w:r>
        <w:rPr>
          <w:rFonts w:ascii="Times New Roman" w:hAnsi="Times New Roman"/>
        </w:rPr>
        <w:t>I know that love has not always been kind to you.</w:t>
      </w:r>
    </w:p>
    <w:p w14:paraId="55789C2A" w14:textId="77777777" w:rsidR="007263C2" w:rsidRDefault="007263C2" w:rsidP="00F13445">
      <w:pPr>
        <w:ind w:left="720" w:firstLine="0"/>
      </w:pPr>
      <w:r>
        <w:rPr>
          <w:rFonts w:ascii="Times New Roman" w:hAnsi="Times New Roman"/>
        </w:rPr>
        <w:t>I know that sometimes, love has felt like an unanswered question,</w:t>
      </w:r>
    </w:p>
    <w:p w14:paraId="0F0BE4F5" w14:textId="48EB8C49" w:rsidR="007263C2" w:rsidRDefault="007263C2" w:rsidP="00F13445">
      <w:pPr>
        <w:ind w:left="720" w:firstLine="0"/>
      </w:pPr>
      <w:r>
        <w:rPr>
          <w:rFonts w:ascii="Times New Roman" w:hAnsi="Times New Roman"/>
        </w:rPr>
        <w:t>Like a door left slightly open but never fully inviting you in.</w:t>
      </w:r>
    </w:p>
    <w:p w14:paraId="565B527C" w14:textId="77777777" w:rsidR="007263C2" w:rsidRDefault="007263C2" w:rsidP="00F13445">
      <w:pPr>
        <w:ind w:left="720" w:firstLine="0"/>
      </w:pPr>
    </w:p>
    <w:p w14:paraId="087843D4" w14:textId="77777777" w:rsidR="007263C2" w:rsidRDefault="007263C2" w:rsidP="00F13445">
      <w:pPr>
        <w:ind w:left="720" w:firstLine="0"/>
      </w:pPr>
      <w:r>
        <w:rPr>
          <w:rFonts w:ascii="Times New Roman" w:hAnsi="Times New Roman"/>
        </w:rPr>
        <w:t>But love is not just the people who stayed.</w:t>
      </w:r>
    </w:p>
    <w:p w14:paraId="08CEDB42" w14:textId="77777777" w:rsidR="007263C2" w:rsidRDefault="007263C2" w:rsidP="00F13445">
      <w:pPr>
        <w:ind w:left="720" w:firstLine="0"/>
      </w:pPr>
      <w:r>
        <w:rPr>
          <w:rFonts w:ascii="Times New Roman" w:hAnsi="Times New Roman"/>
        </w:rPr>
        <w:t>Love is not just the hands that held yours.</w:t>
      </w:r>
    </w:p>
    <w:p w14:paraId="02BE3225" w14:textId="77777777" w:rsidR="007263C2" w:rsidRDefault="007263C2" w:rsidP="00F13445">
      <w:pPr>
        <w:ind w:left="720" w:firstLine="0"/>
      </w:pPr>
    </w:p>
    <w:p w14:paraId="55966DA3" w14:textId="77777777" w:rsidR="007263C2" w:rsidRDefault="007263C2" w:rsidP="00F13445">
      <w:pPr>
        <w:ind w:left="720" w:firstLine="0"/>
      </w:pPr>
      <w:r>
        <w:rPr>
          <w:rFonts w:ascii="Times New Roman" w:hAnsi="Times New Roman"/>
        </w:rPr>
        <w:t>Love is in the laughter that still lingers in empty rooms.</w:t>
      </w:r>
    </w:p>
    <w:p w14:paraId="06F8E8E7" w14:textId="77777777" w:rsidR="007263C2" w:rsidRDefault="007263C2" w:rsidP="00F13445">
      <w:pPr>
        <w:ind w:left="720" w:firstLine="0"/>
      </w:pPr>
      <w:r>
        <w:rPr>
          <w:rFonts w:ascii="Times New Roman" w:hAnsi="Times New Roman"/>
        </w:rPr>
        <w:t>Love is in the way the sun still rises, even after the darkest nights.</w:t>
      </w:r>
    </w:p>
    <w:p w14:paraId="160B9281" w14:textId="77777777" w:rsidR="007263C2" w:rsidRDefault="007263C2" w:rsidP="00F13445">
      <w:pPr>
        <w:ind w:left="720" w:firstLine="0"/>
      </w:pPr>
      <w:r>
        <w:rPr>
          <w:rFonts w:ascii="Times New Roman" w:hAnsi="Times New Roman"/>
        </w:rPr>
        <w:t>Love is in you—</w:t>
      </w:r>
    </w:p>
    <w:p w14:paraId="55001543" w14:textId="13B203FF" w:rsidR="007263C2" w:rsidRDefault="007263C2" w:rsidP="00F13445">
      <w:pPr>
        <w:ind w:left="720" w:firstLine="0"/>
      </w:pPr>
      <w:r>
        <w:rPr>
          <w:rFonts w:ascii="Times New Roman" w:hAnsi="Times New Roman"/>
        </w:rPr>
        <w:t>In the way your heart keeps opening,</w:t>
      </w:r>
    </w:p>
    <w:p w14:paraId="7F3C803B" w14:textId="2D303139" w:rsidR="007263C2" w:rsidRDefault="007263C2" w:rsidP="00F13445">
      <w:pPr>
        <w:ind w:left="720" w:firstLine="0"/>
      </w:pPr>
      <w:r>
        <w:rPr>
          <w:rFonts w:ascii="Times New Roman" w:hAnsi="Times New Roman"/>
        </w:rPr>
        <w:t>Despite everything.</w:t>
      </w:r>
    </w:p>
    <w:p w14:paraId="4F104FEB" w14:textId="77777777" w:rsidR="007263C2" w:rsidRDefault="007263C2" w:rsidP="00F13445">
      <w:pPr>
        <w:ind w:left="720" w:firstLine="0"/>
      </w:pPr>
    </w:p>
    <w:p w14:paraId="3FD6C735" w14:textId="77777777" w:rsidR="007263C2" w:rsidRDefault="007263C2" w:rsidP="00F13445">
      <w:pPr>
        <w:ind w:left="720" w:firstLine="0"/>
      </w:pPr>
      <w:r>
        <w:rPr>
          <w:rFonts w:ascii="Times New Roman" w:hAnsi="Times New Roman"/>
        </w:rPr>
        <w:t>You are not hard to love.</w:t>
      </w:r>
    </w:p>
    <w:p w14:paraId="2DA5181E" w14:textId="77777777" w:rsidR="007263C2" w:rsidRDefault="007263C2" w:rsidP="00F13445">
      <w:pPr>
        <w:ind w:left="720" w:firstLine="0"/>
      </w:pPr>
      <w:r>
        <w:rPr>
          <w:rFonts w:ascii="Times New Roman" w:hAnsi="Times New Roman"/>
        </w:rPr>
        <w:lastRenderedPageBreak/>
        <w:t>You were never too much.</w:t>
      </w:r>
    </w:p>
    <w:p w14:paraId="319B04E6" w14:textId="77777777" w:rsidR="007263C2" w:rsidRDefault="007263C2" w:rsidP="00F13445">
      <w:pPr>
        <w:ind w:left="720" w:firstLine="0"/>
      </w:pPr>
      <w:r>
        <w:rPr>
          <w:rFonts w:ascii="Times New Roman" w:hAnsi="Times New Roman"/>
        </w:rPr>
        <w:t>You were never asking for too much.</w:t>
      </w:r>
    </w:p>
    <w:p w14:paraId="2317C8C4" w14:textId="77777777" w:rsidR="007263C2" w:rsidRDefault="007263C2" w:rsidP="00F13445">
      <w:pPr>
        <w:ind w:left="720" w:firstLine="0"/>
      </w:pPr>
    </w:p>
    <w:p w14:paraId="627DDF8B" w14:textId="77777777" w:rsidR="007263C2" w:rsidRDefault="007263C2" w:rsidP="00F13445">
      <w:pPr>
        <w:ind w:left="720" w:firstLine="0"/>
      </w:pPr>
      <w:r>
        <w:rPr>
          <w:rFonts w:ascii="Times New Roman" w:hAnsi="Times New Roman"/>
        </w:rPr>
        <w:t>You are love.</w:t>
      </w:r>
    </w:p>
    <w:p w14:paraId="11F5B742" w14:textId="77777777" w:rsidR="007263C2" w:rsidRDefault="007263C2" w:rsidP="00F13445">
      <w:pPr>
        <w:ind w:left="720" w:firstLine="0"/>
      </w:pPr>
      <w:r>
        <w:rPr>
          <w:rFonts w:ascii="Times New Roman" w:hAnsi="Times New Roman"/>
        </w:rPr>
        <w:t>And you always have been.</w:t>
      </w:r>
    </w:p>
    <w:p w14:paraId="1A8417B3" w14:textId="77777777" w:rsidR="007263C2" w:rsidRDefault="007263C2" w:rsidP="00F13445">
      <w:pPr>
        <w:ind w:left="720" w:firstLine="0"/>
      </w:pPr>
    </w:p>
    <w:p w14:paraId="588DF4C2" w14:textId="1DDCB6F3" w:rsidR="007263C2" w:rsidRDefault="007263C2" w:rsidP="00F13445">
      <w:pPr>
        <w:ind w:left="720" w:firstLine="0"/>
      </w:pPr>
      <w:r>
        <w:rPr>
          <w:rFonts w:ascii="Times New Roman" w:hAnsi="Times New Roman"/>
        </w:rPr>
        <w:t>“Above all, love each other deeply, because love covers over a multitude of sins.”</w:t>
      </w:r>
    </w:p>
    <w:p w14:paraId="58F3A24C" w14:textId="37634E56" w:rsidR="007263C2" w:rsidRDefault="007263C2" w:rsidP="007263C2">
      <w:pPr>
        <w:pStyle w:val="ListParagraph"/>
        <w:numPr>
          <w:ilvl w:val="0"/>
          <w:numId w:val="18"/>
        </w:numPr>
      </w:pPr>
      <w:r>
        <w:rPr>
          <w:rFonts w:ascii="Times New Roman" w:hAnsi="Times New Roman"/>
        </w:rPr>
        <w:t>1 Peter 4:8</w:t>
      </w:r>
    </w:p>
    <w:p w14:paraId="15A62610" w14:textId="77777777" w:rsidR="007263C2" w:rsidRDefault="007263C2" w:rsidP="00F13445">
      <w:pPr>
        <w:ind w:left="720" w:firstLine="0"/>
      </w:pPr>
    </w:p>
    <w:p w14:paraId="220EEF3C" w14:textId="77777777" w:rsidR="007263C2" w:rsidRDefault="007263C2" w:rsidP="00F13445">
      <w:pPr>
        <w:pBdr>
          <w:bottom w:val="single" w:sz="6" w:space="1" w:color="auto"/>
        </w:pBdr>
        <w:ind w:left="720" w:firstLine="0"/>
      </w:pPr>
    </w:p>
    <w:p w14:paraId="4F43A572" w14:textId="77777777" w:rsidR="00841727" w:rsidRDefault="00841727" w:rsidP="00F13445">
      <w:pPr>
        <w:pBdr>
          <w:bottom w:val="single" w:sz="6" w:space="1" w:color="auto"/>
        </w:pBdr>
        <w:ind w:left="720" w:firstLine="0"/>
      </w:pPr>
    </w:p>
    <w:p w14:paraId="2E1332A6" w14:textId="77777777" w:rsidR="00841727" w:rsidRDefault="00841727" w:rsidP="00F13445">
      <w:pPr>
        <w:pBdr>
          <w:bottom w:val="single" w:sz="6" w:space="1" w:color="auto"/>
        </w:pBdr>
        <w:ind w:left="720" w:firstLine="0"/>
      </w:pPr>
    </w:p>
    <w:p w14:paraId="371D3F99" w14:textId="77777777" w:rsidR="00841727" w:rsidRDefault="00841727" w:rsidP="00F13445">
      <w:pPr>
        <w:pBdr>
          <w:bottom w:val="single" w:sz="6" w:space="1" w:color="auto"/>
        </w:pBdr>
        <w:ind w:left="720" w:firstLine="0"/>
      </w:pPr>
    </w:p>
    <w:p w14:paraId="253C819D" w14:textId="77777777" w:rsidR="00841727" w:rsidRDefault="00841727" w:rsidP="00F13445">
      <w:pPr>
        <w:pBdr>
          <w:bottom w:val="single" w:sz="6" w:space="1" w:color="auto"/>
        </w:pBdr>
        <w:ind w:left="720" w:firstLine="0"/>
      </w:pPr>
    </w:p>
    <w:p w14:paraId="03E511BE" w14:textId="77777777" w:rsidR="00841727" w:rsidRDefault="00841727" w:rsidP="00F13445">
      <w:pPr>
        <w:pBdr>
          <w:bottom w:val="single" w:sz="6" w:space="1" w:color="auto"/>
        </w:pBdr>
        <w:ind w:left="720" w:firstLine="0"/>
      </w:pPr>
    </w:p>
    <w:p w14:paraId="6F60A80D" w14:textId="77777777" w:rsidR="00841727" w:rsidRDefault="00841727" w:rsidP="00F13445">
      <w:pPr>
        <w:pBdr>
          <w:bottom w:val="single" w:sz="6" w:space="1" w:color="auto"/>
        </w:pBdr>
        <w:ind w:left="720" w:firstLine="0"/>
      </w:pPr>
    </w:p>
    <w:p w14:paraId="63243D80" w14:textId="77777777" w:rsidR="00841727" w:rsidRDefault="00841727" w:rsidP="00F13445">
      <w:pPr>
        <w:pBdr>
          <w:bottom w:val="single" w:sz="6" w:space="1" w:color="auto"/>
        </w:pBdr>
        <w:ind w:left="720" w:firstLine="0"/>
      </w:pPr>
    </w:p>
    <w:p w14:paraId="54F62AEB" w14:textId="77777777" w:rsidR="00841727" w:rsidRDefault="00841727" w:rsidP="00F13445">
      <w:pPr>
        <w:pBdr>
          <w:bottom w:val="single" w:sz="6" w:space="1" w:color="auto"/>
        </w:pBdr>
        <w:ind w:left="720" w:firstLine="0"/>
      </w:pPr>
    </w:p>
    <w:p w14:paraId="69D256B6" w14:textId="77777777" w:rsidR="00841727" w:rsidRDefault="00841727" w:rsidP="00F13445">
      <w:pPr>
        <w:pBdr>
          <w:bottom w:val="single" w:sz="6" w:space="1" w:color="auto"/>
        </w:pBdr>
        <w:ind w:left="720" w:firstLine="0"/>
      </w:pPr>
    </w:p>
    <w:p w14:paraId="7ADC5C51" w14:textId="77777777" w:rsidR="00841727" w:rsidRDefault="00841727" w:rsidP="00F13445">
      <w:pPr>
        <w:pBdr>
          <w:bottom w:val="single" w:sz="6" w:space="1" w:color="auto"/>
        </w:pBdr>
        <w:ind w:left="720" w:firstLine="0"/>
      </w:pPr>
    </w:p>
    <w:p w14:paraId="4C933D92" w14:textId="77777777" w:rsidR="00841727" w:rsidRDefault="00841727" w:rsidP="00F13445">
      <w:pPr>
        <w:pBdr>
          <w:bottom w:val="single" w:sz="6" w:space="1" w:color="auto"/>
        </w:pBdr>
        <w:ind w:left="720" w:firstLine="0"/>
      </w:pPr>
    </w:p>
    <w:p w14:paraId="764B120D" w14:textId="77777777" w:rsidR="00841727" w:rsidRDefault="00841727" w:rsidP="00F13445">
      <w:pPr>
        <w:pBdr>
          <w:bottom w:val="single" w:sz="6" w:space="1" w:color="auto"/>
        </w:pBdr>
        <w:ind w:left="720" w:firstLine="0"/>
      </w:pPr>
    </w:p>
    <w:p w14:paraId="3FA7A063" w14:textId="77777777" w:rsidR="007263C2" w:rsidRDefault="007263C2" w:rsidP="00F13445">
      <w:pPr>
        <w:ind w:left="720" w:firstLine="0"/>
      </w:pPr>
    </w:p>
    <w:p w14:paraId="6369DE33" w14:textId="78DEEB71" w:rsidR="007263C2" w:rsidRDefault="007263C2" w:rsidP="00F13445">
      <w:pPr>
        <w:ind w:left="720" w:firstLine="0"/>
      </w:pPr>
    </w:p>
    <w:p w14:paraId="1A40F8F0" w14:textId="2D4BE7AB" w:rsidR="007E373A" w:rsidRDefault="007E373A" w:rsidP="00F13445">
      <w:pPr>
        <w:ind w:left="720" w:firstLine="0"/>
        <w:jc w:val="center"/>
      </w:pPr>
      <w:r>
        <w:rPr>
          <w:rFonts w:ascii="Times New Roman" w:hAnsi="Times New Roman"/>
        </w:rPr>
        <w:lastRenderedPageBreak/>
        <w:t>SECTION III: LOVE &amp; LONGING</w:t>
      </w:r>
      <w:r w:rsidR="00770521">
        <w:rPr>
          <w:rFonts w:ascii="Times New Roman" w:hAnsi="Times New Roman"/>
        </w:rPr>
        <w:t xml:space="preserve"> II</w:t>
      </w:r>
    </w:p>
    <w:p w14:paraId="499AD89E" w14:textId="77777777" w:rsidR="007E373A" w:rsidRDefault="007E373A" w:rsidP="00F13445">
      <w:pPr>
        <w:ind w:left="720" w:firstLine="0"/>
      </w:pPr>
    </w:p>
    <w:p w14:paraId="5474FF89" w14:textId="77777777" w:rsidR="007E373A" w:rsidRDefault="007E373A" w:rsidP="00F13445">
      <w:pPr>
        <w:ind w:left="720" w:firstLine="0"/>
      </w:pPr>
      <w:r>
        <w:rPr>
          <w:rFonts w:ascii="Times New Roman" w:hAnsi="Times New Roman"/>
        </w:rPr>
        <w:t>Page 2 – The Kind of Love That Stays</w:t>
      </w:r>
    </w:p>
    <w:p w14:paraId="277C1851" w14:textId="77777777" w:rsidR="007E373A" w:rsidRDefault="007E373A" w:rsidP="00F13445">
      <w:pPr>
        <w:ind w:left="720" w:firstLine="0"/>
      </w:pPr>
    </w:p>
    <w:p w14:paraId="5EBDA454" w14:textId="77777777" w:rsidR="007E373A" w:rsidRDefault="007E373A" w:rsidP="00F13445">
      <w:pPr>
        <w:ind w:left="720" w:firstLine="0"/>
      </w:pPr>
      <w:r>
        <w:rPr>
          <w:rFonts w:ascii="Times New Roman" w:hAnsi="Times New Roman"/>
        </w:rPr>
        <w:t>Not all love is meant to stay.</w:t>
      </w:r>
    </w:p>
    <w:p w14:paraId="2C56209B" w14:textId="77777777" w:rsidR="007E373A" w:rsidRDefault="007E373A" w:rsidP="00F13445">
      <w:pPr>
        <w:ind w:left="720" w:firstLine="0"/>
      </w:pPr>
      <w:r>
        <w:rPr>
          <w:rFonts w:ascii="Times New Roman" w:hAnsi="Times New Roman"/>
        </w:rPr>
        <w:t>Some love is only meant to pass through,</w:t>
      </w:r>
    </w:p>
    <w:p w14:paraId="7F2D97F9" w14:textId="1DEE0BE5" w:rsidR="007E373A" w:rsidRDefault="007E373A" w:rsidP="00F13445">
      <w:pPr>
        <w:ind w:left="720" w:firstLine="0"/>
      </w:pPr>
      <w:r>
        <w:rPr>
          <w:rFonts w:ascii="Times New Roman" w:hAnsi="Times New Roman"/>
        </w:rPr>
        <w:t>To teach you something,</w:t>
      </w:r>
    </w:p>
    <w:p w14:paraId="132C181B" w14:textId="6D8732DD" w:rsidR="007E373A" w:rsidRDefault="007E373A" w:rsidP="00F13445">
      <w:pPr>
        <w:ind w:left="720" w:firstLine="0"/>
      </w:pPr>
      <w:r>
        <w:rPr>
          <w:rFonts w:ascii="Times New Roman" w:hAnsi="Times New Roman"/>
        </w:rPr>
        <w:t>To leave fingerprints on your heart before vanishing like a whisper in the wind.</w:t>
      </w:r>
    </w:p>
    <w:p w14:paraId="1DA585F9" w14:textId="77777777" w:rsidR="007E373A" w:rsidRDefault="007E373A" w:rsidP="00F13445">
      <w:pPr>
        <w:ind w:left="720" w:firstLine="0"/>
      </w:pPr>
    </w:p>
    <w:p w14:paraId="721163D7" w14:textId="77777777" w:rsidR="007E373A" w:rsidRDefault="007E373A" w:rsidP="00F13445">
      <w:pPr>
        <w:ind w:left="720" w:firstLine="0"/>
      </w:pPr>
      <w:r>
        <w:rPr>
          <w:rFonts w:ascii="Times New Roman" w:hAnsi="Times New Roman"/>
        </w:rPr>
        <w:t>But then, there is the love that remains.</w:t>
      </w:r>
    </w:p>
    <w:p w14:paraId="20302CC3" w14:textId="77777777" w:rsidR="007E373A" w:rsidRDefault="007E373A" w:rsidP="00F13445">
      <w:pPr>
        <w:ind w:left="720" w:firstLine="0"/>
      </w:pPr>
      <w:r>
        <w:rPr>
          <w:rFonts w:ascii="Times New Roman" w:hAnsi="Times New Roman"/>
        </w:rPr>
        <w:t>The kind that lingers in the quiet.</w:t>
      </w:r>
    </w:p>
    <w:p w14:paraId="7331FFD7" w14:textId="77777777" w:rsidR="007E373A" w:rsidRDefault="007E373A" w:rsidP="00F13445">
      <w:pPr>
        <w:ind w:left="720" w:firstLine="0"/>
      </w:pPr>
      <w:r>
        <w:rPr>
          <w:rFonts w:ascii="Times New Roman" w:hAnsi="Times New Roman"/>
        </w:rPr>
        <w:t>The kind that does not demand to be seen,</w:t>
      </w:r>
    </w:p>
    <w:p w14:paraId="6030D47D" w14:textId="6BC18AA4" w:rsidR="007E373A" w:rsidRDefault="007E373A" w:rsidP="00F13445">
      <w:pPr>
        <w:ind w:left="720" w:firstLine="0"/>
      </w:pPr>
      <w:r>
        <w:rPr>
          <w:rFonts w:ascii="Times New Roman" w:hAnsi="Times New Roman"/>
        </w:rPr>
        <w:t>But is felt in the smallest moments—</w:t>
      </w:r>
    </w:p>
    <w:p w14:paraId="4C54A324" w14:textId="7DDC9E06" w:rsidR="007E373A" w:rsidRDefault="007E373A" w:rsidP="00F13445">
      <w:pPr>
        <w:ind w:left="720" w:firstLine="0"/>
      </w:pPr>
      <w:r>
        <w:rPr>
          <w:rFonts w:ascii="Times New Roman" w:hAnsi="Times New Roman"/>
        </w:rPr>
        <w:t>A hand reaching for yours in the dark,</w:t>
      </w:r>
    </w:p>
    <w:p w14:paraId="66036CD9" w14:textId="12193526" w:rsidR="007E373A" w:rsidRDefault="007E373A" w:rsidP="00F13445">
      <w:pPr>
        <w:ind w:left="720" w:firstLine="0"/>
      </w:pPr>
      <w:r>
        <w:rPr>
          <w:rFonts w:ascii="Times New Roman" w:hAnsi="Times New Roman"/>
        </w:rPr>
        <w:t>A voice calling your name like it belongs to them.</w:t>
      </w:r>
    </w:p>
    <w:p w14:paraId="2C73B9B1" w14:textId="77777777" w:rsidR="007E373A" w:rsidRDefault="007E373A" w:rsidP="00F13445">
      <w:pPr>
        <w:ind w:left="720" w:firstLine="0"/>
      </w:pPr>
    </w:p>
    <w:p w14:paraId="6EA7949D" w14:textId="77777777" w:rsidR="007E373A" w:rsidRDefault="007E373A" w:rsidP="00F13445">
      <w:pPr>
        <w:ind w:left="720" w:firstLine="0"/>
      </w:pPr>
      <w:r>
        <w:rPr>
          <w:rFonts w:ascii="Times New Roman" w:hAnsi="Times New Roman"/>
        </w:rPr>
        <w:t>This kind of love does not rush you.</w:t>
      </w:r>
    </w:p>
    <w:p w14:paraId="2DFD38A8" w14:textId="77777777" w:rsidR="007E373A" w:rsidRDefault="007E373A" w:rsidP="00F13445">
      <w:pPr>
        <w:ind w:left="720" w:firstLine="0"/>
      </w:pPr>
      <w:r>
        <w:rPr>
          <w:rFonts w:ascii="Times New Roman" w:hAnsi="Times New Roman"/>
        </w:rPr>
        <w:t>It does not ask you to be anything other than what you are.</w:t>
      </w:r>
    </w:p>
    <w:p w14:paraId="667354FA" w14:textId="77777777" w:rsidR="007E373A" w:rsidRDefault="007E373A" w:rsidP="00F13445">
      <w:pPr>
        <w:ind w:left="720" w:firstLine="0"/>
      </w:pPr>
      <w:r>
        <w:rPr>
          <w:rFonts w:ascii="Times New Roman" w:hAnsi="Times New Roman"/>
        </w:rPr>
        <w:t>It grows with you, like roots entwining beneath the surface,</w:t>
      </w:r>
    </w:p>
    <w:p w14:paraId="718FF3C0" w14:textId="08510E19" w:rsidR="007E373A" w:rsidRDefault="007E373A" w:rsidP="00F13445">
      <w:pPr>
        <w:ind w:left="720" w:firstLine="0"/>
      </w:pPr>
      <w:r>
        <w:rPr>
          <w:rFonts w:ascii="Times New Roman" w:hAnsi="Times New Roman"/>
        </w:rPr>
        <w:t>Deep, unseen, unshaken by the storms.</w:t>
      </w:r>
    </w:p>
    <w:p w14:paraId="3A871366" w14:textId="77777777" w:rsidR="007E373A" w:rsidRDefault="007E373A" w:rsidP="00F13445">
      <w:pPr>
        <w:ind w:left="720" w:firstLine="0"/>
      </w:pPr>
    </w:p>
    <w:p w14:paraId="6AFFF343" w14:textId="055875F4" w:rsidR="007E373A" w:rsidRDefault="007E373A" w:rsidP="00F13445">
      <w:pPr>
        <w:ind w:left="720" w:firstLine="0"/>
      </w:pPr>
      <w:r>
        <w:rPr>
          <w:rFonts w:ascii="Times New Roman" w:hAnsi="Times New Roman"/>
        </w:rPr>
        <w:t>“Love is patient, love is kind. It does not envy, it does not boast, it is not proud.”</w:t>
      </w:r>
    </w:p>
    <w:p w14:paraId="78244EEB" w14:textId="2DB1D78D" w:rsidR="007E373A" w:rsidRDefault="007E373A" w:rsidP="007E373A">
      <w:pPr>
        <w:pStyle w:val="ListParagraph"/>
        <w:numPr>
          <w:ilvl w:val="0"/>
          <w:numId w:val="18"/>
        </w:numPr>
      </w:pPr>
      <w:r>
        <w:rPr>
          <w:rFonts w:ascii="Times New Roman" w:hAnsi="Times New Roman"/>
        </w:rPr>
        <w:t>1 Corinthians 13:4</w:t>
      </w:r>
    </w:p>
    <w:p w14:paraId="23F477B2" w14:textId="77777777" w:rsidR="007E373A" w:rsidRDefault="007E373A" w:rsidP="00F13445">
      <w:pPr>
        <w:ind w:left="720" w:firstLine="0"/>
      </w:pPr>
    </w:p>
    <w:p w14:paraId="74A0B7E9" w14:textId="77777777" w:rsidR="007E373A" w:rsidRDefault="007E373A"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8C"/>
          </mc:Choice>
          <mc:Fallback>
            <w:t>💌</w:t>
          </mc:Fallback>
        </mc:AlternateContent>
      </w:r>
      <w:r>
        <w:rPr>
          <w:rFonts w:ascii="Times New Roman" w:hAnsi="Times New Roman"/>
        </w:rPr>
        <w:t xml:space="preserve"> A Letter to You</w:t>
      </w:r>
    </w:p>
    <w:p w14:paraId="54BC5417" w14:textId="77777777" w:rsidR="007E373A" w:rsidRDefault="007E373A" w:rsidP="00F13445">
      <w:pPr>
        <w:ind w:left="720" w:firstLine="0"/>
      </w:pPr>
    </w:p>
    <w:p w14:paraId="57F2C64E" w14:textId="77777777" w:rsidR="007E373A" w:rsidRDefault="007E373A" w:rsidP="00F13445">
      <w:pPr>
        <w:ind w:left="720" w:firstLine="0"/>
      </w:pPr>
      <w:r>
        <w:rPr>
          <w:rFonts w:ascii="Times New Roman" w:hAnsi="Times New Roman"/>
        </w:rPr>
        <w:t>Dear You,</w:t>
      </w:r>
    </w:p>
    <w:p w14:paraId="17AE70E9" w14:textId="77777777" w:rsidR="007E373A" w:rsidRDefault="007E373A" w:rsidP="00F13445">
      <w:pPr>
        <w:ind w:left="720" w:firstLine="0"/>
      </w:pPr>
    </w:p>
    <w:p w14:paraId="1A2E5491" w14:textId="77777777" w:rsidR="007E373A" w:rsidRDefault="007E373A" w:rsidP="00F13445">
      <w:pPr>
        <w:ind w:left="720" w:firstLine="0"/>
      </w:pPr>
      <w:r>
        <w:rPr>
          <w:rFonts w:ascii="Times New Roman" w:hAnsi="Times New Roman"/>
        </w:rPr>
        <w:t>If love has left you before, do not be afraid.</w:t>
      </w:r>
    </w:p>
    <w:p w14:paraId="7E6F01CF" w14:textId="77777777" w:rsidR="007E373A" w:rsidRDefault="007E373A" w:rsidP="00F13445">
      <w:pPr>
        <w:ind w:left="720" w:firstLine="0"/>
      </w:pPr>
      <w:r>
        <w:rPr>
          <w:rFonts w:ascii="Times New Roman" w:hAnsi="Times New Roman"/>
        </w:rPr>
        <w:t>Not all love is meant to leave you empty.</w:t>
      </w:r>
    </w:p>
    <w:p w14:paraId="03A558D1" w14:textId="77777777" w:rsidR="007E373A" w:rsidRDefault="007E373A" w:rsidP="00F13445">
      <w:pPr>
        <w:ind w:left="720" w:firstLine="0"/>
      </w:pPr>
      <w:r>
        <w:rPr>
          <w:rFonts w:ascii="Times New Roman" w:hAnsi="Times New Roman"/>
        </w:rPr>
        <w:t>Not all love is meant to be fleeting.</w:t>
      </w:r>
    </w:p>
    <w:p w14:paraId="794CEBB7" w14:textId="77777777" w:rsidR="007E373A" w:rsidRDefault="007E373A" w:rsidP="00F13445">
      <w:pPr>
        <w:ind w:left="720" w:firstLine="0"/>
      </w:pPr>
    </w:p>
    <w:p w14:paraId="16FBC89D" w14:textId="77777777" w:rsidR="007E373A" w:rsidRDefault="007E373A" w:rsidP="00F13445">
      <w:pPr>
        <w:ind w:left="720" w:firstLine="0"/>
      </w:pPr>
      <w:r>
        <w:rPr>
          <w:rFonts w:ascii="Times New Roman" w:hAnsi="Times New Roman"/>
        </w:rPr>
        <w:t>There is love that stays.</w:t>
      </w:r>
    </w:p>
    <w:p w14:paraId="544BEFB3" w14:textId="77777777" w:rsidR="007E373A" w:rsidRDefault="007E373A" w:rsidP="00F13445">
      <w:pPr>
        <w:ind w:left="720" w:firstLine="0"/>
      </w:pPr>
      <w:r>
        <w:rPr>
          <w:rFonts w:ascii="Times New Roman" w:hAnsi="Times New Roman"/>
        </w:rPr>
        <w:t>There is love that chooses you,</w:t>
      </w:r>
    </w:p>
    <w:p w14:paraId="00377681" w14:textId="3BDBDE8F" w:rsidR="007E373A" w:rsidRDefault="007E373A" w:rsidP="00F13445">
      <w:pPr>
        <w:ind w:left="720" w:firstLine="0"/>
      </w:pPr>
      <w:r>
        <w:rPr>
          <w:rFonts w:ascii="Times New Roman" w:hAnsi="Times New Roman"/>
        </w:rPr>
        <w:t>Again and again, without hesitation.</w:t>
      </w:r>
    </w:p>
    <w:p w14:paraId="6AC9E97C" w14:textId="77777777" w:rsidR="007E373A" w:rsidRDefault="007E373A" w:rsidP="00F13445">
      <w:pPr>
        <w:ind w:left="720" w:firstLine="0"/>
      </w:pPr>
    </w:p>
    <w:p w14:paraId="5F0F23D8" w14:textId="77777777" w:rsidR="007E373A" w:rsidRDefault="007E373A" w:rsidP="00F13445">
      <w:pPr>
        <w:ind w:left="720" w:firstLine="0"/>
      </w:pPr>
      <w:r>
        <w:rPr>
          <w:rFonts w:ascii="Times New Roman" w:hAnsi="Times New Roman"/>
        </w:rPr>
        <w:t>And one day, love will not feel like something you have to chase.</w:t>
      </w:r>
    </w:p>
    <w:p w14:paraId="62DF0FFA" w14:textId="77777777" w:rsidR="007E373A" w:rsidRDefault="007E373A" w:rsidP="00F13445">
      <w:pPr>
        <w:ind w:left="720" w:firstLine="0"/>
      </w:pPr>
      <w:r>
        <w:rPr>
          <w:rFonts w:ascii="Times New Roman" w:hAnsi="Times New Roman"/>
        </w:rPr>
        <w:t>It will not feel like uncertainty.</w:t>
      </w:r>
    </w:p>
    <w:p w14:paraId="2274C2FD" w14:textId="77777777" w:rsidR="007E373A" w:rsidRDefault="007E373A" w:rsidP="00F13445">
      <w:pPr>
        <w:ind w:left="720" w:firstLine="0"/>
      </w:pPr>
      <w:r>
        <w:rPr>
          <w:rFonts w:ascii="Times New Roman" w:hAnsi="Times New Roman"/>
        </w:rPr>
        <w:t>It will not feel like a door you are always knocking on,</w:t>
      </w:r>
    </w:p>
    <w:p w14:paraId="74691D3A" w14:textId="7FD30585" w:rsidR="007E373A" w:rsidRDefault="007E373A" w:rsidP="00F13445">
      <w:pPr>
        <w:ind w:left="720" w:firstLine="0"/>
      </w:pPr>
      <w:r>
        <w:rPr>
          <w:rFonts w:ascii="Times New Roman" w:hAnsi="Times New Roman"/>
        </w:rPr>
        <w:t>Waiting for someone to answer.</w:t>
      </w:r>
    </w:p>
    <w:p w14:paraId="7F93388C" w14:textId="77777777" w:rsidR="007E373A" w:rsidRDefault="007E373A" w:rsidP="00F13445">
      <w:pPr>
        <w:ind w:left="720" w:firstLine="0"/>
      </w:pPr>
    </w:p>
    <w:p w14:paraId="4DED4413" w14:textId="77777777" w:rsidR="007E373A" w:rsidRDefault="007E373A" w:rsidP="00F13445">
      <w:pPr>
        <w:ind w:left="720" w:firstLine="0"/>
      </w:pPr>
      <w:r>
        <w:rPr>
          <w:rFonts w:ascii="Times New Roman" w:hAnsi="Times New Roman"/>
        </w:rPr>
        <w:t>It will feel like home.</w:t>
      </w:r>
    </w:p>
    <w:p w14:paraId="2259786D" w14:textId="77777777" w:rsidR="007E373A" w:rsidRDefault="007E373A" w:rsidP="00F13445">
      <w:pPr>
        <w:ind w:left="720" w:firstLine="0"/>
      </w:pPr>
    </w:p>
    <w:p w14:paraId="5D6DBA2C" w14:textId="0CEC7870" w:rsidR="007E373A" w:rsidRDefault="007E373A" w:rsidP="00F13445">
      <w:pPr>
        <w:ind w:left="720" w:firstLine="0"/>
      </w:pPr>
      <w:r>
        <w:rPr>
          <w:rFonts w:ascii="Times New Roman" w:hAnsi="Times New Roman"/>
        </w:rPr>
        <w:t>“I have loved you with an everlasting love; I have drawn you with unfailing kindness.”</w:t>
      </w:r>
    </w:p>
    <w:p w14:paraId="558C1C40" w14:textId="66D51788" w:rsidR="007E373A" w:rsidRDefault="007E373A" w:rsidP="007E373A">
      <w:pPr>
        <w:pStyle w:val="ListParagraph"/>
        <w:numPr>
          <w:ilvl w:val="0"/>
          <w:numId w:val="18"/>
        </w:numPr>
      </w:pPr>
      <w:r>
        <w:rPr>
          <w:rFonts w:ascii="Times New Roman" w:hAnsi="Times New Roman"/>
        </w:rPr>
        <w:t>Jeremiah 31:3</w:t>
      </w:r>
    </w:p>
    <w:p w14:paraId="7B249D29" w14:textId="77777777" w:rsidR="007E373A" w:rsidRDefault="007E373A" w:rsidP="00F13445">
      <w:pPr>
        <w:ind w:left="720" w:firstLine="0"/>
      </w:pPr>
    </w:p>
    <w:p w14:paraId="46AE2CE6" w14:textId="77777777" w:rsidR="007E373A" w:rsidRDefault="007E373A" w:rsidP="00F13445">
      <w:pPr>
        <w:pBdr>
          <w:bottom w:val="single" w:sz="6" w:space="1" w:color="auto"/>
        </w:pBdr>
        <w:ind w:left="720" w:firstLine="0"/>
      </w:pPr>
    </w:p>
    <w:p w14:paraId="69E2751F" w14:textId="77777777" w:rsidR="007E373A" w:rsidRDefault="007E373A" w:rsidP="00F13445">
      <w:pPr>
        <w:ind w:left="720" w:firstLine="0"/>
      </w:pPr>
    </w:p>
    <w:p w14:paraId="15FCCD14" w14:textId="546210AA" w:rsidR="007E373A" w:rsidRDefault="007E373A" w:rsidP="00F13445">
      <w:pPr>
        <w:ind w:left="720" w:firstLine="0"/>
      </w:pPr>
    </w:p>
    <w:p w14:paraId="2731DC57" w14:textId="08AAC88E" w:rsidR="000E4A65" w:rsidRDefault="000E4A65" w:rsidP="00F13445">
      <w:pPr>
        <w:ind w:left="720" w:firstLine="0"/>
        <w:jc w:val="center"/>
      </w:pPr>
      <w:r>
        <w:rPr>
          <w:rFonts w:ascii="Times New Roman" w:hAnsi="Times New Roman"/>
        </w:rPr>
        <w:t>SECTION III: LOVE &amp; LONGING</w:t>
      </w:r>
      <w:r w:rsidR="00770521">
        <w:rPr>
          <w:rFonts w:ascii="Times New Roman" w:hAnsi="Times New Roman"/>
        </w:rPr>
        <w:t xml:space="preserve"> II</w:t>
      </w:r>
    </w:p>
    <w:p w14:paraId="3EDECEB2" w14:textId="77777777" w:rsidR="000E4A65" w:rsidRDefault="000E4A65" w:rsidP="00F13445">
      <w:pPr>
        <w:ind w:left="720" w:firstLine="0"/>
      </w:pPr>
    </w:p>
    <w:p w14:paraId="04AC5B62" w14:textId="77777777" w:rsidR="000E4A65" w:rsidRDefault="000E4A65" w:rsidP="00F13445">
      <w:pPr>
        <w:ind w:left="720" w:firstLine="0"/>
      </w:pPr>
      <w:r>
        <w:rPr>
          <w:rFonts w:ascii="Times New Roman" w:hAnsi="Times New Roman"/>
        </w:rPr>
        <w:t>Page 3 – The Love You Deserve</w:t>
      </w:r>
    </w:p>
    <w:p w14:paraId="633A7479" w14:textId="77777777" w:rsidR="000E4A65" w:rsidRDefault="000E4A65" w:rsidP="00F13445">
      <w:pPr>
        <w:ind w:left="720" w:firstLine="0"/>
      </w:pPr>
    </w:p>
    <w:p w14:paraId="549336CC" w14:textId="77777777" w:rsidR="000E4A65" w:rsidRDefault="000E4A65" w:rsidP="00F13445">
      <w:pPr>
        <w:ind w:left="720" w:firstLine="0"/>
      </w:pPr>
      <w:r>
        <w:rPr>
          <w:rFonts w:ascii="Times New Roman" w:hAnsi="Times New Roman"/>
        </w:rPr>
        <w:t>You do not have to beg for love.</w:t>
      </w:r>
    </w:p>
    <w:p w14:paraId="2EAA1F14" w14:textId="77777777" w:rsidR="000E4A65" w:rsidRDefault="000E4A65" w:rsidP="00F13445">
      <w:pPr>
        <w:ind w:left="720" w:firstLine="0"/>
      </w:pPr>
      <w:r>
        <w:rPr>
          <w:rFonts w:ascii="Times New Roman" w:hAnsi="Times New Roman"/>
        </w:rPr>
        <w:t>You do not have to earn it by becoming smaller,</w:t>
      </w:r>
    </w:p>
    <w:p w14:paraId="4F771C7B" w14:textId="285E3C01" w:rsidR="000E4A65" w:rsidRDefault="000E4A65" w:rsidP="00F13445">
      <w:pPr>
        <w:ind w:left="720" w:firstLine="0"/>
      </w:pPr>
      <w:r>
        <w:rPr>
          <w:rFonts w:ascii="Times New Roman" w:hAnsi="Times New Roman"/>
        </w:rPr>
        <w:t>By making yourself easier to hold,</w:t>
      </w:r>
    </w:p>
    <w:p w14:paraId="278C68D6" w14:textId="617C0213" w:rsidR="000E4A65" w:rsidRDefault="000E4A65" w:rsidP="00F13445">
      <w:pPr>
        <w:ind w:left="720" w:firstLine="0"/>
      </w:pPr>
      <w:r>
        <w:rPr>
          <w:rFonts w:ascii="Times New Roman" w:hAnsi="Times New Roman"/>
        </w:rPr>
        <w:t>By proving that you are worthy of being chosen.</w:t>
      </w:r>
    </w:p>
    <w:p w14:paraId="509E9E87" w14:textId="77777777" w:rsidR="000E4A65" w:rsidRDefault="000E4A65" w:rsidP="00F13445">
      <w:pPr>
        <w:ind w:left="720" w:firstLine="0"/>
      </w:pPr>
    </w:p>
    <w:p w14:paraId="70347124" w14:textId="77777777" w:rsidR="000E4A65" w:rsidRDefault="000E4A65" w:rsidP="00F13445">
      <w:pPr>
        <w:ind w:left="720" w:firstLine="0"/>
      </w:pPr>
      <w:r>
        <w:rPr>
          <w:rFonts w:ascii="Times New Roman" w:hAnsi="Times New Roman"/>
        </w:rPr>
        <w:t>The love you deserve will not make you question yourself.</w:t>
      </w:r>
    </w:p>
    <w:p w14:paraId="26E55296" w14:textId="77777777" w:rsidR="000E4A65" w:rsidRDefault="000E4A65" w:rsidP="00F13445">
      <w:pPr>
        <w:ind w:left="720" w:firstLine="0"/>
      </w:pPr>
      <w:r>
        <w:rPr>
          <w:rFonts w:ascii="Times New Roman" w:hAnsi="Times New Roman"/>
        </w:rPr>
        <w:t>It will not ask you to be less,</w:t>
      </w:r>
    </w:p>
    <w:p w14:paraId="469E1C88" w14:textId="5CD54787" w:rsidR="000E4A65" w:rsidRDefault="000E4A65" w:rsidP="00F13445">
      <w:pPr>
        <w:ind w:left="720" w:firstLine="0"/>
      </w:pPr>
      <w:r>
        <w:rPr>
          <w:rFonts w:ascii="Times New Roman" w:hAnsi="Times New Roman"/>
        </w:rPr>
        <w:t>To shrink, to fold yourself into pieces that no longer resemble who you are.</w:t>
      </w:r>
    </w:p>
    <w:p w14:paraId="3AB977A8" w14:textId="77777777" w:rsidR="000E4A65" w:rsidRDefault="000E4A65" w:rsidP="00F13445">
      <w:pPr>
        <w:ind w:left="720" w:firstLine="0"/>
      </w:pPr>
    </w:p>
    <w:p w14:paraId="7830313C" w14:textId="77777777" w:rsidR="000E4A65" w:rsidRDefault="000E4A65" w:rsidP="00F13445">
      <w:pPr>
        <w:ind w:left="720" w:firstLine="0"/>
      </w:pPr>
      <w:r>
        <w:rPr>
          <w:rFonts w:ascii="Times New Roman" w:hAnsi="Times New Roman"/>
        </w:rPr>
        <w:t>The love you deserve will see you fully—</w:t>
      </w:r>
    </w:p>
    <w:p w14:paraId="6BDDB664" w14:textId="31A02C0D" w:rsidR="000E4A65" w:rsidRDefault="000E4A65" w:rsidP="00F13445">
      <w:pPr>
        <w:ind w:left="720" w:firstLine="0"/>
      </w:pPr>
      <w:r>
        <w:rPr>
          <w:rFonts w:ascii="Times New Roman" w:hAnsi="Times New Roman"/>
        </w:rPr>
        <w:t>Not as a project, not as a temporary feeling,</w:t>
      </w:r>
    </w:p>
    <w:p w14:paraId="33AB143D" w14:textId="299F354D" w:rsidR="000E4A65" w:rsidRDefault="000E4A65" w:rsidP="00F13445">
      <w:pPr>
        <w:ind w:left="720" w:firstLine="0"/>
      </w:pPr>
      <w:r>
        <w:rPr>
          <w:rFonts w:ascii="Times New Roman" w:hAnsi="Times New Roman"/>
        </w:rPr>
        <w:t>But as something sacred, something worth holding with both hands.</w:t>
      </w:r>
    </w:p>
    <w:p w14:paraId="45343004" w14:textId="77777777" w:rsidR="000E4A65" w:rsidRDefault="000E4A65" w:rsidP="00F13445">
      <w:pPr>
        <w:ind w:left="720" w:firstLine="0"/>
      </w:pPr>
    </w:p>
    <w:p w14:paraId="7E22EAB5" w14:textId="411DEEC2" w:rsidR="000E4A65" w:rsidRDefault="000E4A65" w:rsidP="00F13445">
      <w:pPr>
        <w:ind w:left="720" w:firstLine="0"/>
      </w:pPr>
      <w:r>
        <w:rPr>
          <w:rFonts w:ascii="Times New Roman" w:hAnsi="Times New Roman"/>
        </w:rPr>
        <w:t>“Let all that you do be done in love.”</w:t>
      </w:r>
    </w:p>
    <w:p w14:paraId="1C93191E" w14:textId="345D6F5B" w:rsidR="000E4A65" w:rsidRDefault="000E4A65" w:rsidP="000E4A65">
      <w:pPr>
        <w:pStyle w:val="ListParagraph"/>
        <w:numPr>
          <w:ilvl w:val="0"/>
          <w:numId w:val="18"/>
        </w:numPr>
      </w:pPr>
      <w:r>
        <w:rPr>
          <w:rFonts w:ascii="Times New Roman" w:hAnsi="Times New Roman"/>
        </w:rPr>
        <w:t>1 Corinthians 16:14</w:t>
      </w:r>
    </w:p>
    <w:p w14:paraId="52375503" w14:textId="77777777" w:rsidR="000E4A65" w:rsidRDefault="000E4A65" w:rsidP="00F13445">
      <w:pPr>
        <w:ind w:left="720" w:firstLine="0"/>
      </w:pPr>
    </w:p>
    <w:p w14:paraId="2FC52803" w14:textId="77777777" w:rsidR="000E4A65" w:rsidRDefault="000E4A6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399CBF5A" w14:textId="77777777" w:rsidR="000E4A65" w:rsidRDefault="000E4A65" w:rsidP="00F13445">
      <w:pPr>
        <w:ind w:left="720" w:firstLine="0"/>
      </w:pPr>
    </w:p>
    <w:p w14:paraId="4D65A561" w14:textId="77777777" w:rsidR="000E4A65" w:rsidRDefault="000E4A65" w:rsidP="00F13445">
      <w:pPr>
        <w:ind w:left="720" w:firstLine="0"/>
      </w:pPr>
      <w:r>
        <w:rPr>
          <w:rFonts w:ascii="Times New Roman" w:hAnsi="Times New Roman"/>
        </w:rPr>
        <w:t>Dear You,</w:t>
      </w:r>
    </w:p>
    <w:p w14:paraId="4F86513B" w14:textId="77777777" w:rsidR="000E4A65" w:rsidRDefault="000E4A65" w:rsidP="00F13445">
      <w:pPr>
        <w:ind w:left="720" w:firstLine="0"/>
      </w:pPr>
    </w:p>
    <w:p w14:paraId="6EE719D9" w14:textId="77777777" w:rsidR="000E4A65" w:rsidRDefault="000E4A65" w:rsidP="00F13445">
      <w:pPr>
        <w:ind w:left="720" w:firstLine="0"/>
      </w:pPr>
      <w:r>
        <w:rPr>
          <w:rFonts w:ascii="Times New Roman" w:hAnsi="Times New Roman"/>
        </w:rPr>
        <w:t>I hope you know that love is not meant to hurt like this.</w:t>
      </w:r>
    </w:p>
    <w:p w14:paraId="32D79CBC" w14:textId="77777777" w:rsidR="000E4A65" w:rsidRDefault="000E4A65" w:rsidP="00F13445">
      <w:pPr>
        <w:ind w:left="720" w:firstLine="0"/>
      </w:pPr>
      <w:r>
        <w:rPr>
          <w:rFonts w:ascii="Times New Roman" w:hAnsi="Times New Roman"/>
        </w:rPr>
        <w:t>Love is not meant to be uncertainty, a game of proving your worth.</w:t>
      </w:r>
    </w:p>
    <w:p w14:paraId="14A4985D" w14:textId="77777777" w:rsidR="000E4A65" w:rsidRDefault="000E4A65" w:rsidP="00F13445">
      <w:pPr>
        <w:ind w:left="720" w:firstLine="0"/>
      </w:pPr>
    </w:p>
    <w:p w14:paraId="0975E6E1" w14:textId="77777777" w:rsidR="000E4A65" w:rsidRDefault="000E4A65" w:rsidP="00F13445">
      <w:pPr>
        <w:ind w:left="720" w:firstLine="0"/>
      </w:pPr>
      <w:r>
        <w:rPr>
          <w:rFonts w:ascii="Times New Roman" w:hAnsi="Times New Roman"/>
        </w:rPr>
        <w:t>You deserve love that does not ask you to be less so it can be more.</w:t>
      </w:r>
    </w:p>
    <w:p w14:paraId="0B26F6F8" w14:textId="77777777" w:rsidR="000E4A65" w:rsidRDefault="000E4A65" w:rsidP="00F13445">
      <w:pPr>
        <w:ind w:left="720" w:firstLine="0"/>
      </w:pPr>
      <w:r>
        <w:rPr>
          <w:rFonts w:ascii="Times New Roman" w:hAnsi="Times New Roman"/>
        </w:rPr>
        <w:t>You deserve love that stays.</w:t>
      </w:r>
    </w:p>
    <w:p w14:paraId="70DD4888" w14:textId="77777777" w:rsidR="000E4A65" w:rsidRDefault="000E4A65" w:rsidP="00F13445">
      <w:pPr>
        <w:ind w:left="720" w:firstLine="0"/>
      </w:pPr>
      <w:r>
        <w:rPr>
          <w:rFonts w:ascii="Times New Roman" w:hAnsi="Times New Roman"/>
        </w:rPr>
        <w:t>That chooses you in every season, in every version of yourself.</w:t>
      </w:r>
    </w:p>
    <w:p w14:paraId="74346B56" w14:textId="77777777" w:rsidR="000E4A65" w:rsidRDefault="000E4A65" w:rsidP="00F13445">
      <w:pPr>
        <w:ind w:left="720" w:firstLine="0"/>
      </w:pPr>
    </w:p>
    <w:p w14:paraId="1A06ABAB" w14:textId="77777777" w:rsidR="000E4A65" w:rsidRDefault="000E4A65" w:rsidP="00F13445">
      <w:pPr>
        <w:ind w:left="720" w:firstLine="0"/>
      </w:pPr>
      <w:r>
        <w:rPr>
          <w:rFonts w:ascii="Times New Roman" w:hAnsi="Times New Roman"/>
        </w:rPr>
        <w:t>And if love has left you before, if it has made you question your worth,</w:t>
      </w:r>
    </w:p>
    <w:p w14:paraId="0CF4887B" w14:textId="6AB6AEEE" w:rsidR="000E4A65" w:rsidRDefault="000E4A65" w:rsidP="00F13445">
      <w:pPr>
        <w:ind w:left="720" w:firstLine="0"/>
      </w:pPr>
      <w:r>
        <w:rPr>
          <w:rFonts w:ascii="Times New Roman" w:hAnsi="Times New Roman"/>
        </w:rPr>
        <w:t>Please understand—</w:t>
      </w:r>
    </w:p>
    <w:p w14:paraId="1C24837E" w14:textId="2A853E84" w:rsidR="000E4A65" w:rsidRDefault="000E4A65" w:rsidP="00F13445">
      <w:pPr>
        <w:ind w:left="720" w:firstLine="0"/>
      </w:pPr>
      <w:r>
        <w:rPr>
          <w:rFonts w:ascii="Times New Roman" w:hAnsi="Times New Roman"/>
        </w:rPr>
        <w:t>It was never your worth that was lacking.</w:t>
      </w:r>
    </w:p>
    <w:p w14:paraId="3FD54414" w14:textId="77777777" w:rsidR="000E4A65" w:rsidRDefault="000E4A65" w:rsidP="00F13445">
      <w:pPr>
        <w:ind w:left="720" w:firstLine="0"/>
      </w:pPr>
      <w:r>
        <w:rPr>
          <w:rFonts w:ascii="Times New Roman" w:hAnsi="Times New Roman"/>
        </w:rPr>
        <w:t>Only their ability to see it.</w:t>
      </w:r>
    </w:p>
    <w:p w14:paraId="73A17BCB" w14:textId="77777777" w:rsidR="000E4A65" w:rsidRDefault="000E4A65" w:rsidP="00F13445">
      <w:pPr>
        <w:ind w:left="720" w:firstLine="0"/>
      </w:pPr>
    </w:p>
    <w:p w14:paraId="1517145C" w14:textId="7D04DE8B" w:rsidR="000E4A65" w:rsidRDefault="000E4A65" w:rsidP="00F13445">
      <w:pPr>
        <w:ind w:left="720" w:firstLine="0"/>
      </w:pPr>
      <w:r>
        <w:rPr>
          <w:rFonts w:ascii="Times New Roman" w:hAnsi="Times New Roman"/>
        </w:rPr>
        <w:t>“We love because He first loved us.”</w:t>
      </w:r>
    </w:p>
    <w:p w14:paraId="3174B968" w14:textId="3EDA7335" w:rsidR="000E4A65" w:rsidRDefault="000E4A65" w:rsidP="000E4A65">
      <w:pPr>
        <w:pStyle w:val="ListParagraph"/>
        <w:numPr>
          <w:ilvl w:val="0"/>
          <w:numId w:val="18"/>
        </w:numPr>
      </w:pPr>
      <w:r>
        <w:rPr>
          <w:rFonts w:ascii="Times New Roman" w:hAnsi="Times New Roman"/>
        </w:rPr>
        <w:t>1 John 4:19</w:t>
      </w:r>
    </w:p>
    <w:p w14:paraId="65F99628" w14:textId="77777777" w:rsidR="000E4A65" w:rsidRDefault="000E4A65" w:rsidP="00F13445">
      <w:pPr>
        <w:ind w:left="720" w:firstLine="0"/>
      </w:pPr>
    </w:p>
    <w:p w14:paraId="33027265" w14:textId="77777777" w:rsidR="000E4A65" w:rsidRDefault="000E4A6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FEB5BD0" w14:textId="77777777" w:rsidR="000E4A65" w:rsidRDefault="000E4A65" w:rsidP="00F13445">
      <w:pPr>
        <w:ind w:left="720" w:firstLine="0"/>
      </w:pPr>
    </w:p>
    <w:p w14:paraId="032E3393" w14:textId="77777777" w:rsidR="000E4A65" w:rsidRDefault="000E4A65" w:rsidP="00F13445">
      <w:pPr>
        <w:ind w:left="720" w:firstLine="0"/>
      </w:pPr>
      <w:r>
        <w:rPr>
          <w:rFonts w:ascii="Times New Roman" w:hAnsi="Times New Roman"/>
        </w:rPr>
        <w:t>Love is not something you have to fight for.</w:t>
      </w:r>
    </w:p>
    <w:p w14:paraId="1E7D4F5E" w14:textId="77777777" w:rsidR="000E4A65" w:rsidRDefault="000E4A65" w:rsidP="00F13445">
      <w:pPr>
        <w:ind w:left="720" w:firstLine="0"/>
      </w:pPr>
      <w:r>
        <w:rPr>
          <w:rFonts w:ascii="Times New Roman" w:hAnsi="Times New Roman"/>
        </w:rPr>
        <w:t>It is something that will find you, hold you,</w:t>
      </w:r>
    </w:p>
    <w:p w14:paraId="485A8F22" w14:textId="6F9AB781" w:rsidR="000E4A65" w:rsidRDefault="000E4A65" w:rsidP="00F13445">
      <w:pPr>
        <w:ind w:left="720" w:firstLine="0"/>
      </w:pPr>
      <w:r>
        <w:rPr>
          <w:rFonts w:ascii="Times New Roman" w:hAnsi="Times New Roman"/>
        </w:rPr>
        <w:t>Stay when everything else has fallen away.</w:t>
      </w:r>
    </w:p>
    <w:p w14:paraId="5531EEDB" w14:textId="77777777" w:rsidR="000E4A65" w:rsidRDefault="000E4A65" w:rsidP="00F13445">
      <w:pPr>
        <w:ind w:left="720" w:firstLine="0"/>
      </w:pPr>
    </w:p>
    <w:p w14:paraId="77A529C9" w14:textId="77777777" w:rsidR="000E4A65" w:rsidRDefault="000E4A65" w:rsidP="00F13445">
      <w:pPr>
        <w:ind w:left="720" w:firstLine="0"/>
      </w:pPr>
      <w:r>
        <w:rPr>
          <w:rFonts w:ascii="Times New Roman" w:hAnsi="Times New Roman"/>
        </w:rPr>
        <w:t>What is one thing you used to believe about love that you now know isn’t true?</w:t>
      </w:r>
    </w:p>
    <w:p w14:paraId="1641093F" w14:textId="77777777" w:rsidR="000E4A65" w:rsidRDefault="000E4A65" w:rsidP="00F13445">
      <w:pPr>
        <w:ind w:left="720" w:firstLine="0"/>
      </w:pPr>
      <w:r>
        <w:rPr>
          <w:rFonts w:ascii="Times New Roman" w:hAnsi="Times New Roman"/>
        </w:rPr>
        <w:t>What does love look like when it is safe?</w:t>
      </w:r>
    </w:p>
    <w:p w14:paraId="580C67DD" w14:textId="77777777" w:rsidR="000E4A65" w:rsidRDefault="000E4A65" w:rsidP="00F13445">
      <w:pPr>
        <w:ind w:left="720" w:firstLine="0"/>
      </w:pPr>
    </w:p>
    <w:p w14:paraId="6EF9690A" w14:textId="77777777" w:rsidR="000E4A65" w:rsidRDefault="000E4A6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713FAA14" w14:textId="77777777" w:rsidR="000E4A65" w:rsidRDefault="000E4A65" w:rsidP="00F13445">
      <w:pPr>
        <w:ind w:left="720" w:firstLine="0"/>
      </w:pPr>
    </w:p>
    <w:p w14:paraId="326CAE70" w14:textId="77777777" w:rsidR="000E4A65" w:rsidRDefault="000E4A65" w:rsidP="00F13445">
      <w:pPr>
        <w:pBdr>
          <w:bottom w:val="single" w:sz="6" w:space="1" w:color="auto"/>
        </w:pBdr>
        <w:ind w:left="720" w:firstLine="0"/>
      </w:pPr>
    </w:p>
    <w:p w14:paraId="7EBBDBBB" w14:textId="77777777" w:rsidR="000E4A65" w:rsidRDefault="000E4A65" w:rsidP="00F13445">
      <w:pPr>
        <w:ind w:left="720" w:firstLine="0"/>
      </w:pPr>
    </w:p>
    <w:p w14:paraId="07E99956" w14:textId="77777777" w:rsidR="000E4A65" w:rsidRDefault="000E4A65" w:rsidP="00F13445">
      <w:pPr>
        <w:pBdr>
          <w:bottom w:val="single" w:sz="6" w:space="1" w:color="auto"/>
        </w:pBdr>
        <w:ind w:left="720" w:firstLine="0"/>
      </w:pPr>
    </w:p>
    <w:p w14:paraId="12DC861B" w14:textId="77777777" w:rsidR="000E4A65" w:rsidRDefault="000E4A65" w:rsidP="00F13445">
      <w:pPr>
        <w:ind w:left="720" w:firstLine="0"/>
      </w:pPr>
    </w:p>
    <w:p w14:paraId="31117288" w14:textId="77777777" w:rsidR="000E4A65" w:rsidRDefault="000E4A65" w:rsidP="00F13445">
      <w:pPr>
        <w:pBdr>
          <w:bottom w:val="single" w:sz="6" w:space="1" w:color="auto"/>
        </w:pBdr>
        <w:ind w:left="720" w:firstLine="0"/>
      </w:pPr>
    </w:p>
    <w:p w14:paraId="57EA3489" w14:textId="77777777" w:rsidR="000E4A65" w:rsidRDefault="000E4A65" w:rsidP="00F13445">
      <w:pPr>
        <w:ind w:left="720" w:firstLine="0"/>
      </w:pPr>
    </w:p>
    <w:p w14:paraId="4EEE5438" w14:textId="21F021B4" w:rsidR="000E4A65" w:rsidRDefault="000E4A65" w:rsidP="00F13445">
      <w:pPr>
        <w:ind w:left="720" w:firstLine="0"/>
      </w:pPr>
      <w:r>
        <w:rPr>
          <w:rFonts w:ascii="Times New Roman" w:hAnsi="Times New Roman"/>
        </w:rPr>
        <w:t>“And now these three remain: faith, hope, and love. But the greatest of these is love.”</w:t>
      </w:r>
    </w:p>
    <w:p w14:paraId="2821CA20" w14:textId="1449C298" w:rsidR="000E4A65" w:rsidRDefault="000E4A65" w:rsidP="000E4A65">
      <w:pPr>
        <w:pStyle w:val="ListParagraph"/>
        <w:numPr>
          <w:ilvl w:val="0"/>
          <w:numId w:val="18"/>
        </w:numPr>
      </w:pPr>
      <w:r>
        <w:rPr>
          <w:rFonts w:ascii="Times New Roman" w:hAnsi="Times New Roman"/>
        </w:rPr>
        <w:t>1 Corinthians 13:13</w:t>
      </w:r>
    </w:p>
    <w:p w14:paraId="3354090A" w14:textId="77777777" w:rsidR="000E4A65" w:rsidRDefault="000E4A65" w:rsidP="00F13445">
      <w:pPr>
        <w:ind w:left="720" w:firstLine="0"/>
      </w:pPr>
    </w:p>
    <w:p w14:paraId="39EB8F30" w14:textId="77777777" w:rsidR="000E4A65" w:rsidRDefault="000E4A65" w:rsidP="00F13445">
      <w:pPr>
        <w:ind w:left="720" w:firstLine="0"/>
      </w:pPr>
      <w:r>
        <w:rPr>
          <w:rFonts w:ascii="Times New Roman" w:hAnsi="Times New Roman"/>
        </w:rPr>
        <w:t>The love you deserve is already making its way to you.</w:t>
      </w:r>
    </w:p>
    <w:p w14:paraId="1CE0F404" w14:textId="77777777" w:rsidR="000E4A65" w:rsidRDefault="000E4A65" w:rsidP="00F13445">
      <w:pPr>
        <w:ind w:left="720" w:firstLine="0"/>
      </w:pPr>
      <w:r>
        <w:rPr>
          <w:rFonts w:ascii="Times New Roman" w:hAnsi="Times New Roman"/>
        </w:rPr>
        <w:t>And when it arrives, you will not have to question if it is real.</w:t>
      </w:r>
    </w:p>
    <w:p w14:paraId="7CFDED2E" w14:textId="77777777" w:rsidR="000E4A65" w:rsidRDefault="000E4A65" w:rsidP="00F13445">
      <w:pPr>
        <w:ind w:left="720" w:firstLine="0"/>
      </w:pPr>
    </w:p>
    <w:p w14:paraId="321911D9" w14:textId="77777777" w:rsidR="00841727" w:rsidRDefault="00841727" w:rsidP="00F13445">
      <w:pPr>
        <w:ind w:left="720" w:firstLine="0"/>
      </w:pPr>
    </w:p>
    <w:p w14:paraId="3D862F02" w14:textId="77777777" w:rsidR="00841727" w:rsidRDefault="00841727" w:rsidP="00F13445">
      <w:pPr>
        <w:ind w:left="720" w:firstLine="0"/>
      </w:pPr>
    </w:p>
    <w:p w14:paraId="53E012BC" w14:textId="77777777" w:rsidR="00841727" w:rsidRDefault="00841727" w:rsidP="00F13445">
      <w:pPr>
        <w:ind w:left="720" w:firstLine="0"/>
      </w:pPr>
    </w:p>
    <w:p w14:paraId="45380A58" w14:textId="77777777" w:rsidR="00841727" w:rsidRDefault="00841727" w:rsidP="00F13445">
      <w:pPr>
        <w:ind w:left="720" w:firstLine="0"/>
      </w:pPr>
    </w:p>
    <w:p w14:paraId="00D744AD" w14:textId="77777777" w:rsidR="00841727" w:rsidRDefault="00841727" w:rsidP="00F13445">
      <w:pPr>
        <w:ind w:left="720" w:firstLine="0"/>
      </w:pPr>
    </w:p>
    <w:p w14:paraId="0461F99E" w14:textId="77777777" w:rsidR="00841727" w:rsidRDefault="00841727" w:rsidP="00F13445">
      <w:pPr>
        <w:ind w:left="720" w:firstLine="0"/>
      </w:pPr>
    </w:p>
    <w:p w14:paraId="3480F29A" w14:textId="77777777" w:rsidR="000E4A65" w:rsidRDefault="000E4A65" w:rsidP="00F13445">
      <w:pPr>
        <w:pBdr>
          <w:bottom w:val="single" w:sz="6" w:space="1" w:color="auto"/>
        </w:pBdr>
        <w:ind w:left="720" w:firstLine="0"/>
      </w:pPr>
    </w:p>
    <w:p w14:paraId="429F361C" w14:textId="77777777" w:rsidR="000E4A65" w:rsidRDefault="000E4A65" w:rsidP="00F13445">
      <w:pPr>
        <w:ind w:left="720" w:firstLine="0"/>
      </w:pPr>
    </w:p>
    <w:p w14:paraId="105277EE" w14:textId="61C93264" w:rsidR="000E4A65" w:rsidRDefault="000E4A65" w:rsidP="00F13445">
      <w:pPr>
        <w:ind w:left="720" w:firstLine="0"/>
      </w:pPr>
    </w:p>
    <w:p w14:paraId="666619EC" w14:textId="3D7EE507" w:rsidR="00B04DC3" w:rsidRDefault="00B04DC3" w:rsidP="00F13445">
      <w:pPr>
        <w:ind w:left="720" w:firstLine="0"/>
        <w:jc w:val="center"/>
      </w:pPr>
      <w:r>
        <w:rPr>
          <w:rFonts w:ascii="Times New Roman" w:hAnsi="Times New Roman"/>
        </w:rPr>
        <w:lastRenderedPageBreak/>
        <w:t>SECTION III: LOVE &amp; LONGING</w:t>
      </w:r>
      <w:r w:rsidR="00770521">
        <w:rPr>
          <w:rFonts w:ascii="Times New Roman" w:hAnsi="Times New Roman"/>
        </w:rPr>
        <w:t xml:space="preserve"> II</w:t>
      </w:r>
    </w:p>
    <w:p w14:paraId="75FD5616" w14:textId="77777777" w:rsidR="00B04DC3" w:rsidRDefault="00B04DC3" w:rsidP="00F13445">
      <w:pPr>
        <w:ind w:left="720" w:firstLine="0"/>
      </w:pPr>
    </w:p>
    <w:p w14:paraId="12DC84A7" w14:textId="77777777" w:rsidR="00B04DC3" w:rsidRDefault="00B04DC3" w:rsidP="00F13445">
      <w:pPr>
        <w:ind w:left="720" w:firstLine="0"/>
      </w:pPr>
      <w:r>
        <w:rPr>
          <w:rFonts w:ascii="Times New Roman" w:hAnsi="Times New Roman"/>
        </w:rPr>
        <w:t>Page 4 – The Love That Was Never Yours to Keep</w:t>
      </w:r>
    </w:p>
    <w:p w14:paraId="30D9BB7B" w14:textId="77777777" w:rsidR="00B04DC3" w:rsidRDefault="00B04DC3" w:rsidP="00F13445">
      <w:pPr>
        <w:ind w:left="720" w:firstLine="0"/>
      </w:pPr>
    </w:p>
    <w:p w14:paraId="2BFA3C18" w14:textId="77777777" w:rsidR="00B04DC3" w:rsidRDefault="00B04DC3" w:rsidP="00F13445">
      <w:pPr>
        <w:ind w:left="720" w:firstLine="0"/>
      </w:pPr>
      <w:r>
        <w:rPr>
          <w:rFonts w:ascii="Times New Roman" w:hAnsi="Times New Roman"/>
        </w:rPr>
        <w:t>Not everyone you love will love you back.</w:t>
      </w:r>
    </w:p>
    <w:p w14:paraId="39E03977" w14:textId="77777777" w:rsidR="00B04DC3" w:rsidRDefault="00B04DC3" w:rsidP="00F13445">
      <w:pPr>
        <w:ind w:left="720" w:firstLine="0"/>
      </w:pPr>
      <w:r>
        <w:rPr>
          <w:rFonts w:ascii="Times New Roman" w:hAnsi="Times New Roman"/>
        </w:rPr>
        <w:t>Not in the way you hope, not in the way you need.</w:t>
      </w:r>
    </w:p>
    <w:p w14:paraId="6A094E6A" w14:textId="77777777" w:rsidR="00B04DC3" w:rsidRDefault="00B04DC3" w:rsidP="00F13445">
      <w:pPr>
        <w:ind w:left="720" w:firstLine="0"/>
      </w:pPr>
    </w:p>
    <w:p w14:paraId="02121D97" w14:textId="77777777" w:rsidR="00B04DC3" w:rsidRDefault="00B04DC3" w:rsidP="00F13445">
      <w:pPr>
        <w:ind w:left="720" w:firstLine="0"/>
      </w:pPr>
      <w:r>
        <w:rPr>
          <w:rFonts w:ascii="Times New Roman" w:hAnsi="Times New Roman"/>
        </w:rPr>
        <w:t>And that is not a reflection of your worth.</w:t>
      </w:r>
    </w:p>
    <w:p w14:paraId="0C05DE9C" w14:textId="77777777" w:rsidR="00B04DC3" w:rsidRDefault="00B04DC3" w:rsidP="00F13445">
      <w:pPr>
        <w:ind w:left="720" w:firstLine="0"/>
      </w:pPr>
      <w:r>
        <w:rPr>
          <w:rFonts w:ascii="Times New Roman" w:hAnsi="Times New Roman"/>
        </w:rPr>
        <w:t>It is only proof that love cannot be forced into hands</w:t>
      </w:r>
    </w:p>
    <w:p w14:paraId="5839B55A" w14:textId="7BC3F688" w:rsidR="00B04DC3" w:rsidRDefault="00B04DC3" w:rsidP="00F13445">
      <w:pPr>
        <w:ind w:left="720" w:firstLine="0"/>
      </w:pPr>
      <w:r>
        <w:rPr>
          <w:rFonts w:ascii="Times New Roman" w:hAnsi="Times New Roman"/>
        </w:rPr>
        <w:t>That were never meant to hold it.</w:t>
      </w:r>
    </w:p>
    <w:p w14:paraId="38EF34BF" w14:textId="77777777" w:rsidR="00B04DC3" w:rsidRDefault="00B04DC3" w:rsidP="00F13445">
      <w:pPr>
        <w:ind w:left="720" w:firstLine="0"/>
      </w:pPr>
    </w:p>
    <w:p w14:paraId="4BC765FE" w14:textId="77777777" w:rsidR="00B04DC3" w:rsidRDefault="00B04DC3" w:rsidP="00F13445">
      <w:pPr>
        <w:ind w:left="720" w:firstLine="0"/>
      </w:pPr>
      <w:r>
        <w:rPr>
          <w:rFonts w:ascii="Times New Roman" w:hAnsi="Times New Roman"/>
        </w:rPr>
        <w:t>But I know—</w:t>
      </w:r>
    </w:p>
    <w:p w14:paraId="3BA09C9D" w14:textId="4EF0AC50" w:rsidR="00B04DC3" w:rsidRDefault="00B04DC3" w:rsidP="00F13445">
      <w:pPr>
        <w:ind w:left="720" w:firstLine="0"/>
      </w:pPr>
      <w:r>
        <w:rPr>
          <w:rFonts w:ascii="Times New Roman" w:hAnsi="Times New Roman"/>
        </w:rPr>
        <w:t>It still hurts.</w:t>
      </w:r>
    </w:p>
    <w:p w14:paraId="1BA4F69F" w14:textId="77777777" w:rsidR="00B04DC3" w:rsidRDefault="00B04DC3" w:rsidP="00F13445">
      <w:pPr>
        <w:ind w:left="720" w:firstLine="0"/>
      </w:pPr>
    </w:p>
    <w:p w14:paraId="22960575" w14:textId="77777777" w:rsidR="00B04DC3" w:rsidRDefault="00B04DC3" w:rsidP="00F13445">
      <w:pPr>
        <w:ind w:left="720" w:firstLine="0"/>
      </w:pPr>
      <w:r>
        <w:rPr>
          <w:rFonts w:ascii="Times New Roman" w:hAnsi="Times New Roman"/>
        </w:rPr>
        <w:t>It hurts to love someone who does not see you the way you see them.</w:t>
      </w:r>
    </w:p>
    <w:p w14:paraId="705C2F38" w14:textId="77777777" w:rsidR="00B04DC3" w:rsidRDefault="00B04DC3" w:rsidP="00F13445">
      <w:pPr>
        <w:ind w:left="720" w:firstLine="0"/>
      </w:pPr>
      <w:r>
        <w:rPr>
          <w:rFonts w:ascii="Times New Roman" w:hAnsi="Times New Roman"/>
        </w:rPr>
        <w:t>To pour yourself into someone who only takes.</w:t>
      </w:r>
    </w:p>
    <w:p w14:paraId="1B8C6FC2" w14:textId="77777777" w:rsidR="00B04DC3" w:rsidRDefault="00B04DC3" w:rsidP="00F13445">
      <w:pPr>
        <w:ind w:left="720" w:firstLine="0"/>
      </w:pPr>
      <w:r>
        <w:rPr>
          <w:rFonts w:ascii="Times New Roman" w:hAnsi="Times New Roman"/>
        </w:rPr>
        <w:t>To wonder if you could have been more,</w:t>
      </w:r>
    </w:p>
    <w:p w14:paraId="75A8150E" w14:textId="1F56EBD4" w:rsidR="00B04DC3" w:rsidRDefault="00B04DC3" w:rsidP="00F13445">
      <w:pPr>
        <w:ind w:left="720" w:firstLine="0"/>
      </w:pPr>
      <w:r>
        <w:rPr>
          <w:rFonts w:ascii="Times New Roman" w:hAnsi="Times New Roman"/>
        </w:rPr>
        <w:t>If you could have been better,</w:t>
      </w:r>
    </w:p>
    <w:p w14:paraId="4C3CA109" w14:textId="309B3C87" w:rsidR="00B04DC3" w:rsidRDefault="00B04DC3" w:rsidP="00F13445">
      <w:pPr>
        <w:ind w:left="720" w:firstLine="0"/>
      </w:pPr>
      <w:r>
        <w:rPr>
          <w:rFonts w:ascii="Times New Roman" w:hAnsi="Times New Roman"/>
        </w:rPr>
        <w:t>If you could have been enough to make them stay.</w:t>
      </w:r>
    </w:p>
    <w:p w14:paraId="4CFAC649" w14:textId="77777777" w:rsidR="00B04DC3" w:rsidRDefault="00B04DC3" w:rsidP="00F13445">
      <w:pPr>
        <w:ind w:left="720" w:firstLine="0"/>
      </w:pPr>
    </w:p>
    <w:p w14:paraId="4B95CD90" w14:textId="77777777" w:rsidR="00B04DC3" w:rsidRDefault="00B04DC3" w:rsidP="00F13445">
      <w:pPr>
        <w:ind w:left="720" w:firstLine="0"/>
      </w:pPr>
      <w:r>
        <w:rPr>
          <w:rFonts w:ascii="Times New Roman" w:hAnsi="Times New Roman"/>
        </w:rPr>
        <w:t>But listen—</w:t>
      </w:r>
    </w:p>
    <w:p w14:paraId="4CFBEE7E" w14:textId="77777777" w:rsidR="00B04DC3" w:rsidRDefault="00B04DC3" w:rsidP="00F13445">
      <w:pPr>
        <w:ind w:left="720" w:firstLine="0"/>
      </w:pPr>
      <w:r>
        <w:rPr>
          <w:rFonts w:ascii="Times New Roman" w:hAnsi="Times New Roman"/>
        </w:rPr>
        <w:t>Love that is real will never make you beg for it.</w:t>
      </w:r>
    </w:p>
    <w:p w14:paraId="77F9482A" w14:textId="77777777" w:rsidR="00B04DC3" w:rsidRDefault="00B04DC3" w:rsidP="00F13445">
      <w:pPr>
        <w:ind w:left="720" w:firstLine="0"/>
      </w:pPr>
      <w:r>
        <w:rPr>
          <w:rFonts w:ascii="Times New Roman" w:hAnsi="Times New Roman"/>
        </w:rPr>
        <w:t>Love that is meant for you will not make you feel like a question,</w:t>
      </w:r>
    </w:p>
    <w:p w14:paraId="31525EC8" w14:textId="648D7B7C" w:rsidR="00B04DC3" w:rsidRDefault="00B04DC3" w:rsidP="00F13445">
      <w:pPr>
        <w:ind w:left="720" w:firstLine="0"/>
      </w:pPr>
      <w:r>
        <w:rPr>
          <w:rFonts w:ascii="Times New Roman" w:hAnsi="Times New Roman"/>
        </w:rPr>
        <w:t>Like an afterthought,</w:t>
      </w:r>
    </w:p>
    <w:p w14:paraId="400AEB4F" w14:textId="4D874B7B" w:rsidR="00B04DC3" w:rsidRDefault="00B04DC3" w:rsidP="00F13445">
      <w:pPr>
        <w:ind w:left="720" w:firstLine="0"/>
      </w:pPr>
      <w:r>
        <w:rPr>
          <w:rFonts w:ascii="Times New Roman" w:hAnsi="Times New Roman"/>
        </w:rPr>
        <w:lastRenderedPageBreak/>
        <w:t>Like something to be chosen only when it is convenient.</w:t>
      </w:r>
    </w:p>
    <w:p w14:paraId="7DF20891" w14:textId="77777777" w:rsidR="00B04DC3" w:rsidRDefault="00B04DC3" w:rsidP="00F13445">
      <w:pPr>
        <w:ind w:left="720" w:firstLine="0"/>
      </w:pPr>
    </w:p>
    <w:p w14:paraId="493F9ED5" w14:textId="39A70DF0" w:rsidR="00B04DC3" w:rsidRDefault="00B04DC3" w:rsidP="00F13445">
      <w:pPr>
        <w:ind w:left="720" w:firstLine="0"/>
      </w:pPr>
      <w:r>
        <w:rPr>
          <w:rFonts w:ascii="Times New Roman" w:hAnsi="Times New Roman"/>
        </w:rPr>
        <w:t>“Do not arouse or awaken love until it so desires.”</w:t>
      </w:r>
    </w:p>
    <w:p w14:paraId="28BD2A78" w14:textId="58CE7AE4" w:rsidR="00B04DC3" w:rsidRDefault="00B04DC3" w:rsidP="00B04DC3">
      <w:pPr>
        <w:pStyle w:val="ListParagraph"/>
        <w:numPr>
          <w:ilvl w:val="0"/>
          <w:numId w:val="18"/>
        </w:numPr>
      </w:pPr>
      <w:r>
        <w:rPr>
          <w:rFonts w:ascii="Times New Roman" w:hAnsi="Times New Roman"/>
        </w:rPr>
        <w:t>Song of Solomon 8:4</w:t>
      </w:r>
    </w:p>
    <w:p w14:paraId="7C13164E" w14:textId="77777777" w:rsidR="00B04DC3" w:rsidRDefault="00B04DC3" w:rsidP="00F13445">
      <w:pPr>
        <w:ind w:left="720" w:firstLine="0"/>
      </w:pPr>
    </w:p>
    <w:p w14:paraId="034BB0F1" w14:textId="77777777" w:rsidR="00B04DC3" w:rsidRDefault="00B04DC3"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09CFB1BF" w14:textId="77777777" w:rsidR="00B04DC3" w:rsidRDefault="00B04DC3" w:rsidP="00F13445">
      <w:pPr>
        <w:ind w:left="720" w:firstLine="0"/>
      </w:pPr>
    </w:p>
    <w:p w14:paraId="7FE29599" w14:textId="77777777" w:rsidR="00B04DC3" w:rsidRDefault="00B04DC3" w:rsidP="00F13445">
      <w:pPr>
        <w:ind w:left="720" w:firstLine="0"/>
      </w:pPr>
      <w:r>
        <w:rPr>
          <w:rFonts w:ascii="Times New Roman" w:hAnsi="Times New Roman"/>
        </w:rPr>
        <w:t>Dear You,</w:t>
      </w:r>
    </w:p>
    <w:p w14:paraId="3291FBAB" w14:textId="77777777" w:rsidR="00B04DC3" w:rsidRDefault="00B04DC3" w:rsidP="00F13445">
      <w:pPr>
        <w:ind w:left="720" w:firstLine="0"/>
      </w:pPr>
    </w:p>
    <w:p w14:paraId="2570ABCF" w14:textId="77777777" w:rsidR="00B04DC3" w:rsidRDefault="00B04DC3" w:rsidP="00F13445">
      <w:pPr>
        <w:ind w:left="720" w:firstLine="0"/>
      </w:pPr>
      <w:r>
        <w:rPr>
          <w:rFonts w:ascii="Times New Roman" w:hAnsi="Times New Roman"/>
        </w:rPr>
        <w:t>I need you to hear this:</w:t>
      </w:r>
    </w:p>
    <w:p w14:paraId="6E7BF21F" w14:textId="77777777" w:rsidR="00B04DC3" w:rsidRDefault="00B04DC3" w:rsidP="00F13445">
      <w:pPr>
        <w:ind w:left="720" w:firstLine="0"/>
      </w:pPr>
      <w:r>
        <w:rPr>
          <w:rFonts w:ascii="Times New Roman" w:hAnsi="Times New Roman"/>
        </w:rPr>
        <w:t>Walking away from someone who does not love you</w:t>
      </w:r>
    </w:p>
    <w:p w14:paraId="24048BDF" w14:textId="1A19E1C3" w:rsidR="00B04DC3" w:rsidRDefault="00B04DC3" w:rsidP="00F13445">
      <w:pPr>
        <w:ind w:left="720" w:firstLine="0"/>
      </w:pPr>
      <w:r>
        <w:rPr>
          <w:rFonts w:ascii="Times New Roman" w:hAnsi="Times New Roman"/>
        </w:rPr>
        <w:t>Is an act of self-love.</w:t>
      </w:r>
    </w:p>
    <w:p w14:paraId="5D76A02F" w14:textId="77777777" w:rsidR="00B04DC3" w:rsidRDefault="00B04DC3" w:rsidP="00F13445">
      <w:pPr>
        <w:ind w:left="720" w:firstLine="0"/>
      </w:pPr>
    </w:p>
    <w:p w14:paraId="2AEC116E" w14:textId="77777777" w:rsidR="00B04DC3" w:rsidRDefault="00B04DC3" w:rsidP="00F13445">
      <w:pPr>
        <w:ind w:left="720" w:firstLine="0"/>
      </w:pPr>
      <w:r>
        <w:rPr>
          <w:rFonts w:ascii="Times New Roman" w:hAnsi="Times New Roman"/>
        </w:rPr>
        <w:t>You are not selfish for wanting to be chosen.</w:t>
      </w:r>
    </w:p>
    <w:p w14:paraId="3D656115" w14:textId="77777777" w:rsidR="00B04DC3" w:rsidRDefault="00B04DC3" w:rsidP="00F13445">
      <w:pPr>
        <w:ind w:left="720" w:firstLine="0"/>
      </w:pPr>
      <w:r>
        <w:rPr>
          <w:rFonts w:ascii="Times New Roman" w:hAnsi="Times New Roman"/>
        </w:rPr>
        <w:t>You are not unworthy because they could not see your worth.</w:t>
      </w:r>
    </w:p>
    <w:p w14:paraId="754A3E57" w14:textId="77777777" w:rsidR="00B04DC3" w:rsidRDefault="00B04DC3" w:rsidP="00F13445">
      <w:pPr>
        <w:ind w:left="720" w:firstLine="0"/>
      </w:pPr>
      <w:r>
        <w:rPr>
          <w:rFonts w:ascii="Times New Roman" w:hAnsi="Times New Roman"/>
        </w:rPr>
        <w:t>You are not unlovable just because someone failed to love you well.</w:t>
      </w:r>
    </w:p>
    <w:p w14:paraId="3C467608" w14:textId="77777777" w:rsidR="00B04DC3" w:rsidRDefault="00B04DC3" w:rsidP="00F13445">
      <w:pPr>
        <w:ind w:left="720" w:firstLine="0"/>
      </w:pPr>
    </w:p>
    <w:p w14:paraId="762AF66E" w14:textId="77777777" w:rsidR="00B04DC3" w:rsidRDefault="00B04DC3" w:rsidP="00F13445">
      <w:pPr>
        <w:ind w:left="720" w:firstLine="0"/>
      </w:pPr>
      <w:r>
        <w:rPr>
          <w:rFonts w:ascii="Times New Roman" w:hAnsi="Times New Roman"/>
        </w:rPr>
        <w:t>Love starts here.</w:t>
      </w:r>
    </w:p>
    <w:p w14:paraId="693CDEE2" w14:textId="77777777" w:rsidR="00B04DC3" w:rsidRDefault="00B04DC3" w:rsidP="00F13445">
      <w:pPr>
        <w:ind w:left="720" w:firstLine="0"/>
      </w:pPr>
      <w:r>
        <w:rPr>
          <w:rFonts w:ascii="Times New Roman" w:hAnsi="Times New Roman"/>
        </w:rPr>
        <w:t>In the way you speak to yourself.</w:t>
      </w:r>
    </w:p>
    <w:p w14:paraId="5F3F66EE" w14:textId="77777777" w:rsidR="00B04DC3" w:rsidRDefault="00B04DC3" w:rsidP="00F13445">
      <w:pPr>
        <w:ind w:left="720" w:firstLine="0"/>
      </w:pPr>
      <w:r>
        <w:rPr>
          <w:rFonts w:ascii="Times New Roman" w:hAnsi="Times New Roman"/>
        </w:rPr>
        <w:t>In the way you stop chasing people who would never run for you.</w:t>
      </w:r>
    </w:p>
    <w:p w14:paraId="1E5CA8B5" w14:textId="77777777" w:rsidR="00B04DC3" w:rsidRDefault="00B04DC3" w:rsidP="00F13445">
      <w:pPr>
        <w:ind w:left="720" w:firstLine="0"/>
      </w:pPr>
      <w:r>
        <w:rPr>
          <w:rFonts w:ascii="Times New Roman" w:hAnsi="Times New Roman"/>
        </w:rPr>
        <w:t>In the way you trust that what is meant for you</w:t>
      </w:r>
    </w:p>
    <w:p w14:paraId="63C0DEF9" w14:textId="2C096BBE" w:rsidR="00B04DC3" w:rsidRDefault="00B04DC3" w:rsidP="00F13445">
      <w:pPr>
        <w:ind w:left="720" w:firstLine="0"/>
      </w:pPr>
      <w:r>
        <w:rPr>
          <w:rFonts w:ascii="Times New Roman" w:hAnsi="Times New Roman"/>
        </w:rPr>
        <w:t>Will always find its way to you.</w:t>
      </w:r>
    </w:p>
    <w:p w14:paraId="7936F1A3" w14:textId="77777777" w:rsidR="00B04DC3" w:rsidRDefault="00B04DC3" w:rsidP="00F13445">
      <w:pPr>
        <w:ind w:left="720" w:firstLine="0"/>
      </w:pPr>
    </w:p>
    <w:p w14:paraId="4BE0EBBB" w14:textId="5CBF8F6C" w:rsidR="00B04DC3" w:rsidRDefault="00B04DC3" w:rsidP="00F13445">
      <w:pPr>
        <w:ind w:left="720" w:firstLine="0"/>
      </w:pPr>
      <w:r>
        <w:rPr>
          <w:rFonts w:ascii="Times New Roman" w:hAnsi="Times New Roman"/>
        </w:rPr>
        <w:t>“The Lord is good to those whose hope is in Him, to the one who seeks Him.”</w:t>
      </w:r>
    </w:p>
    <w:p w14:paraId="0EC045F8" w14:textId="3BEE15A0" w:rsidR="00B04DC3" w:rsidRDefault="00B04DC3" w:rsidP="00B04DC3">
      <w:pPr>
        <w:pStyle w:val="ListParagraph"/>
        <w:numPr>
          <w:ilvl w:val="0"/>
          <w:numId w:val="18"/>
        </w:numPr>
      </w:pPr>
      <w:r>
        <w:rPr>
          <w:rFonts w:ascii="Times New Roman" w:hAnsi="Times New Roman"/>
        </w:rPr>
        <w:lastRenderedPageBreak/>
        <w:t>Lamentations 3:25</w:t>
      </w:r>
    </w:p>
    <w:p w14:paraId="0148F731" w14:textId="77777777" w:rsidR="00B04DC3" w:rsidRDefault="00B04DC3" w:rsidP="00F13445">
      <w:pPr>
        <w:ind w:left="720" w:firstLine="0"/>
      </w:pPr>
    </w:p>
    <w:p w14:paraId="673FB9D6" w14:textId="77777777" w:rsidR="00B04DC3" w:rsidRDefault="00B04DC3"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12C938F0" w14:textId="77777777" w:rsidR="00B04DC3" w:rsidRDefault="00B04DC3" w:rsidP="00F13445">
      <w:pPr>
        <w:ind w:left="720" w:firstLine="0"/>
      </w:pPr>
    </w:p>
    <w:p w14:paraId="4C9A073C" w14:textId="77777777" w:rsidR="00B04DC3" w:rsidRDefault="00B04DC3" w:rsidP="00F13445">
      <w:pPr>
        <w:ind w:left="720" w:firstLine="0"/>
      </w:pPr>
      <w:r>
        <w:rPr>
          <w:rFonts w:ascii="Times New Roman" w:hAnsi="Times New Roman"/>
        </w:rPr>
        <w:t>What if love is not something to chase?</w:t>
      </w:r>
    </w:p>
    <w:p w14:paraId="4C145D8A" w14:textId="77777777" w:rsidR="00B04DC3" w:rsidRDefault="00B04DC3" w:rsidP="00F13445">
      <w:pPr>
        <w:ind w:left="720" w:firstLine="0"/>
      </w:pPr>
      <w:r>
        <w:rPr>
          <w:rFonts w:ascii="Times New Roman" w:hAnsi="Times New Roman"/>
        </w:rPr>
        <w:t>What if love is something that meets you where you are,</w:t>
      </w:r>
    </w:p>
    <w:p w14:paraId="445561AE" w14:textId="46F2FEE5" w:rsidR="00B04DC3" w:rsidRDefault="00B04DC3" w:rsidP="00F13445">
      <w:pPr>
        <w:ind w:left="720" w:firstLine="0"/>
      </w:pPr>
      <w:r>
        <w:rPr>
          <w:rFonts w:ascii="Times New Roman" w:hAnsi="Times New Roman"/>
        </w:rPr>
        <w:t>When you are ready to receive it?</w:t>
      </w:r>
    </w:p>
    <w:p w14:paraId="1A91354B" w14:textId="77777777" w:rsidR="00B04DC3" w:rsidRDefault="00B04DC3" w:rsidP="00F13445">
      <w:pPr>
        <w:ind w:left="720" w:firstLine="0"/>
      </w:pPr>
    </w:p>
    <w:p w14:paraId="4FB632FF" w14:textId="77777777" w:rsidR="00B04DC3" w:rsidRDefault="00B04DC3" w:rsidP="00F13445">
      <w:pPr>
        <w:ind w:left="720" w:firstLine="0"/>
      </w:pPr>
      <w:r>
        <w:rPr>
          <w:rFonts w:ascii="Times New Roman" w:hAnsi="Times New Roman"/>
        </w:rPr>
        <w:t>What is one thing you have been holding onto</w:t>
      </w:r>
    </w:p>
    <w:p w14:paraId="1BCF35AF" w14:textId="194F2128" w:rsidR="00B04DC3" w:rsidRDefault="00B04DC3" w:rsidP="00F13445">
      <w:pPr>
        <w:ind w:left="720" w:firstLine="0"/>
      </w:pPr>
      <w:r>
        <w:rPr>
          <w:rFonts w:ascii="Times New Roman" w:hAnsi="Times New Roman"/>
        </w:rPr>
        <w:t>That you need to set free?</w:t>
      </w:r>
    </w:p>
    <w:p w14:paraId="774B3444" w14:textId="77777777" w:rsidR="00B04DC3" w:rsidRDefault="00B04DC3" w:rsidP="00F13445">
      <w:pPr>
        <w:ind w:left="720" w:firstLine="0"/>
      </w:pPr>
    </w:p>
    <w:p w14:paraId="1B210FAA" w14:textId="77777777" w:rsidR="00B04DC3" w:rsidRDefault="00B04DC3"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5E62A314" w14:textId="77777777" w:rsidR="00B04DC3" w:rsidRDefault="00B04DC3" w:rsidP="00F13445">
      <w:pPr>
        <w:ind w:left="720" w:firstLine="0"/>
      </w:pPr>
    </w:p>
    <w:p w14:paraId="09172A8F" w14:textId="77777777" w:rsidR="00B04DC3" w:rsidRDefault="00B04DC3" w:rsidP="00F13445">
      <w:pPr>
        <w:pBdr>
          <w:bottom w:val="single" w:sz="6" w:space="1" w:color="auto"/>
        </w:pBdr>
        <w:ind w:left="720" w:firstLine="0"/>
      </w:pPr>
    </w:p>
    <w:p w14:paraId="1A11247B" w14:textId="77777777" w:rsidR="00B04DC3" w:rsidRDefault="00B04DC3" w:rsidP="00F13445">
      <w:pPr>
        <w:ind w:left="720" w:firstLine="0"/>
      </w:pPr>
    </w:p>
    <w:p w14:paraId="1EB13BB5" w14:textId="77777777" w:rsidR="00B04DC3" w:rsidRDefault="00B04DC3" w:rsidP="00F13445">
      <w:pPr>
        <w:pBdr>
          <w:bottom w:val="single" w:sz="6" w:space="1" w:color="auto"/>
        </w:pBdr>
        <w:ind w:left="720" w:firstLine="0"/>
      </w:pPr>
    </w:p>
    <w:p w14:paraId="59E5F3F9" w14:textId="77777777" w:rsidR="00B04DC3" w:rsidRDefault="00B04DC3" w:rsidP="00F13445">
      <w:pPr>
        <w:ind w:left="720" w:firstLine="0"/>
      </w:pPr>
    </w:p>
    <w:p w14:paraId="65CD8167" w14:textId="77777777" w:rsidR="00B04DC3" w:rsidRDefault="00B04DC3" w:rsidP="00F13445">
      <w:pPr>
        <w:pBdr>
          <w:bottom w:val="single" w:sz="6" w:space="1" w:color="auto"/>
        </w:pBdr>
        <w:ind w:left="720" w:firstLine="0"/>
      </w:pPr>
    </w:p>
    <w:p w14:paraId="119E8C0B" w14:textId="77777777" w:rsidR="00B04DC3" w:rsidRDefault="00B04DC3" w:rsidP="00F13445">
      <w:pPr>
        <w:ind w:left="720" w:firstLine="0"/>
      </w:pPr>
    </w:p>
    <w:p w14:paraId="0A6F2DAF" w14:textId="3332FABC" w:rsidR="00B04DC3" w:rsidRDefault="00B04DC3" w:rsidP="00F13445">
      <w:pPr>
        <w:ind w:left="720" w:firstLine="0"/>
      </w:pPr>
      <w:r>
        <w:rPr>
          <w:rFonts w:ascii="Times New Roman" w:hAnsi="Times New Roman"/>
        </w:rPr>
        <w:t>“He has made everything beautiful in its time.”</w:t>
      </w:r>
    </w:p>
    <w:p w14:paraId="66384214" w14:textId="45C9BD29" w:rsidR="00B04DC3" w:rsidRDefault="00B04DC3" w:rsidP="00B04DC3">
      <w:pPr>
        <w:pStyle w:val="ListParagraph"/>
        <w:numPr>
          <w:ilvl w:val="0"/>
          <w:numId w:val="18"/>
        </w:numPr>
      </w:pPr>
      <w:r>
        <w:rPr>
          <w:rFonts w:ascii="Times New Roman" w:hAnsi="Times New Roman"/>
        </w:rPr>
        <w:t>Ecclesiastes 3:11</w:t>
      </w:r>
    </w:p>
    <w:p w14:paraId="174BD940" w14:textId="77777777" w:rsidR="00B04DC3" w:rsidRDefault="00B04DC3" w:rsidP="00F13445">
      <w:pPr>
        <w:ind w:left="720" w:firstLine="0"/>
      </w:pPr>
    </w:p>
    <w:p w14:paraId="53DA39E0" w14:textId="77777777" w:rsidR="00B04DC3" w:rsidRDefault="00B04DC3" w:rsidP="00F13445">
      <w:pPr>
        <w:ind w:left="720" w:firstLine="0"/>
      </w:pPr>
      <w:r>
        <w:rPr>
          <w:rFonts w:ascii="Times New Roman" w:hAnsi="Times New Roman"/>
        </w:rPr>
        <w:t>Let love take its time.</w:t>
      </w:r>
    </w:p>
    <w:p w14:paraId="75EB271B" w14:textId="77777777" w:rsidR="00B04DC3" w:rsidRDefault="00B04DC3" w:rsidP="00F13445">
      <w:pPr>
        <w:ind w:left="720" w:firstLine="0"/>
      </w:pPr>
      <w:r>
        <w:rPr>
          <w:rFonts w:ascii="Times New Roman" w:hAnsi="Times New Roman"/>
        </w:rPr>
        <w:t>Let love arrive the way it was always meant to.</w:t>
      </w:r>
    </w:p>
    <w:p w14:paraId="594823C1" w14:textId="77777777" w:rsidR="00B04DC3" w:rsidRDefault="00B04DC3" w:rsidP="00F13445">
      <w:pPr>
        <w:ind w:left="720" w:firstLine="0"/>
      </w:pPr>
      <w:r>
        <w:rPr>
          <w:rFonts w:ascii="Times New Roman" w:hAnsi="Times New Roman"/>
        </w:rPr>
        <w:lastRenderedPageBreak/>
        <w:t>And when it does, you will not have to question if it is real.</w:t>
      </w:r>
    </w:p>
    <w:p w14:paraId="3F908126" w14:textId="77777777" w:rsidR="00B04DC3" w:rsidRDefault="00B04DC3" w:rsidP="00F13445">
      <w:pPr>
        <w:ind w:left="720" w:firstLine="0"/>
      </w:pPr>
    </w:p>
    <w:p w14:paraId="25B76712" w14:textId="77777777" w:rsidR="00B04DC3" w:rsidRDefault="00B04DC3" w:rsidP="00F13445">
      <w:pPr>
        <w:pBdr>
          <w:bottom w:val="single" w:sz="6" w:space="1" w:color="auto"/>
        </w:pBdr>
        <w:ind w:left="720" w:firstLine="0"/>
      </w:pPr>
    </w:p>
    <w:p w14:paraId="1247783C" w14:textId="77777777" w:rsidR="00B047F7" w:rsidRDefault="00B047F7" w:rsidP="00F13445">
      <w:pPr>
        <w:pBdr>
          <w:bottom w:val="single" w:sz="6" w:space="1" w:color="auto"/>
        </w:pBdr>
        <w:ind w:left="720" w:firstLine="0"/>
      </w:pPr>
    </w:p>
    <w:p w14:paraId="50FF2813" w14:textId="77777777" w:rsidR="00B047F7" w:rsidRDefault="00B047F7" w:rsidP="00F13445">
      <w:pPr>
        <w:pBdr>
          <w:bottom w:val="single" w:sz="6" w:space="1" w:color="auto"/>
        </w:pBdr>
        <w:ind w:left="720" w:firstLine="0"/>
      </w:pPr>
    </w:p>
    <w:p w14:paraId="15247CD4" w14:textId="77777777" w:rsidR="00B047F7" w:rsidRDefault="00B047F7" w:rsidP="00F13445">
      <w:pPr>
        <w:pBdr>
          <w:bottom w:val="single" w:sz="6" w:space="1" w:color="auto"/>
        </w:pBdr>
        <w:ind w:left="720" w:firstLine="0"/>
      </w:pPr>
    </w:p>
    <w:p w14:paraId="21D5811C" w14:textId="77777777" w:rsidR="00B047F7" w:rsidRDefault="00B047F7" w:rsidP="00F13445">
      <w:pPr>
        <w:pBdr>
          <w:bottom w:val="single" w:sz="6" w:space="1" w:color="auto"/>
        </w:pBdr>
        <w:ind w:left="720" w:firstLine="0"/>
      </w:pPr>
    </w:p>
    <w:p w14:paraId="66509BFF" w14:textId="77777777" w:rsidR="00B047F7" w:rsidRDefault="00B047F7" w:rsidP="00F13445">
      <w:pPr>
        <w:pBdr>
          <w:bottom w:val="single" w:sz="6" w:space="1" w:color="auto"/>
        </w:pBdr>
        <w:ind w:left="720" w:firstLine="0"/>
      </w:pPr>
    </w:p>
    <w:p w14:paraId="0E8AF412" w14:textId="77777777" w:rsidR="00B047F7" w:rsidRDefault="00B047F7" w:rsidP="00F13445">
      <w:pPr>
        <w:pBdr>
          <w:bottom w:val="single" w:sz="6" w:space="1" w:color="auto"/>
        </w:pBdr>
        <w:ind w:left="720" w:firstLine="0"/>
      </w:pPr>
    </w:p>
    <w:p w14:paraId="495706F9" w14:textId="77777777" w:rsidR="00B047F7" w:rsidRDefault="00B047F7" w:rsidP="00F13445">
      <w:pPr>
        <w:pBdr>
          <w:bottom w:val="single" w:sz="6" w:space="1" w:color="auto"/>
        </w:pBdr>
        <w:ind w:left="720" w:firstLine="0"/>
      </w:pPr>
    </w:p>
    <w:p w14:paraId="3F06F97F" w14:textId="77777777" w:rsidR="00B047F7" w:rsidRDefault="00B047F7" w:rsidP="00F13445">
      <w:pPr>
        <w:pBdr>
          <w:bottom w:val="single" w:sz="6" w:space="1" w:color="auto"/>
        </w:pBdr>
        <w:ind w:left="720" w:firstLine="0"/>
      </w:pPr>
    </w:p>
    <w:p w14:paraId="17E9441C" w14:textId="77777777" w:rsidR="00B047F7" w:rsidRDefault="00B047F7" w:rsidP="00F13445">
      <w:pPr>
        <w:pBdr>
          <w:bottom w:val="single" w:sz="6" w:space="1" w:color="auto"/>
        </w:pBdr>
        <w:ind w:left="720" w:firstLine="0"/>
      </w:pPr>
    </w:p>
    <w:p w14:paraId="2F02800D" w14:textId="77777777" w:rsidR="00B047F7" w:rsidRDefault="00B047F7" w:rsidP="00F13445">
      <w:pPr>
        <w:pBdr>
          <w:bottom w:val="single" w:sz="6" w:space="1" w:color="auto"/>
        </w:pBdr>
        <w:ind w:left="720" w:firstLine="0"/>
      </w:pPr>
    </w:p>
    <w:p w14:paraId="614718BE" w14:textId="77777777" w:rsidR="00B047F7" w:rsidRDefault="00B047F7" w:rsidP="00F13445">
      <w:pPr>
        <w:pBdr>
          <w:bottom w:val="single" w:sz="6" w:space="1" w:color="auto"/>
        </w:pBdr>
        <w:ind w:left="720" w:firstLine="0"/>
      </w:pPr>
    </w:p>
    <w:p w14:paraId="660B16B9" w14:textId="77777777" w:rsidR="00B047F7" w:rsidRDefault="00B047F7" w:rsidP="00F13445">
      <w:pPr>
        <w:pBdr>
          <w:bottom w:val="single" w:sz="6" w:space="1" w:color="auto"/>
        </w:pBdr>
        <w:ind w:left="720" w:firstLine="0"/>
      </w:pPr>
    </w:p>
    <w:p w14:paraId="3B1996C9" w14:textId="77777777" w:rsidR="00B047F7" w:rsidRDefault="00B047F7" w:rsidP="00F13445">
      <w:pPr>
        <w:pBdr>
          <w:bottom w:val="single" w:sz="6" w:space="1" w:color="auto"/>
        </w:pBdr>
        <w:ind w:left="720" w:firstLine="0"/>
      </w:pPr>
    </w:p>
    <w:p w14:paraId="0D1302C1" w14:textId="77777777" w:rsidR="00B047F7" w:rsidRDefault="00B047F7" w:rsidP="00F13445">
      <w:pPr>
        <w:pBdr>
          <w:bottom w:val="single" w:sz="6" w:space="1" w:color="auto"/>
        </w:pBdr>
        <w:ind w:left="720" w:firstLine="0"/>
      </w:pPr>
    </w:p>
    <w:p w14:paraId="7467A350" w14:textId="77777777" w:rsidR="00B047F7" w:rsidRDefault="00B047F7" w:rsidP="00F13445">
      <w:pPr>
        <w:pBdr>
          <w:bottom w:val="single" w:sz="6" w:space="1" w:color="auto"/>
        </w:pBdr>
        <w:ind w:left="720" w:firstLine="0"/>
      </w:pPr>
    </w:p>
    <w:p w14:paraId="2DEAAC66" w14:textId="77777777" w:rsidR="00B047F7" w:rsidRDefault="00B047F7" w:rsidP="00F13445">
      <w:pPr>
        <w:pBdr>
          <w:bottom w:val="single" w:sz="6" w:space="1" w:color="auto"/>
        </w:pBdr>
        <w:ind w:left="720" w:firstLine="0"/>
      </w:pPr>
    </w:p>
    <w:p w14:paraId="4454617E" w14:textId="77777777" w:rsidR="00B047F7" w:rsidRDefault="00B047F7" w:rsidP="00F13445">
      <w:pPr>
        <w:pBdr>
          <w:bottom w:val="single" w:sz="6" w:space="1" w:color="auto"/>
        </w:pBdr>
        <w:ind w:left="720" w:firstLine="0"/>
      </w:pPr>
    </w:p>
    <w:p w14:paraId="7B8419A1" w14:textId="77777777" w:rsidR="00B047F7" w:rsidRDefault="00B047F7" w:rsidP="00F13445">
      <w:pPr>
        <w:pBdr>
          <w:bottom w:val="single" w:sz="6" w:space="1" w:color="auto"/>
        </w:pBdr>
        <w:ind w:left="720" w:firstLine="0"/>
      </w:pPr>
    </w:p>
    <w:p w14:paraId="1F2100A0" w14:textId="77777777" w:rsidR="00B047F7" w:rsidRDefault="00B047F7" w:rsidP="00F13445">
      <w:pPr>
        <w:pBdr>
          <w:bottom w:val="single" w:sz="6" w:space="1" w:color="auto"/>
        </w:pBdr>
        <w:ind w:left="720" w:firstLine="0"/>
      </w:pPr>
    </w:p>
    <w:p w14:paraId="374A1BE7" w14:textId="77777777" w:rsidR="00B047F7" w:rsidRDefault="00B047F7" w:rsidP="00F13445">
      <w:pPr>
        <w:pBdr>
          <w:bottom w:val="single" w:sz="6" w:space="1" w:color="auto"/>
        </w:pBdr>
        <w:ind w:left="720" w:firstLine="0"/>
      </w:pPr>
    </w:p>
    <w:p w14:paraId="5116419C" w14:textId="77777777" w:rsidR="00B047F7" w:rsidRDefault="00B047F7" w:rsidP="00F13445">
      <w:pPr>
        <w:pBdr>
          <w:bottom w:val="single" w:sz="6" w:space="1" w:color="auto"/>
        </w:pBdr>
        <w:ind w:left="720" w:firstLine="0"/>
      </w:pPr>
    </w:p>
    <w:p w14:paraId="1B6BD7B9" w14:textId="77777777" w:rsidR="00B04DC3" w:rsidRDefault="00B04DC3" w:rsidP="00F13445">
      <w:pPr>
        <w:ind w:left="720" w:firstLine="0"/>
      </w:pPr>
    </w:p>
    <w:p w14:paraId="459D9F42" w14:textId="7BA688F5" w:rsidR="00B04DC3" w:rsidRDefault="00B04DC3" w:rsidP="00F13445">
      <w:pPr>
        <w:ind w:left="720" w:firstLine="0"/>
      </w:pPr>
    </w:p>
    <w:p w14:paraId="0E258EE9" w14:textId="14054326" w:rsidR="00017907" w:rsidRDefault="00017907" w:rsidP="00F13445">
      <w:pPr>
        <w:ind w:left="720" w:firstLine="0"/>
        <w:jc w:val="center"/>
      </w:pPr>
      <w:r>
        <w:rPr>
          <w:rFonts w:ascii="Times New Roman" w:hAnsi="Times New Roman"/>
        </w:rPr>
        <w:t xml:space="preserve">SECTION III: LOVE &amp; </w:t>
      </w:r>
      <w:r w:rsidR="00770521">
        <w:rPr>
          <w:rFonts w:ascii="Times New Roman" w:hAnsi="Times New Roman"/>
        </w:rPr>
        <w:t>LONGING II</w:t>
      </w:r>
    </w:p>
    <w:p w14:paraId="51E8364B" w14:textId="77777777" w:rsidR="00017907" w:rsidRDefault="00017907" w:rsidP="00F13445">
      <w:pPr>
        <w:ind w:left="720" w:firstLine="0"/>
      </w:pPr>
    </w:p>
    <w:p w14:paraId="5477B72F" w14:textId="77777777" w:rsidR="00017907" w:rsidRDefault="00017907" w:rsidP="00F13445">
      <w:pPr>
        <w:ind w:left="720" w:firstLine="0"/>
      </w:pPr>
      <w:r>
        <w:rPr>
          <w:rFonts w:ascii="Times New Roman" w:hAnsi="Times New Roman"/>
        </w:rPr>
        <w:t>Page 5 – What Real Love Feels Like</w:t>
      </w:r>
    </w:p>
    <w:p w14:paraId="0FBB5B0C" w14:textId="77777777" w:rsidR="00017907" w:rsidRDefault="00017907" w:rsidP="00F13445">
      <w:pPr>
        <w:ind w:left="720" w:firstLine="0"/>
      </w:pPr>
    </w:p>
    <w:p w14:paraId="21A08E17" w14:textId="77777777" w:rsidR="00017907" w:rsidRDefault="00017907" w:rsidP="00F13445">
      <w:pPr>
        <w:ind w:left="720" w:firstLine="0"/>
      </w:pPr>
      <w:r>
        <w:rPr>
          <w:rFonts w:ascii="Times New Roman" w:hAnsi="Times New Roman"/>
        </w:rPr>
        <w:t>Real love does not confuse you.</w:t>
      </w:r>
    </w:p>
    <w:p w14:paraId="2777BAB6" w14:textId="77777777" w:rsidR="00017907" w:rsidRDefault="00017907" w:rsidP="00F13445">
      <w:pPr>
        <w:ind w:left="720" w:firstLine="0"/>
      </w:pPr>
      <w:r>
        <w:rPr>
          <w:rFonts w:ascii="Times New Roman" w:hAnsi="Times New Roman"/>
        </w:rPr>
        <w:t>It does not make you question your worth.</w:t>
      </w:r>
    </w:p>
    <w:p w14:paraId="37428DFE" w14:textId="77777777" w:rsidR="00017907" w:rsidRDefault="00017907" w:rsidP="00F13445">
      <w:pPr>
        <w:ind w:left="720" w:firstLine="0"/>
      </w:pPr>
      <w:r>
        <w:rPr>
          <w:rFonts w:ascii="Times New Roman" w:hAnsi="Times New Roman"/>
        </w:rPr>
        <w:t>It does not arrive in fragments,</w:t>
      </w:r>
    </w:p>
    <w:p w14:paraId="0F4E13C1" w14:textId="262D9AE4" w:rsidR="00017907" w:rsidRDefault="00017907" w:rsidP="00F13445">
      <w:pPr>
        <w:ind w:left="720" w:firstLine="0"/>
      </w:pPr>
      <w:r>
        <w:rPr>
          <w:rFonts w:ascii="Times New Roman" w:hAnsi="Times New Roman"/>
        </w:rPr>
        <w:t>Offering only half of itself while asking for all of you.</w:t>
      </w:r>
    </w:p>
    <w:p w14:paraId="41589BB8" w14:textId="77777777" w:rsidR="00017907" w:rsidRDefault="00017907" w:rsidP="00F13445">
      <w:pPr>
        <w:ind w:left="720" w:firstLine="0"/>
      </w:pPr>
    </w:p>
    <w:p w14:paraId="7F5ABC0E" w14:textId="77777777" w:rsidR="00017907" w:rsidRDefault="00017907" w:rsidP="00F13445">
      <w:pPr>
        <w:ind w:left="720" w:firstLine="0"/>
      </w:pPr>
      <w:r>
        <w:rPr>
          <w:rFonts w:ascii="Times New Roman" w:hAnsi="Times New Roman"/>
        </w:rPr>
        <w:t>Real love is steady.</w:t>
      </w:r>
    </w:p>
    <w:p w14:paraId="56ED5999" w14:textId="77777777" w:rsidR="00017907" w:rsidRDefault="00017907" w:rsidP="00F13445">
      <w:pPr>
        <w:ind w:left="720" w:firstLine="0"/>
      </w:pPr>
      <w:r>
        <w:rPr>
          <w:rFonts w:ascii="Times New Roman" w:hAnsi="Times New Roman"/>
        </w:rPr>
        <w:t>It does not run when things get hard.</w:t>
      </w:r>
    </w:p>
    <w:p w14:paraId="6A932DCD" w14:textId="77777777" w:rsidR="00017907" w:rsidRDefault="00017907" w:rsidP="00F13445">
      <w:pPr>
        <w:ind w:left="720" w:firstLine="0"/>
      </w:pPr>
      <w:r>
        <w:rPr>
          <w:rFonts w:ascii="Times New Roman" w:hAnsi="Times New Roman"/>
        </w:rPr>
        <w:t>It does not punish you for having a heart that feels deeply.</w:t>
      </w:r>
    </w:p>
    <w:p w14:paraId="2B510EE7" w14:textId="77777777" w:rsidR="00017907" w:rsidRDefault="00017907" w:rsidP="00F13445">
      <w:pPr>
        <w:ind w:left="720" w:firstLine="0"/>
      </w:pPr>
      <w:r>
        <w:rPr>
          <w:rFonts w:ascii="Times New Roman" w:hAnsi="Times New Roman"/>
        </w:rPr>
        <w:t>It does not ask you to become someone else in order to be held.</w:t>
      </w:r>
    </w:p>
    <w:p w14:paraId="5FB5904E" w14:textId="77777777" w:rsidR="00017907" w:rsidRDefault="00017907" w:rsidP="00F13445">
      <w:pPr>
        <w:ind w:left="720" w:firstLine="0"/>
      </w:pPr>
    </w:p>
    <w:p w14:paraId="536DD8C0" w14:textId="77777777" w:rsidR="00017907" w:rsidRDefault="00017907" w:rsidP="00F13445">
      <w:pPr>
        <w:ind w:left="720" w:firstLine="0"/>
      </w:pPr>
      <w:r>
        <w:rPr>
          <w:rFonts w:ascii="Times New Roman" w:hAnsi="Times New Roman"/>
        </w:rPr>
        <w:t>And most importantly—</w:t>
      </w:r>
    </w:p>
    <w:p w14:paraId="3821247A" w14:textId="7D9E0EF5" w:rsidR="00017907" w:rsidRDefault="00017907" w:rsidP="00F13445">
      <w:pPr>
        <w:ind w:left="720" w:firstLine="0"/>
      </w:pPr>
      <w:r>
        <w:rPr>
          <w:rFonts w:ascii="Times New Roman" w:hAnsi="Times New Roman"/>
        </w:rPr>
        <w:t>Real love does not leave you feeling like you are hard to love.</w:t>
      </w:r>
    </w:p>
    <w:p w14:paraId="6A813748" w14:textId="77777777" w:rsidR="00017907" w:rsidRDefault="00017907" w:rsidP="00F13445">
      <w:pPr>
        <w:ind w:left="720" w:firstLine="0"/>
      </w:pPr>
    </w:p>
    <w:p w14:paraId="7A32B2A0" w14:textId="47D9E8DC" w:rsidR="00017907" w:rsidRDefault="00017907" w:rsidP="00F13445">
      <w:pPr>
        <w:ind w:left="720" w:firstLine="0"/>
      </w:pPr>
      <w:r>
        <w:rPr>
          <w:rFonts w:ascii="Times New Roman" w:hAnsi="Times New Roman"/>
        </w:rPr>
        <w:t>“Let us not love with words or speech but with actions and in truth.”</w:t>
      </w:r>
    </w:p>
    <w:p w14:paraId="05FB8C6E" w14:textId="0DC729CD" w:rsidR="00017907" w:rsidRDefault="00017907" w:rsidP="00017907">
      <w:pPr>
        <w:pStyle w:val="ListParagraph"/>
        <w:numPr>
          <w:ilvl w:val="0"/>
          <w:numId w:val="18"/>
        </w:numPr>
      </w:pPr>
      <w:r>
        <w:rPr>
          <w:rFonts w:ascii="Times New Roman" w:hAnsi="Times New Roman"/>
        </w:rPr>
        <w:t>1 John 3:18</w:t>
      </w:r>
    </w:p>
    <w:p w14:paraId="1E470572" w14:textId="77777777" w:rsidR="00017907" w:rsidRDefault="00017907" w:rsidP="00F13445">
      <w:pPr>
        <w:ind w:left="720" w:firstLine="0"/>
      </w:pPr>
    </w:p>
    <w:p w14:paraId="25A8A3B5" w14:textId="77777777" w:rsidR="00017907" w:rsidRDefault="000179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19D208F" w14:textId="77777777" w:rsidR="00017907" w:rsidRDefault="00017907" w:rsidP="00F13445">
      <w:pPr>
        <w:ind w:left="720" w:firstLine="0"/>
      </w:pPr>
    </w:p>
    <w:p w14:paraId="13F6E492" w14:textId="77777777" w:rsidR="00017907" w:rsidRDefault="00017907" w:rsidP="00F13445">
      <w:pPr>
        <w:ind w:left="720" w:firstLine="0"/>
      </w:pPr>
      <w:r>
        <w:rPr>
          <w:rFonts w:ascii="Times New Roman" w:hAnsi="Times New Roman"/>
        </w:rPr>
        <w:lastRenderedPageBreak/>
        <w:t>Dear You,</w:t>
      </w:r>
    </w:p>
    <w:p w14:paraId="01AB679F" w14:textId="77777777" w:rsidR="00017907" w:rsidRDefault="00017907" w:rsidP="00F13445">
      <w:pPr>
        <w:ind w:left="720" w:firstLine="0"/>
      </w:pPr>
    </w:p>
    <w:p w14:paraId="27B2E32E" w14:textId="77777777" w:rsidR="00017907" w:rsidRDefault="00017907" w:rsidP="00F13445">
      <w:pPr>
        <w:ind w:left="720" w:firstLine="0"/>
      </w:pPr>
      <w:r>
        <w:rPr>
          <w:rFonts w:ascii="Times New Roman" w:hAnsi="Times New Roman"/>
        </w:rPr>
        <w:t>I know you have spent too long accepting love that was less than what you deserved.</w:t>
      </w:r>
    </w:p>
    <w:p w14:paraId="14C219D5" w14:textId="77777777" w:rsidR="00017907" w:rsidRDefault="00017907" w:rsidP="00F13445">
      <w:pPr>
        <w:ind w:left="720" w:firstLine="0"/>
      </w:pPr>
      <w:r>
        <w:rPr>
          <w:rFonts w:ascii="Times New Roman" w:hAnsi="Times New Roman"/>
        </w:rPr>
        <w:t>I know you have mistaken attachment for connection,</w:t>
      </w:r>
    </w:p>
    <w:p w14:paraId="7565BABF" w14:textId="057198F3" w:rsidR="00017907" w:rsidRDefault="00017907" w:rsidP="00F13445">
      <w:pPr>
        <w:ind w:left="720" w:firstLine="0"/>
      </w:pPr>
      <w:r>
        <w:rPr>
          <w:rFonts w:ascii="Times New Roman" w:hAnsi="Times New Roman"/>
        </w:rPr>
        <w:t>Familiarity for fate,</w:t>
      </w:r>
    </w:p>
    <w:p w14:paraId="5ABA1E55" w14:textId="53022FE9" w:rsidR="00017907" w:rsidRDefault="00017907" w:rsidP="00F13445">
      <w:pPr>
        <w:ind w:left="720" w:firstLine="0"/>
      </w:pPr>
      <w:r>
        <w:rPr>
          <w:rFonts w:ascii="Times New Roman" w:hAnsi="Times New Roman"/>
        </w:rPr>
        <w:t>The fear of being alone for the presence of something real.</w:t>
      </w:r>
    </w:p>
    <w:p w14:paraId="312A80EA" w14:textId="77777777" w:rsidR="00017907" w:rsidRDefault="00017907" w:rsidP="00F13445">
      <w:pPr>
        <w:ind w:left="720" w:firstLine="0"/>
      </w:pPr>
    </w:p>
    <w:p w14:paraId="46A06946" w14:textId="77777777" w:rsidR="00017907" w:rsidRDefault="00017907" w:rsidP="00F13445">
      <w:pPr>
        <w:ind w:left="720" w:firstLine="0"/>
      </w:pPr>
      <w:r>
        <w:rPr>
          <w:rFonts w:ascii="Times New Roman" w:hAnsi="Times New Roman"/>
        </w:rPr>
        <w:t>But love—true love—is not found in the people who only stay when it is easy.</w:t>
      </w:r>
    </w:p>
    <w:p w14:paraId="12F37B39" w14:textId="70A4978E" w:rsidR="00017907" w:rsidRDefault="00017907" w:rsidP="00F13445">
      <w:pPr>
        <w:ind w:left="720" w:firstLine="0"/>
      </w:pPr>
      <w:r>
        <w:rPr>
          <w:rFonts w:ascii="Times New Roman" w:hAnsi="Times New Roman"/>
        </w:rPr>
        <w:t>It Is not found in hands that hold you today,</w:t>
      </w:r>
    </w:p>
    <w:p w14:paraId="21CAF68D" w14:textId="2AB07333" w:rsidR="00017907" w:rsidRDefault="00017907" w:rsidP="00F13445">
      <w:pPr>
        <w:ind w:left="720" w:firstLine="0"/>
      </w:pPr>
      <w:r>
        <w:rPr>
          <w:rFonts w:ascii="Times New Roman" w:hAnsi="Times New Roman"/>
        </w:rPr>
        <w:t>But hesitate tomorrow.</w:t>
      </w:r>
    </w:p>
    <w:p w14:paraId="02614596" w14:textId="77777777" w:rsidR="00017907" w:rsidRDefault="00017907" w:rsidP="00F13445">
      <w:pPr>
        <w:ind w:left="720" w:firstLine="0"/>
      </w:pPr>
    </w:p>
    <w:p w14:paraId="68B72E1B" w14:textId="77777777" w:rsidR="00017907" w:rsidRDefault="00017907" w:rsidP="00F13445">
      <w:pPr>
        <w:ind w:left="720" w:firstLine="0"/>
      </w:pPr>
      <w:r>
        <w:rPr>
          <w:rFonts w:ascii="Times New Roman" w:hAnsi="Times New Roman"/>
        </w:rPr>
        <w:t>Love is not a game.</w:t>
      </w:r>
    </w:p>
    <w:p w14:paraId="5670BEDD" w14:textId="77777777" w:rsidR="00017907" w:rsidRDefault="00017907" w:rsidP="00F13445">
      <w:pPr>
        <w:ind w:left="720" w:firstLine="0"/>
      </w:pPr>
      <w:r>
        <w:rPr>
          <w:rFonts w:ascii="Times New Roman" w:hAnsi="Times New Roman"/>
        </w:rPr>
        <w:t>It is not a chase.</w:t>
      </w:r>
    </w:p>
    <w:p w14:paraId="3E571B32" w14:textId="77777777" w:rsidR="00017907" w:rsidRDefault="00017907" w:rsidP="00F13445">
      <w:pPr>
        <w:ind w:left="720" w:firstLine="0"/>
      </w:pPr>
      <w:r>
        <w:rPr>
          <w:rFonts w:ascii="Times New Roman" w:hAnsi="Times New Roman"/>
        </w:rPr>
        <w:t>It is not a battle where the one who loves less wins.</w:t>
      </w:r>
    </w:p>
    <w:p w14:paraId="2EBB311F" w14:textId="77777777" w:rsidR="00017907" w:rsidRDefault="00017907" w:rsidP="00F13445">
      <w:pPr>
        <w:ind w:left="720" w:firstLine="0"/>
      </w:pPr>
    </w:p>
    <w:p w14:paraId="5E583193" w14:textId="77777777" w:rsidR="00017907" w:rsidRDefault="00017907" w:rsidP="00F13445">
      <w:pPr>
        <w:ind w:left="720" w:firstLine="0"/>
      </w:pPr>
      <w:r>
        <w:rPr>
          <w:rFonts w:ascii="Times New Roman" w:hAnsi="Times New Roman"/>
        </w:rPr>
        <w:t>Love is showing up.</w:t>
      </w:r>
    </w:p>
    <w:p w14:paraId="7872C0E5" w14:textId="77777777" w:rsidR="00017907" w:rsidRDefault="00017907" w:rsidP="00F13445">
      <w:pPr>
        <w:ind w:left="720" w:firstLine="0"/>
      </w:pPr>
      <w:r>
        <w:rPr>
          <w:rFonts w:ascii="Times New Roman" w:hAnsi="Times New Roman"/>
        </w:rPr>
        <w:t>Love is being chosen without conditions.</w:t>
      </w:r>
    </w:p>
    <w:p w14:paraId="655F11FE" w14:textId="77777777" w:rsidR="00017907" w:rsidRDefault="00017907" w:rsidP="00F13445">
      <w:pPr>
        <w:ind w:left="720" w:firstLine="0"/>
      </w:pPr>
      <w:r>
        <w:rPr>
          <w:rFonts w:ascii="Times New Roman" w:hAnsi="Times New Roman"/>
        </w:rPr>
        <w:t>Love is knowing that even in your darkest moments,</w:t>
      </w:r>
    </w:p>
    <w:p w14:paraId="0B422068" w14:textId="12110011" w:rsidR="00017907" w:rsidRDefault="00017907" w:rsidP="00F13445">
      <w:pPr>
        <w:ind w:left="720" w:firstLine="0"/>
      </w:pPr>
      <w:r>
        <w:rPr>
          <w:rFonts w:ascii="Times New Roman" w:hAnsi="Times New Roman"/>
        </w:rPr>
        <w:t>You will not have to face them alone.</w:t>
      </w:r>
    </w:p>
    <w:p w14:paraId="02E1F52D" w14:textId="77777777" w:rsidR="00017907" w:rsidRDefault="00017907" w:rsidP="00F13445">
      <w:pPr>
        <w:ind w:left="720" w:firstLine="0"/>
      </w:pPr>
    </w:p>
    <w:p w14:paraId="31876616" w14:textId="2F529258" w:rsidR="00017907" w:rsidRDefault="00017907" w:rsidP="00F13445">
      <w:pPr>
        <w:ind w:left="720" w:firstLine="0"/>
      </w:pPr>
      <w:r>
        <w:rPr>
          <w:rFonts w:ascii="Times New Roman" w:hAnsi="Times New Roman"/>
        </w:rPr>
        <w:t>“I have found the one whom my soul loves.”</w:t>
      </w:r>
    </w:p>
    <w:p w14:paraId="32643050" w14:textId="0DC505A6" w:rsidR="00017907" w:rsidRDefault="00017907" w:rsidP="00017907">
      <w:pPr>
        <w:pStyle w:val="ListParagraph"/>
        <w:numPr>
          <w:ilvl w:val="0"/>
          <w:numId w:val="18"/>
        </w:numPr>
      </w:pPr>
      <w:r>
        <w:rPr>
          <w:rFonts w:ascii="Times New Roman" w:hAnsi="Times New Roman"/>
        </w:rPr>
        <w:t>Song of Solomon 3:4</w:t>
      </w:r>
    </w:p>
    <w:p w14:paraId="489E4122" w14:textId="77777777" w:rsidR="00017907" w:rsidRDefault="00017907" w:rsidP="00F13445">
      <w:pPr>
        <w:ind w:left="720" w:firstLine="0"/>
      </w:pPr>
    </w:p>
    <w:p w14:paraId="7A35878B" w14:textId="77777777" w:rsidR="00017907" w:rsidRDefault="000179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29DE9A9" w14:textId="77777777" w:rsidR="00017907" w:rsidRDefault="00017907" w:rsidP="00F13445">
      <w:pPr>
        <w:ind w:left="720" w:firstLine="0"/>
      </w:pPr>
    </w:p>
    <w:p w14:paraId="2F19F680" w14:textId="77777777" w:rsidR="00017907" w:rsidRDefault="00017907" w:rsidP="00F13445">
      <w:pPr>
        <w:ind w:left="720" w:firstLine="0"/>
      </w:pPr>
      <w:r>
        <w:rPr>
          <w:rFonts w:ascii="Times New Roman" w:hAnsi="Times New Roman"/>
        </w:rPr>
        <w:t>Have you ever mistaken longing for love?</w:t>
      </w:r>
    </w:p>
    <w:p w14:paraId="12125AF4" w14:textId="77777777" w:rsidR="00017907" w:rsidRDefault="00017907" w:rsidP="00F13445">
      <w:pPr>
        <w:ind w:left="720" w:firstLine="0"/>
      </w:pPr>
      <w:r>
        <w:rPr>
          <w:rFonts w:ascii="Times New Roman" w:hAnsi="Times New Roman"/>
        </w:rPr>
        <w:t>Have you ever held onto someone, not because they were right for you,</w:t>
      </w:r>
    </w:p>
    <w:p w14:paraId="6537FCEF" w14:textId="571439D1" w:rsidR="00017907" w:rsidRDefault="00017907" w:rsidP="00F13445">
      <w:pPr>
        <w:ind w:left="720" w:firstLine="0"/>
      </w:pPr>
      <w:r>
        <w:rPr>
          <w:rFonts w:ascii="Times New Roman" w:hAnsi="Times New Roman"/>
        </w:rPr>
        <w:t>But because they were there?</w:t>
      </w:r>
    </w:p>
    <w:p w14:paraId="2FEF42CE" w14:textId="77777777" w:rsidR="00017907" w:rsidRDefault="00017907" w:rsidP="00F13445">
      <w:pPr>
        <w:ind w:left="720" w:firstLine="0"/>
      </w:pPr>
    </w:p>
    <w:p w14:paraId="08E2947C" w14:textId="77777777" w:rsidR="00017907" w:rsidRDefault="00017907" w:rsidP="00F13445">
      <w:pPr>
        <w:ind w:left="720" w:firstLine="0"/>
      </w:pPr>
      <w:r>
        <w:rPr>
          <w:rFonts w:ascii="Times New Roman" w:hAnsi="Times New Roman"/>
        </w:rPr>
        <w:t>What does love look like when it is safe, when it is certain, when it does not leave?</w:t>
      </w:r>
    </w:p>
    <w:p w14:paraId="7766FCA2" w14:textId="77777777" w:rsidR="00017907" w:rsidRDefault="00017907" w:rsidP="00F13445">
      <w:pPr>
        <w:ind w:left="720" w:firstLine="0"/>
      </w:pPr>
    </w:p>
    <w:p w14:paraId="44F6DDC5" w14:textId="77777777" w:rsidR="00017907" w:rsidRDefault="00017907"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DA69F6A" w14:textId="77777777" w:rsidR="00017907" w:rsidRDefault="00017907" w:rsidP="00F13445">
      <w:pPr>
        <w:ind w:left="720" w:firstLine="0"/>
      </w:pPr>
    </w:p>
    <w:p w14:paraId="0C3E7EFA" w14:textId="77777777" w:rsidR="00017907" w:rsidRDefault="00017907" w:rsidP="00F13445">
      <w:pPr>
        <w:pBdr>
          <w:bottom w:val="single" w:sz="6" w:space="1" w:color="auto"/>
        </w:pBdr>
        <w:ind w:left="720" w:firstLine="0"/>
      </w:pPr>
    </w:p>
    <w:p w14:paraId="2FF22D4D" w14:textId="77777777" w:rsidR="00017907" w:rsidRDefault="00017907" w:rsidP="00F13445">
      <w:pPr>
        <w:ind w:left="720" w:firstLine="0"/>
      </w:pPr>
    </w:p>
    <w:p w14:paraId="78C0AF52" w14:textId="77777777" w:rsidR="00017907" w:rsidRDefault="00017907" w:rsidP="00F13445">
      <w:pPr>
        <w:pBdr>
          <w:bottom w:val="single" w:sz="6" w:space="1" w:color="auto"/>
        </w:pBdr>
        <w:ind w:left="720" w:firstLine="0"/>
      </w:pPr>
    </w:p>
    <w:p w14:paraId="563BE804" w14:textId="77777777" w:rsidR="00017907" w:rsidRDefault="00017907" w:rsidP="00F13445">
      <w:pPr>
        <w:ind w:left="720" w:firstLine="0"/>
      </w:pPr>
    </w:p>
    <w:p w14:paraId="5340C6E8" w14:textId="77777777" w:rsidR="00017907" w:rsidRDefault="00017907" w:rsidP="00F13445">
      <w:pPr>
        <w:pBdr>
          <w:bottom w:val="single" w:sz="6" w:space="1" w:color="auto"/>
        </w:pBdr>
        <w:ind w:left="720" w:firstLine="0"/>
      </w:pPr>
    </w:p>
    <w:p w14:paraId="768516CF" w14:textId="77777777" w:rsidR="00017907" w:rsidRDefault="00017907" w:rsidP="00F13445">
      <w:pPr>
        <w:ind w:left="720" w:firstLine="0"/>
      </w:pPr>
    </w:p>
    <w:p w14:paraId="6AC90B7E" w14:textId="21F530E8" w:rsidR="00017907" w:rsidRDefault="00017907" w:rsidP="00F13445">
      <w:pPr>
        <w:ind w:left="720" w:firstLine="0"/>
      </w:pPr>
      <w:r>
        <w:rPr>
          <w:rFonts w:ascii="Times New Roman" w:hAnsi="Times New Roman"/>
        </w:rPr>
        <w:t>“There is no fear in love. But perfect love drives out fear.”</w:t>
      </w:r>
    </w:p>
    <w:p w14:paraId="3DCACA33" w14:textId="5661F0BF" w:rsidR="00017907" w:rsidRDefault="00017907" w:rsidP="00017907">
      <w:pPr>
        <w:pStyle w:val="ListParagraph"/>
        <w:numPr>
          <w:ilvl w:val="0"/>
          <w:numId w:val="18"/>
        </w:numPr>
      </w:pPr>
      <w:r>
        <w:rPr>
          <w:rFonts w:ascii="Times New Roman" w:hAnsi="Times New Roman"/>
        </w:rPr>
        <w:t>1 John 4:18</w:t>
      </w:r>
    </w:p>
    <w:p w14:paraId="27BBCFE2" w14:textId="77777777" w:rsidR="00017907" w:rsidRDefault="00017907" w:rsidP="00F13445">
      <w:pPr>
        <w:ind w:left="720" w:firstLine="0"/>
      </w:pPr>
    </w:p>
    <w:p w14:paraId="6B22E445" w14:textId="77777777" w:rsidR="00017907" w:rsidRDefault="00017907" w:rsidP="00F13445">
      <w:pPr>
        <w:ind w:left="720" w:firstLine="0"/>
      </w:pPr>
      <w:r>
        <w:rPr>
          <w:rFonts w:ascii="Times New Roman" w:hAnsi="Times New Roman"/>
        </w:rPr>
        <w:t>Love should not feel like fear.</w:t>
      </w:r>
    </w:p>
    <w:p w14:paraId="349C1CBC" w14:textId="77777777" w:rsidR="00017907" w:rsidRDefault="00017907" w:rsidP="00F13445">
      <w:pPr>
        <w:ind w:left="720" w:firstLine="0"/>
      </w:pPr>
      <w:r>
        <w:rPr>
          <w:rFonts w:ascii="Times New Roman" w:hAnsi="Times New Roman"/>
        </w:rPr>
        <w:t>Love should not feel like guessing.</w:t>
      </w:r>
    </w:p>
    <w:p w14:paraId="640720E7" w14:textId="77777777" w:rsidR="00017907" w:rsidRDefault="00017907" w:rsidP="00F13445">
      <w:pPr>
        <w:ind w:left="720" w:firstLine="0"/>
      </w:pPr>
    </w:p>
    <w:p w14:paraId="00861823" w14:textId="77777777" w:rsidR="00017907" w:rsidRDefault="00017907" w:rsidP="00F13445">
      <w:pPr>
        <w:ind w:left="720" w:firstLine="0"/>
      </w:pPr>
      <w:r>
        <w:rPr>
          <w:rFonts w:ascii="Times New Roman" w:hAnsi="Times New Roman"/>
        </w:rPr>
        <w:t>And when you finally find it,</w:t>
      </w:r>
    </w:p>
    <w:p w14:paraId="33589E81" w14:textId="5929CD0A" w:rsidR="00017907" w:rsidRDefault="00017907" w:rsidP="00F13445">
      <w:pPr>
        <w:ind w:left="720" w:firstLine="0"/>
      </w:pPr>
      <w:r>
        <w:rPr>
          <w:rFonts w:ascii="Times New Roman" w:hAnsi="Times New Roman"/>
        </w:rPr>
        <w:t>You will know—</w:t>
      </w:r>
    </w:p>
    <w:p w14:paraId="69C57FA5" w14:textId="66568858" w:rsidR="00017907" w:rsidRDefault="00017907" w:rsidP="00F13445">
      <w:pPr>
        <w:ind w:left="720" w:firstLine="0"/>
      </w:pPr>
      <w:r>
        <w:rPr>
          <w:rFonts w:ascii="Times New Roman" w:hAnsi="Times New Roman"/>
        </w:rPr>
        <w:t>Because it will never make you question if it is real.</w:t>
      </w:r>
    </w:p>
    <w:p w14:paraId="2D7A331D" w14:textId="77777777" w:rsidR="00017907" w:rsidRDefault="00017907" w:rsidP="00AA399D">
      <w:pPr>
        <w:pBdr>
          <w:bottom w:val="single" w:sz="6" w:space="1" w:color="auto"/>
        </w:pBdr>
      </w:pPr>
    </w:p>
    <w:p w14:paraId="74D00708" w14:textId="77777777" w:rsidR="00017907" w:rsidRDefault="00017907" w:rsidP="00F13445">
      <w:pPr>
        <w:ind w:left="720" w:firstLine="0"/>
      </w:pPr>
    </w:p>
    <w:p w14:paraId="69F9CA2B" w14:textId="5BB2C379" w:rsidR="00017907" w:rsidRDefault="00017907" w:rsidP="00F13445">
      <w:pPr>
        <w:ind w:left="720" w:firstLine="0"/>
      </w:pPr>
    </w:p>
    <w:p w14:paraId="78A9A121" w14:textId="30153A32" w:rsidR="00F42695" w:rsidRDefault="00F42695" w:rsidP="00F13445">
      <w:pPr>
        <w:ind w:left="720" w:firstLine="0"/>
        <w:jc w:val="center"/>
      </w:pPr>
      <w:r>
        <w:rPr>
          <w:rFonts w:ascii="Times New Roman" w:hAnsi="Times New Roman"/>
        </w:rPr>
        <w:t>SECTION III: LOVE &amp; LONGING</w:t>
      </w:r>
      <w:r w:rsidR="00770521">
        <w:rPr>
          <w:rFonts w:ascii="Times New Roman" w:hAnsi="Times New Roman"/>
        </w:rPr>
        <w:t xml:space="preserve"> II</w:t>
      </w:r>
    </w:p>
    <w:p w14:paraId="1E976A66" w14:textId="77777777" w:rsidR="00F42695" w:rsidRDefault="00F42695" w:rsidP="00F13445">
      <w:pPr>
        <w:ind w:left="720" w:firstLine="0"/>
      </w:pPr>
    </w:p>
    <w:p w14:paraId="31D984D3" w14:textId="77777777" w:rsidR="00F42695" w:rsidRDefault="00F42695" w:rsidP="00F13445">
      <w:pPr>
        <w:ind w:left="720" w:firstLine="0"/>
      </w:pPr>
      <w:r>
        <w:rPr>
          <w:rFonts w:ascii="Times New Roman" w:hAnsi="Times New Roman"/>
        </w:rPr>
        <w:t>Page 6 – You Deserve to Be Loved Fully</w:t>
      </w:r>
    </w:p>
    <w:p w14:paraId="00C96E38" w14:textId="77777777" w:rsidR="00F42695" w:rsidRDefault="00F42695" w:rsidP="00F13445">
      <w:pPr>
        <w:ind w:left="720" w:firstLine="0"/>
      </w:pPr>
    </w:p>
    <w:p w14:paraId="4A960C78" w14:textId="77777777" w:rsidR="00F42695" w:rsidRDefault="00F42695" w:rsidP="00F13445">
      <w:pPr>
        <w:ind w:left="720" w:firstLine="0"/>
      </w:pPr>
      <w:r>
        <w:rPr>
          <w:rFonts w:ascii="Times New Roman" w:hAnsi="Times New Roman"/>
        </w:rPr>
        <w:t>Love should not arrive in pieces.</w:t>
      </w:r>
    </w:p>
    <w:p w14:paraId="79694549" w14:textId="77777777" w:rsidR="00F42695" w:rsidRDefault="00F42695" w:rsidP="00F13445">
      <w:pPr>
        <w:ind w:left="720" w:firstLine="0"/>
      </w:pPr>
      <w:r>
        <w:rPr>
          <w:rFonts w:ascii="Times New Roman" w:hAnsi="Times New Roman"/>
        </w:rPr>
        <w:t>It should not feel like something you have to gather,</w:t>
      </w:r>
    </w:p>
    <w:p w14:paraId="56940A30" w14:textId="132F496C" w:rsidR="00F42695" w:rsidRDefault="00F42695" w:rsidP="00F13445">
      <w:pPr>
        <w:ind w:left="720" w:firstLine="0"/>
      </w:pPr>
      <w:r>
        <w:rPr>
          <w:rFonts w:ascii="Times New Roman" w:hAnsi="Times New Roman"/>
        </w:rPr>
        <w:t>Like scattered petals from a flower that was never given to you whole.</w:t>
      </w:r>
    </w:p>
    <w:p w14:paraId="0857B945" w14:textId="77777777" w:rsidR="00F42695" w:rsidRDefault="00F42695" w:rsidP="00F13445">
      <w:pPr>
        <w:ind w:left="720" w:firstLine="0"/>
      </w:pPr>
    </w:p>
    <w:p w14:paraId="286B39C6" w14:textId="77777777" w:rsidR="00F42695" w:rsidRDefault="00F42695" w:rsidP="00F13445">
      <w:pPr>
        <w:ind w:left="720" w:firstLine="0"/>
      </w:pPr>
      <w:r>
        <w:rPr>
          <w:rFonts w:ascii="Times New Roman" w:hAnsi="Times New Roman"/>
        </w:rPr>
        <w:t>Love should not ask you to wait in uncertainty.</w:t>
      </w:r>
    </w:p>
    <w:p w14:paraId="34943321" w14:textId="77777777" w:rsidR="00F42695" w:rsidRDefault="00F42695" w:rsidP="00F13445">
      <w:pPr>
        <w:ind w:left="720" w:firstLine="0"/>
      </w:pPr>
      <w:r>
        <w:rPr>
          <w:rFonts w:ascii="Times New Roman" w:hAnsi="Times New Roman"/>
        </w:rPr>
        <w:t>It should not come only when it is convenient,</w:t>
      </w:r>
    </w:p>
    <w:p w14:paraId="347A366E" w14:textId="2FCFB06D" w:rsidR="00F42695" w:rsidRDefault="00F42695" w:rsidP="00F13445">
      <w:pPr>
        <w:ind w:left="720" w:firstLine="0"/>
      </w:pPr>
      <w:r>
        <w:rPr>
          <w:rFonts w:ascii="Times New Roman" w:hAnsi="Times New Roman"/>
        </w:rPr>
        <w:t>Only when it is easy,</w:t>
      </w:r>
    </w:p>
    <w:p w14:paraId="4F86F1B4" w14:textId="772BEEF2" w:rsidR="00F42695" w:rsidRDefault="00F42695" w:rsidP="00F13445">
      <w:pPr>
        <w:ind w:left="720" w:firstLine="0"/>
      </w:pPr>
      <w:r>
        <w:rPr>
          <w:rFonts w:ascii="Times New Roman" w:hAnsi="Times New Roman"/>
        </w:rPr>
        <w:t>Only when it has nothing better to do.</w:t>
      </w:r>
    </w:p>
    <w:p w14:paraId="06F354C5" w14:textId="77777777" w:rsidR="00F42695" w:rsidRDefault="00F42695" w:rsidP="00F13445">
      <w:pPr>
        <w:ind w:left="720" w:firstLine="0"/>
      </w:pPr>
    </w:p>
    <w:p w14:paraId="4007BCE5" w14:textId="77777777" w:rsidR="00F42695" w:rsidRDefault="00F42695" w:rsidP="00F13445">
      <w:pPr>
        <w:ind w:left="720" w:firstLine="0"/>
      </w:pPr>
      <w:r>
        <w:rPr>
          <w:rFonts w:ascii="Times New Roman" w:hAnsi="Times New Roman"/>
        </w:rPr>
        <w:t>Real love does not hesitate.</w:t>
      </w:r>
    </w:p>
    <w:p w14:paraId="03E660EE" w14:textId="77777777" w:rsidR="00F42695" w:rsidRDefault="00F42695" w:rsidP="00F13445">
      <w:pPr>
        <w:ind w:left="720" w:firstLine="0"/>
      </w:pPr>
      <w:r>
        <w:rPr>
          <w:rFonts w:ascii="Times New Roman" w:hAnsi="Times New Roman"/>
        </w:rPr>
        <w:t>It does not place conditions on your worth.</w:t>
      </w:r>
    </w:p>
    <w:p w14:paraId="382145BB" w14:textId="77777777" w:rsidR="00F42695" w:rsidRDefault="00F42695" w:rsidP="00F13445">
      <w:pPr>
        <w:ind w:left="720" w:firstLine="0"/>
      </w:pPr>
      <w:r>
        <w:rPr>
          <w:rFonts w:ascii="Times New Roman" w:hAnsi="Times New Roman"/>
        </w:rPr>
        <w:t>It does not make you feel like something temporary.</w:t>
      </w:r>
    </w:p>
    <w:p w14:paraId="6F7CE468" w14:textId="77777777" w:rsidR="00F42695" w:rsidRDefault="00F42695" w:rsidP="00F13445">
      <w:pPr>
        <w:ind w:left="720" w:firstLine="0"/>
      </w:pPr>
    </w:p>
    <w:p w14:paraId="255362F1" w14:textId="77777777" w:rsidR="00F42695" w:rsidRDefault="00F42695" w:rsidP="00F13445">
      <w:pPr>
        <w:ind w:left="720" w:firstLine="0"/>
      </w:pPr>
      <w:r>
        <w:rPr>
          <w:rFonts w:ascii="Times New Roman" w:hAnsi="Times New Roman"/>
        </w:rPr>
        <w:t>Because love—true love—does not fear commitment.</w:t>
      </w:r>
    </w:p>
    <w:p w14:paraId="0B078674" w14:textId="77777777" w:rsidR="00F42695" w:rsidRDefault="00F42695" w:rsidP="00F13445">
      <w:pPr>
        <w:ind w:left="720" w:firstLine="0"/>
      </w:pPr>
      <w:r>
        <w:rPr>
          <w:rFonts w:ascii="Times New Roman" w:hAnsi="Times New Roman"/>
        </w:rPr>
        <w:t>It does not stand at the door with one foot outside.</w:t>
      </w:r>
    </w:p>
    <w:p w14:paraId="3ABDCDE2" w14:textId="77777777" w:rsidR="00F42695" w:rsidRDefault="00F42695" w:rsidP="00F13445">
      <w:pPr>
        <w:ind w:left="720" w:firstLine="0"/>
      </w:pPr>
      <w:r>
        <w:rPr>
          <w:rFonts w:ascii="Times New Roman" w:hAnsi="Times New Roman"/>
        </w:rPr>
        <w:t>It does not ask you to convince it to stay.</w:t>
      </w:r>
    </w:p>
    <w:p w14:paraId="1E90245B" w14:textId="77777777" w:rsidR="00F42695" w:rsidRDefault="00F42695" w:rsidP="00F13445">
      <w:pPr>
        <w:ind w:left="720" w:firstLine="0"/>
      </w:pPr>
    </w:p>
    <w:p w14:paraId="1ACF74F4" w14:textId="66950E2D" w:rsidR="00F42695" w:rsidRDefault="00F42695" w:rsidP="00F13445">
      <w:pPr>
        <w:ind w:left="720" w:firstLine="0"/>
      </w:pPr>
      <w:r>
        <w:rPr>
          <w:rFonts w:ascii="Times New Roman" w:hAnsi="Times New Roman"/>
        </w:rPr>
        <w:lastRenderedPageBreak/>
        <w:t>“He who finds a wife finds what is good and receives favor from the Lord.”</w:t>
      </w:r>
    </w:p>
    <w:p w14:paraId="23C66978" w14:textId="7F4DBF44" w:rsidR="00F42695" w:rsidRDefault="00F42695" w:rsidP="00F42695">
      <w:pPr>
        <w:pStyle w:val="ListParagraph"/>
        <w:numPr>
          <w:ilvl w:val="0"/>
          <w:numId w:val="18"/>
        </w:numPr>
      </w:pPr>
      <w:r>
        <w:rPr>
          <w:rFonts w:ascii="Times New Roman" w:hAnsi="Times New Roman"/>
        </w:rPr>
        <w:t>Proverbs 18:22</w:t>
      </w:r>
    </w:p>
    <w:p w14:paraId="0DC8D63F" w14:textId="77777777" w:rsidR="00F42695" w:rsidRDefault="00F42695" w:rsidP="00F13445">
      <w:pPr>
        <w:ind w:left="720" w:firstLine="0"/>
      </w:pPr>
    </w:p>
    <w:p w14:paraId="6CCFE475" w14:textId="77777777" w:rsidR="00F42695" w:rsidRDefault="00F4269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7E7C57D5" w14:textId="77777777" w:rsidR="00F42695" w:rsidRDefault="00F42695" w:rsidP="00F13445">
      <w:pPr>
        <w:ind w:left="720" w:firstLine="0"/>
      </w:pPr>
    </w:p>
    <w:p w14:paraId="034285FC" w14:textId="77777777" w:rsidR="00F42695" w:rsidRDefault="00F42695" w:rsidP="00F13445">
      <w:pPr>
        <w:ind w:left="720" w:firstLine="0"/>
      </w:pPr>
      <w:r>
        <w:rPr>
          <w:rFonts w:ascii="Times New Roman" w:hAnsi="Times New Roman"/>
        </w:rPr>
        <w:t>Dear You,</w:t>
      </w:r>
    </w:p>
    <w:p w14:paraId="2A1AD4E9" w14:textId="77777777" w:rsidR="00F42695" w:rsidRDefault="00F42695" w:rsidP="00F13445">
      <w:pPr>
        <w:ind w:left="720" w:firstLine="0"/>
      </w:pPr>
    </w:p>
    <w:p w14:paraId="6266C99C" w14:textId="77777777" w:rsidR="00F42695" w:rsidRDefault="00F42695" w:rsidP="00F13445">
      <w:pPr>
        <w:ind w:left="720" w:firstLine="0"/>
      </w:pPr>
      <w:r>
        <w:rPr>
          <w:rFonts w:ascii="Times New Roman" w:hAnsi="Times New Roman"/>
        </w:rPr>
        <w:t>I hope you know this:</w:t>
      </w:r>
    </w:p>
    <w:p w14:paraId="1C5143C9" w14:textId="77777777" w:rsidR="00F42695" w:rsidRDefault="00F42695" w:rsidP="00F13445">
      <w:pPr>
        <w:ind w:left="720" w:firstLine="0"/>
      </w:pPr>
      <w:r>
        <w:rPr>
          <w:rFonts w:ascii="Times New Roman" w:hAnsi="Times New Roman"/>
        </w:rPr>
        <w:t>You are not meant to be loved halfway.</w:t>
      </w:r>
    </w:p>
    <w:p w14:paraId="74A22EE3" w14:textId="77777777" w:rsidR="00F42695" w:rsidRDefault="00F42695" w:rsidP="00F13445">
      <w:pPr>
        <w:ind w:left="720" w:firstLine="0"/>
      </w:pPr>
    </w:p>
    <w:p w14:paraId="0CEDB580" w14:textId="77777777" w:rsidR="00F42695" w:rsidRDefault="00F42695" w:rsidP="00F13445">
      <w:pPr>
        <w:ind w:left="720" w:firstLine="0"/>
      </w:pPr>
      <w:r>
        <w:rPr>
          <w:rFonts w:ascii="Times New Roman" w:hAnsi="Times New Roman"/>
        </w:rPr>
        <w:t>You are not meant to be someone’s second choice,</w:t>
      </w:r>
    </w:p>
    <w:p w14:paraId="1658ACDF" w14:textId="1073FAD4" w:rsidR="00F42695" w:rsidRDefault="00F42695" w:rsidP="00F13445">
      <w:pPr>
        <w:ind w:left="720" w:firstLine="0"/>
      </w:pPr>
      <w:r>
        <w:rPr>
          <w:rFonts w:ascii="Times New Roman" w:hAnsi="Times New Roman"/>
        </w:rPr>
        <w:t>Someone’s almost,</w:t>
      </w:r>
    </w:p>
    <w:p w14:paraId="62EC916B" w14:textId="26CF3D64" w:rsidR="00F42695" w:rsidRDefault="00F42695" w:rsidP="00F13445">
      <w:pPr>
        <w:ind w:left="720" w:firstLine="0"/>
      </w:pPr>
      <w:r>
        <w:rPr>
          <w:rFonts w:ascii="Times New Roman" w:hAnsi="Times New Roman"/>
        </w:rPr>
        <w:t>Someone they only think about when they are lonely.</w:t>
      </w:r>
    </w:p>
    <w:p w14:paraId="2893AEBB" w14:textId="77777777" w:rsidR="00F42695" w:rsidRDefault="00F42695" w:rsidP="00F13445">
      <w:pPr>
        <w:ind w:left="720" w:firstLine="0"/>
      </w:pPr>
    </w:p>
    <w:p w14:paraId="44A31540" w14:textId="77777777" w:rsidR="00F42695" w:rsidRDefault="00F42695" w:rsidP="00F13445">
      <w:pPr>
        <w:ind w:left="720" w:firstLine="0"/>
      </w:pPr>
      <w:r>
        <w:rPr>
          <w:rFonts w:ascii="Times New Roman" w:hAnsi="Times New Roman"/>
        </w:rPr>
        <w:t>You are meant to be loved completely.</w:t>
      </w:r>
    </w:p>
    <w:p w14:paraId="3F72FF82" w14:textId="77777777" w:rsidR="00F42695" w:rsidRDefault="00F42695" w:rsidP="00F13445">
      <w:pPr>
        <w:ind w:left="720" w:firstLine="0"/>
      </w:pPr>
      <w:r>
        <w:rPr>
          <w:rFonts w:ascii="Times New Roman" w:hAnsi="Times New Roman"/>
        </w:rPr>
        <w:t>In the morning light and the midnight quiet.</w:t>
      </w:r>
    </w:p>
    <w:p w14:paraId="39C0EE1A" w14:textId="77777777" w:rsidR="00F42695" w:rsidRDefault="00F42695" w:rsidP="00F13445">
      <w:pPr>
        <w:ind w:left="720" w:firstLine="0"/>
      </w:pPr>
      <w:r>
        <w:rPr>
          <w:rFonts w:ascii="Times New Roman" w:hAnsi="Times New Roman"/>
        </w:rPr>
        <w:t>In the chaos and in the calm.</w:t>
      </w:r>
    </w:p>
    <w:p w14:paraId="397B270C" w14:textId="77777777" w:rsidR="00F42695" w:rsidRDefault="00F42695" w:rsidP="00F13445">
      <w:pPr>
        <w:ind w:left="720" w:firstLine="0"/>
      </w:pPr>
      <w:r>
        <w:rPr>
          <w:rFonts w:ascii="Times New Roman" w:hAnsi="Times New Roman"/>
        </w:rPr>
        <w:t>In your strength and in your sorrow.</w:t>
      </w:r>
    </w:p>
    <w:p w14:paraId="4495DBC3" w14:textId="77777777" w:rsidR="00F42695" w:rsidRDefault="00F42695" w:rsidP="00F13445">
      <w:pPr>
        <w:ind w:left="720" w:firstLine="0"/>
      </w:pPr>
    </w:p>
    <w:p w14:paraId="441CB0F7" w14:textId="77777777" w:rsidR="00F42695" w:rsidRDefault="00F42695" w:rsidP="00F13445">
      <w:pPr>
        <w:ind w:left="720" w:firstLine="0"/>
      </w:pPr>
      <w:r>
        <w:rPr>
          <w:rFonts w:ascii="Times New Roman" w:hAnsi="Times New Roman"/>
        </w:rPr>
        <w:t>Love, when it is real, does not wait until it is convenient.</w:t>
      </w:r>
    </w:p>
    <w:p w14:paraId="1BBDC781" w14:textId="77777777" w:rsidR="00F42695" w:rsidRDefault="00F42695" w:rsidP="00F13445">
      <w:pPr>
        <w:ind w:left="720" w:firstLine="0"/>
      </w:pPr>
      <w:r>
        <w:rPr>
          <w:rFonts w:ascii="Times New Roman" w:hAnsi="Times New Roman"/>
        </w:rPr>
        <w:t>It does not come only when it is easy.</w:t>
      </w:r>
    </w:p>
    <w:p w14:paraId="5A9B562F" w14:textId="77777777" w:rsidR="00F42695" w:rsidRDefault="00F42695" w:rsidP="00F13445">
      <w:pPr>
        <w:ind w:left="720" w:firstLine="0"/>
      </w:pPr>
      <w:r>
        <w:rPr>
          <w:rFonts w:ascii="Times New Roman" w:hAnsi="Times New Roman"/>
        </w:rPr>
        <w:t>It does not disappear when life becomes difficult.</w:t>
      </w:r>
    </w:p>
    <w:p w14:paraId="14463D5E" w14:textId="77777777" w:rsidR="00F42695" w:rsidRDefault="00F42695" w:rsidP="00F13445">
      <w:pPr>
        <w:ind w:left="720" w:firstLine="0"/>
      </w:pPr>
    </w:p>
    <w:p w14:paraId="65ACEF07" w14:textId="77777777" w:rsidR="00F42695" w:rsidRDefault="00F42695" w:rsidP="00F13445">
      <w:pPr>
        <w:ind w:left="720" w:firstLine="0"/>
      </w:pPr>
      <w:r>
        <w:rPr>
          <w:rFonts w:ascii="Times New Roman" w:hAnsi="Times New Roman"/>
        </w:rPr>
        <w:t>It stays.</w:t>
      </w:r>
    </w:p>
    <w:p w14:paraId="365ABC01" w14:textId="77777777" w:rsidR="00F42695" w:rsidRDefault="00F42695" w:rsidP="00F13445">
      <w:pPr>
        <w:ind w:left="720" w:firstLine="0"/>
      </w:pPr>
      <w:r>
        <w:rPr>
          <w:rFonts w:ascii="Times New Roman" w:hAnsi="Times New Roman"/>
        </w:rPr>
        <w:lastRenderedPageBreak/>
        <w:t>It chooses you—every day, in every season, in every version of yourself.</w:t>
      </w:r>
    </w:p>
    <w:p w14:paraId="51EB51BF" w14:textId="77777777" w:rsidR="00F42695" w:rsidRDefault="00F42695" w:rsidP="00F13445">
      <w:pPr>
        <w:ind w:left="720" w:firstLine="0"/>
      </w:pPr>
    </w:p>
    <w:p w14:paraId="4BABEEFE" w14:textId="77777777" w:rsidR="00F42695" w:rsidRDefault="00F42695" w:rsidP="00F13445">
      <w:pPr>
        <w:ind w:left="720" w:firstLine="0"/>
      </w:pPr>
      <w:r>
        <w:rPr>
          <w:rFonts w:ascii="Times New Roman" w:hAnsi="Times New Roman"/>
        </w:rPr>
        <w:t>And I need you to promise me something—</w:t>
      </w:r>
    </w:p>
    <w:p w14:paraId="1DFC619D" w14:textId="11BF65C7" w:rsidR="00F42695" w:rsidRDefault="00F42695" w:rsidP="00F13445">
      <w:pPr>
        <w:ind w:left="720" w:firstLine="0"/>
      </w:pPr>
      <w:r>
        <w:rPr>
          <w:rFonts w:ascii="Times New Roman" w:hAnsi="Times New Roman"/>
        </w:rPr>
        <w:t>Do not settle for anything less than this.</w:t>
      </w:r>
    </w:p>
    <w:p w14:paraId="7639879E" w14:textId="77777777" w:rsidR="00F42695" w:rsidRDefault="00F42695" w:rsidP="00F13445">
      <w:pPr>
        <w:ind w:left="720" w:firstLine="0"/>
      </w:pPr>
    </w:p>
    <w:p w14:paraId="1814B276" w14:textId="68A72F95" w:rsidR="00F42695" w:rsidRDefault="00F42695" w:rsidP="00F13445">
      <w:pPr>
        <w:ind w:left="720" w:firstLine="0"/>
      </w:pPr>
      <w:r>
        <w:rPr>
          <w:rFonts w:ascii="Times New Roman" w:hAnsi="Times New Roman"/>
        </w:rPr>
        <w:t>“Love bears all things, believes all things, hopes all things, endures all things.”</w:t>
      </w:r>
    </w:p>
    <w:p w14:paraId="6D0F084B" w14:textId="70D96694" w:rsidR="00F42695" w:rsidRDefault="00F42695" w:rsidP="00F42695">
      <w:pPr>
        <w:pStyle w:val="ListParagraph"/>
        <w:numPr>
          <w:ilvl w:val="0"/>
          <w:numId w:val="18"/>
        </w:numPr>
      </w:pPr>
      <w:r>
        <w:rPr>
          <w:rFonts w:ascii="Times New Roman" w:hAnsi="Times New Roman"/>
        </w:rPr>
        <w:t>1 Corinthians 13:7</w:t>
      </w:r>
    </w:p>
    <w:p w14:paraId="74BE249F" w14:textId="77777777" w:rsidR="00F42695" w:rsidRDefault="00F42695" w:rsidP="00F13445">
      <w:pPr>
        <w:ind w:left="720" w:firstLine="0"/>
      </w:pPr>
    </w:p>
    <w:p w14:paraId="3D8FDFDF" w14:textId="77777777" w:rsidR="00F42695" w:rsidRDefault="00F4269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538C4E72" w14:textId="77777777" w:rsidR="00F42695" w:rsidRDefault="00F42695" w:rsidP="00F13445">
      <w:pPr>
        <w:ind w:left="720" w:firstLine="0"/>
      </w:pPr>
    </w:p>
    <w:p w14:paraId="48AA3C7C" w14:textId="77777777" w:rsidR="00F42695" w:rsidRDefault="00F42695" w:rsidP="00F13445">
      <w:pPr>
        <w:ind w:left="720" w:firstLine="0"/>
      </w:pPr>
      <w:r>
        <w:rPr>
          <w:rFonts w:ascii="Times New Roman" w:hAnsi="Times New Roman"/>
        </w:rPr>
        <w:t>Have you ever accepted a love that was only halfway there?</w:t>
      </w:r>
    </w:p>
    <w:p w14:paraId="45DF4F6B" w14:textId="77777777" w:rsidR="00F42695" w:rsidRDefault="00F42695" w:rsidP="00F13445">
      <w:pPr>
        <w:ind w:left="720" w:firstLine="0"/>
      </w:pPr>
      <w:r>
        <w:rPr>
          <w:rFonts w:ascii="Times New Roman" w:hAnsi="Times New Roman"/>
        </w:rPr>
        <w:t>What is one thing you will no longer tolerate in love?</w:t>
      </w:r>
    </w:p>
    <w:p w14:paraId="22F684B4" w14:textId="77777777" w:rsidR="00F42695" w:rsidRDefault="00F42695" w:rsidP="00F13445">
      <w:pPr>
        <w:ind w:left="720" w:firstLine="0"/>
      </w:pPr>
    </w:p>
    <w:p w14:paraId="664DB625" w14:textId="77777777" w:rsidR="00F42695" w:rsidRDefault="00F42695"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E519197" w14:textId="77777777" w:rsidR="00F42695" w:rsidRDefault="00F42695" w:rsidP="00F13445">
      <w:pPr>
        <w:ind w:left="720" w:firstLine="0"/>
      </w:pPr>
    </w:p>
    <w:p w14:paraId="2A4B3A21" w14:textId="77777777" w:rsidR="00F42695" w:rsidRDefault="00F42695" w:rsidP="00F13445">
      <w:pPr>
        <w:pBdr>
          <w:bottom w:val="single" w:sz="6" w:space="1" w:color="auto"/>
        </w:pBdr>
        <w:ind w:left="720" w:firstLine="0"/>
      </w:pPr>
    </w:p>
    <w:p w14:paraId="169CE2BD" w14:textId="77777777" w:rsidR="00F42695" w:rsidRDefault="00F42695" w:rsidP="00F13445">
      <w:pPr>
        <w:ind w:left="720" w:firstLine="0"/>
      </w:pPr>
    </w:p>
    <w:p w14:paraId="1BB323F6" w14:textId="77777777" w:rsidR="00F42695" w:rsidRDefault="00F42695" w:rsidP="00F13445">
      <w:pPr>
        <w:pBdr>
          <w:bottom w:val="single" w:sz="6" w:space="1" w:color="auto"/>
        </w:pBdr>
        <w:ind w:left="720" w:firstLine="0"/>
      </w:pPr>
    </w:p>
    <w:p w14:paraId="7556B7C6" w14:textId="77777777" w:rsidR="00F42695" w:rsidRDefault="00F42695" w:rsidP="00F13445">
      <w:pPr>
        <w:ind w:left="720" w:firstLine="0"/>
      </w:pPr>
    </w:p>
    <w:p w14:paraId="1AD52EA1" w14:textId="77777777" w:rsidR="00F42695" w:rsidRDefault="00F42695" w:rsidP="00F13445">
      <w:pPr>
        <w:pBdr>
          <w:bottom w:val="single" w:sz="6" w:space="1" w:color="auto"/>
        </w:pBdr>
        <w:ind w:left="720" w:firstLine="0"/>
      </w:pPr>
    </w:p>
    <w:p w14:paraId="34F69D82" w14:textId="77777777" w:rsidR="00F42695" w:rsidRDefault="00F42695" w:rsidP="00F13445">
      <w:pPr>
        <w:ind w:left="720" w:firstLine="0"/>
      </w:pPr>
    </w:p>
    <w:p w14:paraId="74054D94" w14:textId="09ED9BBC" w:rsidR="00F42695" w:rsidRDefault="00F42695" w:rsidP="00F13445">
      <w:pPr>
        <w:ind w:left="720" w:firstLine="0"/>
      </w:pPr>
      <w:r>
        <w:rPr>
          <w:rFonts w:ascii="Times New Roman" w:hAnsi="Times New Roman"/>
        </w:rPr>
        <w:t>“The Lord directs the steps of the godly. He delights in every detail of their lives.”</w:t>
      </w:r>
    </w:p>
    <w:p w14:paraId="0A7E204E" w14:textId="7B7C3C08" w:rsidR="00F42695" w:rsidRDefault="00F42695" w:rsidP="00F42695">
      <w:pPr>
        <w:pStyle w:val="ListParagraph"/>
        <w:numPr>
          <w:ilvl w:val="0"/>
          <w:numId w:val="18"/>
        </w:numPr>
      </w:pPr>
      <w:r>
        <w:rPr>
          <w:rFonts w:ascii="Times New Roman" w:hAnsi="Times New Roman"/>
        </w:rPr>
        <w:t>Psalm 37:23</w:t>
      </w:r>
    </w:p>
    <w:p w14:paraId="23A9F56D" w14:textId="77777777" w:rsidR="00F42695" w:rsidRDefault="00F42695" w:rsidP="00F13445">
      <w:pPr>
        <w:ind w:left="720" w:firstLine="0"/>
      </w:pPr>
    </w:p>
    <w:p w14:paraId="4A392D11" w14:textId="77777777" w:rsidR="00F42695" w:rsidRDefault="00F42695" w:rsidP="00F13445">
      <w:pPr>
        <w:ind w:left="720" w:firstLine="0"/>
      </w:pPr>
      <w:r>
        <w:rPr>
          <w:rFonts w:ascii="Times New Roman" w:hAnsi="Times New Roman"/>
        </w:rPr>
        <w:lastRenderedPageBreak/>
        <w:t>One day, love will arrive in its fullest form.</w:t>
      </w:r>
    </w:p>
    <w:p w14:paraId="0E82B02F" w14:textId="77777777" w:rsidR="00F42695" w:rsidRDefault="00F42695" w:rsidP="00F13445">
      <w:pPr>
        <w:ind w:left="720" w:firstLine="0"/>
      </w:pPr>
      <w:r>
        <w:rPr>
          <w:rFonts w:ascii="Times New Roman" w:hAnsi="Times New Roman"/>
        </w:rPr>
        <w:t>And when it does, you will not have to ask it to stay.</w:t>
      </w:r>
    </w:p>
    <w:p w14:paraId="46ADA7BB" w14:textId="77777777" w:rsidR="00F42695" w:rsidRDefault="00F42695" w:rsidP="00F13445">
      <w:pPr>
        <w:ind w:left="720" w:firstLine="0"/>
      </w:pPr>
    </w:p>
    <w:p w14:paraId="0F0894AB" w14:textId="77777777" w:rsidR="00F42695" w:rsidRDefault="00F42695" w:rsidP="00F13445">
      <w:pPr>
        <w:pBdr>
          <w:bottom w:val="single" w:sz="6" w:space="1" w:color="auto"/>
        </w:pBdr>
        <w:ind w:left="720" w:firstLine="0"/>
      </w:pPr>
    </w:p>
    <w:p w14:paraId="3510A6B6" w14:textId="77777777" w:rsidR="00936CAE" w:rsidRDefault="00936CAE" w:rsidP="00F13445">
      <w:pPr>
        <w:pBdr>
          <w:bottom w:val="single" w:sz="6" w:space="1" w:color="auto"/>
        </w:pBdr>
        <w:ind w:left="720" w:firstLine="0"/>
      </w:pPr>
    </w:p>
    <w:p w14:paraId="3A92121A" w14:textId="77777777" w:rsidR="00936CAE" w:rsidRDefault="00936CAE" w:rsidP="00F13445">
      <w:pPr>
        <w:pBdr>
          <w:bottom w:val="single" w:sz="6" w:space="1" w:color="auto"/>
        </w:pBdr>
        <w:ind w:left="720" w:firstLine="0"/>
      </w:pPr>
    </w:p>
    <w:p w14:paraId="2C61FFA3" w14:textId="77777777" w:rsidR="00936CAE" w:rsidRDefault="00936CAE" w:rsidP="00F13445">
      <w:pPr>
        <w:pBdr>
          <w:bottom w:val="single" w:sz="6" w:space="1" w:color="auto"/>
        </w:pBdr>
        <w:ind w:left="720" w:firstLine="0"/>
      </w:pPr>
    </w:p>
    <w:p w14:paraId="6F447BB3" w14:textId="77777777" w:rsidR="00936CAE" w:rsidRDefault="00936CAE" w:rsidP="00F13445">
      <w:pPr>
        <w:pBdr>
          <w:bottom w:val="single" w:sz="6" w:space="1" w:color="auto"/>
        </w:pBdr>
        <w:ind w:left="720" w:firstLine="0"/>
      </w:pPr>
    </w:p>
    <w:p w14:paraId="1259046C" w14:textId="77777777" w:rsidR="00936CAE" w:rsidRDefault="00936CAE" w:rsidP="00F13445">
      <w:pPr>
        <w:pBdr>
          <w:bottom w:val="single" w:sz="6" w:space="1" w:color="auto"/>
        </w:pBdr>
        <w:ind w:left="720" w:firstLine="0"/>
      </w:pPr>
    </w:p>
    <w:p w14:paraId="5BDEE0B5" w14:textId="77777777" w:rsidR="00936CAE" w:rsidRDefault="00936CAE" w:rsidP="00F13445">
      <w:pPr>
        <w:pBdr>
          <w:bottom w:val="single" w:sz="6" w:space="1" w:color="auto"/>
        </w:pBdr>
        <w:ind w:left="720" w:firstLine="0"/>
      </w:pPr>
    </w:p>
    <w:p w14:paraId="37C00E14" w14:textId="77777777" w:rsidR="00936CAE" w:rsidRDefault="00936CAE" w:rsidP="00F13445">
      <w:pPr>
        <w:pBdr>
          <w:bottom w:val="single" w:sz="6" w:space="1" w:color="auto"/>
        </w:pBdr>
        <w:ind w:left="720" w:firstLine="0"/>
      </w:pPr>
    </w:p>
    <w:p w14:paraId="49A5CD73" w14:textId="77777777" w:rsidR="00936CAE" w:rsidRDefault="00936CAE" w:rsidP="00F13445">
      <w:pPr>
        <w:pBdr>
          <w:bottom w:val="single" w:sz="6" w:space="1" w:color="auto"/>
        </w:pBdr>
        <w:ind w:left="720" w:firstLine="0"/>
      </w:pPr>
    </w:p>
    <w:p w14:paraId="1B01D1B6" w14:textId="77777777" w:rsidR="00936CAE" w:rsidRDefault="00936CAE" w:rsidP="00F13445">
      <w:pPr>
        <w:pBdr>
          <w:bottom w:val="single" w:sz="6" w:space="1" w:color="auto"/>
        </w:pBdr>
        <w:ind w:left="720" w:firstLine="0"/>
      </w:pPr>
    </w:p>
    <w:p w14:paraId="637899F5" w14:textId="77777777" w:rsidR="00936CAE" w:rsidRDefault="00936CAE" w:rsidP="00F13445">
      <w:pPr>
        <w:pBdr>
          <w:bottom w:val="single" w:sz="6" w:space="1" w:color="auto"/>
        </w:pBdr>
        <w:ind w:left="720" w:firstLine="0"/>
      </w:pPr>
    </w:p>
    <w:p w14:paraId="229DD0D9" w14:textId="77777777" w:rsidR="00936CAE" w:rsidRDefault="00936CAE" w:rsidP="00F13445">
      <w:pPr>
        <w:pBdr>
          <w:bottom w:val="single" w:sz="6" w:space="1" w:color="auto"/>
        </w:pBdr>
        <w:ind w:left="720" w:firstLine="0"/>
      </w:pPr>
    </w:p>
    <w:p w14:paraId="13E9325F" w14:textId="77777777" w:rsidR="00936CAE" w:rsidRDefault="00936CAE" w:rsidP="00F13445">
      <w:pPr>
        <w:pBdr>
          <w:bottom w:val="single" w:sz="6" w:space="1" w:color="auto"/>
        </w:pBdr>
        <w:ind w:left="720" w:firstLine="0"/>
      </w:pPr>
    </w:p>
    <w:p w14:paraId="0DD98C30" w14:textId="77777777" w:rsidR="00936CAE" w:rsidRDefault="00936CAE" w:rsidP="00F13445">
      <w:pPr>
        <w:pBdr>
          <w:bottom w:val="single" w:sz="6" w:space="1" w:color="auto"/>
        </w:pBdr>
        <w:ind w:left="720" w:firstLine="0"/>
      </w:pPr>
    </w:p>
    <w:p w14:paraId="575B0C6F" w14:textId="77777777" w:rsidR="00936CAE" w:rsidRDefault="00936CAE" w:rsidP="00F13445">
      <w:pPr>
        <w:pBdr>
          <w:bottom w:val="single" w:sz="6" w:space="1" w:color="auto"/>
        </w:pBdr>
        <w:ind w:left="720" w:firstLine="0"/>
      </w:pPr>
    </w:p>
    <w:p w14:paraId="1A8072CA" w14:textId="77777777" w:rsidR="00936CAE" w:rsidRDefault="00936CAE" w:rsidP="00F13445">
      <w:pPr>
        <w:pBdr>
          <w:bottom w:val="single" w:sz="6" w:space="1" w:color="auto"/>
        </w:pBdr>
        <w:ind w:left="720" w:firstLine="0"/>
      </w:pPr>
    </w:p>
    <w:p w14:paraId="0F3AF9F4" w14:textId="77777777" w:rsidR="00936CAE" w:rsidRDefault="00936CAE" w:rsidP="00F13445">
      <w:pPr>
        <w:pBdr>
          <w:bottom w:val="single" w:sz="6" w:space="1" w:color="auto"/>
        </w:pBdr>
        <w:ind w:left="720" w:firstLine="0"/>
      </w:pPr>
    </w:p>
    <w:p w14:paraId="147BEB31" w14:textId="77777777" w:rsidR="00936CAE" w:rsidRDefault="00936CAE" w:rsidP="00F13445">
      <w:pPr>
        <w:pBdr>
          <w:bottom w:val="single" w:sz="6" w:space="1" w:color="auto"/>
        </w:pBdr>
        <w:ind w:left="720" w:firstLine="0"/>
      </w:pPr>
    </w:p>
    <w:p w14:paraId="5DB22AEB" w14:textId="77777777" w:rsidR="00936CAE" w:rsidRDefault="00936CAE" w:rsidP="00F13445">
      <w:pPr>
        <w:pBdr>
          <w:bottom w:val="single" w:sz="6" w:space="1" w:color="auto"/>
        </w:pBdr>
        <w:ind w:left="720" w:firstLine="0"/>
      </w:pPr>
    </w:p>
    <w:p w14:paraId="360649E7" w14:textId="77777777" w:rsidR="00F42695" w:rsidRDefault="00F42695" w:rsidP="00F13445">
      <w:pPr>
        <w:ind w:left="720" w:firstLine="0"/>
      </w:pPr>
    </w:p>
    <w:p w14:paraId="24505FDF" w14:textId="1B64905A" w:rsidR="00F42695" w:rsidRDefault="00F42695" w:rsidP="00F13445">
      <w:pPr>
        <w:ind w:left="720" w:firstLine="0"/>
      </w:pPr>
    </w:p>
    <w:p w14:paraId="05954D58" w14:textId="1A0777DC" w:rsidR="00D27238" w:rsidRDefault="00D27238" w:rsidP="00F13445">
      <w:pPr>
        <w:ind w:left="720" w:firstLine="0"/>
        <w:jc w:val="center"/>
      </w:pPr>
      <w:r>
        <w:rPr>
          <w:rFonts w:ascii="Times New Roman" w:hAnsi="Times New Roman"/>
        </w:rPr>
        <w:lastRenderedPageBreak/>
        <w:t>SECTION III: LOVE &amp; LONGING</w:t>
      </w:r>
      <w:r w:rsidR="00770521">
        <w:rPr>
          <w:rFonts w:ascii="Times New Roman" w:hAnsi="Times New Roman"/>
        </w:rPr>
        <w:t xml:space="preserve"> II</w:t>
      </w:r>
    </w:p>
    <w:p w14:paraId="4BC4E00A" w14:textId="77777777" w:rsidR="00D27238" w:rsidRDefault="00D27238" w:rsidP="00F13445">
      <w:pPr>
        <w:ind w:left="720" w:firstLine="0"/>
      </w:pPr>
    </w:p>
    <w:p w14:paraId="5AD3CCE0" w14:textId="77777777" w:rsidR="00D27238" w:rsidRDefault="00D27238" w:rsidP="00F13445">
      <w:pPr>
        <w:ind w:left="720" w:firstLine="0"/>
      </w:pPr>
      <w:r>
        <w:rPr>
          <w:rFonts w:ascii="Times New Roman" w:hAnsi="Times New Roman"/>
        </w:rPr>
        <w:t>Page 7 – When Love Finds You</w:t>
      </w:r>
    </w:p>
    <w:p w14:paraId="0A67A723" w14:textId="77777777" w:rsidR="00D27238" w:rsidRDefault="00D27238" w:rsidP="00F13445">
      <w:pPr>
        <w:ind w:left="720" w:firstLine="0"/>
      </w:pPr>
    </w:p>
    <w:p w14:paraId="4583A38F" w14:textId="77777777" w:rsidR="00D27238" w:rsidRDefault="00D27238" w:rsidP="00F13445">
      <w:pPr>
        <w:ind w:left="720" w:firstLine="0"/>
      </w:pPr>
      <w:r>
        <w:rPr>
          <w:rFonts w:ascii="Times New Roman" w:hAnsi="Times New Roman"/>
        </w:rPr>
        <w:t>Love does not always arrive when you expect it to.</w:t>
      </w:r>
    </w:p>
    <w:p w14:paraId="6626877A" w14:textId="77777777" w:rsidR="00D27238" w:rsidRDefault="00D27238" w:rsidP="00F13445">
      <w:pPr>
        <w:ind w:left="720" w:firstLine="0"/>
      </w:pPr>
      <w:r>
        <w:rPr>
          <w:rFonts w:ascii="Times New Roman" w:hAnsi="Times New Roman"/>
        </w:rPr>
        <w:t>It does not follow timelines.</w:t>
      </w:r>
    </w:p>
    <w:p w14:paraId="6F284E0D" w14:textId="77777777" w:rsidR="00D27238" w:rsidRDefault="00D27238" w:rsidP="00F13445">
      <w:pPr>
        <w:ind w:left="720" w:firstLine="0"/>
      </w:pPr>
      <w:r>
        <w:rPr>
          <w:rFonts w:ascii="Times New Roman" w:hAnsi="Times New Roman"/>
        </w:rPr>
        <w:t>It does not come just because you are ready.</w:t>
      </w:r>
    </w:p>
    <w:p w14:paraId="784736CA" w14:textId="77777777" w:rsidR="00D27238" w:rsidRDefault="00D27238" w:rsidP="00F13445">
      <w:pPr>
        <w:ind w:left="720" w:firstLine="0"/>
      </w:pPr>
    </w:p>
    <w:p w14:paraId="5F0DDD24" w14:textId="77777777" w:rsidR="00D27238" w:rsidRDefault="00D27238" w:rsidP="00F13445">
      <w:pPr>
        <w:ind w:left="720" w:firstLine="0"/>
      </w:pPr>
      <w:r>
        <w:rPr>
          <w:rFonts w:ascii="Times New Roman" w:hAnsi="Times New Roman"/>
        </w:rPr>
        <w:t>Sometimes, love arrives like the first warm day after a long winter—</w:t>
      </w:r>
    </w:p>
    <w:p w14:paraId="31E98E5D" w14:textId="6AAEC366" w:rsidR="00D27238" w:rsidRDefault="00D27238" w:rsidP="00F13445">
      <w:pPr>
        <w:ind w:left="720" w:firstLine="0"/>
      </w:pPr>
      <w:r>
        <w:rPr>
          <w:rFonts w:ascii="Times New Roman" w:hAnsi="Times New Roman"/>
        </w:rPr>
        <w:t>Soft, unexpected, filling spaces you did not realize had grown cold.</w:t>
      </w:r>
    </w:p>
    <w:p w14:paraId="680748EB" w14:textId="77777777" w:rsidR="00D27238" w:rsidRDefault="00D27238" w:rsidP="00F13445">
      <w:pPr>
        <w:ind w:left="720" w:firstLine="0"/>
      </w:pPr>
      <w:r>
        <w:rPr>
          <w:rFonts w:ascii="Times New Roman" w:hAnsi="Times New Roman"/>
        </w:rPr>
        <w:t>Other times, it comes like a quiet rain,</w:t>
      </w:r>
    </w:p>
    <w:p w14:paraId="7A8555FB" w14:textId="6A423999" w:rsidR="00D27238" w:rsidRDefault="00D27238" w:rsidP="00F13445">
      <w:pPr>
        <w:ind w:left="720" w:firstLine="0"/>
      </w:pPr>
      <w:r>
        <w:rPr>
          <w:rFonts w:ascii="Times New Roman" w:hAnsi="Times New Roman"/>
        </w:rPr>
        <w:t>Seeping gently into the cracks of everything you thought would stay broken.</w:t>
      </w:r>
    </w:p>
    <w:p w14:paraId="68406CA0" w14:textId="77777777" w:rsidR="00D27238" w:rsidRDefault="00D27238" w:rsidP="00F13445">
      <w:pPr>
        <w:ind w:left="720" w:firstLine="0"/>
      </w:pPr>
    </w:p>
    <w:p w14:paraId="0A942C71" w14:textId="77777777" w:rsidR="00D27238" w:rsidRDefault="00D27238" w:rsidP="00F13445">
      <w:pPr>
        <w:ind w:left="720" w:firstLine="0"/>
      </w:pPr>
      <w:r>
        <w:rPr>
          <w:rFonts w:ascii="Times New Roman" w:hAnsi="Times New Roman"/>
        </w:rPr>
        <w:t>Love will find you.</w:t>
      </w:r>
    </w:p>
    <w:p w14:paraId="71799741" w14:textId="77777777" w:rsidR="00D27238" w:rsidRDefault="00D27238" w:rsidP="00F13445">
      <w:pPr>
        <w:ind w:left="720" w:firstLine="0"/>
      </w:pPr>
      <w:r>
        <w:rPr>
          <w:rFonts w:ascii="Times New Roman" w:hAnsi="Times New Roman"/>
        </w:rPr>
        <w:t>Not because you searched for it,</w:t>
      </w:r>
    </w:p>
    <w:p w14:paraId="60AC9F42" w14:textId="249F5486" w:rsidR="00D27238" w:rsidRDefault="00D27238" w:rsidP="00F13445">
      <w:pPr>
        <w:ind w:left="720" w:firstLine="0"/>
      </w:pPr>
      <w:r>
        <w:rPr>
          <w:rFonts w:ascii="Times New Roman" w:hAnsi="Times New Roman"/>
        </w:rPr>
        <w:t>Not because you begged for it,</w:t>
      </w:r>
    </w:p>
    <w:p w14:paraId="5966908D" w14:textId="62A8A21D" w:rsidR="00D27238" w:rsidRDefault="00D27238" w:rsidP="00F13445">
      <w:pPr>
        <w:ind w:left="720" w:firstLine="0"/>
      </w:pPr>
      <w:r>
        <w:rPr>
          <w:rFonts w:ascii="Times New Roman" w:hAnsi="Times New Roman"/>
        </w:rPr>
        <w:t>But because it was always meant to.</w:t>
      </w:r>
    </w:p>
    <w:p w14:paraId="4EC44870" w14:textId="77777777" w:rsidR="00D27238" w:rsidRDefault="00D27238" w:rsidP="00F13445">
      <w:pPr>
        <w:ind w:left="720" w:firstLine="0"/>
      </w:pPr>
    </w:p>
    <w:p w14:paraId="5B1BDB02" w14:textId="7BDFF87A" w:rsidR="00D27238" w:rsidRDefault="00D27238" w:rsidP="00F13445">
      <w:pPr>
        <w:ind w:left="720" w:firstLine="0"/>
      </w:pPr>
      <w:r>
        <w:rPr>
          <w:rFonts w:ascii="Times New Roman" w:hAnsi="Times New Roman"/>
        </w:rPr>
        <w:t>“The Lord is faithful to all His promises and loving toward all He has made.”</w:t>
      </w:r>
    </w:p>
    <w:p w14:paraId="56ADD243" w14:textId="5A4C57FB" w:rsidR="00D27238" w:rsidRDefault="00D27238" w:rsidP="00D27238">
      <w:pPr>
        <w:pStyle w:val="ListParagraph"/>
        <w:numPr>
          <w:ilvl w:val="0"/>
          <w:numId w:val="18"/>
        </w:numPr>
      </w:pPr>
      <w:r>
        <w:rPr>
          <w:rFonts w:ascii="Times New Roman" w:hAnsi="Times New Roman"/>
        </w:rPr>
        <w:t>Psalm 145:13</w:t>
      </w:r>
    </w:p>
    <w:p w14:paraId="65683BD0" w14:textId="77777777" w:rsidR="00D27238" w:rsidRDefault="00D27238" w:rsidP="00F13445">
      <w:pPr>
        <w:ind w:left="720" w:firstLine="0"/>
      </w:pPr>
    </w:p>
    <w:p w14:paraId="6ACB94D8" w14:textId="77777777" w:rsidR="00D27238" w:rsidRDefault="00D2723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F1A0D18" w14:textId="77777777" w:rsidR="00D27238" w:rsidRDefault="00D27238" w:rsidP="00F13445">
      <w:pPr>
        <w:ind w:left="720" w:firstLine="0"/>
      </w:pPr>
    </w:p>
    <w:p w14:paraId="4575177A" w14:textId="77777777" w:rsidR="00D27238" w:rsidRDefault="00D27238" w:rsidP="00F13445">
      <w:pPr>
        <w:ind w:left="720" w:firstLine="0"/>
      </w:pPr>
      <w:r>
        <w:rPr>
          <w:rFonts w:ascii="Times New Roman" w:hAnsi="Times New Roman"/>
        </w:rPr>
        <w:t>Dear You,</w:t>
      </w:r>
    </w:p>
    <w:p w14:paraId="38128148" w14:textId="77777777" w:rsidR="00D27238" w:rsidRDefault="00D27238" w:rsidP="00F13445">
      <w:pPr>
        <w:ind w:left="720" w:firstLine="0"/>
      </w:pPr>
    </w:p>
    <w:p w14:paraId="38F67874" w14:textId="77777777" w:rsidR="00D27238" w:rsidRDefault="00D27238" w:rsidP="00F13445">
      <w:pPr>
        <w:ind w:left="720" w:firstLine="0"/>
      </w:pPr>
      <w:r>
        <w:rPr>
          <w:rFonts w:ascii="Times New Roman" w:hAnsi="Times New Roman"/>
        </w:rPr>
        <w:t>I know you have been patient.</w:t>
      </w:r>
    </w:p>
    <w:p w14:paraId="6277D70D" w14:textId="77777777" w:rsidR="00D27238" w:rsidRDefault="00D27238" w:rsidP="00F13445">
      <w:pPr>
        <w:ind w:left="720" w:firstLine="0"/>
      </w:pPr>
      <w:r>
        <w:rPr>
          <w:rFonts w:ascii="Times New Roman" w:hAnsi="Times New Roman"/>
        </w:rPr>
        <w:t>I know you have watched others find love,</w:t>
      </w:r>
    </w:p>
    <w:p w14:paraId="2A81F08E" w14:textId="63CBE0BE" w:rsidR="00D27238" w:rsidRDefault="00D27238" w:rsidP="00F13445">
      <w:pPr>
        <w:ind w:left="720" w:firstLine="0"/>
      </w:pPr>
      <w:r>
        <w:rPr>
          <w:rFonts w:ascii="Times New Roman" w:hAnsi="Times New Roman"/>
        </w:rPr>
        <w:t>While wondering if it will ever come for you.</w:t>
      </w:r>
    </w:p>
    <w:p w14:paraId="55F64177" w14:textId="77777777" w:rsidR="00D27238" w:rsidRDefault="00D27238" w:rsidP="00F13445">
      <w:pPr>
        <w:ind w:left="720" w:firstLine="0"/>
      </w:pPr>
    </w:p>
    <w:p w14:paraId="633A4FD0" w14:textId="77777777" w:rsidR="00D27238" w:rsidRDefault="00D27238" w:rsidP="00F13445">
      <w:pPr>
        <w:ind w:left="720" w:firstLine="0"/>
      </w:pPr>
      <w:r>
        <w:rPr>
          <w:rFonts w:ascii="Times New Roman" w:hAnsi="Times New Roman"/>
        </w:rPr>
        <w:t>But love does not forget the ones who believe in it.</w:t>
      </w:r>
    </w:p>
    <w:p w14:paraId="4F14D9BE" w14:textId="77777777" w:rsidR="00D27238" w:rsidRDefault="00D27238" w:rsidP="00F13445">
      <w:pPr>
        <w:ind w:left="720" w:firstLine="0"/>
      </w:pPr>
      <w:r>
        <w:rPr>
          <w:rFonts w:ascii="Times New Roman" w:hAnsi="Times New Roman"/>
        </w:rPr>
        <w:t>It does not overlook the hearts that still remain open.</w:t>
      </w:r>
    </w:p>
    <w:p w14:paraId="6DF23F8A" w14:textId="77777777" w:rsidR="00D27238" w:rsidRDefault="00D27238" w:rsidP="00F13445">
      <w:pPr>
        <w:ind w:left="720" w:firstLine="0"/>
      </w:pPr>
    </w:p>
    <w:p w14:paraId="017C7218" w14:textId="77777777" w:rsidR="00D27238" w:rsidRDefault="00D27238" w:rsidP="00F13445">
      <w:pPr>
        <w:ind w:left="720" w:firstLine="0"/>
      </w:pPr>
      <w:r>
        <w:rPr>
          <w:rFonts w:ascii="Times New Roman" w:hAnsi="Times New Roman"/>
        </w:rPr>
        <w:t>Love is not late.</w:t>
      </w:r>
    </w:p>
    <w:p w14:paraId="1E31B7FF" w14:textId="77777777" w:rsidR="00D27238" w:rsidRDefault="00D27238" w:rsidP="00F13445">
      <w:pPr>
        <w:ind w:left="720" w:firstLine="0"/>
      </w:pPr>
      <w:r>
        <w:rPr>
          <w:rFonts w:ascii="Times New Roman" w:hAnsi="Times New Roman"/>
        </w:rPr>
        <w:t>It is not missing.</w:t>
      </w:r>
    </w:p>
    <w:p w14:paraId="746C6ABB" w14:textId="77777777" w:rsidR="00D27238" w:rsidRDefault="00D27238" w:rsidP="00F13445">
      <w:pPr>
        <w:ind w:left="720" w:firstLine="0"/>
      </w:pPr>
      <w:r>
        <w:rPr>
          <w:rFonts w:ascii="Times New Roman" w:hAnsi="Times New Roman"/>
        </w:rPr>
        <w:t>It is only arriving in its own time.</w:t>
      </w:r>
    </w:p>
    <w:p w14:paraId="7E477D01" w14:textId="77777777" w:rsidR="00D27238" w:rsidRDefault="00D27238" w:rsidP="00F13445">
      <w:pPr>
        <w:ind w:left="720" w:firstLine="0"/>
      </w:pPr>
    </w:p>
    <w:p w14:paraId="17939BB5" w14:textId="77777777" w:rsidR="00D27238" w:rsidRDefault="00D27238" w:rsidP="00F13445">
      <w:pPr>
        <w:ind w:left="720" w:firstLine="0"/>
      </w:pPr>
      <w:r>
        <w:rPr>
          <w:rFonts w:ascii="Times New Roman" w:hAnsi="Times New Roman"/>
        </w:rPr>
        <w:t>And when it finds you,</w:t>
      </w:r>
    </w:p>
    <w:p w14:paraId="14C92A7A" w14:textId="1C6AA777" w:rsidR="00D27238" w:rsidRDefault="00D27238" w:rsidP="00F13445">
      <w:pPr>
        <w:ind w:left="720" w:firstLine="0"/>
      </w:pPr>
      <w:r>
        <w:rPr>
          <w:rFonts w:ascii="Times New Roman" w:hAnsi="Times New Roman"/>
        </w:rPr>
        <w:t>It will not feel like a question.</w:t>
      </w:r>
    </w:p>
    <w:p w14:paraId="046F34E2" w14:textId="77777777" w:rsidR="00D27238" w:rsidRDefault="00D27238" w:rsidP="00F13445">
      <w:pPr>
        <w:ind w:left="720" w:firstLine="0"/>
      </w:pPr>
      <w:r>
        <w:rPr>
          <w:rFonts w:ascii="Times New Roman" w:hAnsi="Times New Roman"/>
        </w:rPr>
        <w:t>It will not leave you waiting.</w:t>
      </w:r>
    </w:p>
    <w:p w14:paraId="394C7C2C" w14:textId="77777777" w:rsidR="00D27238" w:rsidRDefault="00D27238" w:rsidP="00F13445">
      <w:pPr>
        <w:ind w:left="720" w:firstLine="0"/>
      </w:pPr>
      <w:r>
        <w:rPr>
          <w:rFonts w:ascii="Times New Roman" w:hAnsi="Times New Roman"/>
        </w:rPr>
        <w:t>It will not feel like something you have to convince to stay.</w:t>
      </w:r>
    </w:p>
    <w:p w14:paraId="4644750F" w14:textId="77777777" w:rsidR="00D27238" w:rsidRDefault="00D27238" w:rsidP="00F13445">
      <w:pPr>
        <w:ind w:left="720" w:firstLine="0"/>
      </w:pPr>
    </w:p>
    <w:p w14:paraId="4B4B8874" w14:textId="77777777" w:rsidR="00D27238" w:rsidRDefault="00D27238" w:rsidP="00F13445">
      <w:pPr>
        <w:ind w:left="720" w:firstLine="0"/>
      </w:pPr>
      <w:r>
        <w:rPr>
          <w:rFonts w:ascii="Times New Roman" w:hAnsi="Times New Roman"/>
        </w:rPr>
        <w:t>It will simply be there.</w:t>
      </w:r>
    </w:p>
    <w:p w14:paraId="2BBEB956" w14:textId="77777777" w:rsidR="00D27238" w:rsidRDefault="00D27238" w:rsidP="00F13445">
      <w:pPr>
        <w:ind w:left="720" w:firstLine="0"/>
      </w:pPr>
    </w:p>
    <w:p w14:paraId="4ED8E0FF" w14:textId="00B6373A" w:rsidR="00D27238" w:rsidRDefault="00D27238" w:rsidP="00F13445">
      <w:pPr>
        <w:ind w:left="720" w:firstLine="0"/>
      </w:pPr>
      <w:r>
        <w:rPr>
          <w:rFonts w:ascii="Times New Roman" w:hAnsi="Times New Roman"/>
        </w:rPr>
        <w:t>“Take delight in the Lord, and He will give you the desires of your heart.”</w:t>
      </w:r>
    </w:p>
    <w:p w14:paraId="713C7EC9" w14:textId="697165FD" w:rsidR="00D27238" w:rsidRDefault="00D27238" w:rsidP="00D27238">
      <w:pPr>
        <w:pStyle w:val="ListParagraph"/>
        <w:numPr>
          <w:ilvl w:val="0"/>
          <w:numId w:val="18"/>
        </w:numPr>
      </w:pPr>
      <w:r>
        <w:rPr>
          <w:rFonts w:ascii="Times New Roman" w:hAnsi="Times New Roman"/>
        </w:rPr>
        <w:t>Psalm 37:4</w:t>
      </w:r>
    </w:p>
    <w:p w14:paraId="38D8D14B" w14:textId="77777777" w:rsidR="00D27238" w:rsidRDefault="00D27238" w:rsidP="00F13445">
      <w:pPr>
        <w:ind w:left="720" w:firstLine="0"/>
      </w:pPr>
    </w:p>
    <w:p w14:paraId="70E1EFDA" w14:textId="77777777" w:rsidR="00D27238" w:rsidRDefault="00D2723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26BB7495" w14:textId="77777777" w:rsidR="00D27238" w:rsidRDefault="00D27238" w:rsidP="00F13445">
      <w:pPr>
        <w:ind w:left="720" w:firstLine="0"/>
      </w:pPr>
    </w:p>
    <w:p w14:paraId="007451AC" w14:textId="77777777" w:rsidR="00D27238" w:rsidRDefault="00D27238" w:rsidP="00F13445">
      <w:pPr>
        <w:ind w:left="720" w:firstLine="0"/>
      </w:pPr>
      <w:r>
        <w:rPr>
          <w:rFonts w:ascii="Times New Roman" w:hAnsi="Times New Roman"/>
        </w:rPr>
        <w:lastRenderedPageBreak/>
        <w:t>If love arrived today, would you be ready to receive it?</w:t>
      </w:r>
    </w:p>
    <w:p w14:paraId="096DE949" w14:textId="77777777" w:rsidR="00D27238" w:rsidRDefault="00D27238" w:rsidP="00F13445">
      <w:pPr>
        <w:ind w:left="720" w:firstLine="0"/>
      </w:pPr>
      <w:r>
        <w:rPr>
          <w:rFonts w:ascii="Times New Roman" w:hAnsi="Times New Roman"/>
        </w:rPr>
        <w:t>Are there pieces of yourself you still need to make peace with</w:t>
      </w:r>
    </w:p>
    <w:p w14:paraId="589B5908" w14:textId="513E05B7" w:rsidR="00D27238" w:rsidRDefault="00D27238" w:rsidP="00F13445">
      <w:pPr>
        <w:ind w:left="720" w:firstLine="0"/>
      </w:pPr>
      <w:r>
        <w:rPr>
          <w:rFonts w:ascii="Times New Roman" w:hAnsi="Times New Roman"/>
        </w:rPr>
        <w:t>Before love has a place to rest?</w:t>
      </w:r>
    </w:p>
    <w:p w14:paraId="5AB36022" w14:textId="77777777" w:rsidR="00D27238" w:rsidRDefault="00D27238" w:rsidP="00F13445">
      <w:pPr>
        <w:ind w:left="720" w:firstLine="0"/>
      </w:pPr>
    </w:p>
    <w:p w14:paraId="2E7BE0CE" w14:textId="77777777" w:rsidR="00D27238" w:rsidRDefault="00D2723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16BFA41" w14:textId="77777777" w:rsidR="00D27238" w:rsidRDefault="00D27238" w:rsidP="00F13445">
      <w:pPr>
        <w:ind w:left="720" w:firstLine="0"/>
      </w:pPr>
    </w:p>
    <w:p w14:paraId="066C6B08" w14:textId="77777777" w:rsidR="00D27238" w:rsidRDefault="00D27238" w:rsidP="00F13445">
      <w:pPr>
        <w:pBdr>
          <w:bottom w:val="single" w:sz="6" w:space="1" w:color="auto"/>
        </w:pBdr>
        <w:ind w:left="720" w:firstLine="0"/>
      </w:pPr>
    </w:p>
    <w:p w14:paraId="6820ACA7" w14:textId="77777777" w:rsidR="00D27238" w:rsidRDefault="00D27238" w:rsidP="00F13445">
      <w:pPr>
        <w:ind w:left="720" w:firstLine="0"/>
      </w:pPr>
    </w:p>
    <w:p w14:paraId="488C7F20" w14:textId="77777777" w:rsidR="00D27238" w:rsidRDefault="00D27238" w:rsidP="00F13445">
      <w:pPr>
        <w:pBdr>
          <w:bottom w:val="single" w:sz="6" w:space="1" w:color="auto"/>
        </w:pBdr>
        <w:ind w:left="720" w:firstLine="0"/>
      </w:pPr>
    </w:p>
    <w:p w14:paraId="7E66426D" w14:textId="77777777" w:rsidR="00D27238" w:rsidRDefault="00D27238" w:rsidP="00F13445">
      <w:pPr>
        <w:ind w:left="720" w:firstLine="0"/>
      </w:pPr>
    </w:p>
    <w:p w14:paraId="340F57D1" w14:textId="77777777" w:rsidR="00D27238" w:rsidRDefault="00D27238" w:rsidP="00F13445">
      <w:pPr>
        <w:pBdr>
          <w:bottom w:val="single" w:sz="6" w:space="1" w:color="auto"/>
        </w:pBdr>
        <w:ind w:left="720" w:firstLine="0"/>
      </w:pPr>
    </w:p>
    <w:p w14:paraId="262B8FE0" w14:textId="77777777" w:rsidR="00D27238" w:rsidRDefault="00D27238" w:rsidP="00F13445">
      <w:pPr>
        <w:ind w:left="720" w:firstLine="0"/>
      </w:pPr>
    </w:p>
    <w:p w14:paraId="703B4C14" w14:textId="1727C85A" w:rsidR="00D27238" w:rsidRDefault="00D27238" w:rsidP="00F13445">
      <w:pPr>
        <w:ind w:left="720" w:firstLine="0"/>
      </w:pPr>
      <w:r>
        <w:rPr>
          <w:rFonts w:ascii="Times New Roman" w:hAnsi="Times New Roman"/>
        </w:rPr>
        <w:t>“For everything there is a season, and a time for every purpose under heaven.”</w:t>
      </w:r>
    </w:p>
    <w:p w14:paraId="2DE294F3" w14:textId="6C3DE9B4" w:rsidR="00D27238" w:rsidRDefault="00D27238" w:rsidP="00D27238">
      <w:pPr>
        <w:pStyle w:val="ListParagraph"/>
        <w:numPr>
          <w:ilvl w:val="0"/>
          <w:numId w:val="18"/>
        </w:numPr>
      </w:pPr>
      <w:r>
        <w:rPr>
          <w:rFonts w:ascii="Times New Roman" w:hAnsi="Times New Roman"/>
        </w:rPr>
        <w:t>Ecclesiastes 3:1</w:t>
      </w:r>
    </w:p>
    <w:p w14:paraId="68790784" w14:textId="77777777" w:rsidR="00D27238" w:rsidRDefault="00D27238" w:rsidP="00F13445">
      <w:pPr>
        <w:ind w:left="720" w:firstLine="0"/>
      </w:pPr>
    </w:p>
    <w:p w14:paraId="0622399C" w14:textId="77777777" w:rsidR="00D27238" w:rsidRDefault="00D27238" w:rsidP="00F13445">
      <w:pPr>
        <w:ind w:left="720" w:firstLine="0"/>
      </w:pPr>
      <w:r>
        <w:rPr>
          <w:rFonts w:ascii="Times New Roman" w:hAnsi="Times New Roman"/>
        </w:rPr>
        <w:t>Love is not in a hurry.</w:t>
      </w:r>
    </w:p>
    <w:p w14:paraId="6A08C34D" w14:textId="77777777" w:rsidR="00D27238" w:rsidRDefault="00D27238" w:rsidP="00F13445">
      <w:pPr>
        <w:ind w:left="720" w:firstLine="0"/>
      </w:pPr>
      <w:r>
        <w:rPr>
          <w:rFonts w:ascii="Times New Roman" w:hAnsi="Times New Roman"/>
        </w:rPr>
        <w:t>And neither should you be.</w:t>
      </w:r>
    </w:p>
    <w:p w14:paraId="6D395290" w14:textId="77777777" w:rsidR="00D27238" w:rsidRDefault="00D27238" w:rsidP="00F13445">
      <w:pPr>
        <w:ind w:left="720" w:firstLine="0"/>
      </w:pPr>
    </w:p>
    <w:p w14:paraId="4B21463D" w14:textId="77777777" w:rsidR="00D27238" w:rsidRDefault="00D27238" w:rsidP="00F13445">
      <w:pPr>
        <w:ind w:left="720" w:firstLine="0"/>
      </w:pPr>
      <w:r>
        <w:rPr>
          <w:rFonts w:ascii="Times New Roman" w:hAnsi="Times New Roman"/>
        </w:rPr>
        <w:t>When it is time, love will find you.</w:t>
      </w:r>
    </w:p>
    <w:p w14:paraId="5690699A" w14:textId="77777777" w:rsidR="00D27238" w:rsidRDefault="00D27238" w:rsidP="00F13445">
      <w:pPr>
        <w:ind w:left="720" w:firstLine="0"/>
      </w:pPr>
      <w:r>
        <w:rPr>
          <w:rFonts w:ascii="Times New Roman" w:hAnsi="Times New Roman"/>
        </w:rPr>
        <w:t>And it will never feel like you have to chase it.</w:t>
      </w:r>
    </w:p>
    <w:p w14:paraId="7D3011CF" w14:textId="77777777" w:rsidR="00D27238" w:rsidRDefault="00D27238" w:rsidP="00F13445">
      <w:pPr>
        <w:ind w:left="720" w:firstLine="0"/>
      </w:pPr>
    </w:p>
    <w:p w14:paraId="38281C60" w14:textId="77777777" w:rsidR="00D27238" w:rsidRDefault="00D27238" w:rsidP="00F13445">
      <w:pPr>
        <w:pBdr>
          <w:bottom w:val="single" w:sz="6" w:space="1" w:color="auto"/>
        </w:pBdr>
        <w:ind w:left="720" w:firstLine="0"/>
      </w:pPr>
    </w:p>
    <w:p w14:paraId="13986EC3" w14:textId="77777777" w:rsidR="00D27238" w:rsidRDefault="00D27238" w:rsidP="00F13445">
      <w:pPr>
        <w:ind w:left="720" w:firstLine="0"/>
      </w:pPr>
    </w:p>
    <w:p w14:paraId="48494200" w14:textId="651CDE15" w:rsidR="00D27238" w:rsidRDefault="00D27238" w:rsidP="00F13445">
      <w:pPr>
        <w:ind w:left="720" w:firstLine="0"/>
      </w:pPr>
    </w:p>
    <w:p w14:paraId="428ECBB2" w14:textId="77777777" w:rsidR="00083211" w:rsidRDefault="00083211" w:rsidP="00F13445">
      <w:pPr>
        <w:ind w:left="720" w:firstLine="0"/>
        <w:jc w:val="center"/>
      </w:pPr>
      <w:r>
        <w:rPr>
          <w:rFonts w:ascii="Times New Roman" w:hAnsi="Times New Roman"/>
        </w:rPr>
        <w:lastRenderedPageBreak/>
        <w:t>SECTION III: LOVE &amp; LONGING</w:t>
      </w:r>
    </w:p>
    <w:p w14:paraId="7B294AD2" w14:textId="77777777" w:rsidR="00083211" w:rsidRDefault="00083211" w:rsidP="00F13445">
      <w:pPr>
        <w:ind w:left="720" w:firstLine="0"/>
      </w:pPr>
    </w:p>
    <w:p w14:paraId="7A284E5A" w14:textId="77777777" w:rsidR="00083211" w:rsidRDefault="00083211" w:rsidP="00F13445">
      <w:pPr>
        <w:ind w:left="720" w:firstLine="0"/>
      </w:pPr>
      <w:r>
        <w:rPr>
          <w:rFonts w:ascii="Times New Roman" w:hAnsi="Times New Roman"/>
        </w:rPr>
        <w:t>Page 8 – Love Should Feel Safe</w:t>
      </w:r>
    </w:p>
    <w:p w14:paraId="7752BA78" w14:textId="77777777" w:rsidR="00083211" w:rsidRDefault="00083211" w:rsidP="00F13445">
      <w:pPr>
        <w:ind w:left="720" w:firstLine="0"/>
      </w:pPr>
    </w:p>
    <w:p w14:paraId="3BC87D76" w14:textId="77777777" w:rsidR="00083211" w:rsidRDefault="00083211" w:rsidP="00F13445">
      <w:pPr>
        <w:ind w:left="720" w:firstLine="0"/>
      </w:pPr>
      <w:r>
        <w:rPr>
          <w:rFonts w:ascii="Times New Roman" w:hAnsi="Times New Roman"/>
        </w:rPr>
        <w:t>Love is not meant to be a battlefield.</w:t>
      </w:r>
    </w:p>
    <w:p w14:paraId="1581F90D" w14:textId="77777777" w:rsidR="00083211" w:rsidRDefault="00083211" w:rsidP="00F13445">
      <w:pPr>
        <w:ind w:left="720" w:firstLine="0"/>
      </w:pPr>
      <w:r>
        <w:rPr>
          <w:rFonts w:ascii="Times New Roman" w:hAnsi="Times New Roman"/>
        </w:rPr>
        <w:t>It is not meant to feel like walking on glass,</w:t>
      </w:r>
    </w:p>
    <w:p w14:paraId="363C31C1" w14:textId="4D36A2F8" w:rsidR="00083211" w:rsidRDefault="00083211" w:rsidP="00F13445">
      <w:pPr>
        <w:ind w:left="720" w:firstLine="0"/>
      </w:pPr>
      <w:r>
        <w:rPr>
          <w:rFonts w:ascii="Times New Roman" w:hAnsi="Times New Roman"/>
        </w:rPr>
        <w:t>Like holding your breath,</w:t>
      </w:r>
    </w:p>
    <w:p w14:paraId="3E4D7E46" w14:textId="3A250454" w:rsidR="00083211" w:rsidRDefault="00083211" w:rsidP="00F13445">
      <w:pPr>
        <w:ind w:left="720" w:firstLine="0"/>
      </w:pPr>
      <w:r>
        <w:rPr>
          <w:rFonts w:ascii="Times New Roman" w:hAnsi="Times New Roman"/>
        </w:rPr>
        <w:t>Like waiting for the next storm to come crashing through.</w:t>
      </w:r>
    </w:p>
    <w:p w14:paraId="3DF21002" w14:textId="77777777" w:rsidR="00083211" w:rsidRDefault="00083211" w:rsidP="00F13445">
      <w:pPr>
        <w:ind w:left="720" w:firstLine="0"/>
      </w:pPr>
    </w:p>
    <w:p w14:paraId="0A5CE8A2" w14:textId="77777777" w:rsidR="00083211" w:rsidRDefault="00083211" w:rsidP="00F13445">
      <w:pPr>
        <w:ind w:left="720" w:firstLine="0"/>
      </w:pPr>
      <w:r>
        <w:rPr>
          <w:rFonts w:ascii="Times New Roman" w:hAnsi="Times New Roman"/>
        </w:rPr>
        <w:t>Love should feel like safety.</w:t>
      </w:r>
    </w:p>
    <w:p w14:paraId="29554267" w14:textId="77777777" w:rsidR="00083211" w:rsidRDefault="00083211" w:rsidP="00F13445">
      <w:pPr>
        <w:ind w:left="720" w:firstLine="0"/>
      </w:pPr>
      <w:r>
        <w:rPr>
          <w:rFonts w:ascii="Times New Roman" w:hAnsi="Times New Roman"/>
        </w:rPr>
        <w:t>Like a hand that steadies you,</w:t>
      </w:r>
    </w:p>
    <w:p w14:paraId="46E1420F" w14:textId="2EC32257" w:rsidR="00083211" w:rsidRDefault="00083211" w:rsidP="00F13445">
      <w:pPr>
        <w:ind w:left="720" w:firstLine="0"/>
      </w:pPr>
      <w:r>
        <w:rPr>
          <w:rFonts w:ascii="Times New Roman" w:hAnsi="Times New Roman"/>
        </w:rPr>
        <w:t>Not one that makes you lose your balance.</w:t>
      </w:r>
    </w:p>
    <w:p w14:paraId="4AB00EB8" w14:textId="77777777" w:rsidR="00083211" w:rsidRDefault="00083211" w:rsidP="00F13445">
      <w:pPr>
        <w:ind w:left="720" w:firstLine="0"/>
      </w:pPr>
    </w:p>
    <w:p w14:paraId="5F317771" w14:textId="77777777" w:rsidR="00083211" w:rsidRDefault="00083211" w:rsidP="00F13445">
      <w:pPr>
        <w:ind w:left="720" w:firstLine="0"/>
      </w:pPr>
      <w:r>
        <w:rPr>
          <w:rFonts w:ascii="Times New Roman" w:hAnsi="Times New Roman"/>
        </w:rPr>
        <w:t>Love should feel like a home you do not have to earn your place in,</w:t>
      </w:r>
    </w:p>
    <w:p w14:paraId="07C018A6" w14:textId="6C42C13A" w:rsidR="00083211" w:rsidRDefault="00083211" w:rsidP="00F13445">
      <w:pPr>
        <w:ind w:left="720" w:firstLine="0"/>
      </w:pPr>
      <w:r>
        <w:rPr>
          <w:rFonts w:ascii="Times New Roman" w:hAnsi="Times New Roman"/>
        </w:rPr>
        <w:t>Like warmth that does not vanish when the seasons change.</w:t>
      </w:r>
    </w:p>
    <w:p w14:paraId="6F7E4FAD" w14:textId="77777777" w:rsidR="00083211" w:rsidRDefault="00083211" w:rsidP="00F13445">
      <w:pPr>
        <w:ind w:left="720" w:firstLine="0"/>
      </w:pPr>
    </w:p>
    <w:p w14:paraId="5BC3829A" w14:textId="3E00A8FD" w:rsidR="00083211" w:rsidRDefault="00083211" w:rsidP="00F13445">
      <w:pPr>
        <w:ind w:left="720" w:firstLine="0"/>
      </w:pPr>
      <w:r>
        <w:rPr>
          <w:rFonts w:ascii="Times New Roman" w:hAnsi="Times New Roman"/>
        </w:rPr>
        <w:t>“There is no fear in love, but perfect love casts out fear.”</w:t>
      </w:r>
    </w:p>
    <w:p w14:paraId="7676375E" w14:textId="3A5FBDE3" w:rsidR="00083211" w:rsidRDefault="00083211" w:rsidP="00083211">
      <w:pPr>
        <w:pStyle w:val="ListParagraph"/>
        <w:numPr>
          <w:ilvl w:val="0"/>
          <w:numId w:val="18"/>
        </w:numPr>
      </w:pPr>
      <w:r>
        <w:rPr>
          <w:rFonts w:ascii="Times New Roman" w:hAnsi="Times New Roman"/>
        </w:rPr>
        <w:t>1 John 4:18</w:t>
      </w:r>
    </w:p>
    <w:p w14:paraId="303700CB" w14:textId="77777777" w:rsidR="00083211" w:rsidRDefault="00083211" w:rsidP="00F13445">
      <w:pPr>
        <w:ind w:left="720" w:firstLine="0"/>
      </w:pPr>
    </w:p>
    <w:p w14:paraId="49263819" w14:textId="77777777" w:rsidR="00083211" w:rsidRDefault="0008321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A42F471" w14:textId="77777777" w:rsidR="00083211" w:rsidRDefault="00083211" w:rsidP="00F13445">
      <w:pPr>
        <w:ind w:left="720" w:firstLine="0"/>
      </w:pPr>
    </w:p>
    <w:p w14:paraId="55A87954" w14:textId="77777777" w:rsidR="00083211" w:rsidRDefault="00083211" w:rsidP="00F13445">
      <w:pPr>
        <w:ind w:left="720" w:firstLine="0"/>
      </w:pPr>
      <w:r>
        <w:rPr>
          <w:rFonts w:ascii="Times New Roman" w:hAnsi="Times New Roman"/>
        </w:rPr>
        <w:t>Dear You,</w:t>
      </w:r>
    </w:p>
    <w:p w14:paraId="3B436308" w14:textId="77777777" w:rsidR="00083211" w:rsidRDefault="00083211" w:rsidP="00F13445">
      <w:pPr>
        <w:ind w:left="720" w:firstLine="0"/>
      </w:pPr>
    </w:p>
    <w:p w14:paraId="233B09BE" w14:textId="77777777" w:rsidR="00083211" w:rsidRDefault="00083211" w:rsidP="00F13445">
      <w:pPr>
        <w:ind w:left="720" w:firstLine="0"/>
      </w:pPr>
      <w:r>
        <w:rPr>
          <w:rFonts w:ascii="Times New Roman" w:hAnsi="Times New Roman"/>
        </w:rPr>
        <w:t>If love has ever made you afraid—</w:t>
      </w:r>
    </w:p>
    <w:p w14:paraId="2AF17DB7" w14:textId="7972AEF1" w:rsidR="00083211" w:rsidRDefault="00083211" w:rsidP="00F13445">
      <w:pPr>
        <w:ind w:left="720" w:firstLine="0"/>
      </w:pPr>
      <w:r>
        <w:rPr>
          <w:rFonts w:ascii="Times New Roman" w:hAnsi="Times New Roman"/>
        </w:rPr>
        <w:lastRenderedPageBreak/>
        <w:t>If it has made you question your worth,</w:t>
      </w:r>
    </w:p>
    <w:p w14:paraId="0D709818" w14:textId="1D4E8AC2" w:rsidR="00083211" w:rsidRDefault="00083211" w:rsidP="00F13445">
      <w:pPr>
        <w:ind w:left="720" w:firstLine="0"/>
      </w:pPr>
      <w:r>
        <w:rPr>
          <w:rFonts w:ascii="Times New Roman" w:hAnsi="Times New Roman"/>
        </w:rPr>
        <w:t>If it has made you feel small, unseen, unheard—</w:t>
      </w:r>
    </w:p>
    <w:p w14:paraId="3387968E" w14:textId="22396107" w:rsidR="00083211" w:rsidRDefault="00083211" w:rsidP="00F13445">
      <w:pPr>
        <w:ind w:left="720" w:firstLine="0"/>
      </w:pPr>
      <w:r>
        <w:rPr>
          <w:rFonts w:ascii="Times New Roman" w:hAnsi="Times New Roman"/>
        </w:rPr>
        <w:t>Then it was not love.</w:t>
      </w:r>
    </w:p>
    <w:p w14:paraId="73A78426" w14:textId="77777777" w:rsidR="00083211" w:rsidRDefault="00083211" w:rsidP="00F13445">
      <w:pPr>
        <w:ind w:left="720" w:firstLine="0"/>
      </w:pPr>
    </w:p>
    <w:p w14:paraId="7C859957" w14:textId="77777777" w:rsidR="00083211" w:rsidRDefault="00083211" w:rsidP="00F13445">
      <w:pPr>
        <w:ind w:left="720" w:firstLine="0"/>
      </w:pPr>
      <w:r>
        <w:rPr>
          <w:rFonts w:ascii="Times New Roman" w:hAnsi="Times New Roman"/>
        </w:rPr>
        <w:t>Love does not silence you.</w:t>
      </w:r>
    </w:p>
    <w:p w14:paraId="2C58A268" w14:textId="77777777" w:rsidR="00083211" w:rsidRDefault="00083211" w:rsidP="00F13445">
      <w:pPr>
        <w:ind w:left="720" w:firstLine="0"/>
      </w:pPr>
      <w:r>
        <w:rPr>
          <w:rFonts w:ascii="Times New Roman" w:hAnsi="Times New Roman"/>
        </w:rPr>
        <w:t>Love does not leave you wondering if you are enough.</w:t>
      </w:r>
    </w:p>
    <w:p w14:paraId="5F5B36BD" w14:textId="77777777" w:rsidR="00083211" w:rsidRDefault="00083211" w:rsidP="00F13445">
      <w:pPr>
        <w:ind w:left="720" w:firstLine="0"/>
      </w:pPr>
      <w:r>
        <w:rPr>
          <w:rFonts w:ascii="Times New Roman" w:hAnsi="Times New Roman"/>
        </w:rPr>
        <w:t>Love does not make you prove your worth over and over again.</w:t>
      </w:r>
    </w:p>
    <w:p w14:paraId="494FCB06" w14:textId="77777777" w:rsidR="00083211" w:rsidRDefault="00083211" w:rsidP="00F13445">
      <w:pPr>
        <w:ind w:left="720" w:firstLine="0"/>
      </w:pPr>
    </w:p>
    <w:p w14:paraId="152C8145" w14:textId="77777777" w:rsidR="00083211" w:rsidRDefault="00083211" w:rsidP="00F13445">
      <w:pPr>
        <w:ind w:left="720" w:firstLine="0"/>
      </w:pPr>
      <w:r>
        <w:rPr>
          <w:rFonts w:ascii="Times New Roman" w:hAnsi="Times New Roman"/>
        </w:rPr>
        <w:t>Love sees you.</w:t>
      </w:r>
    </w:p>
    <w:p w14:paraId="6767F09B" w14:textId="77777777" w:rsidR="00083211" w:rsidRDefault="00083211" w:rsidP="00F13445">
      <w:pPr>
        <w:ind w:left="720" w:firstLine="0"/>
      </w:pPr>
      <w:r>
        <w:rPr>
          <w:rFonts w:ascii="Times New Roman" w:hAnsi="Times New Roman"/>
        </w:rPr>
        <w:t>Love listens.</w:t>
      </w:r>
    </w:p>
    <w:p w14:paraId="19866186" w14:textId="77777777" w:rsidR="00083211" w:rsidRDefault="00083211" w:rsidP="00F13445">
      <w:pPr>
        <w:ind w:left="720" w:firstLine="0"/>
      </w:pPr>
      <w:r>
        <w:rPr>
          <w:rFonts w:ascii="Times New Roman" w:hAnsi="Times New Roman"/>
        </w:rPr>
        <w:t>Love makes space for you to be exactly who you are—</w:t>
      </w:r>
    </w:p>
    <w:p w14:paraId="535804C8" w14:textId="18B726A2" w:rsidR="00083211" w:rsidRDefault="00083211" w:rsidP="00F13445">
      <w:pPr>
        <w:ind w:left="720" w:firstLine="0"/>
      </w:pPr>
      <w:r>
        <w:rPr>
          <w:rFonts w:ascii="Times New Roman" w:hAnsi="Times New Roman"/>
        </w:rPr>
        <w:t>Without fear, without shame, without hesitation.</w:t>
      </w:r>
    </w:p>
    <w:p w14:paraId="72BC41D9" w14:textId="77777777" w:rsidR="00083211" w:rsidRDefault="00083211" w:rsidP="00F13445">
      <w:pPr>
        <w:ind w:left="720" w:firstLine="0"/>
      </w:pPr>
    </w:p>
    <w:p w14:paraId="3B370FD4" w14:textId="77777777" w:rsidR="00083211" w:rsidRDefault="00083211" w:rsidP="00F13445">
      <w:pPr>
        <w:ind w:left="720" w:firstLine="0"/>
      </w:pPr>
      <w:r>
        <w:rPr>
          <w:rFonts w:ascii="Times New Roman" w:hAnsi="Times New Roman"/>
        </w:rPr>
        <w:t>And I need you to know:</w:t>
      </w:r>
    </w:p>
    <w:p w14:paraId="4A67045E" w14:textId="6CFDB601" w:rsidR="00083211" w:rsidRDefault="00083211" w:rsidP="00F13445">
      <w:pPr>
        <w:ind w:left="720" w:firstLine="0"/>
      </w:pPr>
      <w:r>
        <w:rPr>
          <w:rFonts w:ascii="Times New Roman" w:hAnsi="Times New Roman"/>
        </w:rPr>
        <w:t>You deserve this kind of love.</w:t>
      </w:r>
    </w:p>
    <w:p w14:paraId="6D1F6782" w14:textId="77777777" w:rsidR="00083211" w:rsidRDefault="00083211" w:rsidP="00F13445">
      <w:pPr>
        <w:ind w:left="720" w:firstLine="0"/>
      </w:pPr>
    </w:p>
    <w:p w14:paraId="68D2CC80" w14:textId="5C4E57FB" w:rsidR="00083211" w:rsidRDefault="00083211" w:rsidP="00F13445">
      <w:pPr>
        <w:ind w:left="720" w:firstLine="0"/>
      </w:pPr>
      <w:r>
        <w:rPr>
          <w:rFonts w:ascii="Times New Roman" w:hAnsi="Times New Roman"/>
        </w:rPr>
        <w:t>“Be completely humble and gentle; be patient, bearing with one another in love.”</w:t>
      </w:r>
    </w:p>
    <w:p w14:paraId="79FC4874" w14:textId="44921180" w:rsidR="00083211" w:rsidRDefault="00083211" w:rsidP="00083211">
      <w:pPr>
        <w:pStyle w:val="ListParagraph"/>
        <w:numPr>
          <w:ilvl w:val="0"/>
          <w:numId w:val="18"/>
        </w:numPr>
      </w:pPr>
      <w:r>
        <w:rPr>
          <w:rFonts w:ascii="Times New Roman" w:hAnsi="Times New Roman"/>
        </w:rPr>
        <w:t>Ephesians 4:2</w:t>
      </w:r>
    </w:p>
    <w:p w14:paraId="5E7470F1" w14:textId="77777777" w:rsidR="00083211" w:rsidRDefault="00083211" w:rsidP="00F13445">
      <w:pPr>
        <w:ind w:left="720" w:firstLine="0"/>
      </w:pPr>
    </w:p>
    <w:p w14:paraId="341DAF7C" w14:textId="77777777" w:rsidR="00083211" w:rsidRDefault="0008321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1E1EB08" w14:textId="77777777" w:rsidR="00083211" w:rsidRDefault="00083211" w:rsidP="00F13445">
      <w:pPr>
        <w:ind w:left="720" w:firstLine="0"/>
      </w:pPr>
    </w:p>
    <w:p w14:paraId="03027A96" w14:textId="77777777" w:rsidR="00083211" w:rsidRDefault="00083211" w:rsidP="00F13445">
      <w:pPr>
        <w:ind w:left="720" w:firstLine="0"/>
      </w:pPr>
      <w:r>
        <w:rPr>
          <w:rFonts w:ascii="Times New Roman" w:hAnsi="Times New Roman"/>
        </w:rPr>
        <w:t>What has love taught you in the past?</w:t>
      </w:r>
    </w:p>
    <w:p w14:paraId="11257688" w14:textId="77777777" w:rsidR="00083211" w:rsidRDefault="00083211" w:rsidP="00F13445">
      <w:pPr>
        <w:ind w:left="720" w:firstLine="0"/>
      </w:pPr>
      <w:r>
        <w:rPr>
          <w:rFonts w:ascii="Times New Roman" w:hAnsi="Times New Roman"/>
        </w:rPr>
        <w:t>Have you ever mistaken love for something that hurt you?</w:t>
      </w:r>
    </w:p>
    <w:p w14:paraId="6540EF10" w14:textId="77777777" w:rsidR="00083211" w:rsidRDefault="00083211" w:rsidP="00F13445">
      <w:pPr>
        <w:ind w:left="720" w:firstLine="0"/>
      </w:pPr>
    </w:p>
    <w:p w14:paraId="07201760" w14:textId="77777777" w:rsidR="00083211" w:rsidRDefault="00083211" w:rsidP="00F13445">
      <w:pPr>
        <w:ind w:left="720" w:firstLine="0"/>
      </w:pPr>
      <w:r>
        <w:rPr>
          <w:rFonts w:ascii="Times New Roman" w:hAnsi="Times New Roman"/>
        </w:rPr>
        <w:lastRenderedPageBreak/>
        <w:t>What does love look like when it feels safe?</w:t>
      </w:r>
    </w:p>
    <w:p w14:paraId="752D7A30" w14:textId="77777777" w:rsidR="00083211" w:rsidRDefault="00083211" w:rsidP="00F13445">
      <w:pPr>
        <w:ind w:left="720" w:firstLine="0"/>
      </w:pPr>
    </w:p>
    <w:p w14:paraId="6CB58C1B" w14:textId="77777777" w:rsidR="00083211" w:rsidRDefault="0008321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0BCCCDA4" w14:textId="77777777" w:rsidR="00083211" w:rsidRDefault="00083211" w:rsidP="00F13445">
      <w:pPr>
        <w:ind w:left="720" w:firstLine="0"/>
      </w:pPr>
    </w:p>
    <w:p w14:paraId="4AF9BA5C" w14:textId="77777777" w:rsidR="00083211" w:rsidRDefault="00083211" w:rsidP="00F13445">
      <w:pPr>
        <w:pBdr>
          <w:bottom w:val="single" w:sz="6" w:space="1" w:color="auto"/>
        </w:pBdr>
        <w:ind w:left="720" w:firstLine="0"/>
      </w:pPr>
    </w:p>
    <w:p w14:paraId="6A413E2C" w14:textId="77777777" w:rsidR="00083211" w:rsidRDefault="00083211" w:rsidP="00F13445">
      <w:pPr>
        <w:ind w:left="720" w:firstLine="0"/>
      </w:pPr>
    </w:p>
    <w:p w14:paraId="63FB1C76" w14:textId="77777777" w:rsidR="00083211" w:rsidRDefault="00083211" w:rsidP="00F13445">
      <w:pPr>
        <w:pBdr>
          <w:bottom w:val="single" w:sz="6" w:space="1" w:color="auto"/>
        </w:pBdr>
        <w:ind w:left="720" w:firstLine="0"/>
      </w:pPr>
    </w:p>
    <w:p w14:paraId="48C52D13" w14:textId="77777777" w:rsidR="00083211" w:rsidRDefault="00083211" w:rsidP="00F13445">
      <w:pPr>
        <w:ind w:left="720" w:firstLine="0"/>
      </w:pPr>
    </w:p>
    <w:p w14:paraId="4F5F1DE0" w14:textId="77777777" w:rsidR="00083211" w:rsidRDefault="00083211" w:rsidP="00F13445">
      <w:pPr>
        <w:pBdr>
          <w:bottom w:val="single" w:sz="6" w:space="1" w:color="auto"/>
        </w:pBdr>
        <w:ind w:left="720" w:firstLine="0"/>
      </w:pPr>
    </w:p>
    <w:p w14:paraId="0A722499" w14:textId="77777777" w:rsidR="00083211" w:rsidRDefault="00083211" w:rsidP="00F13445">
      <w:pPr>
        <w:ind w:left="720" w:firstLine="0"/>
      </w:pPr>
    </w:p>
    <w:p w14:paraId="57F2B761" w14:textId="0ED0F242" w:rsidR="00083211" w:rsidRDefault="00083211" w:rsidP="00F13445">
      <w:pPr>
        <w:ind w:left="720" w:firstLine="0"/>
      </w:pPr>
      <w:r>
        <w:rPr>
          <w:rFonts w:ascii="Times New Roman" w:hAnsi="Times New Roman"/>
        </w:rPr>
        <w:t>“The Lord is my refuge and my fortress, my God, in whom I trust.”</w:t>
      </w:r>
    </w:p>
    <w:p w14:paraId="1571EE1D" w14:textId="00EA8700" w:rsidR="00083211" w:rsidRDefault="00083211" w:rsidP="00083211">
      <w:pPr>
        <w:pStyle w:val="ListParagraph"/>
        <w:numPr>
          <w:ilvl w:val="0"/>
          <w:numId w:val="18"/>
        </w:numPr>
      </w:pPr>
      <w:r>
        <w:rPr>
          <w:rFonts w:ascii="Times New Roman" w:hAnsi="Times New Roman"/>
        </w:rPr>
        <w:t>Psalm 91:2</w:t>
      </w:r>
    </w:p>
    <w:p w14:paraId="4EC89B43" w14:textId="77777777" w:rsidR="00083211" w:rsidRDefault="00083211" w:rsidP="00F13445">
      <w:pPr>
        <w:ind w:left="720" w:firstLine="0"/>
      </w:pPr>
    </w:p>
    <w:p w14:paraId="00F9332F" w14:textId="77777777" w:rsidR="00083211" w:rsidRDefault="00083211" w:rsidP="00F13445">
      <w:pPr>
        <w:ind w:left="720" w:firstLine="0"/>
      </w:pPr>
      <w:r>
        <w:rPr>
          <w:rFonts w:ascii="Times New Roman" w:hAnsi="Times New Roman"/>
        </w:rPr>
        <w:t>Love should be a refuge.</w:t>
      </w:r>
    </w:p>
    <w:p w14:paraId="732D3D61" w14:textId="77777777" w:rsidR="00083211" w:rsidRDefault="00083211" w:rsidP="00F13445">
      <w:pPr>
        <w:ind w:left="720" w:firstLine="0"/>
      </w:pPr>
      <w:r>
        <w:rPr>
          <w:rFonts w:ascii="Times New Roman" w:hAnsi="Times New Roman"/>
        </w:rPr>
        <w:t>Love should be a place where you can rest.</w:t>
      </w:r>
    </w:p>
    <w:p w14:paraId="2998B1FE" w14:textId="77777777" w:rsidR="00083211" w:rsidRDefault="00083211" w:rsidP="00F13445">
      <w:pPr>
        <w:ind w:left="720" w:firstLine="0"/>
      </w:pPr>
    </w:p>
    <w:p w14:paraId="61F1371C" w14:textId="77777777" w:rsidR="00083211" w:rsidRDefault="00083211" w:rsidP="00F13445">
      <w:pPr>
        <w:ind w:left="720" w:firstLine="0"/>
      </w:pPr>
      <w:r>
        <w:rPr>
          <w:rFonts w:ascii="Times New Roman" w:hAnsi="Times New Roman"/>
        </w:rPr>
        <w:t>And one day, you will find a love</w:t>
      </w:r>
    </w:p>
    <w:p w14:paraId="7DDC2534" w14:textId="2A52E1FF" w:rsidR="00083211" w:rsidRDefault="00083211" w:rsidP="00F13445">
      <w:pPr>
        <w:ind w:left="720" w:firstLine="0"/>
      </w:pPr>
      <w:r>
        <w:rPr>
          <w:rFonts w:ascii="Times New Roman" w:hAnsi="Times New Roman"/>
        </w:rPr>
        <w:t>That does not ask you to fear it.</w:t>
      </w:r>
    </w:p>
    <w:p w14:paraId="018C3BA6" w14:textId="77777777" w:rsidR="00083211" w:rsidRDefault="00083211" w:rsidP="00F13445">
      <w:pPr>
        <w:ind w:left="720" w:firstLine="0"/>
      </w:pPr>
    </w:p>
    <w:p w14:paraId="531FB36F" w14:textId="77777777" w:rsidR="00E31496" w:rsidRDefault="00E31496" w:rsidP="00F13445">
      <w:pPr>
        <w:ind w:left="720" w:firstLine="0"/>
      </w:pPr>
    </w:p>
    <w:p w14:paraId="516304C1" w14:textId="77777777" w:rsidR="00E31496" w:rsidRDefault="00E31496" w:rsidP="00F13445">
      <w:pPr>
        <w:ind w:left="720" w:firstLine="0"/>
      </w:pPr>
    </w:p>
    <w:p w14:paraId="7BD8F73D" w14:textId="77777777" w:rsidR="00083211" w:rsidRDefault="00083211" w:rsidP="00F13445">
      <w:pPr>
        <w:pBdr>
          <w:bottom w:val="single" w:sz="6" w:space="1" w:color="auto"/>
        </w:pBdr>
        <w:ind w:left="720" w:firstLine="0"/>
      </w:pPr>
    </w:p>
    <w:p w14:paraId="6F21BC48" w14:textId="77777777" w:rsidR="00083211" w:rsidRDefault="00083211" w:rsidP="00F13445">
      <w:pPr>
        <w:ind w:left="720" w:firstLine="0"/>
      </w:pPr>
    </w:p>
    <w:p w14:paraId="35B6206E" w14:textId="48B4AD55" w:rsidR="00083211" w:rsidRDefault="00083211" w:rsidP="00F13445">
      <w:pPr>
        <w:ind w:left="720" w:firstLine="0"/>
      </w:pPr>
    </w:p>
    <w:p w14:paraId="630FF2B4" w14:textId="25A71B31" w:rsidR="00770521" w:rsidRDefault="00770521" w:rsidP="00F13445">
      <w:pPr>
        <w:ind w:left="720" w:firstLine="0"/>
        <w:jc w:val="center"/>
      </w:pPr>
      <w:r>
        <w:rPr>
          <w:rFonts w:ascii="Times New Roman" w:hAnsi="Times New Roman"/>
        </w:rPr>
        <w:lastRenderedPageBreak/>
        <w:t>SECTION III: LOVE &amp; LONGING II</w:t>
      </w:r>
    </w:p>
    <w:p w14:paraId="75DEBEA6" w14:textId="77777777" w:rsidR="00770521" w:rsidRDefault="00770521" w:rsidP="00F13445">
      <w:pPr>
        <w:ind w:left="720" w:firstLine="0"/>
      </w:pPr>
    </w:p>
    <w:p w14:paraId="7D44EFA5" w14:textId="77777777" w:rsidR="00770521" w:rsidRDefault="00770521" w:rsidP="00F13445">
      <w:pPr>
        <w:ind w:left="720" w:firstLine="0"/>
      </w:pPr>
      <w:r>
        <w:rPr>
          <w:rFonts w:ascii="Times New Roman" w:hAnsi="Times New Roman"/>
        </w:rPr>
        <w:t>Page 9 – Love That Nourishes, Not Depletes</w:t>
      </w:r>
    </w:p>
    <w:p w14:paraId="58AA8B32" w14:textId="77777777" w:rsidR="00770521" w:rsidRDefault="00770521" w:rsidP="00F13445">
      <w:pPr>
        <w:ind w:left="720" w:firstLine="0"/>
      </w:pPr>
    </w:p>
    <w:p w14:paraId="21AAD98E" w14:textId="77777777" w:rsidR="00770521" w:rsidRDefault="00770521" w:rsidP="00F13445">
      <w:pPr>
        <w:ind w:left="720" w:firstLine="0"/>
      </w:pPr>
      <w:r>
        <w:rPr>
          <w:rFonts w:ascii="Times New Roman" w:hAnsi="Times New Roman"/>
        </w:rPr>
        <w:t>Love is not meant to drain you.</w:t>
      </w:r>
    </w:p>
    <w:p w14:paraId="3268CEA4" w14:textId="77777777" w:rsidR="00770521" w:rsidRDefault="00770521" w:rsidP="00F13445">
      <w:pPr>
        <w:ind w:left="720" w:firstLine="0"/>
      </w:pPr>
      <w:r>
        <w:rPr>
          <w:rFonts w:ascii="Times New Roman" w:hAnsi="Times New Roman"/>
        </w:rPr>
        <w:t>It is not meant to leave you feeling like an empty glass,</w:t>
      </w:r>
    </w:p>
    <w:p w14:paraId="79CC29F0" w14:textId="68CBC075" w:rsidR="00770521" w:rsidRDefault="00770521" w:rsidP="00F13445">
      <w:pPr>
        <w:ind w:left="720" w:firstLine="0"/>
      </w:pPr>
      <w:r>
        <w:rPr>
          <w:rFonts w:ascii="Times New Roman" w:hAnsi="Times New Roman"/>
        </w:rPr>
        <w:t>Poured into over and over again</w:t>
      </w:r>
    </w:p>
    <w:p w14:paraId="2871DD84" w14:textId="7015685A" w:rsidR="00770521" w:rsidRDefault="00770521" w:rsidP="00F13445">
      <w:pPr>
        <w:ind w:left="720" w:firstLine="0"/>
      </w:pPr>
      <w:r>
        <w:rPr>
          <w:rFonts w:ascii="Times New Roman" w:hAnsi="Times New Roman"/>
        </w:rPr>
        <w:t>With nothing left for yourself.</w:t>
      </w:r>
    </w:p>
    <w:p w14:paraId="334BD836" w14:textId="77777777" w:rsidR="00770521" w:rsidRDefault="00770521" w:rsidP="00F13445">
      <w:pPr>
        <w:ind w:left="720" w:firstLine="0"/>
      </w:pPr>
    </w:p>
    <w:p w14:paraId="7FB25F7D" w14:textId="77777777" w:rsidR="00770521" w:rsidRDefault="00770521" w:rsidP="00F13445">
      <w:pPr>
        <w:ind w:left="720" w:firstLine="0"/>
      </w:pPr>
      <w:r>
        <w:rPr>
          <w:rFonts w:ascii="Times New Roman" w:hAnsi="Times New Roman"/>
        </w:rPr>
        <w:t>Love should fill you.</w:t>
      </w:r>
    </w:p>
    <w:p w14:paraId="7906305F" w14:textId="77777777" w:rsidR="00770521" w:rsidRDefault="00770521" w:rsidP="00F13445">
      <w:pPr>
        <w:ind w:left="720" w:firstLine="0"/>
      </w:pPr>
      <w:r>
        <w:rPr>
          <w:rFonts w:ascii="Times New Roman" w:hAnsi="Times New Roman"/>
        </w:rPr>
        <w:t>Like sunlight soaking into petals,</w:t>
      </w:r>
    </w:p>
    <w:p w14:paraId="7D7AB75A" w14:textId="46A51622" w:rsidR="00770521" w:rsidRDefault="00770521" w:rsidP="00F13445">
      <w:pPr>
        <w:ind w:left="720" w:firstLine="0"/>
      </w:pPr>
      <w:r>
        <w:rPr>
          <w:rFonts w:ascii="Times New Roman" w:hAnsi="Times New Roman"/>
        </w:rPr>
        <w:t>Like rain meeting thirsty roots,</w:t>
      </w:r>
    </w:p>
    <w:p w14:paraId="67D8E7DC" w14:textId="5C339570" w:rsidR="00770521" w:rsidRDefault="00770521" w:rsidP="00F13445">
      <w:pPr>
        <w:ind w:left="720" w:firstLine="0"/>
      </w:pPr>
      <w:r>
        <w:rPr>
          <w:rFonts w:ascii="Times New Roman" w:hAnsi="Times New Roman"/>
        </w:rPr>
        <w:t>Like something that nourishes you, not depletes you.</w:t>
      </w:r>
    </w:p>
    <w:p w14:paraId="0743DFFB" w14:textId="77777777" w:rsidR="00770521" w:rsidRDefault="00770521" w:rsidP="00F13445">
      <w:pPr>
        <w:ind w:left="720" w:firstLine="0"/>
      </w:pPr>
    </w:p>
    <w:p w14:paraId="51F459BA" w14:textId="65D2640A" w:rsidR="00770521" w:rsidRDefault="00770521" w:rsidP="00F13445">
      <w:pPr>
        <w:ind w:left="720" w:firstLine="0"/>
      </w:pPr>
      <w:r>
        <w:rPr>
          <w:rFonts w:ascii="Times New Roman" w:hAnsi="Times New Roman"/>
        </w:rPr>
        <w:t>“A generous person will prosper; whoever refreshes others will be refreshed.”</w:t>
      </w:r>
    </w:p>
    <w:p w14:paraId="26232198" w14:textId="5354B93C" w:rsidR="00770521" w:rsidRDefault="00770521" w:rsidP="00770521">
      <w:pPr>
        <w:pStyle w:val="ListParagraph"/>
        <w:numPr>
          <w:ilvl w:val="0"/>
          <w:numId w:val="18"/>
        </w:numPr>
      </w:pPr>
      <w:r>
        <w:rPr>
          <w:rFonts w:ascii="Times New Roman" w:hAnsi="Times New Roman"/>
        </w:rPr>
        <w:t>Proverbs 11:25</w:t>
      </w:r>
    </w:p>
    <w:p w14:paraId="2CCC82B6" w14:textId="77777777" w:rsidR="00770521" w:rsidRDefault="00770521" w:rsidP="00F13445">
      <w:pPr>
        <w:ind w:left="720" w:firstLine="0"/>
      </w:pPr>
    </w:p>
    <w:p w14:paraId="3CBF4653" w14:textId="77777777" w:rsidR="00770521" w:rsidRDefault="0077052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0F9BF90" w14:textId="77777777" w:rsidR="00770521" w:rsidRDefault="00770521" w:rsidP="00F13445">
      <w:pPr>
        <w:ind w:left="720" w:firstLine="0"/>
      </w:pPr>
    </w:p>
    <w:p w14:paraId="5836AFE2" w14:textId="77777777" w:rsidR="00770521" w:rsidRDefault="00770521" w:rsidP="00F13445">
      <w:pPr>
        <w:ind w:left="720" w:firstLine="0"/>
      </w:pPr>
      <w:r>
        <w:rPr>
          <w:rFonts w:ascii="Times New Roman" w:hAnsi="Times New Roman"/>
        </w:rPr>
        <w:t>Dear You,</w:t>
      </w:r>
    </w:p>
    <w:p w14:paraId="45065043" w14:textId="77777777" w:rsidR="00770521" w:rsidRDefault="00770521" w:rsidP="00F13445">
      <w:pPr>
        <w:ind w:left="720" w:firstLine="0"/>
      </w:pPr>
    </w:p>
    <w:p w14:paraId="1E41E80B" w14:textId="77777777" w:rsidR="00770521" w:rsidRDefault="00770521" w:rsidP="00F13445">
      <w:pPr>
        <w:ind w:left="720" w:firstLine="0"/>
      </w:pPr>
      <w:r>
        <w:rPr>
          <w:rFonts w:ascii="Times New Roman" w:hAnsi="Times New Roman"/>
        </w:rPr>
        <w:t>Love is not meant to feel like exhaustion.</w:t>
      </w:r>
    </w:p>
    <w:p w14:paraId="616FAF55" w14:textId="77777777" w:rsidR="00770521" w:rsidRDefault="00770521" w:rsidP="00F13445">
      <w:pPr>
        <w:ind w:left="720" w:firstLine="0"/>
      </w:pPr>
      <w:r>
        <w:rPr>
          <w:rFonts w:ascii="Times New Roman" w:hAnsi="Times New Roman"/>
        </w:rPr>
        <w:t>It is not meant to be something you give and give</w:t>
      </w:r>
    </w:p>
    <w:p w14:paraId="14A638B5" w14:textId="40806998" w:rsidR="00770521" w:rsidRDefault="00770521" w:rsidP="00F13445">
      <w:pPr>
        <w:ind w:left="720" w:firstLine="0"/>
      </w:pPr>
      <w:r>
        <w:rPr>
          <w:rFonts w:ascii="Times New Roman" w:hAnsi="Times New Roman"/>
        </w:rPr>
        <w:t>Until there is nothing left of you.</w:t>
      </w:r>
    </w:p>
    <w:p w14:paraId="47DA2FA6" w14:textId="77777777" w:rsidR="00770521" w:rsidRDefault="00770521" w:rsidP="00F13445">
      <w:pPr>
        <w:ind w:left="720" w:firstLine="0"/>
      </w:pPr>
    </w:p>
    <w:p w14:paraId="1862E07A" w14:textId="77777777" w:rsidR="00770521" w:rsidRDefault="00770521" w:rsidP="00F13445">
      <w:pPr>
        <w:ind w:left="720" w:firstLine="0"/>
      </w:pPr>
      <w:r>
        <w:rPr>
          <w:rFonts w:ascii="Times New Roman" w:hAnsi="Times New Roman"/>
        </w:rPr>
        <w:t>Real love will pour back into you.</w:t>
      </w:r>
    </w:p>
    <w:p w14:paraId="244A74C0" w14:textId="77777777" w:rsidR="00770521" w:rsidRDefault="00770521" w:rsidP="00F13445">
      <w:pPr>
        <w:ind w:left="720" w:firstLine="0"/>
      </w:pPr>
      <w:r>
        <w:rPr>
          <w:rFonts w:ascii="Times New Roman" w:hAnsi="Times New Roman"/>
        </w:rPr>
        <w:t>It will meet you where you are,</w:t>
      </w:r>
    </w:p>
    <w:p w14:paraId="576DA7B7" w14:textId="0A7D3C48" w:rsidR="00770521" w:rsidRDefault="00770521" w:rsidP="00F13445">
      <w:pPr>
        <w:ind w:left="720" w:firstLine="0"/>
      </w:pPr>
      <w:r>
        <w:rPr>
          <w:rFonts w:ascii="Times New Roman" w:hAnsi="Times New Roman"/>
        </w:rPr>
        <w:t>Not take from you until you forget yourself.</w:t>
      </w:r>
    </w:p>
    <w:p w14:paraId="24C7F9A3" w14:textId="77777777" w:rsidR="00770521" w:rsidRDefault="00770521" w:rsidP="00F13445">
      <w:pPr>
        <w:ind w:left="720" w:firstLine="0"/>
      </w:pPr>
    </w:p>
    <w:p w14:paraId="26C0BA1C" w14:textId="77777777" w:rsidR="00770521" w:rsidRDefault="00770521" w:rsidP="00F13445">
      <w:pPr>
        <w:ind w:left="720" w:firstLine="0"/>
      </w:pPr>
      <w:r>
        <w:rPr>
          <w:rFonts w:ascii="Times New Roman" w:hAnsi="Times New Roman"/>
        </w:rPr>
        <w:t>You are not just a well for others to drink from.</w:t>
      </w:r>
    </w:p>
    <w:p w14:paraId="4AB07A1F" w14:textId="77777777" w:rsidR="00770521" w:rsidRDefault="00770521" w:rsidP="00F13445">
      <w:pPr>
        <w:ind w:left="720" w:firstLine="0"/>
      </w:pPr>
      <w:r>
        <w:rPr>
          <w:rFonts w:ascii="Times New Roman" w:hAnsi="Times New Roman"/>
        </w:rPr>
        <w:t>You are not just a giver,</w:t>
      </w:r>
    </w:p>
    <w:p w14:paraId="6F49C8B5" w14:textId="62B3B65A" w:rsidR="00770521" w:rsidRDefault="00770521" w:rsidP="00F13445">
      <w:pPr>
        <w:ind w:left="720" w:firstLine="0"/>
      </w:pPr>
      <w:r>
        <w:rPr>
          <w:rFonts w:ascii="Times New Roman" w:hAnsi="Times New Roman"/>
        </w:rPr>
        <w:t>Meant to be emptied and never replenished.</w:t>
      </w:r>
    </w:p>
    <w:p w14:paraId="7CA5B299" w14:textId="77777777" w:rsidR="00770521" w:rsidRDefault="00770521" w:rsidP="00F13445">
      <w:pPr>
        <w:ind w:left="720" w:firstLine="0"/>
      </w:pPr>
    </w:p>
    <w:p w14:paraId="7BC198AE" w14:textId="77777777" w:rsidR="00770521" w:rsidRDefault="00770521" w:rsidP="00F13445">
      <w:pPr>
        <w:ind w:left="720" w:firstLine="0"/>
      </w:pPr>
      <w:r>
        <w:rPr>
          <w:rFonts w:ascii="Times New Roman" w:hAnsi="Times New Roman"/>
        </w:rPr>
        <w:t>Love should add to you, not take from you.</w:t>
      </w:r>
    </w:p>
    <w:p w14:paraId="4D0B4A37" w14:textId="77777777" w:rsidR="00770521" w:rsidRDefault="00770521" w:rsidP="00F13445">
      <w:pPr>
        <w:ind w:left="720" w:firstLine="0"/>
      </w:pPr>
      <w:r>
        <w:rPr>
          <w:rFonts w:ascii="Times New Roman" w:hAnsi="Times New Roman"/>
        </w:rPr>
        <w:t>And if it only leaves you drained,</w:t>
      </w:r>
    </w:p>
    <w:p w14:paraId="452AF553" w14:textId="5675204C" w:rsidR="00770521" w:rsidRDefault="00770521" w:rsidP="00F13445">
      <w:pPr>
        <w:ind w:left="720" w:firstLine="0"/>
      </w:pPr>
      <w:r>
        <w:rPr>
          <w:rFonts w:ascii="Times New Roman" w:hAnsi="Times New Roman"/>
        </w:rPr>
        <w:t>Then it is not the love you deserve.</w:t>
      </w:r>
    </w:p>
    <w:p w14:paraId="1C1246B9" w14:textId="77777777" w:rsidR="00770521" w:rsidRDefault="00770521" w:rsidP="00F13445">
      <w:pPr>
        <w:ind w:left="720" w:firstLine="0"/>
      </w:pPr>
    </w:p>
    <w:p w14:paraId="042FEB52" w14:textId="5F643BEA" w:rsidR="00770521" w:rsidRDefault="00770521" w:rsidP="00F13445">
      <w:pPr>
        <w:ind w:left="720" w:firstLine="0"/>
      </w:pPr>
      <w:r>
        <w:rPr>
          <w:rFonts w:ascii="Times New Roman" w:hAnsi="Times New Roman"/>
        </w:rPr>
        <w:t>“Come to me, all you who are weary and burdened, and I will give you rest.”</w:t>
      </w:r>
    </w:p>
    <w:p w14:paraId="3D636089" w14:textId="235B66E3" w:rsidR="00770521" w:rsidRDefault="00770521" w:rsidP="00770521">
      <w:pPr>
        <w:pStyle w:val="ListParagraph"/>
        <w:numPr>
          <w:ilvl w:val="0"/>
          <w:numId w:val="18"/>
        </w:numPr>
      </w:pPr>
      <w:r>
        <w:rPr>
          <w:rFonts w:ascii="Times New Roman" w:hAnsi="Times New Roman"/>
        </w:rPr>
        <w:t>Matthew 11:28</w:t>
      </w:r>
    </w:p>
    <w:p w14:paraId="287B4701" w14:textId="77777777" w:rsidR="00770521" w:rsidRDefault="00770521" w:rsidP="00F13445">
      <w:pPr>
        <w:ind w:left="720" w:firstLine="0"/>
      </w:pPr>
    </w:p>
    <w:p w14:paraId="1C5FC609" w14:textId="77777777" w:rsidR="00770521" w:rsidRDefault="0077052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213D047D" w14:textId="77777777" w:rsidR="00770521" w:rsidRDefault="00770521" w:rsidP="00F13445">
      <w:pPr>
        <w:ind w:left="720" w:firstLine="0"/>
      </w:pPr>
    </w:p>
    <w:p w14:paraId="3CE1F23F" w14:textId="77777777" w:rsidR="00770521" w:rsidRDefault="00770521" w:rsidP="00F13445">
      <w:pPr>
        <w:ind w:left="720" w:firstLine="0"/>
      </w:pPr>
      <w:r>
        <w:rPr>
          <w:rFonts w:ascii="Times New Roman" w:hAnsi="Times New Roman"/>
        </w:rPr>
        <w:t>Have you ever stayed in a love that left you drained?</w:t>
      </w:r>
    </w:p>
    <w:p w14:paraId="431735A0" w14:textId="77777777" w:rsidR="00770521" w:rsidRDefault="00770521" w:rsidP="00F13445">
      <w:pPr>
        <w:ind w:left="720" w:firstLine="0"/>
      </w:pPr>
      <w:r>
        <w:rPr>
          <w:rFonts w:ascii="Times New Roman" w:hAnsi="Times New Roman"/>
        </w:rPr>
        <w:t>What would it feel like to be in a love that gives as much as it receives?</w:t>
      </w:r>
    </w:p>
    <w:p w14:paraId="6C7113B0" w14:textId="77777777" w:rsidR="00770521" w:rsidRDefault="00770521" w:rsidP="00F13445">
      <w:pPr>
        <w:ind w:left="720" w:firstLine="0"/>
      </w:pPr>
    </w:p>
    <w:p w14:paraId="490D3B9A" w14:textId="77777777" w:rsidR="00770521" w:rsidRDefault="00770521"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1BB455BE" w14:textId="77777777" w:rsidR="00770521" w:rsidRDefault="00770521" w:rsidP="00F13445">
      <w:pPr>
        <w:ind w:left="720" w:firstLine="0"/>
      </w:pPr>
    </w:p>
    <w:p w14:paraId="704A28D8" w14:textId="77777777" w:rsidR="00770521" w:rsidRDefault="00770521" w:rsidP="00F13445">
      <w:pPr>
        <w:pBdr>
          <w:bottom w:val="single" w:sz="6" w:space="1" w:color="auto"/>
        </w:pBdr>
        <w:ind w:left="720" w:firstLine="0"/>
      </w:pPr>
    </w:p>
    <w:p w14:paraId="78D5A08A" w14:textId="77777777" w:rsidR="00770521" w:rsidRDefault="00770521" w:rsidP="00F13445">
      <w:pPr>
        <w:ind w:left="720" w:firstLine="0"/>
      </w:pPr>
    </w:p>
    <w:p w14:paraId="367CB8FB" w14:textId="77777777" w:rsidR="00770521" w:rsidRDefault="00770521" w:rsidP="00F13445">
      <w:pPr>
        <w:pBdr>
          <w:bottom w:val="single" w:sz="6" w:space="1" w:color="auto"/>
        </w:pBdr>
        <w:ind w:left="720" w:firstLine="0"/>
      </w:pPr>
    </w:p>
    <w:p w14:paraId="1DF3E94D" w14:textId="77777777" w:rsidR="00770521" w:rsidRDefault="00770521" w:rsidP="00F13445">
      <w:pPr>
        <w:ind w:left="720" w:firstLine="0"/>
      </w:pPr>
    </w:p>
    <w:p w14:paraId="3149FD46" w14:textId="77777777" w:rsidR="00770521" w:rsidRDefault="00770521" w:rsidP="00F13445">
      <w:pPr>
        <w:pBdr>
          <w:bottom w:val="single" w:sz="6" w:space="1" w:color="auto"/>
        </w:pBdr>
        <w:ind w:left="720" w:firstLine="0"/>
      </w:pPr>
    </w:p>
    <w:p w14:paraId="7E4B5505" w14:textId="77777777" w:rsidR="00770521" w:rsidRDefault="00770521" w:rsidP="00F13445">
      <w:pPr>
        <w:ind w:left="720" w:firstLine="0"/>
      </w:pPr>
    </w:p>
    <w:p w14:paraId="2B09A883" w14:textId="30229EE9" w:rsidR="00770521" w:rsidRDefault="00770521" w:rsidP="00F13445">
      <w:pPr>
        <w:ind w:left="720" w:firstLine="0"/>
      </w:pPr>
      <w:r>
        <w:rPr>
          <w:rFonts w:ascii="Times New Roman" w:hAnsi="Times New Roman"/>
        </w:rPr>
        <w:t>“My grace is sufficient for you, for My power is made perfect in weakness.”</w:t>
      </w:r>
    </w:p>
    <w:p w14:paraId="2C9281A2" w14:textId="3B371FEB" w:rsidR="00770521" w:rsidRDefault="00770521" w:rsidP="00770521">
      <w:pPr>
        <w:pStyle w:val="ListParagraph"/>
        <w:numPr>
          <w:ilvl w:val="0"/>
          <w:numId w:val="18"/>
        </w:numPr>
      </w:pPr>
      <w:r>
        <w:rPr>
          <w:rFonts w:ascii="Times New Roman" w:hAnsi="Times New Roman"/>
        </w:rPr>
        <w:t>2 Corinthians 12:9</w:t>
      </w:r>
    </w:p>
    <w:p w14:paraId="0B83E7BD" w14:textId="77777777" w:rsidR="00770521" w:rsidRDefault="00770521" w:rsidP="00F13445">
      <w:pPr>
        <w:ind w:left="720" w:firstLine="0"/>
      </w:pPr>
    </w:p>
    <w:p w14:paraId="5E5E06DD" w14:textId="77777777" w:rsidR="00770521" w:rsidRDefault="00770521" w:rsidP="00F13445">
      <w:pPr>
        <w:ind w:left="720" w:firstLine="0"/>
      </w:pPr>
      <w:r>
        <w:rPr>
          <w:rFonts w:ascii="Times New Roman" w:hAnsi="Times New Roman"/>
        </w:rPr>
        <w:t>Love should not leave you weak.</w:t>
      </w:r>
    </w:p>
    <w:p w14:paraId="583A37E2" w14:textId="77777777" w:rsidR="00770521" w:rsidRDefault="00770521" w:rsidP="00F13445">
      <w:pPr>
        <w:ind w:left="720" w:firstLine="0"/>
      </w:pPr>
      <w:r>
        <w:rPr>
          <w:rFonts w:ascii="Times New Roman" w:hAnsi="Times New Roman"/>
        </w:rPr>
        <w:t>Love should not leave you empty.</w:t>
      </w:r>
    </w:p>
    <w:p w14:paraId="4C7EACA5" w14:textId="77777777" w:rsidR="00770521" w:rsidRDefault="00770521" w:rsidP="00F13445">
      <w:pPr>
        <w:ind w:left="720" w:firstLine="0"/>
      </w:pPr>
    </w:p>
    <w:p w14:paraId="32B22416" w14:textId="77777777" w:rsidR="00770521" w:rsidRDefault="00770521" w:rsidP="00F13445">
      <w:pPr>
        <w:ind w:left="720" w:firstLine="0"/>
      </w:pPr>
      <w:r>
        <w:rPr>
          <w:rFonts w:ascii="Times New Roman" w:hAnsi="Times New Roman"/>
        </w:rPr>
        <w:t>One day, love will find you—</w:t>
      </w:r>
    </w:p>
    <w:p w14:paraId="771F3A47" w14:textId="1C276249" w:rsidR="00770521" w:rsidRDefault="00770521" w:rsidP="00F13445">
      <w:pPr>
        <w:ind w:left="720" w:firstLine="0"/>
      </w:pPr>
      <w:r>
        <w:rPr>
          <w:rFonts w:ascii="Times New Roman" w:hAnsi="Times New Roman"/>
        </w:rPr>
        <w:t>And it will feel like abundance, not depletion.</w:t>
      </w:r>
    </w:p>
    <w:p w14:paraId="040BB147" w14:textId="77777777" w:rsidR="00770521" w:rsidRDefault="00770521" w:rsidP="00F13445">
      <w:pPr>
        <w:ind w:left="720" w:firstLine="0"/>
      </w:pPr>
    </w:p>
    <w:p w14:paraId="4F9CB175" w14:textId="77777777" w:rsidR="00770521" w:rsidRDefault="00770521" w:rsidP="00F13445">
      <w:pPr>
        <w:pBdr>
          <w:bottom w:val="single" w:sz="6" w:space="1" w:color="auto"/>
        </w:pBdr>
        <w:ind w:left="720" w:firstLine="0"/>
      </w:pPr>
    </w:p>
    <w:p w14:paraId="27BE894A" w14:textId="77777777" w:rsidR="00E31496" w:rsidRDefault="00E31496" w:rsidP="00F13445">
      <w:pPr>
        <w:pBdr>
          <w:bottom w:val="single" w:sz="6" w:space="1" w:color="auto"/>
        </w:pBdr>
        <w:ind w:left="720" w:firstLine="0"/>
      </w:pPr>
    </w:p>
    <w:p w14:paraId="16C3712F" w14:textId="77777777" w:rsidR="00E31496" w:rsidRDefault="00E31496" w:rsidP="00F13445">
      <w:pPr>
        <w:pBdr>
          <w:bottom w:val="single" w:sz="6" w:space="1" w:color="auto"/>
        </w:pBdr>
        <w:ind w:left="720" w:firstLine="0"/>
      </w:pPr>
    </w:p>
    <w:p w14:paraId="5AA477E6" w14:textId="77777777" w:rsidR="00E31496" w:rsidRDefault="00E31496" w:rsidP="00F13445">
      <w:pPr>
        <w:pBdr>
          <w:bottom w:val="single" w:sz="6" w:space="1" w:color="auto"/>
        </w:pBdr>
        <w:ind w:left="720" w:firstLine="0"/>
      </w:pPr>
    </w:p>
    <w:p w14:paraId="6396561C" w14:textId="77777777" w:rsidR="00E31496" w:rsidRDefault="00E31496" w:rsidP="00F13445">
      <w:pPr>
        <w:pBdr>
          <w:bottom w:val="single" w:sz="6" w:space="1" w:color="auto"/>
        </w:pBdr>
        <w:ind w:left="720" w:firstLine="0"/>
      </w:pPr>
    </w:p>
    <w:p w14:paraId="69A577E8" w14:textId="77777777" w:rsidR="00BB05CE" w:rsidRDefault="00BB05CE" w:rsidP="00F13445">
      <w:pPr>
        <w:pBdr>
          <w:bottom w:val="single" w:sz="6" w:space="1" w:color="auto"/>
        </w:pBdr>
        <w:ind w:left="720" w:firstLine="0"/>
      </w:pPr>
    </w:p>
    <w:p w14:paraId="6AD61DED" w14:textId="77777777" w:rsidR="00BB05CE" w:rsidRDefault="00BB05CE" w:rsidP="00F13445">
      <w:pPr>
        <w:pBdr>
          <w:bottom w:val="single" w:sz="6" w:space="1" w:color="auto"/>
        </w:pBdr>
        <w:ind w:left="720" w:firstLine="0"/>
      </w:pPr>
    </w:p>
    <w:p w14:paraId="547FFDF4" w14:textId="77777777" w:rsidR="00BB05CE" w:rsidRDefault="00BB05CE" w:rsidP="00F13445">
      <w:pPr>
        <w:pBdr>
          <w:bottom w:val="single" w:sz="6" w:space="1" w:color="auto"/>
        </w:pBdr>
        <w:ind w:left="720" w:firstLine="0"/>
      </w:pPr>
    </w:p>
    <w:p w14:paraId="35FC44CF" w14:textId="77777777" w:rsidR="00770521" w:rsidRDefault="00770521" w:rsidP="00F13445">
      <w:pPr>
        <w:ind w:left="720" w:firstLine="0"/>
      </w:pPr>
    </w:p>
    <w:p w14:paraId="55F7160A" w14:textId="2DF25719" w:rsidR="00770521" w:rsidRDefault="00770521" w:rsidP="00F13445">
      <w:pPr>
        <w:ind w:left="720" w:firstLine="0"/>
      </w:pPr>
    </w:p>
    <w:p w14:paraId="3343AE63" w14:textId="77777777" w:rsidR="00E239D8" w:rsidRDefault="00E239D8" w:rsidP="00F13445">
      <w:pPr>
        <w:ind w:left="720" w:firstLine="0"/>
        <w:jc w:val="center"/>
      </w:pPr>
      <w:r>
        <w:rPr>
          <w:rFonts w:ascii="Times New Roman" w:hAnsi="Times New Roman"/>
        </w:rPr>
        <w:lastRenderedPageBreak/>
        <w:t>SECTION III: LOVE &amp; LONGING</w:t>
      </w:r>
    </w:p>
    <w:p w14:paraId="4685EB46" w14:textId="77777777" w:rsidR="00E239D8" w:rsidRDefault="00E239D8" w:rsidP="00F13445">
      <w:pPr>
        <w:ind w:left="720" w:firstLine="0"/>
      </w:pPr>
    </w:p>
    <w:p w14:paraId="1A9FB812" w14:textId="77777777" w:rsidR="00E239D8" w:rsidRDefault="00E239D8" w:rsidP="00F13445">
      <w:pPr>
        <w:ind w:left="720" w:firstLine="0"/>
      </w:pPr>
      <w:r>
        <w:rPr>
          <w:rFonts w:ascii="Times New Roman" w:hAnsi="Times New Roman"/>
        </w:rPr>
        <w:t>Page 10 – Love Never Leaves</w:t>
      </w:r>
    </w:p>
    <w:p w14:paraId="7C6543A2" w14:textId="77777777" w:rsidR="00E239D8" w:rsidRDefault="00E239D8" w:rsidP="00F13445">
      <w:pPr>
        <w:ind w:left="720" w:firstLine="0"/>
      </w:pPr>
    </w:p>
    <w:p w14:paraId="53E0876D" w14:textId="77777777" w:rsidR="00E239D8" w:rsidRDefault="00E239D8" w:rsidP="00F13445">
      <w:pPr>
        <w:ind w:left="720" w:firstLine="0"/>
      </w:pPr>
      <w:r>
        <w:rPr>
          <w:rFonts w:ascii="Times New Roman" w:hAnsi="Times New Roman"/>
        </w:rPr>
        <w:t>Love is not lost.</w:t>
      </w:r>
    </w:p>
    <w:p w14:paraId="67B837E3" w14:textId="77777777" w:rsidR="00E239D8" w:rsidRDefault="00E239D8" w:rsidP="00F13445">
      <w:pPr>
        <w:ind w:left="720" w:firstLine="0"/>
      </w:pPr>
      <w:r>
        <w:rPr>
          <w:rFonts w:ascii="Times New Roman" w:hAnsi="Times New Roman"/>
        </w:rPr>
        <w:t>Not in the way you think.</w:t>
      </w:r>
    </w:p>
    <w:p w14:paraId="2144F0C2" w14:textId="77777777" w:rsidR="00E239D8" w:rsidRDefault="00E239D8" w:rsidP="00F13445">
      <w:pPr>
        <w:ind w:left="720" w:firstLine="0"/>
      </w:pPr>
      <w:r>
        <w:rPr>
          <w:rFonts w:ascii="Times New Roman" w:hAnsi="Times New Roman"/>
        </w:rPr>
        <w:t>Not in the way it feels when someone walks away.</w:t>
      </w:r>
    </w:p>
    <w:p w14:paraId="6CD50E87" w14:textId="77777777" w:rsidR="00E239D8" w:rsidRDefault="00E239D8" w:rsidP="00F13445">
      <w:pPr>
        <w:ind w:left="720" w:firstLine="0"/>
      </w:pPr>
    </w:p>
    <w:p w14:paraId="449B38E5" w14:textId="77777777" w:rsidR="00E239D8" w:rsidRDefault="00E239D8" w:rsidP="00F13445">
      <w:pPr>
        <w:ind w:left="720" w:firstLine="0"/>
      </w:pPr>
      <w:r>
        <w:rPr>
          <w:rFonts w:ascii="Times New Roman" w:hAnsi="Times New Roman"/>
        </w:rPr>
        <w:t>Love does not vanish just because a heart no longer beats beside yours.</w:t>
      </w:r>
    </w:p>
    <w:p w14:paraId="11E279BE" w14:textId="77777777" w:rsidR="00E239D8" w:rsidRDefault="00E239D8" w:rsidP="00F13445">
      <w:pPr>
        <w:ind w:left="720" w:firstLine="0"/>
      </w:pPr>
      <w:r>
        <w:rPr>
          <w:rFonts w:ascii="Times New Roman" w:hAnsi="Times New Roman"/>
        </w:rPr>
        <w:t>It does not disappear just because hands that once held you are now empty.</w:t>
      </w:r>
    </w:p>
    <w:p w14:paraId="38652B9E" w14:textId="77777777" w:rsidR="00E239D8" w:rsidRDefault="00E239D8" w:rsidP="00F13445">
      <w:pPr>
        <w:ind w:left="720" w:firstLine="0"/>
      </w:pPr>
    </w:p>
    <w:p w14:paraId="1C470BB7" w14:textId="77777777" w:rsidR="00E239D8" w:rsidRDefault="00E239D8" w:rsidP="00F13445">
      <w:pPr>
        <w:ind w:left="720" w:firstLine="0"/>
      </w:pPr>
      <w:r>
        <w:rPr>
          <w:rFonts w:ascii="Times New Roman" w:hAnsi="Times New Roman"/>
        </w:rPr>
        <w:t>Love lingers.</w:t>
      </w:r>
    </w:p>
    <w:p w14:paraId="6C99319C" w14:textId="77777777" w:rsidR="00E239D8" w:rsidRDefault="00E239D8" w:rsidP="00F13445">
      <w:pPr>
        <w:ind w:left="720" w:firstLine="0"/>
      </w:pPr>
      <w:r>
        <w:rPr>
          <w:rFonts w:ascii="Times New Roman" w:hAnsi="Times New Roman"/>
        </w:rPr>
        <w:t>In the way you speak softer when you remember how they loved gently.</w:t>
      </w:r>
    </w:p>
    <w:p w14:paraId="4C112E79" w14:textId="77777777" w:rsidR="00E239D8" w:rsidRDefault="00E239D8" w:rsidP="00F13445">
      <w:pPr>
        <w:ind w:left="720" w:firstLine="0"/>
      </w:pPr>
      <w:r>
        <w:rPr>
          <w:rFonts w:ascii="Times New Roman" w:hAnsi="Times New Roman"/>
        </w:rPr>
        <w:t>In the way you sit in silence without fear,</w:t>
      </w:r>
    </w:p>
    <w:p w14:paraId="4A30BB16" w14:textId="41CF04B8" w:rsidR="00E239D8" w:rsidRDefault="00E239D8" w:rsidP="00F13445">
      <w:pPr>
        <w:ind w:left="720" w:firstLine="0"/>
      </w:pPr>
      <w:r>
        <w:rPr>
          <w:rFonts w:ascii="Times New Roman" w:hAnsi="Times New Roman"/>
        </w:rPr>
        <w:t>Because once, someone made you feel safe in it.</w:t>
      </w:r>
    </w:p>
    <w:p w14:paraId="4A8620BF" w14:textId="77777777" w:rsidR="00E239D8" w:rsidRDefault="00E239D8" w:rsidP="00F13445">
      <w:pPr>
        <w:ind w:left="720" w:firstLine="0"/>
      </w:pPr>
    </w:p>
    <w:p w14:paraId="16A30C7E" w14:textId="77777777" w:rsidR="00E239D8" w:rsidRDefault="00E239D8" w:rsidP="00F13445">
      <w:pPr>
        <w:ind w:left="720" w:firstLine="0"/>
      </w:pPr>
      <w:r>
        <w:rPr>
          <w:rFonts w:ascii="Times New Roman" w:hAnsi="Times New Roman"/>
        </w:rPr>
        <w:t>Love stays.</w:t>
      </w:r>
    </w:p>
    <w:p w14:paraId="0822EDBB" w14:textId="77777777" w:rsidR="00E239D8" w:rsidRDefault="00E239D8" w:rsidP="00F13445">
      <w:pPr>
        <w:ind w:left="720" w:firstLine="0"/>
      </w:pPr>
      <w:r>
        <w:rPr>
          <w:rFonts w:ascii="Times New Roman" w:hAnsi="Times New Roman"/>
        </w:rPr>
        <w:t>In the lessons it left behind,</w:t>
      </w:r>
    </w:p>
    <w:p w14:paraId="3F06DC00" w14:textId="7734018B" w:rsidR="00E239D8" w:rsidRDefault="00E239D8" w:rsidP="00F13445">
      <w:pPr>
        <w:ind w:left="720" w:firstLine="0"/>
      </w:pPr>
      <w:r>
        <w:rPr>
          <w:rFonts w:ascii="Times New Roman" w:hAnsi="Times New Roman"/>
        </w:rPr>
        <w:t>In the way it shaped you,</w:t>
      </w:r>
    </w:p>
    <w:p w14:paraId="0532C744" w14:textId="3716D63A" w:rsidR="00E239D8" w:rsidRDefault="00E239D8" w:rsidP="00F13445">
      <w:pPr>
        <w:ind w:left="720" w:firstLine="0"/>
      </w:pPr>
      <w:r>
        <w:rPr>
          <w:rFonts w:ascii="Times New Roman" w:hAnsi="Times New Roman"/>
        </w:rPr>
        <w:t>In the way it never truly belonged to just one moment in time.</w:t>
      </w:r>
    </w:p>
    <w:p w14:paraId="08133853" w14:textId="77777777" w:rsidR="00E239D8" w:rsidRDefault="00E239D8" w:rsidP="00F13445">
      <w:pPr>
        <w:ind w:left="720" w:firstLine="0"/>
      </w:pPr>
    </w:p>
    <w:p w14:paraId="6464799A" w14:textId="5C745CFF" w:rsidR="00E239D8" w:rsidRDefault="00E239D8" w:rsidP="00F13445">
      <w:pPr>
        <w:ind w:left="720" w:firstLine="0"/>
      </w:pPr>
      <w:r>
        <w:rPr>
          <w:rFonts w:ascii="Times New Roman" w:hAnsi="Times New Roman"/>
        </w:rPr>
        <w:t>“For love is as strong as death, its jealousy unyielding as the grave. It burns like blazing fire, like a mighty flame.”</w:t>
      </w:r>
    </w:p>
    <w:p w14:paraId="7D9A04A6" w14:textId="772085C4" w:rsidR="00E239D8" w:rsidRDefault="00E239D8" w:rsidP="00E239D8">
      <w:pPr>
        <w:pStyle w:val="ListParagraph"/>
        <w:numPr>
          <w:ilvl w:val="0"/>
          <w:numId w:val="18"/>
        </w:numPr>
      </w:pPr>
      <w:r>
        <w:rPr>
          <w:rFonts w:ascii="Times New Roman" w:hAnsi="Times New Roman"/>
        </w:rPr>
        <w:t>Song of Solomon 8:6</w:t>
      </w:r>
    </w:p>
    <w:p w14:paraId="18B1503D" w14:textId="77777777" w:rsidR="00E239D8" w:rsidRDefault="00E239D8" w:rsidP="00F13445">
      <w:pPr>
        <w:ind w:left="720" w:firstLine="0"/>
      </w:pPr>
    </w:p>
    <w:p w14:paraId="655FF86B" w14:textId="77777777" w:rsidR="00E239D8" w:rsidRDefault="00E239D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2DCA0CEB" w14:textId="77777777" w:rsidR="00E239D8" w:rsidRDefault="00E239D8" w:rsidP="00F13445">
      <w:pPr>
        <w:ind w:left="720" w:firstLine="0"/>
      </w:pPr>
    </w:p>
    <w:p w14:paraId="3B5E6A5D" w14:textId="77777777" w:rsidR="00E239D8" w:rsidRDefault="00E239D8" w:rsidP="00F13445">
      <w:pPr>
        <w:ind w:left="720" w:firstLine="0"/>
      </w:pPr>
      <w:r>
        <w:rPr>
          <w:rFonts w:ascii="Times New Roman" w:hAnsi="Times New Roman"/>
        </w:rPr>
        <w:t>Dear You,</w:t>
      </w:r>
    </w:p>
    <w:p w14:paraId="30234734" w14:textId="77777777" w:rsidR="00E239D8" w:rsidRDefault="00E239D8" w:rsidP="00F13445">
      <w:pPr>
        <w:ind w:left="720" w:firstLine="0"/>
      </w:pPr>
    </w:p>
    <w:p w14:paraId="546F726D" w14:textId="77777777" w:rsidR="00E239D8" w:rsidRDefault="00E239D8" w:rsidP="00F13445">
      <w:pPr>
        <w:ind w:left="720" w:firstLine="0"/>
      </w:pPr>
      <w:r>
        <w:rPr>
          <w:rFonts w:ascii="Times New Roman" w:hAnsi="Times New Roman"/>
        </w:rPr>
        <w:t>I know what it feels like to believe love is gone.</w:t>
      </w:r>
    </w:p>
    <w:p w14:paraId="5285A5F3" w14:textId="77777777" w:rsidR="00E239D8" w:rsidRDefault="00E239D8" w:rsidP="00F13445">
      <w:pPr>
        <w:ind w:left="720" w:firstLine="0"/>
      </w:pPr>
      <w:r>
        <w:rPr>
          <w:rFonts w:ascii="Times New Roman" w:hAnsi="Times New Roman"/>
        </w:rPr>
        <w:t>To stand in the aftermath of something beautiful and wonder if you imagined it.</w:t>
      </w:r>
    </w:p>
    <w:p w14:paraId="6C3C39C2" w14:textId="77777777" w:rsidR="00E239D8" w:rsidRDefault="00E239D8" w:rsidP="00F13445">
      <w:pPr>
        <w:ind w:left="720" w:firstLine="0"/>
      </w:pPr>
      <w:r>
        <w:rPr>
          <w:rFonts w:ascii="Times New Roman" w:hAnsi="Times New Roman"/>
        </w:rPr>
        <w:t>To trace the empty spaces where it once lived and feel nothing but absence.</w:t>
      </w:r>
    </w:p>
    <w:p w14:paraId="5D80C98D" w14:textId="77777777" w:rsidR="00E239D8" w:rsidRDefault="00E239D8" w:rsidP="00F13445">
      <w:pPr>
        <w:ind w:left="720" w:firstLine="0"/>
      </w:pPr>
    </w:p>
    <w:p w14:paraId="30C10CA7" w14:textId="77777777" w:rsidR="00E239D8" w:rsidRDefault="00E239D8" w:rsidP="00F13445">
      <w:pPr>
        <w:ind w:left="720" w:firstLine="0"/>
      </w:pPr>
      <w:r>
        <w:rPr>
          <w:rFonts w:ascii="Times New Roman" w:hAnsi="Times New Roman"/>
        </w:rPr>
        <w:t>But love does not leave you.</w:t>
      </w:r>
    </w:p>
    <w:p w14:paraId="790F21C1" w14:textId="77777777" w:rsidR="00E239D8" w:rsidRDefault="00E239D8" w:rsidP="00F13445">
      <w:pPr>
        <w:ind w:left="720" w:firstLine="0"/>
      </w:pPr>
      <w:r>
        <w:rPr>
          <w:rFonts w:ascii="Times New Roman" w:hAnsi="Times New Roman"/>
        </w:rPr>
        <w:t>It carries itself forward,</w:t>
      </w:r>
    </w:p>
    <w:p w14:paraId="548EE711" w14:textId="155F1C99" w:rsidR="00E239D8" w:rsidRDefault="00E239D8" w:rsidP="00F13445">
      <w:pPr>
        <w:ind w:left="720" w:firstLine="0"/>
      </w:pPr>
      <w:r>
        <w:rPr>
          <w:rFonts w:ascii="Times New Roman" w:hAnsi="Times New Roman"/>
        </w:rPr>
        <w:t>Woven into the fabric of your being,</w:t>
      </w:r>
    </w:p>
    <w:p w14:paraId="09435E0E" w14:textId="238D5224" w:rsidR="00E239D8" w:rsidRDefault="00E239D8" w:rsidP="00F13445">
      <w:pPr>
        <w:ind w:left="720" w:firstLine="0"/>
      </w:pPr>
      <w:r>
        <w:rPr>
          <w:rFonts w:ascii="Times New Roman" w:hAnsi="Times New Roman"/>
        </w:rPr>
        <w:t>Stitched into the way you love next.</w:t>
      </w:r>
    </w:p>
    <w:p w14:paraId="787C019F" w14:textId="77777777" w:rsidR="00E239D8" w:rsidRDefault="00E239D8" w:rsidP="00F13445">
      <w:pPr>
        <w:ind w:left="720" w:firstLine="0"/>
      </w:pPr>
    </w:p>
    <w:p w14:paraId="485715FD" w14:textId="77777777" w:rsidR="00E239D8" w:rsidRDefault="00E239D8" w:rsidP="00F13445">
      <w:pPr>
        <w:ind w:left="720" w:firstLine="0"/>
      </w:pPr>
      <w:r>
        <w:rPr>
          <w:rFonts w:ascii="Times New Roman" w:hAnsi="Times New Roman"/>
        </w:rPr>
        <w:t>And if love has left your hands,</w:t>
      </w:r>
    </w:p>
    <w:p w14:paraId="4FF37409" w14:textId="117E8853" w:rsidR="00E239D8" w:rsidRDefault="00E239D8" w:rsidP="00F13445">
      <w:pPr>
        <w:ind w:left="720" w:firstLine="0"/>
      </w:pPr>
      <w:r>
        <w:rPr>
          <w:rFonts w:ascii="Times New Roman" w:hAnsi="Times New Roman"/>
        </w:rPr>
        <w:t>If it has slipped through your fingers like sand,</w:t>
      </w:r>
    </w:p>
    <w:p w14:paraId="49B7510A" w14:textId="4F1C5B6F" w:rsidR="00E239D8" w:rsidRDefault="00E239D8" w:rsidP="00F13445">
      <w:pPr>
        <w:ind w:left="720" w:firstLine="0"/>
      </w:pPr>
      <w:r>
        <w:rPr>
          <w:rFonts w:ascii="Times New Roman" w:hAnsi="Times New Roman"/>
        </w:rPr>
        <w:t>Then trust this—</w:t>
      </w:r>
    </w:p>
    <w:p w14:paraId="18ACC952" w14:textId="77777777" w:rsidR="00E239D8" w:rsidRDefault="00E239D8" w:rsidP="00F13445">
      <w:pPr>
        <w:ind w:left="720" w:firstLine="0"/>
      </w:pPr>
    </w:p>
    <w:p w14:paraId="37B41CB7" w14:textId="77777777" w:rsidR="00E239D8" w:rsidRDefault="00E239D8" w:rsidP="00F13445">
      <w:pPr>
        <w:ind w:left="720" w:firstLine="0"/>
      </w:pPr>
      <w:r>
        <w:rPr>
          <w:rFonts w:ascii="Times New Roman" w:hAnsi="Times New Roman"/>
        </w:rPr>
        <w:t>It is only making its way back to you</w:t>
      </w:r>
    </w:p>
    <w:p w14:paraId="13BE6EBA" w14:textId="464D5FCF" w:rsidR="00E239D8" w:rsidRDefault="00E239D8" w:rsidP="00F13445">
      <w:pPr>
        <w:ind w:left="720" w:firstLine="0"/>
      </w:pPr>
      <w:r>
        <w:rPr>
          <w:rFonts w:ascii="Times New Roman" w:hAnsi="Times New Roman"/>
        </w:rPr>
        <w:t>In a form that was always meant to stay.</w:t>
      </w:r>
    </w:p>
    <w:p w14:paraId="0BAA8BAC" w14:textId="77777777" w:rsidR="00E239D8" w:rsidRDefault="00E239D8" w:rsidP="00F13445">
      <w:pPr>
        <w:ind w:left="720" w:firstLine="0"/>
      </w:pPr>
    </w:p>
    <w:p w14:paraId="28BCFE82" w14:textId="3C1BCBB2" w:rsidR="00E239D8" w:rsidRDefault="00E239D8" w:rsidP="00F13445">
      <w:pPr>
        <w:ind w:left="720" w:firstLine="0"/>
      </w:pPr>
      <w:r>
        <w:rPr>
          <w:rFonts w:ascii="Times New Roman" w:hAnsi="Times New Roman"/>
        </w:rPr>
        <w:t>“And over all these virtues put on love, which binds them all together in perfect unity.”</w:t>
      </w:r>
    </w:p>
    <w:p w14:paraId="757C7D77" w14:textId="11623AB7" w:rsidR="00E239D8" w:rsidRDefault="00E239D8" w:rsidP="00E239D8">
      <w:pPr>
        <w:pStyle w:val="ListParagraph"/>
        <w:numPr>
          <w:ilvl w:val="0"/>
          <w:numId w:val="18"/>
        </w:numPr>
      </w:pPr>
      <w:r>
        <w:rPr>
          <w:rFonts w:ascii="Times New Roman" w:hAnsi="Times New Roman"/>
        </w:rPr>
        <w:t>Colossians 3:14</w:t>
      </w:r>
    </w:p>
    <w:p w14:paraId="43E63FEE" w14:textId="77777777" w:rsidR="00E239D8" w:rsidRDefault="00E239D8" w:rsidP="00F13445">
      <w:pPr>
        <w:ind w:left="720" w:firstLine="0"/>
      </w:pPr>
    </w:p>
    <w:p w14:paraId="732F777B" w14:textId="77777777" w:rsidR="00E239D8" w:rsidRDefault="00E239D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F07AAB5" w14:textId="77777777" w:rsidR="00E239D8" w:rsidRDefault="00E239D8" w:rsidP="00F13445">
      <w:pPr>
        <w:ind w:left="720" w:firstLine="0"/>
      </w:pPr>
    </w:p>
    <w:p w14:paraId="642CD9DD" w14:textId="77777777" w:rsidR="00E239D8" w:rsidRDefault="00E239D8" w:rsidP="00F13445">
      <w:pPr>
        <w:ind w:left="720" w:firstLine="0"/>
      </w:pPr>
      <w:r>
        <w:rPr>
          <w:rFonts w:ascii="Times New Roman" w:hAnsi="Times New Roman"/>
        </w:rPr>
        <w:t>What if love is never truly lost?</w:t>
      </w:r>
    </w:p>
    <w:p w14:paraId="27AED3B8" w14:textId="77777777" w:rsidR="00E239D8" w:rsidRDefault="00E239D8" w:rsidP="00F13445">
      <w:pPr>
        <w:ind w:left="720" w:firstLine="0"/>
      </w:pPr>
      <w:r>
        <w:rPr>
          <w:rFonts w:ascii="Times New Roman" w:hAnsi="Times New Roman"/>
        </w:rPr>
        <w:t>What if it only transforms, waiting to return in a way you do not yet understand?</w:t>
      </w:r>
    </w:p>
    <w:p w14:paraId="78FD0AEA" w14:textId="77777777" w:rsidR="00E239D8" w:rsidRDefault="00E239D8" w:rsidP="00F13445">
      <w:pPr>
        <w:ind w:left="720" w:firstLine="0"/>
      </w:pPr>
    </w:p>
    <w:p w14:paraId="1E98A161" w14:textId="77777777" w:rsidR="00E239D8" w:rsidRDefault="00E239D8"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073CF24" w14:textId="77777777" w:rsidR="00E239D8" w:rsidRDefault="00E239D8" w:rsidP="00F13445">
      <w:pPr>
        <w:ind w:left="720" w:firstLine="0"/>
      </w:pPr>
    </w:p>
    <w:p w14:paraId="55DE8E2A" w14:textId="77777777" w:rsidR="00E239D8" w:rsidRDefault="00E239D8" w:rsidP="00F13445">
      <w:pPr>
        <w:pBdr>
          <w:bottom w:val="single" w:sz="6" w:space="1" w:color="auto"/>
        </w:pBdr>
        <w:ind w:left="720" w:firstLine="0"/>
      </w:pPr>
    </w:p>
    <w:p w14:paraId="769D6E2A" w14:textId="77777777" w:rsidR="00E239D8" w:rsidRDefault="00E239D8" w:rsidP="00F13445">
      <w:pPr>
        <w:ind w:left="720" w:firstLine="0"/>
      </w:pPr>
    </w:p>
    <w:p w14:paraId="109829A3" w14:textId="77777777" w:rsidR="00E239D8" w:rsidRDefault="00E239D8" w:rsidP="00F13445">
      <w:pPr>
        <w:pBdr>
          <w:bottom w:val="single" w:sz="6" w:space="1" w:color="auto"/>
        </w:pBdr>
        <w:ind w:left="720" w:firstLine="0"/>
      </w:pPr>
    </w:p>
    <w:p w14:paraId="6F496729" w14:textId="77777777" w:rsidR="00E239D8" w:rsidRDefault="00E239D8" w:rsidP="00F13445">
      <w:pPr>
        <w:ind w:left="720" w:firstLine="0"/>
      </w:pPr>
    </w:p>
    <w:p w14:paraId="6E077C50" w14:textId="77777777" w:rsidR="00E239D8" w:rsidRDefault="00E239D8" w:rsidP="00F13445">
      <w:pPr>
        <w:pBdr>
          <w:bottom w:val="single" w:sz="6" w:space="1" w:color="auto"/>
        </w:pBdr>
        <w:ind w:left="720" w:firstLine="0"/>
      </w:pPr>
    </w:p>
    <w:p w14:paraId="1633D251" w14:textId="77777777" w:rsidR="00E239D8" w:rsidRDefault="00E239D8" w:rsidP="00F13445">
      <w:pPr>
        <w:ind w:left="720" w:firstLine="0"/>
      </w:pPr>
    </w:p>
    <w:p w14:paraId="5D182851" w14:textId="4408067F" w:rsidR="00E239D8" w:rsidRDefault="00E239D8" w:rsidP="00F13445">
      <w:pPr>
        <w:ind w:left="720" w:firstLine="0"/>
      </w:pPr>
      <w:r>
        <w:rPr>
          <w:rFonts w:ascii="Times New Roman" w:hAnsi="Times New Roman"/>
        </w:rPr>
        <w:t>“Surely your goodness and love will follow me all the days of my life.”</w:t>
      </w:r>
    </w:p>
    <w:p w14:paraId="02CFA2CA" w14:textId="02EDFDB3" w:rsidR="00E239D8" w:rsidRDefault="00E239D8" w:rsidP="00E239D8">
      <w:pPr>
        <w:pStyle w:val="ListParagraph"/>
        <w:numPr>
          <w:ilvl w:val="0"/>
          <w:numId w:val="18"/>
        </w:numPr>
      </w:pPr>
      <w:r>
        <w:rPr>
          <w:rFonts w:ascii="Times New Roman" w:hAnsi="Times New Roman"/>
        </w:rPr>
        <w:t>Psalm 23:6</w:t>
      </w:r>
    </w:p>
    <w:p w14:paraId="72A4E06B" w14:textId="77777777" w:rsidR="00E239D8" w:rsidRDefault="00E239D8" w:rsidP="00F13445">
      <w:pPr>
        <w:ind w:left="720" w:firstLine="0"/>
      </w:pPr>
    </w:p>
    <w:p w14:paraId="3A425C30" w14:textId="77777777" w:rsidR="00E239D8" w:rsidRDefault="00E239D8" w:rsidP="00F13445">
      <w:pPr>
        <w:ind w:left="720" w:firstLine="0"/>
      </w:pPr>
      <w:r>
        <w:rPr>
          <w:rFonts w:ascii="Times New Roman" w:hAnsi="Times New Roman"/>
        </w:rPr>
        <w:t>Love never leaves.</w:t>
      </w:r>
    </w:p>
    <w:p w14:paraId="1ED77CD3" w14:textId="77777777" w:rsidR="00E239D8" w:rsidRDefault="00E239D8" w:rsidP="00F13445">
      <w:pPr>
        <w:ind w:left="720" w:firstLine="0"/>
      </w:pPr>
      <w:r>
        <w:rPr>
          <w:rFonts w:ascii="Times New Roman" w:hAnsi="Times New Roman"/>
        </w:rPr>
        <w:t>It only changes shape.</w:t>
      </w:r>
    </w:p>
    <w:p w14:paraId="4BDC66E5" w14:textId="77777777" w:rsidR="00E239D8" w:rsidRDefault="00E239D8" w:rsidP="00F13445">
      <w:pPr>
        <w:ind w:left="720" w:firstLine="0"/>
      </w:pPr>
      <w:r>
        <w:rPr>
          <w:rFonts w:ascii="Times New Roman" w:hAnsi="Times New Roman"/>
        </w:rPr>
        <w:t>And one day, you will recognize it again—</w:t>
      </w:r>
    </w:p>
    <w:p w14:paraId="61643A87" w14:textId="7F884004" w:rsidR="00E239D8" w:rsidRDefault="00E239D8" w:rsidP="00F13445">
      <w:pPr>
        <w:ind w:left="720" w:firstLine="0"/>
      </w:pPr>
      <w:r>
        <w:rPr>
          <w:rFonts w:ascii="Times New Roman" w:hAnsi="Times New Roman"/>
        </w:rPr>
        <w:t>Perhaps in someone new,</w:t>
      </w:r>
    </w:p>
    <w:p w14:paraId="5D2636FD" w14:textId="6CAAD7EA" w:rsidR="00E239D8" w:rsidRDefault="00E239D8" w:rsidP="00F13445">
      <w:pPr>
        <w:ind w:left="720" w:firstLine="0"/>
      </w:pPr>
      <w:r>
        <w:rPr>
          <w:rFonts w:ascii="Times New Roman" w:hAnsi="Times New Roman"/>
        </w:rPr>
        <w:t>Perhaps in yourself.</w:t>
      </w:r>
    </w:p>
    <w:p w14:paraId="1E1881F9" w14:textId="77777777" w:rsidR="00E239D8" w:rsidRDefault="00E239D8" w:rsidP="00F13445">
      <w:pPr>
        <w:ind w:left="720" w:firstLine="0"/>
      </w:pPr>
    </w:p>
    <w:p w14:paraId="2D3EDCD0" w14:textId="77777777" w:rsidR="00E239D8" w:rsidRDefault="00E239D8" w:rsidP="00F13445">
      <w:pPr>
        <w:pBdr>
          <w:bottom w:val="single" w:sz="6" w:space="1" w:color="auto"/>
        </w:pBdr>
        <w:ind w:left="720" w:firstLine="0"/>
      </w:pPr>
    </w:p>
    <w:p w14:paraId="1473DB8B" w14:textId="77777777" w:rsidR="00E239D8" w:rsidRDefault="00E239D8" w:rsidP="00F13445">
      <w:pPr>
        <w:ind w:left="720" w:firstLine="0"/>
      </w:pPr>
    </w:p>
    <w:p w14:paraId="6D3EDD52" w14:textId="3E9492E6" w:rsidR="00E239D8" w:rsidRDefault="00E239D8" w:rsidP="00F13445">
      <w:pPr>
        <w:pBdr>
          <w:bottom w:val="single" w:sz="6" w:space="1" w:color="auto"/>
        </w:pBdr>
        <w:ind w:left="720" w:firstLine="0"/>
      </w:pPr>
    </w:p>
    <w:p w14:paraId="55613AE9" w14:textId="77777777" w:rsidR="00DC2DDC" w:rsidRDefault="00DC2DDC" w:rsidP="00F13445">
      <w:pPr>
        <w:pBdr>
          <w:bottom w:val="single" w:sz="6" w:space="1" w:color="auto"/>
        </w:pBdr>
        <w:ind w:left="720" w:firstLine="0"/>
      </w:pPr>
    </w:p>
    <w:p w14:paraId="5675DE65" w14:textId="77777777" w:rsidR="00991F9B" w:rsidRDefault="00991F9B" w:rsidP="00F13445">
      <w:pPr>
        <w:pBdr>
          <w:bottom w:val="single" w:sz="6" w:space="1" w:color="auto"/>
        </w:pBdr>
        <w:ind w:left="720" w:firstLine="0"/>
      </w:pPr>
    </w:p>
    <w:p w14:paraId="2CF2C397" w14:textId="77777777" w:rsidR="00DC2DDC" w:rsidRDefault="00DC2DDC" w:rsidP="00F13445">
      <w:pPr>
        <w:pBdr>
          <w:bottom w:val="single" w:sz="6" w:space="1" w:color="auto"/>
        </w:pBdr>
        <w:ind w:left="720" w:firstLine="0"/>
      </w:pPr>
    </w:p>
    <w:p w14:paraId="296E9F9E" w14:textId="77777777" w:rsidR="00DC2DDC" w:rsidRDefault="00DC2DDC" w:rsidP="00F13445">
      <w:pPr>
        <w:pBdr>
          <w:bottom w:val="single" w:sz="6" w:space="1" w:color="auto"/>
        </w:pBdr>
        <w:ind w:left="720" w:firstLine="0"/>
      </w:pPr>
    </w:p>
    <w:p w14:paraId="4AFAEB6D" w14:textId="77777777" w:rsidR="005944B3" w:rsidRDefault="005944B3" w:rsidP="00F13445">
      <w:pPr>
        <w:pBdr>
          <w:bottom w:val="single" w:sz="6" w:space="1" w:color="auto"/>
        </w:pBdr>
        <w:ind w:left="720" w:firstLine="0"/>
      </w:pPr>
    </w:p>
    <w:p w14:paraId="308240F3" w14:textId="77777777" w:rsidR="005944B3" w:rsidRDefault="005944B3" w:rsidP="00F13445">
      <w:pPr>
        <w:pBdr>
          <w:bottom w:val="single" w:sz="6" w:space="1" w:color="auto"/>
        </w:pBdr>
        <w:ind w:left="720" w:firstLine="0"/>
      </w:pPr>
    </w:p>
    <w:p w14:paraId="1E41DA51" w14:textId="6E612FDF" w:rsidR="006E18D7" w:rsidRPr="00DC2DDC" w:rsidRDefault="004C19A9" w:rsidP="00106346">
      <w:pPr>
        <w:pBdr>
          <w:bottom w:val="single" w:sz="6" w:space="1" w:color="auto"/>
        </w:pBdr>
        <w:ind w:left="720" w:firstLine="0"/>
        <w:rPr>
          <w:sz w:val="48"/>
          <w:szCs w:val="48"/>
        </w:rPr>
      </w:pPr>
      <w:r>
        <w:rPr>
          <w:rFonts w:ascii="Times New Roman" w:hAnsi="Times New Roman"/>
          <w:sz w:val="48"/>
          <w:szCs w:val="48"/>
        </w:rPr>
        <w:t xml:space="preserve">      </w:t>
      </w:r>
      <w:r w:rsidR="00106346">
        <w:rPr>
          <w:rFonts w:ascii="Times New Roman" w:hAnsi="Times New Roman"/>
          <w:sz w:val="48"/>
          <w:szCs w:val="48"/>
        </w:rPr>
        <w:t xml:space="preserve">        </w:t>
      </w:r>
      <w:r>
        <w:rPr>
          <w:rFonts w:ascii="Times New Roman" w:hAnsi="Times New Roman"/>
          <w:sz w:val="48"/>
          <w:szCs w:val="48"/>
        </w:rPr>
        <w:t xml:space="preserve">  </w:t>
      </w:r>
      <w:r w:rsidR="005944B3">
        <w:rPr>
          <w:rFonts w:ascii="Times New Roman" w:hAnsi="Times New Roman"/>
          <w:sz w:val="48"/>
          <w:szCs w:val="48"/>
        </w:rPr>
        <w:t xml:space="preserve">    </w:t>
      </w:r>
      <w:r>
        <w:rPr>
          <w:rFonts w:ascii="Times New Roman" w:hAnsi="Times New Roman"/>
          <w:sz w:val="48"/>
          <w:szCs w:val="48"/>
        </w:rPr>
        <w:t xml:space="preserve"> </w:t>
      </w:r>
      <w:r w:rsidR="00991F9B">
        <w:rPr>
          <w:rFonts w:ascii="Times New Roman" w:hAnsi="Times New Roman"/>
          <w:sz w:val="48"/>
          <w:szCs w:val="48"/>
        </w:rPr>
        <w:t xml:space="preserve">  </w:t>
      </w:r>
      <w:r w:rsidR="006E18D7" w:rsidRPr="004C19A9">
        <w:rPr>
          <w:rFonts w:ascii="Times New Roman" w:hAnsi="Times New Roman"/>
          <w:sz w:val="48"/>
          <w:szCs w:val="48"/>
        </w:rPr>
        <w:t xml:space="preserve">SECTION </w:t>
      </w:r>
      <w:r>
        <w:rPr>
          <w:rFonts w:ascii="Times New Roman" w:hAnsi="Times New Roman"/>
          <w:sz w:val="48"/>
          <w:szCs w:val="48"/>
        </w:rPr>
        <w:t>IV</w:t>
      </w:r>
      <w:r w:rsidR="006E18D7" w:rsidRPr="004C19A9">
        <w:rPr>
          <w:rFonts w:ascii="Times New Roman" w:hAnsi="Times New Roman"/>
          <w:sz w:val="48"/>
          <w:szCs w:val="48"/>
        </w:rPr>
        <w:t>:</w:t>
      </w:r>
    </w:p>
    <w:p w14:paraId="5F61133D" w14:textId="3F92F39E" w:rsidR="006E18D7" w:rsidRPr="006E18D7" w:rsidRDefault="006E18D7" w:rsidP="00F13445">
      <w:pPr>
        <w:pBdr>
          <w:bottom w:val="single" w:sz="6" w:space="1" w:color="auto"/>
        </w:pBdr>
        <w:ind w:left="720" w:firstLine="0"/>
        <w:rPr>
          <w:sz w:val="28"/>
          <w:szCs w:val="28"/>
        </w:rPr>
      </w:pPr>
      <w:r>
        <w:rPr>
          <w:rFonts w:ascii="Times New Roman" w:hAnsi="Times New Roman"/>
        </w:rPr>
        <w:t xml:space="preserve">             </w:t>
      </w:r>
      <w:r w:rsidR="004C19A9">
        <w:rPr>
          <w:rFonts w:ascii="Times New Roman" w:hAnsi="Times New Roman"/>
        </w:rPr>
        <w:t xml:space="preserve">           </w:t>
      </w:r>
      <w:r w:rsidR="005944B3">
        <w:rPr>
          <w:rFonts w:ascii="Times New Roman" w:hAnsi="Times New Roman"/>
        </w:rPr>
        <w:t xml:space="preserve">        </w:t>
      </w:r>
      <w:r w:rsidR="004C19A9">
        <w:rPr>
          <w:rFonts w:ascii="Times New Roman" w:hAnsi="Times New Roman"/>
        </w:rPr>
        <w:t xml:space="preserve">         </w:t>
      </w:r>
      <w:r w:rsidR="00991F9B">
        <w:rPr>
          <w:rFonts w:ascii="Times New Roman" w:hAnsi="Times New Roman"/>
        </w:rPr>
        <w:t xml:space="preserve">   </w:t>
      </w:r>
      <w:r w:rsidR="004C19A9">
        <w:rPr>
          <w:rFonts w:ascii="Times New Roman" w:hAnsi="Times New Roman"/>
        </w:rPr>
        <w:t xml:space="preserve"> </w:t>
      </w:r>
      <w:r>
        <w:rPr>
          <w:rFonts w:ascii="Times New Roman" w:hAnsi="Times New Roman"/>
        </w:rPr>
        <w:t xml:space="preserve">     </w:t>
      </w:r>
      <w:r w:rsidR="004C19A9">
        <w:rPr>
          <w:rFonts w:ascii="Times New Roman" w:hAnsi="Times New Roman"/>
          <w:sz w:val="28"/>
          <w:szCs w:val="28"/>
        </w:rPr>
        <w:t>The Art Of Feeling</w:t>
      </w:r>
    </w:p>
    <w:p w14:paraId="0682803D" w14:textId="77777777" w:rsidR="009B670E" w:rsidRDefault="009B670E" w:rsidP="00F13445">
      <w:pPr>
        <w:pBdr>
          <w:bottom w:val="single" w:sz="6" w:space="1" w:color="auto"/>
        </w:pBdr>
        <w:ind w:left="720" w:firstLine="0"/>
      </w:pPr>
    </w:p>
    <w:p w14:paraId="41E57A0E" w14:textId="77777777" w:rsidR="004C19A9" w:rsidRDefault="004C19A9" w:rsidP="00F13445">
      <w:pPr>
        <w:pBdr>
          <w:bottom w:val="single" w:sz="6" w:space="1" w:color="auto"/>
        </w:pBdr>
        <w:ind w:left="720" w:firstLine="0"/>
      </w:pPr>
    </w:p>
    <w:p w14:paraId="27ABDE01" w14:textId="77777777" w:rsidR="00DC2DDC" w:rsidRDefault="00DC2DDC" w:rsidP="00F13445">
      <w:pPr>
        <w:pBdr>
          <w:bottom w:val="single" w:sz="6" w:space="1" w:color="auto"/>
        </w:pBdr>
        <w:ind w:left="720" w:firstLine="0"/>
      </w:pPr>
    </w:p>
    <w:p w14:paraId="71BD07E9" w14:textId="77777777" w:rsidR="00DC2DDC" w:rsidRDefault="00DC2DDC" w:rsidP="00F13445">
      <w:pPr>
        <w:pBdr>
          <w:bottom w:val="single" w:sz="6" w:space="1" w:color="auto"/>
        </w:pBdr>
        <w:ind w:left="720" w:firstLine="0"/>
      </w:pPr>
    </w:p>
    <w:p w14:paraId="26E858C7" w14:textId="77777777" w:rsidR="00991F9B" w:rsidRDefault="00991F9B" w:rsidP="00F13445">
      <w:pPr>
        <w:pBdr>
          <w:bottom w:val="single" w:sz="6" w:space="1" w:color="auto"/>
        </w:pBdr>
        <w:ind w:left="720" w:firstLine="0"/>
      </w:pPr>
    </w:p>
    <w:p w14:paraId="0258279C" w14:textId="77777777" w:rsidR="00DC2DDC" w:rsidRDefault="00DC2DDC" w:rsidP="00F13445">
      <w:pPr>
        <w:pBdr>
          <w:bottom w:val="single" w:sz="6" w:space="1" w:color="auto"/>
        </w:pBdr>
        <w:ind w:left="720" w:firstLine="0"/>
      </w:pPr>
    </w:p>
    <w:p w14:paraId="42BFEF61" w14:textId="77777777" w:rsidR="00BB05CE" w:rsidRDefault="00BB05CE" w:rsidP="00F13445">
      <w:pPr>
        <w:pBdr>
          <w:bottom w:val="single" w:sz="6" w:space="1" w:color="auto"/>
        </w:pBdr>
        <w:ind w:left="720" w:firstLine="0"/>
      </w:pPr>
    </w:p>
    <w:p w14:paraId="71EE8E08" w14:textId="77777777" w:rsidR="00BB05CE" w:rsidRDefault="00BB05CE" w:rsidP="00F13445">
      <w:pPr>
        <w:pBdr>
          <w:bottom w:val="single" w:sz="6" w:space="1" w:color="auto"/>
        </w:pBdr>
        <w:ind w:left="720" w:firstLine="0"/>
      </w:pPr>
    </w:p>
    <w:p w14:paraId="0B8B1B6A" w14:textId="77777777" w:rsidR="00BB05CE" w:rsidRDefault="00BB05CE" w:rsidP="00F13445">
      <w:pPr>
        <w:pBdr>
          <w:bottom w:val="single" w:sz="6" w:space="1" w:color="auto"/>
        </w:pBdr>
        <w:ind w:left="720" w:firstLine="0"/>
      </w:pPr>
    </w:p>
    <w:p w14:paraId="14ED1C5F" w14:textId="77777777" w:rsidR="00BB05CE" w:rsidRDefault="00BB05CE" w:rsidP="00F13445">
      <w:pPr>
        <w:pBdr>
          <w:bottom w:val="single" w:sz="6" w:space="1" w:color="auto"/>
        </w:pBdr>
        <w:ind w:left="720" w:firstLine="0"/>
      </w:pPr>
    </w:p>
    <w:p w14:paraId="5568F245" w14:textId="77777777" w:rsidR="00BB05CE" w:rsidRDefault="00BB05CE" w:rsidP="00F13445">
      <w:pPr>
        <w:pBdr>
          <w:bottom w:val="single" w:sz="6" w:space="1" w:color="auto"/>
        </w:pBdr>
        <w:ind w:left="720" w:firstLine="0"/>
      </w:pPr>
    </w:p>
    <w:p w14:paraId="7A9B55A9" w14:textId="77777777" w:rsidR="00BB05CE" w:rsidRDefault="00BB05CE" w:rsidP="00F13445">
      <w:pPr>
        <w:pBdr>
          <w:bottom w:val="single" w:sz="6" w:space="1" w:color="auto"/>
        </w:pBdr>
        <w:ind w:left="720" w:firstLine="0"/>
      </w:pPr>
    </w:p>
    <w:p w14:paraId="1858452F" w14:textId="77777777" w:rsidR="00BB05CE" w:rsidRDefault="00BB05CE" w:rsidP="00F13445">
      <w:pPr>
        <w:pBdr>
          <w:bottom w:val="single" w:sz="6" w:space="1" w:color="auto"/>
        </w:pBdr>
        <w:ind w:left="720" w:firstLine="0"/>
      </w:pPr>
    </w:p>
    <w:p w14:paraId="3B5EA571" w14:textId="77777777" w:rsidR="005944B3" w:rsidRDefault="005944B3" w:rsidP="00F13445">
      <w:pPr>
        <w:pBdr>
          <w:bottom w:val="single" w:sz="6" w:space="1" w:color="auto"/>
        </w:pBdr>
        <w:ind w:left="720" w:firstLine="0"/>
      </w:pPr>
    </w:p>
    <w:p w14:paraId="2437226D" w14:textId="77777777" w:rsidR="009B670E" w:rsidRDefault="009B670E" w:rsidP="00F13445">
      <w:pPr>
        <w:pBdr>
          <w:bottom w:val="single" w:sz="6" w:space="1" w:color="auto"/>
        </w:pBdr>
        <w:ind w:left="720" w:firstLine="0"/>
      </w:pPr>
    </w:p>
    <w:p w14:paraId="5C37EA58" w14:textId="77777777" w:rsidR="009B670E" w:rsidRDefault="009B670E" w:rsidP="00F13445">
      <w:pPr>
        <w:ind w:left="720" w:firstLine="0"/>
      </w:pPr>
    </w:p>
    <w:p w14:paraId="173B0EE4" w14:textId="77777777" w:rsidR="009B670E" w:rsidRDefault="009B670E" w:rsidP="00F13445">
      <w:pPr>
        <w:ind w:left="720" w:firstLine="0"/>
      </w:pPr>
    </w:p>
    <w:p w14:paraId="730E2828" w14:textId="77777777" w:rsidR="004C19A9" w:rsidRDefault="004C19A9" w:rsidP="00F13445">
      <w:pPr>
        <w:ind w:left="720" w:firstLine="0"/>
        <w:jc w:val="center"/>
      </w:pPr>
      <w:r>
        <w:rPr>
          <w:rFonts w:ascii="Times New Roman" w:hAnsi="Times New Roman"/>
        </w:rPr>
        <w:t>SECTION IV: THE ART OF FEELING</w:t>
      </w:r>
    </w:p>
    <w:p w14:paraId="012786E3" w14:textId="77777777" w:rsidR="004C19A9" w:rsidRDefault="004C19A9" w:rsidP="00F13445">
      <w:pPr>
        <w:ind w:left="720" w:firstLine="0"/>
      </w:pPr>
    </w:p>
    <w:p w14:paraId="646E6BC8" w14:textId="77777777" w:rsidR="004C19A9" w:rsidRDefault="004C19A9" w:rsidP="00F13445">
      <w:pPr>
        <w:ind w:left="720" w:firstLine="0"/>
      </w:pPr>
      <w:r>
        <w:rPr>
          <w:rFonts w:ascii="Times New Roman" w:hAnsi="Times New Roman"/>
        </w:rPr>
        <w:t>Page 1 – The Weight and Wonder of Feeling</w:t>
      </w:r>
    </w:p>
    <w:p w14:paraId="7B29D622" w14:textId="77777777" w:rsidR="004C19A9" w:rsidRDefault="004C19A9" w:rsidP="00F13445">
      <w:pPr>
        <w:ind w:left="720" w:firstLine="0"/>
      </w:pPr>
    </w:p>
    <w:p w14:paraId="0F08D309" w14:textId="77777777" w:rsidR="004C19A9" w:rsidRDefault="004C19A9" w:rsidP="00F13445">
      <w:pPr>
        <w:ind w:left="720" w:firstLine="0"/>
      </w:pPr>
      <w:r>
        <w:rPr>
          <w:rFonts w:ascii="Times New Roman" w:hAnsi="Times New Roman"/>
        </w:rPr>
        <w:t>Some people fear the depth of their emotions.</w:t>
      </w:r>
    </w:p>
    <w:p w14:paraId="6094BD56" w14:textId="77777777" w:rsidR="004C19A9" w:rsidRDefault="004C19A9" w:rsidP="00F13445">
      <w:pPr>
        <w:ind w:left="720" w:firstLine="0"/>
      </w:pPr>
      <w:r>
        <w:rPr>
          <w:rFonts w:ascii="Times New Roman" w:hAnsi="Times New Roman"/>
        </w:rPr>
        <w:t>They call it a burden, something to suppress,</w:t>
      </w:r>
    </w:p>
    <w:p w14:paraId="45306781" w14:textId="4B7BB51D" w:rsidR="004C19A9" w:rsidRDefault="004C19A9" w:rsidP="00F13445">
      <w:pPr>
        <w:ind w:left="720" w:firstLine="0"/>
      </w:pPr>
      <w:r>
        <w:rPr>
          <w:rFonts w:ascii="Times New Roman" w:hAnsi="Times New Roman"/>
        </w:rPr>
        <w:t>As if feeling too much is a flaw that must be corrected.</w:t>
      </w:r>
    </w:p>
    <w:p w14:paraId="6CFFA2D7" w14:textId="77777777" w:rsidR="004C19A9" w:rsidRDefault="004C19A9" w:rsidP="00F13445">
      <w:pPr>
        <w:ind w:left="720" w:firstLine="0"/>
      </w:pPr>
    </w:p>
    <w:p w14:paraId="26171049" w14:textId="77777777" w:rsidR="004C19A9" w:rsidRDefault="004C19A9" w:rsidP="00F13445">
      <w:pPr>
        <w:ind w:left="720" w:firstLine="0"/>
      </w:pPr>
      <w:r>
        <w:rPr>
          <w:rFonts w:ascii="Times New Roman" w:hAnsi="Times New Roman"/>
        </w:rPr>
        <w:t>But emotions are not weaknesses.</w:t>
      </w:r>
    </w:p>
    <w:p w14:paraId="5DD895DD" w14:textId="77777777" w:rsidR="004C19A9" w:rsidRDefault="004C19A9" w:rsidP="00F13445">
      <w:pPr>
        <w:ind w:left="720" w:firstLine="0"/>
      </w:pPr>
      <w:r>
        <w:rPr>
          <w:rFonts w:ascii="Times New Roman" w:hAnsi="Times New Roman"/>
        </w:rPr>
        <w:t>They are the language of the soul,</w:t>
      </w:r>
    </w:p>
    <w:p w14:paraId="58FA14DA" w14:textId="21773C53" w:rsidR="004C19A9" w:rsidRDefault="004C19A9" w:rsidP="00F13445">
      <w:pPr>
        <w:ind w:left="720" w:firstLine="0"/>
      </w:pPr>
      <w:r>
        <w:rPr>
          <w:rFonts w:ascii="Times New Roman" w:hAnsi="Times New Roman"/>
        </w:rPr>
        <w:t>The quiet proof that you are alive,</w:t>
      </w:r>
    </w:p>
    <w:p w14:paraId="0CFED9AC" w14:textId="44061B42" w:rsidR="004C19A9" w:rsidRDefault="004C19A9" w:rsidP="00F13445">
      <w:pPr>
        <w:ind w:left="720" w:firstLine="0"/>
      </w:pPr>
      <w:r>
        <w:rPr>
          <w:rFonts w:ascii="Times New Roman" w:hAnsi="Times New Roman"/>
        </w:rPr>
        <w:t>The evidence that something within you is still reaching for more.</w:t>
      </w:r>
    </w:p>
    <w:p w14:paraId="27F1533C" w14:textId="77777777" w:rsidR="004C19A9" w:rsidRDefault="004C19A9" w:rsidP="00F13445">
      <w:pPr>
        <w:ind w:left="720" w:firstLine="0"/>
      </w:pPr>
    </w:p>
    <w:p w14:paraId="7012DDAA" w14:textId="77777777" w:rsidR="004C19A9" w:rsidRDefault="004C19A9" w:rsidP="00F13445">
      <w:pPr>
        <w:ind w:left="720" w:firstLine="0"/>
      </w:pPr>
      <w:r>
        <w:rPr>
          <w:rFonts w:ascii="Times New Roman" w:hAnsi="Times New Roman"/>
        </w:rPr>
        <w:t>To feel deeply is not to break easily.</w:t>
      </w:r>
    </w:p>
    <w:p w14:paraId="1ECEBDCB" w14:textId="77777777" w:rsidR="004C19A9" w:rsidRDefault="004C19A9" w:rsidP="00F13445">
      <w:pPr>
        <w:ind w:left="720" w:firstLine="0"/>
      </w:pPr>
      <w:r>
        <w:rPr>
          <w:rFonts w:ascii="Times New Roman" w:hAnsi="Times New Roman"/>
        </w:rPr>
        <w:t>It is to be vast—like the ocean,</w:t>
      </w:r>
    </w:p>
    <w:p w14:paraId="7C53D21C" w14:textId="634AF32E" w:rsidR="004C19A9" w:rsidRDefault="004C19A9" w:rsidP="00F13445">
      <w:pPr>
        <w:ind w:left="720" w:firstLine="0"/>
      </w:pPr>
      <w:r>
        <w:rPr>
          <w:rFonts w:ascii="Times New Roman" w:hAnsi="Times New Roman"/>
        </w:rPr>
        <w:t>Able to hold both storms and stillness,</w:t>
      </w:r>
    </w:p>
    <w:p w14:paraId="36B0734F" w14:textId="7BA45725" w:rsidR="004C19A9" w:rsidRDefault="004C19A9" w:rsidP="00F13445">
      <w:pPr>
        <w:ind w:left="720" w:firstLine="0"/>
      </w:pPr>
      <w:r>
        <w:rPr>
          <w:rFonts w:ascii="Times New Roman" w:hAnsi="Times New Roman"/>
        </w:rPr>
        <w:t>Both grief and wonder,</w:t>
      </w:r>
    </w:p>
    <w:p w14:paraId="2A447059" w14:textId="01BEE597" w:rsidR="004C19A9" w:rsidRDefault="004C19A9" w:rsidP="00F13445">
      <w:pPr>
        <w:ind w:left="720" w:firstLine="0"/>
      </w:pPr>
      <w:r>
        <w:rPr>
          <w:rFonts w:ascii="Times New Roman" w:hAnsi="Times New Roman"/>
        </w:rPr>
        <w:t>Without losing itself.</w:t>
      </w:r>
    </w:p>
    <w:p w14:paraId="1E96C739" w14:textId="77777777" w:rsidR="004C19A9" w:rsidRDefault="004C19A9" w:rsidP="00F13445">
      <w:pPr>
        <w:ind w:left="720" w:firstLine="0"/>
      </w:pPr>
    </w:p>
    <w:p w14:paraId="196594B9" w14:textId="2D4A2C09" w:rsidR="004C19A9" w:rsidRDefault="004C19A9" w:rsidP="00F13445">
      <w:pPr>
        <w:ind w:left="720" w:firstLine="0"/>
      </w:pPr>
      <w:r>
        <w:rPr>
          <w:rFonts w:ascii="Times New Roman" w:hAnsi="Times New Roman"/>
        </w:rPr>
        <w:t>“My flesh and my heart may fail, but God is the strength of my heart and my portion forever.”</w:t>
      </w:r>
    </w:p>
    <w:p w14:paraId="69074DD4" w14:textId="11880F7E" w:rsidR="004C19A9" w:rsidRDefault="004C19A9" w:rsidP="004C19A9">
      <w:pPr>
        <w:pStyle w:val="ListParagraph"/>
        <w:numPr>
          <w:ilvl w:val="0"/>
          <w:numId w:val="18"/>
        </w:numPr>
      </w:pPr>
      <w:r>
        <w:rPr>
          <w:rFonts w:ascii="Times New Roman" w:hAnsi="Times New Roman"/>
        </w:rPr>
        <w:lastRenderedPageBreak/>
        <w:t>Psalm 73:26</w:t>
      </w:r>
    </w:p>
    <w:p w14:paraId="5841A8F0" w14:textId="77777777" w:rsidR="004C19A9" w:rsidRDefault="004C19A9" w:rsidP="00F13445">
      <w:pPr>
        <w:ind w:left="720" w:firstLine="0"/>
      </w:pPr>
    </w:p>
    <w:p w14:paraId="69FAE0BE" w14:textId="77777777" w:rsidR="004C19A9" w:rsidRDefault="004C19A9"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88CC5E5" w14:textId="77777777" w:rsidR="004C19A9" w:rsidRDefault="004C19A9" w:rsidP="00F13445">
      <w:pPr>
        <w:ind w:left="720" w:firstLine="0"/>
      </w:pPr>
    </w:p>
    <w:p w14:paraId="2B90B91C" w14:textId="77777777" w:rsidR="004C19A9" w:rsidRDefault="004C19A9" w:rsidP="00F13445">
      <w:pPr>
        <w:ind w:left="720" w:firstLine="0"/>
      </w:pPr>
      <w:r>
        <w:rPr>
          <w:rFonts w:ascii="Times New Roman" w:hAnsi="Times New Roman"/>
        </w:rPr>
        <w:t>Dear You,</w:t>
      </w:r>
    </w:p>
    <w:p w14:paraId="6A1A359F" w14:textId="77777777" w:rsidR="004C19A9" w:rsidRDefault="004C19A9" w:rsidP="00F13445">
      <w:pPr>
        <w:ind w:left="720" w:firstLine="0"/>
      </w:pPr>
    </w:p>
    <w:p w14:paraId="0A87F56C" w14:textId="77777777" w:rsidR="004C19A9" w:rsidRDefault="004C19A9" w:rsidP="00F13445">
      <w:pPr>
        <w:ind w:left="720" w:firstLine="0"/>
      </w:pPr>
      <w:r>
        <w:rPr>
          <w:rFonts w:ascii="Times New Roman" w:hAnsi="Times New Roman"/>
        </w:rPr>
        <w:t>I know what it feels like to be overwhelmed by what lives inside you.</w:t>
      </w:r>
    </w:p>
    <w:p w14:paraId="1CDEEFDA" w14:textId="77777777" w:rsidR="004C19A9" w:rsidRDefault="004C19A9" w:rsidP="00F13445">
      <w:pPr>
        <w:ind w:left="720" w:firstLine="0"/>
      </w:pPr>
      <w:r>
        <w:rPr>
          <w:rFonts w:ascii="Times New Roman" w:hAnsi="Times New Roman"/>
        </w:rPr>
        <w:t>To wonder if you are too much,</w:t>
      </w:r>
    </w:p>
    <w:p w14:paraId="2FA439D7" w14:textId="7809367F" w:rsidR="004C19A9" w:rsidRDefault="004C19A9" w:rsidP="00F13445">
      <w:pPr>
        <w:ind w:left="720" w:firstLine="0"/>
      </w:pPr>
      <w:r>
        <w:rPr>
          <w:rFonts w:ascii="Times New Roman" w:hAnsi="Times New Roman"/>
        </w:rPr>
        <w:t>If the way you carry emotions like water in your hands makes you fragile.</w:t>
      </w:r>
    </w:p>
    <w:p w14:paraId="4A4BB70F" w14:textId="77777777" w:rsidR="004C19A9" w:rsidRDefault="004C19A9" w:rsidP="00F13445">
      <w:pPr>
        <w:ind w:left="720" w:firstLine="0"/>
      </w:pPr>
    </w:p>
    <w:p w14:paraId="55BA9F01" w14:textId="77777777" w:rsidR="004C19A9" w:rsidRDefault="004C19A9" w:rsidP="00F13445">
      <w:pPr>
        <w:ind w:left="720" w:firstLine="0"/>
      </w:pPr>
      <w:r>
        <w:rPr>
          <w:rFonts w:ascii="Times New Roman" w:hAnsi="Times New Roman"/>
        </w:rPr>
        <w:t>But you are not fragile.</w:t>
      </w:r>
    </w:p>
    <w:p w14:paraId="7372BA0F" w14:textId="77777777" w:rsidR="004C19A9" w:rsidRDefault="004C19A9" w:rsidP="00F13445">
      <w:pPr>
        <w:ind w:left="720" w:firstLine="0"/>
      </w:pPr>
      <w:r>
        <w:rPr>
          <w:rFonts w:ascii="Times New Roman" w:hAnsi="Times New Roman"/>
        </w:rPr>
        <w:t>You are human.</w:t>
      </w:r>
    </w:p>
    <w:p w14:paraId="1358C358" w14:textId="77777777" w:rsidR="004C19A9" w:rsidRDefault="004C19A9" w:rsidP="00F13445">
      <w:pPr>
        <w:ind w:left="720" w:firstLine="0"/>
      </w:pPr>
      <w:r>
        <w:rPr>
          <w:rFonts w:ascii="Times New Roman" w:hAnsi="Times New Roman"/>
        </w:rPr>
        <w:t>And what a rare, astonishing thing it is</w:t>
      </w:r>
    </w:p>
    <w:p w14:paraId="4F4ABE0A" w14:textId="0CBE4CAA" w:rsidR="004C19A9" w:rsidRDefault="004C19A9" w:rsidP="00F13445">
      <w:pPr>
        <w:ind w:left="720" w:firstLine="0"/>
      </w:pPr>
      <w:r>
        <w:rPr>
          <w:rFonts w:ascii="Times New Roman" w:hAnsi="Times New Roman"/>
        </w:rPr>
        <w:t>To be able to feel so much in a world that asks you to feel so little.</w:t>
      </w:r>
    </w:p>
    <w:p w14:paraId="016972E2" w14:textId="77777777" w:rsidR="004C19A9" w:rsidRDefault="004C19A9" w:rsidP="00F13445">
      <w:pPr>
        <w:ind w:left="720" w:firstLine="0"/>
      </w:pPr>
    </w:p>
    <w:p w14:paraId="4568F522" w14:textId="77777777" w:rsidR="004C19A9" w:rsidRDefault="004C19A9" w:rsidP="00F13445">
      <w:pPr>
        <w:ind w:left="720" w:firstLine="0"/>
      </w:pPr>
      <w:r>
        <w:rPr>
          <w:rFonts w:ascii="Times New Roman" w:hAnsi="Times New Roman"/>
        </w:rPr>
        <w:t>Sadness does not mean you are broken.</w:t>
      </w:r>
    </w:p>
    <w:p w14:paraId="6690F98F" w14:textId="77777777" w:rsidR="004C19A9" w:rsidRDefault="004C19A9" w:rsidP="00F13445">
      <w:pPr>
        <w:ind w:left="720" w:firstLine="0"/>
      </w:pPr>
      <w:r>
        <w:rPr>
          <w:rFonts w:ascii="Times New Roman" w:hAnsi="Times New Roman"/>
        </w:rPr>
        <w:t>Longing does not mean you are lacking.</w:t>
      </w:r>
    </w:p>
    <w:p w14:paraId="62C2D0F1" w14:textId="77777777" w:rsidR="004C19A9" w:rsidRDefault="004C19A9" w:rsidP="00F13445">
      <w:pPr>
        <w:ind w:left="720" w:firstLine="0"/>
      </w:pPr>
      <w:r>
        <w:rPr>
          <w:rFonts w:ascii="Times New Roman" w:hAnsi="Times New Roman"/>
        </w:rPr>
        <w:t>Grief does not mean you are weak.</w:t>
      </w:r>
    </w:p>
    <w:p w14:paraId="66D6A044" w14:textId="77777777" w:rsidR="004C19A9" w:rsidRDefault="004C19A9" w:rsidP="00F13445">
      <w:pPr>
        <w:ind w:left="720" w:firstLine="0"/>
      </w:pPr>
    </w:p>
    <w:p w14:paraId="52CF2E10" w14:textId="77777777" w:rsidR="004C19A9" w:rsidRDefault="004C19A9" w:rsidP="00F13445">
      <w:pPr>
        <w:ind w:left="720" w:firstLine="0"/>
      </w:pPr>
      <w:r>
        <w:rPr>
          <w:rFonts w:ascii="Times New Roman" w:hAnsi="Times New Roman"/>
        </w:rPr>
        <w:t>You are simply alive.</w:t>
      </w:r>
    </w:p>
    <w:p w14:paraId="71270216" w14:textId="77777777" w:rsidR="004C19A9" w:rsidRDefault="004C19A9" w:rsidP="00F13445">
      <w:pPr>
        <w:ind w:left="720" w:firstLine="0"/>
      </w:pPr>
      <w:r>
        <w:rPr>
          <w:rFonts w:ascii="Times New Roman" w:hAnsi="Times New Roman"/>
        </w:rPr>
        <w:t>And that, in itself, is beautiful.</w:t>
      </w:r>
    </w:p>
    <w:p w14:paraId="008803E0" w14:textId="77777777" w:rsidR="004C19A9" w:rsidRDefault="004C19A9" w:rsidP="00F13445">
      <w:pPr>
        <w:ind w:left="720" w:firstLine="0"/>
      </w:pPr>
    </w:p>
    <w:p w14:paraId="7D0961D7" w14:textId="0053DD80" w:rsidR="004C19A9" w:rsidRDefault="004C19A9" w:rsidP="00F13445">
      <w:pPr>
        <w:ind w:left="720" w:firstLine="0"/>
      </w:pPr>
      <w:r>
        <w:rPr>
          <w:rFonts w:ascii="Times New Roman" w:hAnsi="Times New Roman"/>
        </w:rPr>
        <w:t>“The Lord is close to the brokenhearted and saves those who are crushed in spirit.”</w:t>
      </w:r>
    </w:p>
    <w:p w14:paraId="6BFB8185" w14:textId="2C652296" w:rsidR="004C19A9" w:rsidRDefault="004C19A9" w:rsidP="004C19A9">
      <w:pPr>
        <w:pStyle w:val="ListParagraph"/>
        <w:numPr>
          <w:ilvl w:val="0"/>
          <w:numId w:val="18"/>
        </w:numPr>
      </w:pPr>
      <w:r>
        <w:rPr>
          <w:rFonts w:ascii="Times New Roman" w:hAnsi="Times New Roman"/>
        </w:rPr>
        <w:t>Psalm 34:18</w:t>
      </w:r>
    </w:p>
    <w:p w14:paraId="2AA4BFD5" w14:textId="77777777" w:rsidR="004C19A9" w:rsidRDefault="004C19A9" w:rsidP="00F13445">
      <w:pPr>
        <w:ind w:left="720" w:firstLine="0"/>
      </w:pPr>
    </w:p>
    <w:p w14:paraId="0D60133E" w14:textId="77777777" w:rsidR="004C19A9" w:rsidRDefault="004C19A9"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39CEE23A" w14:textId="77777777" w:rsidR="004C19A9" w:rsidRDefault="004C19A9" w:rsidP="00F13445">
      <w:pPr>
        <w:ind w:left="720" w:firstLine="0"/>
      </w:pPr>
    </w:p>
    <w:p w14:paraId="50C9A775" w14:textId="77777777" w:rsidR="004C19A9" w:rsidRDefault="004C19A9" w:rsidP="00F13445">
      <w:pPr>
        <w:ind w:left="720" w:firstLine="0"/>
      </w:pPr>
      <w:r>
        <w:rPr>
          <w:rFonts w:ascii="Times New Roman" w:hAnsi="Times New Roman"/>
        </w:rPr>
        <w:t>If you were never taught that your emotions are allowed to exist,</w:t>
      </w:r>
    </w:p>
    <w:p w14:paraId="632A0BEB" w14:textId="22A2292C" w:rsidR="004C19A9" w:rsidRDefault="004C19A9" w:rsidP="00F13445">
      <w:pPr>
        <w:ind w:left="720" w:firstLine="0"/>
      </w:pPr>
      <w:r>
        <w:rPr>
          <w:rFonts w:ascii="Times New Roman" w:hAnsi="Times New Roman"/>
        </w:rPr>
        <w:t>What would it feel like to finally embrace them?</w:t>
      </w:r>
    </w:p>
    <w:p w14:paraId="5F181D19" w14:textId="77777777" w:rsidR="004C19A9" w:rsidRDefault="004C19A9" w:rsidP="00F13445">
      <w:pPr>
        <w:ind w:left="720" w:firstLine="0"/>
      </w:pPr>
    </w:p>
    <w:p w14:paraId="3B21230C" w14:textId="77777777" w:rsidR="004C19A9" w:rsidRDefault="004C19A9" w:rsidP="00F13445">
      <w:pPr>
        <w:ind w:left="720" w:firstLine="0"/>
      </w:pPr>
      <w:r>
        <w:rPr>
          <w:rFonts w:ascii="Times New Roman" w:hAnsi="Times New Roman"/>
        </w:rPr>
        <w:t>What is one feeling you have been afraid to face?</w:t>
      </w:r>
    </w:p>
    <w:p w14:paraId="014A4A78" w14:textId="77777777" w:rsidR="004C19A9" w:rsidRDefault="004C19A9" w:rsidP="00F13445">
      <w:pPr>
        <w:ind w:left="720" w:firstLine="0"/>
      </w:pPr>
    </w:p>
    <w:p w14:paraId="1A179F89" w14:textId="77777777" w:rsidR="004C19A9" w:rsidRDefault="004C19A9" w:rsidP="00F13445">
      <w:pPr>
        <w:ind w:left="720" w:firstLine="0"/>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174FF841" w14:textId="77777777" w:rsidR="004C19A9" w:rsidRDefault="004C19A9" w:rsidP="00F13445">
      <w:pPr>
        <w:ind w:left="720" w:firstLine="0"/>
      </w:pPr>
    </w:p>
    <w:p w14:paraId="71F39E67" w14:textId="77777777" w:rsidR="004C19A9" w:rsidRDefault="004C19A9" w:rsidP="00F13445">
      <w:pPr>
        <w:pBdr>
          <w:bottom w:val="single" w:sz="6" w:space="1" w:color="auto"/>
        </w:pBdr>
        <w:ind w:left="720" w:firstLine="0"/>
      </w:pPr>
    </w:p>
    <w:p w14:paraId="62AAD8F0" w14:textId="77777777" w:rsidR="004C19A9" w:rsidRDefault="004C19A9" w:rsidP="00F13445">
      <w:pPr>
        <w:ind w:left="720" w:firstLine="0"/>
      </w:pPr>
    </w:p>
    <w:p w14:paraId="4F51528B" w14:textId="77777777" w:rsidR="004C19A9" w:rsidRDefault="004C19A9" w:rsidP="00F13445">
      <w:pPr>
        <w:pBdr>
          <w:bottom w:val="single" w:sz="6" w:space="1" w:color="auto"/>
        </w:pBdr>
        <w:ind w:left="720" w:firstLine="0"/>
      </w:pPr>
    </w:p>
    <w:p w14:paraId="73B8967B" w14:textId="77777777" w:rsidR="004C19A9" w:rsidRDefault="004C19A9" w:rsidP="00F13445">
      <w:pPr>
        <w:ind w:left="720" w:firstLine="0"/>
      </w:pPr>
    </w:p>
    <w:p w14:paraId="0B71EA7E" w14:textId="77777777" w:rsidR="004C19A9" w:rsidRDefault="004C19A9" w:rsidP="00F13445">
      <w:pPr>
        <w:pBdr>
          <w:bottom w:val="single" w:sz="6" w:space="1" w:color="auto"/>
        </w:pBdr>
        <w:ind w:left="720" w:firstLine="0"/>
      </w:pPr>
    </w:p>
    <w:p w14:paraId="51BDC579" w14:textId="77777777" w:rsidR="004C19A9" w:rsidRDefault="004C19A9" w:rsidP="00F13445">
      <w:pPr>
        <w:ind w:left="720" w:firstLine="0"/>
      </w:pPr>
    </w:p>
    <w:p w14:paraId="784D976F" w14:textId="23FADAB3" w:rsidR="004C19A9" w:rsidRDefault="004C19A9" w:rsidP="00F13445">
      <w:pPr>
        <w:ind w:left="720" w:firstLine="0"/>
      </w:pPr>
      <w:r>
        <w:rPr>
          <w:rFonts w:ascii="Times New Roman" w:hAnsi="Times New Roman"/>
        </w:rPr>
        <w:t>“Weeping may stay for the night, but rejoicing comes in the morning.”</w:t>
      </w:r>
    </w:p>
    <w:p w14:paraId="53B76D6B" w14:textId="69A4CF6E" w:rsidR="004C19A9" w:rsidRDefault="004C19A9" w:rsidP="004C19A9">
      <w:pPr>
        <w:pStyle w:val="ListParagraph"/>
        <w:numPr>
          <w:ilvl w:val="0"/>
          <w:numId w:val="18"/>
        </w:numPr>
      </w:pPr>
      <w:r>
        <w:rPr>
          <w:rFonts w:ascii="Times New Roman" w:hAnsi="Times New Roman"/>
        </w:rPr>
        <w:t>Psalm 30:5</w:t>
      </w:r>
    </w:p>
    <w:p w14:paraId="3EED7185" w14:textId="77777777" w:rsidR="004C19A9" w:rsidRDefault="004C19A9" w:rsidP="00F13445">
      <w:pPr>
        <w:ind w:left="720" w:firstLine="0"/>
      </w:pPr>
    </w:p>
    <w:p w14:paraId="3628D861" w14:textId="77777777" w:rsidR="004C19A9" w:rsidRDefault="004C19A9" w:rsidP="00F13445">
      <w:pPr>
        <w:ind w:left="720" w:firstLine="0"/>
      </w:pPr>
      <w:r>
        <w:rPr>
          <w:rFonts w:ascii="Times New Roman" w:hAnsi="Times New Roman"/>
        </w:rPr>
        <w:t>You are not too much.</w:t>
      </w:r>
    </w:p>
    <w:p w14:paraId="5801CBA4" w14:textId="77777777" w:rsidR="004C19A9" w:rsidRDefault="004C19A9" w:rsidP="00F13445">
      <w:pPr>
        <w:ind w:left="720" w:firstLine="0"/>
      </w:pPr>
      <w:r>
        <w:rPr>
          <w:rFonts w:ascii="Times New Roman" w:hAnsi="Times New Roman"/>
        </w:rPr>
        <w:t>You are not too sensitive.</w:t>
      </w:r>
    </w:p>
    <w:p w14:paraId="57EE3A94" w14:textId="77777777" w:rsidR="004C19A9" w:rsidRDefault="004C19A9" w:rsidP="00F13445">
      <w:pPr>
        <w:ind w:left="720" w:firstLine="0"/>
      </w:pPr>
      <w:r>
        <w:rPr>
          <w:rFonts w:ascii="Times New Roman" w:hAnsi="Times New Roman"/>
        </w:rPr>
        <w:t>You are simply feeling the full spectrum of what it means to be alive.</w:t>
      </w:r>
    </w:p>
    <w:p w14:paraId="694A1E19" w14:textId="77777777" w:rsidR="004C19A9" w:rsidRDefault="004C19A9" w:rsidP="00F13445">
      <w:pPr>
        <w:ind w:left="720" w:firstLine="0"/>
      </w:pPr>
    </w:p>
    <w:p w14:paraId="5B719938" w14:textId="77777777" w:rsidR="004C19A9" w:rsidRDefault="004C19A9" w:rsidP="00F13445">
      <w:pPr>
        <w:ind w:left="720" w:firstLine="0"/>
      </w:pPr>
      <w:r>
        <w:rPr>
          <w:rFonts w:ascii="Times New Roman" w:hAnsi="Times New Roman"/>
        </w:rPr>
        <w:t>And that is nothing to fear.</w:t>
      </w:r>
    </w:p>
    <w:p w14:paraId="300FE804" w14:textId="77777777" w:rsidR="004C19A9" w:rsidRDefault="004C19A9" w:rsidP="00F13445">
      <w:pPr>
        <w:ind w:left="720" w:firstLine="0"/>
      </w:pPr>
    </w:p>
    <w:p w14:paraId="6D449FCB" w14:textId="77777777" w:rsidR="004C19A9" w:rsidRDefault="004C19A9" w:rsidP="00F13445">
      <w:pPr>
        <w:pBdr>
          <w:bottom w:val="single" w:sz="6" w:space="1" w:color="auto"/>
        </w:pBdr>
        <w:ind w:left="720" w:firstLine="0"/>
      </w:pPr>
    </w:p>
    <w:p w14:paraId="7C152BF5" w14:textId="77777777" w:rsidR="004C19A9" w:rsidRDefault="004C19A9" w:rsidP="00F13445">
      <w:pPr>
        <w:ind w:left="720" w:firstLine="0"/>
      </w:pPr>
    </w:p>
    <w:p w14:paraId="683D96A5" w14:textId="4E9934B0" w:rsidR="004C19A9" w:rsidRDefault="004C19A9" w:rsidP="00F13445">
      <w:pPr>
        <w:ind w:left="720" w:firstLine="0"/>
      </w:pPr>
    </w:p>
    <w:p w14:paraId="2D3701B5" w14:textId="77777777" w:rsidR="005B0497" w:rsidRDefault="005B0497" w:rsidP="0031057E">
      <w:pPr>
        <w:jc w:val="center"/>
      </w:pPr>
      <w:r>
        <w:rPr>
          <w:rFonts w:ascii="Times New Roman" w:hAnsi="Times New Roman"/>
        </w:rPr>
        <w:t>SECTION IV: THE ART OF FEELING</w:t>
      </w:r>
    </w:p>
    <w:p w14:paraId="32494B6E" w14:textId="77777777" w:rsidR="005B0497" w:rsidRDefault="005B0497" w:rsidP="0031057E"/>
    <w:p w14:paraId="40DF8A29" w14:textId="77777777" w:rsidR="005B0497" w:rsidRDefault="005B0497" w:rsidP="0031057E">
      <w:r>
        <w:rPr>
          <w:rFonts w:ascii="Times New Roman" w:hAnsi="Times New Roman"/>
        </w:rPr>
        <w:t>Page 2 – It’s Okay to Be Weak</w:t>
      </w:r>
    </w:p>
    <w:p w14:paraId="5AC42082" w14:textId="77777777" w:rsidR="005B0497" w:rsidRDefault="005B0497" w:rsidP="0031057E"/>
    <w:p w14:paraId="311FFE5C" w14:textId="77777777" w:rsidR="005B0497" w:rsidRDefault="005B0497" w:rsidP="0031057E">
      <w:r>
        <w:rPr>
          <w:rFonts w:ascii="Times New Roman" w:hAnsi="Times New Roman"/>
        </w:rPr>
        <w:t>You do not have to be strong all the time.</w:t>
      </w:r>
    </w:p>
    <w:p w14:paraId="336DCED0" w14:textId="77777777" w:rsidR="005B0497" w:rsidRDefault="005B0497" w:rsidP="0031057E">
      <w:r>
        <w:rPr>
          <w:rFonts w:ascii="Times New Roman" w:hAnsi="Times New Roman"/>
        </w:rPr>
        <w:t>You do not have to carry everything alone,</w:t>
      </w:r>
    </w:p>
    <w:p w14:paraId="16A3CEAB" w14:textId="10286639" w:rsidR="005B0497" w:rsidRDefault="005B0497" w:rsidP="0031057E">
      <w:r>
        <w:rPr>
          <w:rFonts w:ascii="Times New Roman" w:hAnsi="Times New Roman"/>
        </w:rPr>
        <w:t>To pretend you are unshaken,</w:t>
      </w:r>
    </w:p>
    <w:p w14:paraId="253C2614" w14:textId="34564C25" w:rsidR="005B0497" w:rsidRDefault="005B0497" w:rsidP="0031057E">
      <w:r>
        <w:rPr>
          <w:rFonts w:ascii="Times New Roman" w:hAnsi="Times New Roman"/>
        </w:rPr>
        <w:t>To act as if the weight on your shoulders isn’t heavy.</w:t>
      </w:r>
    </w:p>
    <w:p w14:paraId="0F8D8A56" w14:textId="77777777" w:rsidR="005B0497" w:rsidRDefault="005B0497" w:rsidP="0031057E"/>
    <w:p w14:paraId="4400BA24" w14:textId="77777777" w:rsidR="005B0497" w:rsidRDefault="005B0497" w:rsidP="0031057E">
      <w:r>
        <w:rPr>
          <w:rFonts w:ascii="Times New Roman" w:hAnsi="Times New Roman"/>
        </w:rPr>
        <w:t>It’s okay to be tired.</w:t>
      </w:r>
    </w:p>
    <w:p w14:paraId="6AF1DA0E" w14:textId="77777777" w:rsidR="005B0497" w:rsidRDefault="005B0497" w:rsidP="0031057E">
      <w:r>
        <w:rPr>
          <w:rFonts w:ascii="Times New Roman" w:hAnsi="Times New Roman"/>
        </w:rPr>
        <w:t>It’s okay to crumble.</w:t>
      </w:r>
    </w:p>
    <w:p w14:paraId="5B474944" w14:textId="77777777" w:rsidR="005B0497" w:rsidRDefault="005B0497" w:rsidP="0031057E">
      <w:r>
        <w:rPr>
          <w:rFonts w:ascii="Times New Roman" w:hAnsi="Times New Roman"/>
        </w:rPr>
        <w:t>It’s okay to have moments where you are not okay.</w:t>
      </w:r>
    </w:p>
    <w:p w14:paraId="58D28B0C" w14:textId="77777777" w:rsidR="005B0497" w:rsidRDefault="005B0497" w:rsidP="0031057E"/>
    <w:p w14:paraId="202D20EE" w14:textId="77777777" w:rsidR="005B0497" w:rsidRDefault="005B0497" w:rsidP="0031057E">
      <w:r>
        <w:rPr>
          <w:rFonts w:ascii="Times New Roman" w:hAnsi="Times New Roman"/>
        </w:rPr>
        <w:t>You were never meant to be unbreakable.</w:t>
      </w:r>
    </w:p>
    <w:p w14:paraId="7E550E91" w14:textId="77777777" w:rsidR="005B0497" w:rsidRDefault="005B0497" w:rsidP="0031057E">
      <w:r>
        <w:rPr>
          <w:rFonts w:ascii="Times New Roman" w:hAnsi="Times New Roman"/>
        </w:rPr>
        <w:t>You were meant to be human.</w:t>
      </w:r>
    </w:p>
    <w:p w14:paraId="201CD527" w14:textId="77777777" w:rsidR="005B0497" w:rsidRDefault="005B0497" w:rsidP="0031057E">
      <w:r>
        <w:rPr>
          <w:rFonts w:ascii="Times New Roman" w:hAnsi="Times New Roman"/>
        </w:rPr>
        <w:t>Soft, vulnerable, capable of falling apart—</w:t>
      </w:r>
    </w:p>
    <w:p w14:paraId="0D29F20B" w14:textId="2E37721B" w:rsidR="005B0497" w:rsidRDefault="005B0497" w:rsidP="0031057E">
      <w:r>
        <w:rPr>
          <w:rFonts w:ascii="Times New Roman" w:hAnsi="Times New Roman"/>
        </w:rPr>
        <w:t>And just as capable of piecing yourself back together.</w:t>
      </w:r>
    </w:p>
    <w:p w14:paraId="1D373E4E" w14:textId="77777777" w:rsidR="005B0497" w:rsidRDefault="005B0497" w:rsidP="0031057E"/>
    <w:p w14:paraId="6B5DF38D" w14:textId="00403C35" w:rsidR="005B0497" w:rsidRDefault="005B0497" w:rsidP="0031057E">
      <w:r>
        <w:rPr>
          <w:rFonts w:ascii="Times New Roman" w:hAnsi="Times New Roman"/>
        </w:rPr>
        <w:t>“My grace is sufficient for you, for My power is made perfect in weakness.”</w:t>
      </w:r>
    </w:p>
    <w:p w14:paraId="0E55516D" w14:textId="3B525F0C" w:rsidR="005B0497" w:rsidRDefault="005B0497" w:rsidP="005B0497">
      <w:pPr>
        <w:pStyle w:val="ListParagraph"/>
        <w:numPr>
          <w:ilvl w:val="0"/>
          <w:numId w:val="18"/>
        </w:numPr>
      </w:pPr>
      <w:r>
        <w:rPr>
          <w:rFonts w:ascii="Times New Roman" w:hAnsi="Times New Roman"/>
        </w:rPr>
        <w:t>2 Corinthians 12:9</w:t>
      </w:r>
    </w:p>
    <w:p w14:paraId="7A2176F8" w14:textId="77777777" w:rsidR="005B0497" w:rsidRDefault="005B0497" w:rsidP="0031057E"/>
    <w:p w14:paraId="70DE0705" w14:textId="77777777" w:rsidR="005B0497" w:rsidRDefault="005B049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0C03FA2" w14:textId="77777777" w:rsidR="005B0497" w:rsidRDefault="005B0497" w:rsidP="0031057E"/>
    <w:p w14:paraId="3A55E439" w14:textId="77777777" w:rsidR="005B0497" w:rsidRDefault="005B0497" w:rsidP="0031057E">
      <w:r>
        <w:rPr>
          <w:rFonts w:ascii="Times New Roman" w:hAnsi="Times New Roman"/>
        </w:rPr>
        <w:t>Dear You,</w:t>
      </w:r>
    </w:p>
    <w:p w14:paraId="0C21254B" w14:textId="77777777" w:rsidR="005B0497" w:rsidRDefault="005B0497" w:rsidP="0031057E"/>
    <w:p w14:paraId="6EA065C4" w14:textId="77777777" w:rsidR="005B0497" w:rsidRDefault="005B0497" w:rsidP="0031057E">
      <w:r>
        <w:rPr>
          <w:rFonts w:ascii="Times New Roman" w:hAnsi="Times New Roman"/>
        </w:rPr>
        <w:t>If no one has told you this—</w:t>
      </w:r>
    </w:p>
    <w:p w14:paraId="1A6D00E6" w14:textId="7BF0B765" w:rsidR="005B0497" w:rsidRDefault="005B0497" w:rsidP="0031057E">
      <w:r>
        <w:rPr>
          <w:rFonts w:ascii="Times New Roman" w:hAnsi="Times New Roman"/>
        </w:rPr>
        <w:t>You do not have to be strong today.</w:t>
      </w:r>
    </w:p>
    <w:p w14:paraId="62C83239" w14:textId="77777777" w:rsidR="005B0497" w:rsidRDefault="005B0497" w:rsidP="0031057E"/>
    <w:p w14:paraId="353B972A" w14:textId="77777777" w:rsidR="005B0497" w:rsidRDefault="005B0497" w:rsidP="0031057E">
      <w:r>
        <w:rPr>
          <w:rFonts w:ascii="Times New Roman" w:hAnsi="Times New Roman"/>
        </w:rPr>
        <w:t>You do not have to force yourself to smile.</w:t>
      </w:r>
    </w:p>
    <w:p w14:paraId="4A22F3A9" w14:textId="77777777" w:rsidR="005B0497" w:rsidRDefault="005B0497" w:rsidP="0031057E">
      <w:r>
        <w:rPr>
          <w:rFonts w:ascii="Times New Roman" w:hAnsi="Times New Roman"/>
        </w:rPr>
        <w:t>You do not have to push through exhaustion just to prove your worth.</w:t>
      </w:r>
    </w:p>
    <w:p w14:paraId="39EA6639" w14:textId="77777777" w:rsidR="005B0497" w:rsidRDefault="005B0497" w:rsidP="0031057E">
      <w:r>
        <w:rPr>
          <w:rFonts w:ascii="Times New Roman" w:hAnsi="Times New Roman"/>
        </w:rPr>
        <w:t>You do not have to carry everything in silence.</w:t>
      </w:r>
    </w:p>
    <w:p w14:paraId="70606BA6" w14:textId="77777777" w:rsidR="005B0497" w:rsidRDefault="005B0497" w:rsidP="0031057E"/>
    <w:p w14:paraId="3E0EC26E" w14:textId="77777777" w:rsidR="005B0497" w:rsidRDefault="005B0497" w:rsidP="0031057E">
      <w:r>
        <w:rPr>
          <w:rFonts w:ascii="Times New Roman" w:hAnsi="Times New Roman"/>
        </w:rPr>
        <w:t>You are allowed to lean on others.</w:t>
      </w:r>
    </w:p>
    <w:p w14:paraId="5745CB01" w14:textId="77777777" w:rsidR="005B0497" w:rsidRDefault="005B0497" w:rsidP="0031057E">
      <w:r>
        <w:rPr>
          <w:rFonts w:ascii="Times New Roman" w:hAnsi="Times New Roman"/>
        </w:rPr>
        <w:t>You are allowed to rest.</w:t>
      </w:r>
    </w:p>
    <w:p w14:paraId="2B89C56C" w14:textId="77777777" w:rsidR="005B0497" w:rsidRDefault="005B0497" w:rsidP="0031057E">
      <w:r>
        <w:rPr>
          <w:rFonts w:ascii="Times New Roman" w:hAnsi="Times New Roman"/>
        </w:rPr>
        <w:t>You are allowed to feel weak without believing that means you are failing.</w:t>
      </w:r>
    </w:p>
    <w:p w14:paraId="5F6794D4" w14:textId="77777777" w:rsidR="005B0497" w:rsidRDefault="005B0497" w:rsidP="0031057E"/>
    <w:p w14:paraId="23C565A1" w14:textId="77777777" w:rsidR="005B0497" w:rsidRDefault="005B0497" w:rsidP="0031057E">
      <w:r>
        <w:rPr>
          <w:rFonts w:ascii="Times New Roman" w:hAnsi="Times New Roman"/>
        </w:rPr>
        <w:t>Some days will be harder than others.</w:t>
      </w:r>
    </w:p>
    <w:p w14:paraId="66D89871" w14:textId="77777777" w:rsidR="005B0497" w:rsidRDefault="005B0497" w:rsidP="0031057E">
      <w:r>
        <w:rPr>
          <w:rFonts w:ascii="Times New Roman" w:hAnsi="Times New Roman"/>
        </w:rPr>
        <w:t>Some moments will bring you to your knees.</w:t>
      </w:r>
    </w:p>
    <w:p w14:paraId="1E5D27C8" w14:textId="77777777" w:rsidR="005B0497" w:rsidRDefault="005B0497" w:rsidP="0031057E">
      <w:r>
        <w:rPr>
          <w:rFonts w:ascii="Times New Roman" w:hAnsi="Times New Roman"/>
        </w:rPr>
        <w:t>But even when you are at your lowest,</w:t>
      </w:r>
    </w:p>
    <w:p w14:paraId="76CBD960" w14:textId="30D3546C" w:rsidR="005B0497" w:rsidRDefault="005B0497" w:rsidP="0031057E">
      <w:r>
        <w:rPr>
          <w:rFonts w:ascii="Times New Roman" w:hAnsi="Times New Roman"/>
        </w:rPr>
        <w:t>Even when you feel like you have nothing left to give—</w:t>
      </w:r>
    </w:p>
    <w:p w14:paraId="055F4126" w14:textId="470EAFAD" w:rsidR="005B0497" w:rsidRDefault="005B0497" w:rsidP="0031057E">
      <w:r>
        <w:rPr>
          <w:rFonts w:ascii="Times New Roman" w:hAnsi="Times New Roman"/>
        </w:rPr>
        <w:t>You are still enough.</w:t>
      </w:r>
    </w:p>
    <w:p w14:paraId="3252F94A" w14:textId="77777777" w:rsidR="005B0497" w:rsidRDefault="005B0497" w:rsidP="0031057E"/>
    <w:p w14:paraId="34326559" w14:textId="747D647F" w:rsidR="005B0497" w:rsidRDefault="005B0497" w:rsidP="0031057E">
      <w:r>
        <w:rPr>
          <w:rFonts w:ascii="Times New Roman" w:hAnsi="Times New Roman"/>
        </w:rPr>
        <w:t>“The Lord is near to all who call on Him, to all who call on Him in truth.”</w:t>
      </w:r>
    </w:p>
    <w:p w14:paraId="0C66DC87" w14:textId="09854A6F" w:rsidR="005B0497" w:rsidRDefault="005B0497" w:rsidP="005B0497">
      <w:pPr>
        <w:pStyle w:val="ListParagraph"/>
        <w:numPr>
          <w:ilvl w:val="0"/>
          <w:numId w:val="18"/>
        </w:numPr>
      </w:pPr>
      <w:r>
        <w:rPr>
          <w:rFonts w:ascii="Times New Roman" w:hAnsi="Times New Roman"/>
        </w:rPr>
        <w:t>Psalm 145:18</w:t>
      </w:r>
    </w:p>
    <w:p w14:paraId="6126EEAC" w14:textId="77777777" w:rsidR="005B0497" w:rsidRDefault="005B0497" w:rsidP="0031057E"/>
    <w:p w14:paraId="2D9F2F33" w14:textId="77777777" w:rsidR="005B0497" w:rsidRDefault="005B049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4EE294E3" w14:textId="77777777" w:rsidR="005B0497" w:rsidRDefault="005B0497" w:rsidP="0031057E"/>
    <w:p w14:paraId="6576AEBD" w14:textId="77777777" w:rsidR="005B0497" w:rsidRDefault="005B0497" w:rsidP="0031057E">
      <w:r>
        <w:rPr>
          <w:rFonts w:ascii="Times New Roman" w:hAnsi="Times New Roman"/>
        </w:rPr>
        <w:t>What would it feel like to allow yourself to be weak,</w:t>
      </w:r>
    </w:p>
    <w:p w14:paraId="151A868B" w14:textId="5557B575" w:rsidR="005B0497" w:rsidRDefault="005B0497" w:rsidP="0031057E">
      <w:r>
        <w:rPr>
          <w:rFonts w:ascii="Times New Roman" w:hAnsi="Times New Roman"/>
        </w:rPr>
        <w:t>Without guilt, without shame?</w:t>
      </w:r>
    </w:p>
    <w:p w14:paraId="35A83BF8" w14:textId="77777777" w:rsidR="005B0497" w:rsidRDefault="005B0497" w:rsidP="0031057E"/>
    <w:p w14:paraId="121158C9" w14:textId="77777777" w:rsidR="005B0497" w:rsidRDefault="005B0497" w:rsidP="0031057E">
      <w:r>
        <w:rPr>
          <w:rFonts w:ascii="Times New Roman" w:hAnsi="Times New Roman"/>
        </w:rPr>
        <w:t>Who in your life can you lean on when you need to rest?</w:t>
      </w:r>
    </w:p>
    <w:p w14:paraId="3E87D9A2" w14:textId="77777777" w:rsidR="005B0497" w:rsidRDefault="005B0497" w:rsidP="0031057E"/>
    <w:p w14:paraId="7CB4E1AE" w14:textId="77777777" w:rsidR="005B0497" w:rsidRDefault="005B049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242DB81" w14:textId="77777777" w:rsidR="005B0497" w:rsidRDefault="005B0497" w:rsidP="0031057E"/>
    <w:p w14:paraId="19EBB11E" w14:textId="77777777" w:rsidR="005B0497" w:rsidRDefault="005B0497" w:rsidP="0031057E">
      <w:pPr>
        <w:pBdr>
          <w:bottom w:val="single" w:sz="6" w:space="1" w:color="auto"/>
        </w:pBdr>
      </w:pPr>
    </w:p>
    <w:p w14:paraId="6A10E591" w14:textId="77777777" w:rsidR="005B0497" w:rsidRDefault="005B0497" w:rsidP="0031057E"/>
    <w:p w14:paraId="2543EE0E" w14:textId="77777777" w:rsidR="005B0497" w:rsidRDefault="005B0497" w:rsidP="0031057E">
      <w:pPr>
        <w:pBdr>
          <w:bottom w:val="single" w:sz="6" w:space="1" w:color="auto"/>
        </w:pBdr>
      </w:pPr>
    </w:p>
    <w:p w14:paraId="209954AA" w14:textId="77777777" w:rsidR="005B0497" w:rsidRDefault="005B0497" w:rsidP="0031057E"/>
    <w:p w14:paraId="3551B14F" w14:textId="77777777" w:rsidR="005B0497" w:rsidRDefault="005B0497" w:rsidP="0031057E">
      <w:pPr>
        <w:pBdr>
          <w:bottom w:val="single" w:sz="6" w:space="1" w:color="auto"/>
        </w:pBdr>
      </w:pPr>
    </w:p>
    <w:p w14:paraId="58DC6ADF" w14:textId="77777777" w:rsidR="005B0497" w:rsidRDefault="005B0497" w:rsidP="0031057E"/>
    <w:p w14:paraId="1AFCE1FA" w14:textId="201A47E6" w:rsidR="005B0497" w:rsidRDefault="005B0497" w:rsidP="0031057E">
      <w:r>
        <w:rPr>
          <w:rFonts w:ascii="Times New Roman" w:hAnsi="Times New Roman"/>
        </w:rPr>
        <w:t>“Come to me, all you who are weary and burdened, and I will give you rest.”</w:t>
      </w:r>
    </w:p>
    <w:p w14:paraId="7275FC0C" w14:textId="2B44FBBA" w:rsidR="005B0497" w:rsidRDefault="005B0497" w:rsidP="005B0497">
      <w:pPr>
        <w:pStyle w:val="ListParagraph"/>
        <w:numPr>
          <w:ilvl w:val="0"/>
          <w:numId w:val="18"/>
        </w:numPr>
      </w:pPr>
      <w:r>
        <w:rPr>
          <w:rFonts w:ascii="Times New Roman" w:hAnsi="Times New Roman"/>
        </w:rPr>
        <w:t>Matthew 11:28</w:t>
      </w:r>
    </w:p>
    <w:p w14:paraId="33535C76" w14:textId="77777777" w:rsidR="005B0497" w:rsidRDefault="005B0497" w:rsidP="0031057E"/>
    <w:p w14:paraId="200ED756" w14:textId="77777777" w:rsidR="005B0497" w:rsidRDefault="005B0497" w:rsidP="0031057E">
      <w:r>
        <w:rPr>
          <w:rFonts w:ascii="Times New Roman" w:hAnsi="Times New Roman"/>
        </w:rPr>
        <w:t>Rest is not weakness.</w:t>
      </w:r>
    </w:p>
    <w:p w14:paraId="7467C81E" w14:textId="77777777" w:rsidR="005B0497" w:rsidRDefault="005B0497" w:rsidP="0031057E">
      <w:r>
        <w:rPr>
          <w:rFonts w:ascii="Times New Roman" w:hAnsi="Times New Roman"/>
        </w:rPr>
        <w:t>Letting yourself feel is not failure.</w:t>
      </w:r>
    </w:p>
    <w:p w14:paraId="4C752AD9" w14:textId="77777777" w:rsidR="005B0497" w:rsidRDefault="005B0497" w:rsidP="0031057E"/>
    <w:p w14:paraId="45F99BBA" w14:textId="77777777" w:rsidR="005B0497" w:rsidRDefault="005B0497" w:rsidP="0031057E">
      <w:r>
        <w:rPr>
          <w:rFonts w:ascii="Times New Roman" w:hAnsi="Times New Roman"/>
        </w:rPr>
        <w:t>You do not have to hold it all together.</w:t>
      </w:r>
    </w:p>
    <w:p w14:paraId="13D800B2" w14:textId="77777777" w:rsidR="005B0497" w:rsidRDefault="005B0497" w:rsidP="0031057E">
      <w:r>
        <w:rPr>
          <w:rFonts w:ascii="Times New Roman" w:hAnsi="Times New Roman"/>
        </w:rPr>
        <w:t>And even if you break,</w:t>
      </w:r>
    </w:p>
    <w:p w14:paraId="609F6323" w14:textId="105C7818" w:rsidR="005B0497" w:rsidRDefault="005B0497" w:rsidP="0031057E">
      <w:r>
        <w:rPr>
          <w:rFonts w:ascii="Times New Roman" w:hAnsi="Times New Roman"/>
        </w:rPr>
        <w:lastRenderedPageBreak/>
        <w:t>You will still be whole.</w:t>
      </w:r>
    </w:p>
    <w:p w14:paraId="5DAB1193" w14:textId="77777777" w:rsidR="005B0497" w:rsidRDefault="005B0497" w:rsidP="0031057E"/>
    <w:p w14:paraId="2D86A1F9" w14:textId="77777777" w:rsidR="00C74AE1" w:rsidRDefault="00C74AE1" w:rsidP="0031057E"/>
    <w:p w14:paraId="2FDCEEC4" w14:textId="77777777" w:rsidR="00C74AE1" w:rsidRDefault="00C74AE1" w:rsidP="0031057E"/>
    <w:p w14:paraId="0024C961" w14:textId="77777777" w:rsidR="00C74AE1" w:rsidRDefault="00C74AE1" w:rsidP="0031057E"/>
    <w:p w14:paraId="3ABD60D8" w14:textId="77777777" w:rsidR="00C74AE1" w:rsidRDefault="00C74AE1" w:rsidP="0031057E"/>
    <w:p w14:paraId="3FEA9A6C" w14:textId="77777777" w:rsidR="00C74AE1" w:rsidRDefault="00C74AE1" w:rsidP="0031057E"/>
    <w:p w14:paraId="0D1BD679" w14:textId="77777777" w:rsidR="00C74AE1" w:rsidRDefault="00C74AE1" w:rsidP="0031057E"/>
    <w:p w14:paraId="0D237FD7" w14:textId="77777777" w:rsidR="00C74AE1" w:rsidRDefault="00C74AE1" w:rsidP="0031057E"/>
    <w:p w14:paraId="6E709F59" w14:textId="77777777" w:rsidR="00C74AE1" w:rsidRDefault="00C74AE1" w:rsidP="0031057E"/>
    <w:p w14:paraId="5591D931" w14:textId="77777777" w:rsidR="00C74AE1" w:rsidRDefault="00C74AE1" w:rsidP="0031057E"/>
    <w:p w14:paraId="380BAA20" w14:textId="77777777" w:rsidR="00C74AE1" w:rsidRDefault="00C74AE1" w:rsidP="0031057E"/>
    <w:p w14:paraId="01B31D4A" w14:textId="77777777" w:rsidR="00C74AE1" w:rsidRDefault="00C74AE1" w:rsidP="0031057E"/>
    <w:p w14:paraId="2C8FA716" w14:textId="77777777" w:rsidR="00C74AE1" w:rsidRDefault="00C74AE1" w:rsidP="0031057E"/>
    <w:p w14:paraId="75A69AB3" w14:textId="77777777" w:rsidR="00C74AE1" w:rsidRDefault="00C74AE1" w:rsidP="0031057E"/>
    <w:p w14:paraId="26D92030" w14:textId="77777777" w:rsidR="00C74AE1" w:rsidRDefault="00C74AE1" w:rsidP="0031057E"/>
    <w:p w14:paraId="1292743A" w14:textId="77777777" w:rsidR="00C74AE1" w:rsidRDefault="00C74AE1" w:rsidP="0031057E"/>
    <w:p w14:paraId="5F1577E4" w14:textId="77777777" w:rsidR="00C74AE1" w:rsidRDefault="00C74AE1" w:rsidP="0031057E"/>
    <w:p w14:paraId="44062110" w14:textId="77777777" w:rsidR="00C74AE1" w:rsidRDefault="00C74AE1" w:rsidP="0031057E"/>
    <w:p w14:paraId="4153630C" w14:textId="77777777" w:rsidR="00C74AE1" w:rsidRDefault="00C74AE1" w:rsidP="0031057E"/>
    <w:p w14:paraId="60225CAC" w14:textId="77777777" w:rsidR="00C74AE1" w:rsidRDefault="00C74AE1" w:rsidP="0031057E"/>
    <w:p w14:paraId="06CE28C5" w14:textId="77777777" w:rsidR="005B0497" w:rsidRDefault="005B0497" w:rsidP="0031057E">
      <w:pPr>
        <w:pBdr>
          <w:bottom w:val="single" w:sz="6" w:space="1" w:color="auto"/>
        </w:pBdr>
      </w:pPr>
    </w:p>
    <w:p w14:paraId="21C1EEDA" w14:textId="77777777" w:rsidR="005B0497" w:rsidRDefault="005B0497" w:rsidP="0031057E"/>
    <w:p w14:paraId="3A7D1071" w14:textId="1179C230" w:rsidR="005B0497" w:rsidRDefault="005B0497" w:rsidP="0031057E"/>
    <w:p w14:paraId="25DE4152" w14:textId="77777777" w:rsidR="005C0442" w:rsidRDefault="005C0442" w:rsidP="0031057E">
      <w:pPr>
        <w:jc w:val="center"/>
      </w:pPr>
      <w:r>
        <w:rPr>
          <w:rFonts w:ascii="Times New Roman" w:hAnsi="Times New Roman"/>
        </w:rPr>
        <w:lastRenderedPageBreak/>
        <w:t>SECTION IV: THE ART OF FEELING</w:t>
      </w:r>
    </w:p>
    <w:p w14:paraId="5A7CA8BA" w14:textId="77777777" w:rsidR="005C0442" w:rsidRDefault="005C0442" w:rsidP="0031057E"/>
    <w:p w14:paraId="7B61BB69" w14:textId="77777777" w:rsidR="005C0442" w:rsidRDefault="005C0442" w:rsidP="0031057E">
      <w:r>
        <w:rPr>
          <w:rFonts w:ascii="Times New Roman" w:hAnsi="Times New Roman"/>
        </w:rPr>
        <w:t>Page 3 – The Beauty in Falling Apart</w:t>
      </w:r>
    </w:p>
    <w:p w14:paraId="6F5FB529" w14:textId="77777777" w:rsidR="005C0442" w:rsidRDefault="005C0442" w:rsidP="0031057E"/>
    <w:p w14:paraId="45B5D636" w14:textId="77777777" w:rsidR="005C0442" w:rsidRDefault="005C0442" w:rsidP="0031057E">
      <w:r>
        <w:rPr>
          <w:rFonts w:ascii="Times New Roman" w:hAnsi="Times New Roman"/>
        </w:rPr>
        <w:t>Everyone tells you to be strong.</w:t>
      </w:r>
    </w:p>
    <w:p w14:paraId="6BE7BA3E" w14:textId="77777777" w:rsidR="005C0442" w:rsidRDefault="005C0442" w:rsidP="0031057E">
      <w:r>
        <w:rPr>
          <w:rFonts w:ascii="Times New Roman" w:hAnsi="Times New Roman"/>
        </w:rPr>
        <w:t>To hold yourself together.</w:t>
      </w:r>
    </w:p>
    <w:p w14:paraId="33E0DA8E" w14:textId="77777777" w:rsidR="005C0442" w:rsidRDefault="005C0442" w:rsidP="0031057E">
      <w:r>
        <w:rPr>
          <w:rFonts w:ascii="Times New Roman" w:hAnsi="Times New Roman"/>
        </w:rPr>
        <w:t>To keep moving forward no matter what.</w:t>
      </w:r>
    </w:p>
    <w:p w14:paraId="542D4124" w14:textId="77777777" w:rsidR="005C0442" w:rsidRDefault="005C0442" w:rsidP="0031057E"/>
    <w:p w14:paraId="6728EDD3" w14:textId="77777777" w:rsidR="005C0442" w:rsidRDefault="005C0442" w:rsidP="0031057E">
      <w:r>
        <w:rPr>
          <w:rFonts w:ascii="Times New Roman" w:hAnsi="Times New Roman"/>
        </w:rPr>
        <w:t>But no one tells you that there is beauty in breaking.</w:t>
      </w:r>
    </w:p>
    <w:p w14:paraId="28389923" w14:textId="77777777" w:rsidR="005C0442" w:rsidRDefault="005C0442" w:rsidP="0031057E">
      <w:r>
        <w:rPr>
          <w:rFonts w:ascii="Times New Roman" w:hAnsi="Times New Roman"/>
        </w:rPr>
        <w:t>That sometimes, falling apart is the only way to rebuild.</w:t>
      </w:r>
    </w:p>
    <w:p w14:paraId="1E579342" w14:textId="77777777" w:rsidR="005C0442" w:rsidRDefault="005C0442" w:rsidP="0031057E"/>
    <w:p w14:paraId="20B8FFA7" w14:textId="77777777" w:rsidR="005C0442" w:rsidRDefault="005C0442" w:rsidP="0031057E">
      <w:r>
        <w:rPr>
          <w:rFonts w:ascii="Times New Roman" w:hAnsi="Times New Roman"/>
        </w:rPr>
        <w:t>Like autumn leaves surrendering to the wind,</w:t>
      </w:r>
    </w:p>
    <w:p w14:paraId="743477BE" w14:textId="0EFDCAA0" w:rsidR="005C0442" w:rsidRDefault="005C0442" w:rsidP="0031057E">
      <w:r>
        <w:rPr>
          <w:rFonts w:ascii="Times New Roman" w:hAnsi="Times New Roman"/>
        </w:rPr>
        <w:t>Like waves crashing before retreating to the shore,</w:t>
      </w:r>
    </w:p>
    <w:p w14:paraId="1BE29835" w14:textId="44A9A02D" w:rsidR="005C0442" w:rsidRDefault="005C0442" w:rsidP="0031057E">
      <w:r>
        <w:rPr>
          <w:rFonts w:ascii="Times New Roman" w:hAnsi="Times New Roman"/>
        </w:rPr>
        <w:t>Like stars collapsing only to be reborn as something greater—</w:t>
      </w:r>
    </w:p>
    <w:p w14:paraId="5EF5D72F" w14:textId="5C420FEE" w:rsidR="005C0442" w:rsidRDefault="005C0442" w:rsidP="0031057E">
      <w:r>
        <w:rPr>
          <w:rFonts w:ascii="Times New Roman" w:hAnsi="Times New Roman"/>
        </w:rPr>
        <w:t>There is no shame in unraveling.</w:t>
      </w:r>
    </w:p>
    <w:p w14:paraId="184D0D2E" w14:textId="77777777" w:rsidR="005C0442" w:rsidRDefault="005C0442" w:rsidP="0031057E"/>
    <w:p w14:paraId="5EFF4ECA" w14:textId="11268561" w:rsidR="005C0442" w:rsidRDefault="005C0442" w:rsidP="0031057E">
      <w:r>
        <w:rPr>
          <w:rFonts w:ascii="Times New Roman" w:hAnsi="Times New Roman"/>
        </w:rPr>
        <w:t>“He heals the brokenhearted and binds up their wounds.”</w:t>
      </w:r>
    </w:p>
    <w:p w14:paraId="037E7440" w14:textId="0DD7961C" w:rsidR="005C0442" w:rsidRDefault="005C0442" w:rsidP="005C0442">
      <w:pPr>
        <w:pStyle w:val="ListParagraph"/>
        <w:numPr>
          <w:ilvl w:val="0"/>
          <w:numId w:val="18"/>
        </w:numPr>
      </w:pPr>
      <w:r>
        <w:rPr>
          <w:rFonts w:ascii="Times New Roman" w:hAnsi="Times New Roman"/>
        </w:rPr>
        <w:t>Psalm 147:3</w:t>
      </w:r>
    </w:p>
    <w:p w14:paraId="253E7F10" w14:textId="77777777" w:rsidR="005C0442" w:rsidRDefault="005C0442" w:rsidP="0031057E"/>
    <w:p w14:paraId="699D4B0C" w14:textId="77777777" w:rsidR="005C0442" w:rsidRDefault="005C0442"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254FB14" w14:textId="77777777" w:rsidR="005C0442" w:rsidRDefault="005C0442" w:rsidP="0031057E"/>
    <w:p w14:paraId="21310170" w14:textId="77777777" w:rsidR="005C0442" w:rsidRDefault="005C0442" w:rsidP="0031057E">
      <w:r>
        <w:rPr>
          <w:rFonts w:ascii="Times New Roman" w:hAnsi="Times New Roman"/>
        </w:rPr>
        <w:t>Dear You,</w:t>
      </w:r>
    </w:p>
    <w:p w14:paraId="7010F0FD" w14:textId="77777777" w:rsidR="005C0442" w:rsidRDefault="005C0442" w:rsidP="0031057E"/>
    <w:p w14:paraId="54FA08CE" w14:textId="77777777" w:rsidR="005C0442" w:rsidRDefault="005C0442" w:rsidP="0031057E">
      <w:r>
        <w:rPr>
          <w:rFonts w:ascii="Times New Roman" w:hAnsi="Times New Roman"/>
        </w:rPr>
        <w:t>I know you are tired of feeling like you have to be okay all the time.</w:t>
      </w:r>
    </w:p>
    <w:p w14:paraId="17309A16" w14:textId="77777777" w:rsidR="005C0442" w:rsidRDefault="005C0442" w:rsidP="0031057E">
      <w:r>
        <w:rPr>
          <w:rFonts w:ascii="Times New Roman" w:hAnsi="Times New Roman"/>
        </w:rPr>
        <w:lastRenderedPageBreak/>
        <w:t>I know you have spent so long pretending to be unshaken,</w:t>
      </w:r>
    </w:p>
    <w:p w14:paraId="3E93E9E7" w14:textId="1873B5D2" w:rsidR="005C0442" w:rsidRDefault="005C0442" w:rsidP="0031057E">
      <w:r>
        <w:rPr>
          <w:rFonts w:ascii="Times New Roman" w:hAnsi="Times New Roman"/>
        </w:rPr>
        <w:t>Hoping that if you act strong enough,</w:t>
      </w:r>
    </w:p>
    <w:p w14:paraId="4B810754" w14:textId="3342E1AE" w:rsidR="005C0442" w:rsidRDefault="005C0442" w:rsidP="0031057E">
      <w:r>
        <w:rPr>
          <w:rFonts w:ascii="Times New Roman" w:hAnsi="Times New Roman"/>
        </w:rPr>
        <w:t>Maybe the pain will forget how to find you.</w:t>
      </w:r>
    </w:p>
    <w:p w14:paraId="3002F523" w14:textId="77777777" w:rsidR="005C0442" w:rsidRDefault="005C0442" w:rsidP="0031057E"/>
    <w:p w14:paraId="7C830E76" w14:textId="77777777" w:rsidR="005C0442" w:rsidRDefault="005C0442" w:rsidP="0031057E">
      <w:r>
        <w:rPr>
          <w:rFonts w:ascii="Times New Roman" w:hAnsi="Times New Roman"/>
        </w:rPr>
        <w:t>But you are not failing just because you are struggling.</w:t>
      </w:r>
    </w:p>
    <w:p w14:paraId="4ACEC166" w14:textId="77777777" w:rsidR="005C0442" w:rsidRDefault="005C0442" w:rsidP="0031057E">
      <w:r>
        <w:rPr>
          <w:rFonts w:ascii="Times New Roman" w:hAnsi="Times New Roman"/>
        </w:rPr>
        <w:t>You are not weak just because your heart is aching.</w:t>
      </w:r>
    </w:p>
    <w:p w14:paraId="78DE3BB2" w14:textId="77777777" w:rsidR="005C0442" w:rsidRDefault="005C0442" w:rsidP="0031057E"/>
    <w:p w14:paraId="00A50D1C" w14:textId="77777777" w:rsidR="005C0442" w:rsidRDefault="005C0442" w:rsidP="0031057E">
      <w:r>
        <w:rPr>
          <w:rFonts w:ascii="Times New Roman" w:hAnsi="Times New Roman"/>
        </w:rPr>
        <w:t>You are becoming.</w:t>
      </w:r>
    </w:p>
    <w:p w14:paraId="56F49EF2" w14:textId="77777777" w:rsidR="005C0442" w:rsidRDefault="005C0442" w:rsidP="0031057E">
      <w:r>
        <w:rPr>
          <w:rFonts w:ascii="Times New Roman" w:hAnsi="Times New Roman"/>
        </w:rPr>
        <w:t>And sometimes, becoming means breaking first.</w:t>
      </w:r>
    </w:p>
    <w:p w14:paraId="01829777" w14:textId="77777777" w:rsidR="005C0442" w:rsidRDefault="005C0442" w:rsidP="0031057E"/>
    <w:p w14:paraId="09F95E3D" w14:textId="77777777" w:rsidR="005C0442" w:rsidRDefault="005C0442" w:rsidP="0031057E">
      <w:r>
        <w:rPr>
          <w:rFonts w:ascii="Times New Roman" w:hAnsi="Times New Roman"/>
        </w:rPr>
        <w:t>So if today is a day where you are unraveling,</w:t>
      </w:r>
    </w:p>
    <w:p w14:paraId="3EA111DE" w14:textId="3D934B4F" w:rsidR="005C0442" w:rsidRDefault="005C0442" w:rsidP="0031057E">
      <w:r>
        <w:rPr>
          <w:rFonts w:ascii="Times New Roman" w:hAnsi="Times New Roman"/>
        </w:rPr>
        <w:t>Let yourself unravel.</w:t>
      </w:r>
    </w:p>
    <w:p w14:paraId="44375078" w14:textId="77777777" w:rsidR="005C0442" w:rsidRDefault="005C0442" w:rsidP="0031057E">
      <w:r>
        <w:rPr>
          <w:rFonts w:ascii="Times New Roman" w:hAnsi="Times New Roman"/>
        </w:rPr>
        <w:t>If today is a day where you cannot be strong,</w:t>
      </w:r>
    </w:p>
    <w:p w14:paraId="1916F372" w14:textId="29A5CE27" w:rsidR="005C0442" w:rsidRDefault="005C0442" w:rsidP="0031057E">
      <w:r>
        <w:rPr>
          <w:rFonts w:ascii="Times New Roman" w:hAnsi="Times New Roman"/>
        </w:rPr>
        <w:t>Then let yourself be soft.</w:t>
      </w:r>
    </w:p>
    <w:p w14:paraId="20862CD0" w14:textId="77777777" w:rsidR="005C0442" w:rsidRDefault="005C0442" w:rsidP="0031057E"/>
    <w:p w14:paraId="5671FD94" w14:textId="77777777" w:rsidR="005C0442" w:rsidRDefault="005C0442" w:rsidP="0031057E">
      <w:r>
        <w:rPr>
          <w:rFonts w:ascii="Times New Roman" w:hAnsi="Times New Roman"/>
        </w:rPr>
        <w:t>You do not have to be anything other than what you are in this moment.</w:t>
      </w:r>
    </w:p>
    <w:p w14:paraId="6E1A04AF" w14:textId="77777777" w:rsidR="005C0442" w:rsidRDefault="005C0442" w:rsidP="0031057E"/>
    <w:p w14:paraId="77329951" w14:textId="725C7865" w:rsidR="005C0442" w:rsidRDefault="005C0442" w:rsidP="0031057E">
      <w:r>
        <w:rPr>
          <w:rFonts w:ascii="Times New Roman" w:hAnsi="Times New Roman"/>
        </w:rPr>
        <w:t>“When I am afraid, I put my trust in You.”</w:t>
      </w:r>
    </w:p>
    <w:p w14:paraId="6B30C06B" w14:textId="60839DC8" w:rsidR="005C0442" w:rsidRDefault="005C0442" w:rsidP="005C0442">
      <w:pPr>
        <w:pStyle w:val="ListParagraph"/>
        <w:numPr>
          <w:ilvl w:val="0"/>
          <w:numId w:val="18"/>
        </w:numPr>
      </w:pPr>
      <w:r>
        <w:rPr>
          <w:rFonts w:ascii="Times New Roman" w:hAnsi="Times New Roman"/>
        </w:rPr>
        <w:t>Psalm 56:3</w:t>
      </w:r>
    </w:p>
    <w:p w14:paraId="4852BCC9" w14:textId="77777777" w:rsidR="005C0442" w:rsidRDefault="005C0442" w:rsidP="0031057E"/>
    <w:p w14:paraId="292144DC" w14:textId="77777777" w:rsidR="005C0442" w:rsidRDefault="005C0442"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C5B7D97" w14:textId="77777777" w:rsidR="005C0442" w:rsidRDefault="005C0442" w:rsidP="0031057E"/>
    <w:p w14:paraId="5CEE099B" w14:textId="77777777" w:rsidR="005C0442" w:rsidRDefault="005C0442" w:rsidP="0031057E">
      <w:r>
        <w:rPr>
          <w:rFonts w:ascii="Times New Roman" w:hAnsi="Times New Roman"/>
        </w:rPr>
        <w:t>What if falling apart is not an ending,</w:t>
      </w:r>
    </w:p>
    <w:p w14:paraId="32F373F9" w14:textId="396F24BE" w:rsidR="005C0442" w:rsidRDefault="005C0442" w:rsidP="0031057E">
      <w:r>
        <w:rPr>
          <w:rFonts w:ascii="Times New Roman" w:hAnsi="Times New Roman"/>
        </w:rPr>
        <w:t>But a beginning?</w:t>
      </w:r>
    </w:p>
    <w:p w14:paraId="40B4EA2E" w14:textId="77777777" w:rsidR="005C0442" w:rsidRDefault="005C0442" w:rsidP="0031057E"/>
    <w:p w14:paraId="7788AE90" w14:textId="77777777" w:rsidR="005C0442" w:rsidRDefault="005C0442" w:rsidP="0031057E">
      <w:r>
        <w:rPr>
          <w:rFonts w:ascii="Times New Roman" w:hAnsi="Times New Roman"/>
        </w:rPr>
        <w:t>What if this is not where you break,</w:t>
      </w:r>
    </w:p>
    <w:p w14:paraId="519DD1EF" w14:textId="1B7C31BF" w:rsidR="005C0442" w:rsidRDefault="005C0442" w:rsidP="0031057E">
      <w:r>
        <w:rPr>
          <w:rFonts w:ascii="Times New Roman" w:hAnsi="Times New Roman"/>
        </w:rPr>
        <w:t>But where you bloom?</w:t>
      </w:r>
    </w:p>
    <w:p w14:paraId="2E8B8EF9" w14:textId="77777777" w:rsidR="005C0442" w:rsidRDefault="005C0442" w:rsidP="0031057E"/>
    <w:p w14:paraId="3AF8B56F" w14:textId="77777777" w:rsidR="005C0442" w:rsidRDefault="005C0442"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72552808" w14:textId="77777777" w:rsidR="005C0442" w:rsidRDefault="005C0442" w:rsidP="0031057E"/>
    <w:p w14:paraId="47EDAA66" w14:textId="77777777" w:rsidR="005C0442" w:rsidRDefault="005C0442" w:rsidP="0031057E">
      <w:pPr>
        <w:pBdr>
          <w:bottom w:val="single" w:sz="6" w:space="1" w:color="auto"/>
        </w:pBdr>
      </w:pPr>
    </w:p>
    <w:p w14:paraId="692DE43D" w14:textId="77777777" w:rsidR="005C0442" w:rsidRDefault="005C0442" w:rsidP="0031057E"/>
    <w:p w14:paraId="2099E5EF" w14:textId="77777777" w:rsidR="005C0442" w:rsidRDefault="005C0442" w:rsidP="0031057E">
      <w:pPr>
        <w:pBdr>
          <w:bottom w:val="single" w:sz="6" w:space="1" w:color="auto"/>
        </w:pBdr>
      </w:pPr>
    </w:p>
    <w:p w14:paraId="41CE75CA" w14:textId="77777777" w:rsidR="005C0442" w:rsidRDefault="005C0442" w:rsidP="0031057E"/>
    <w:p w14:paraId="2889AB8A" w14:textId="77777777" w:rsidR="005C0442" w:rsidRDefault="005C0442" w:rsidP="0031057E">
      <w:pPr>
        <w:pBdr>
          <w:bottom w:val="single" w:sz="6" w:space="1" w:color="auto"/>
        </w:pBdr>
      </w:pPr>
    </w:p>
    <w:p w14:paraId="783CE41D" w14:textId="77777777" w:rsidR="005C0442" w:rsidRDefault="005C0442" w:rsidP="0031057E"/>
    <w:p w14:paraId="53083355" w14:textId="25F6CF32" w:rsidR="005C0442" w:rsidRDefault="005C0442" w:rsidP="0031057E">
      <w:r>
        <w:rPr>
          <w:rFonts w:ascii="Times New Roman" w:hAnsi="Times New Roman"/>
        </w:rPr>
        <w:t>“Forget the former things; do not dwell on the past. See, I am doing a new thing!”</w:t>
      </w:r>
    </w:p>
    <w:p w14:paraId="7CA61506" w14:textId="08778370" w:rsidR="005C0442" w:rsidRDefault="005C0442" w:rsidP="005C0442">
      <w:pPr>
        <w:pStyle w:val="ListParagraph"/>
        <w:numPr>
          <w:ilvl w:val="0"/>
          <w:numId w:val="18"/>
        </w:numPr>
      </w:pPr>
      <w:r>
        <w:rPr>
          <w:rFonts w:ascii="Times New Roman" w:hAnsi="Times New Roman"/>
        </w:rPr>
        <w:t>Isaiah 43:18-19</w:t>
      </w:r>
    </w:p>
    <w:p w14:paraId="0A817C85" w14:textId="77777777" w:rsidR="005C0442" w:rsidRDefault="005C0442" w:rsidP="0031057E"/>
    <w:p w14:paraId="2492BF2D" w14:textId="77777777" w:rsidR="005C0442" w:rsidRDefault="005C0442" w:rsidP="0031057E">
      <w:r>
        <w:rPr>
          <w:rFonts w:ascii="Times New Roman" w:hAnsi="Times New Roman"/>
        </w:rPr>
        <w:t>You are not ruined.</w:t>
      </w:r>
    </w:p>
    <w:p w14:paraId="2CBCF86A" w14:textId="77777777" w:rsidR="005C0442" w:rsidRDefault="005C0442" w:rsidP="0031057E">
      <w:r>
        <w:rPr>
          <w:rFonts w:ascii="Times New Roman" w:hAnsi="Times New Roman"/>
        </w:rPr>
        <w:t>You are not beyond repair.</w:t>
      </w:r>
    </w:p>
    <w:p w14:paraId="6892D6E4" w14:textId="77777777" w:rsidR="005C0442" w:rsidRDefault="005C0442" w:rsidP="0031057E"/>
    <w:p w14:paraId="644AE79B" w14:textId="77777777" w:rsidR="005C0442" w:rsidRDefault="005C0442" w:rsidP="0031057E">
      <w:r>
        <w:rPr>
          <w:rFonts w:ascii="Times New Roman" w:hAnsi="Times New Roman"/>
        </w:rPr>
        <w:t>You are simply in the process</w:t>
      </w:r>
    </w:p>
    <w:p w14:paraId="28A40C09" w14:textId="576209A0" w:rsidR="005C0442" w:rsidRDefault="005C0442" w:rsidP="0031057E">
      <w:r>
        <w:rPr>
          <w:rFonts w:ascii="Times New Roman" w:hAnsi="Times New Roman"/>
        </w:rPr>
        <w:t>Of becoming something even more beautiful.</w:t>
      </w:r>
    </w:p>
    <w:p w14:paraId="386E903C" w14:textId="77777777" w:rsidR="005C0442" w:rsidRDefault="005C0442" w:rsidP="0031057E"/>
    <w:p w14:paraId="04A014E8" w14:textId="77777777" w:rsidR="005C0442" w:rsidRDefault="005C0442" w:rsidP="0031057E">
      <w:pPr>
        <w:pBdr>
          <w:bottom w:val="single" w:sz="6" w:space="1" w:color="auto"/>
        </w:pBdr>
      </w:pPr>
    </w:p>
    <w:p w14:paraId="45B09A30" w14:textId="77777777" w:rsidR="005C0442" w:rsidRDefault="005C0442" w:rsidP="0031057E"/>
    <w:p w14:paraId="0D965A29" w14:textId="67181A76" w:rsidR="005C0442" w:rsidRDefault="005C0442" w:rsidP="0031057E"/>
    <w:p w14:paraId="1FA75FEE" w14:textId="77777777" w:rsidR="006474EB" w:rsidRDefault="006474EB" w:rsidP="0031057E">
      <w:pPr>
        <w:jc w:val="center"/>
      </w:pPr>
      <w:r>
        <w:rPr>
          <w:rFonts w:ascii="Times New Roman" w:hAnsi="Times New Roman"/>
        </w:rPr>
        <w:lastRenderedPageBreak/>
        <w:t>SECTION IV: THE ART OF FEELING</w:t>
      </w:r>
    </w:p>
    <w:p w14:paraId="7317F564" w14:textId="77777777" w:rsidR="006474EB" w:rsidRDefault="006474EB" w:rsidP="0031057E"/>
    <w:p w14:paraId="792DE58D" w14:textId="77777777" w:rsidR="006474EB" w:rsidRDefault="006474EB" w:rsidP="0031057E">
      <w:r>
        <w:rPr>
          <w:rFonts w:ascii="Times New Roman" w:hAnsi="Times New Roman"/>
        </w:rPr>
        <w:t>Page 4 – The Ache of Being Human</w:t>
      </w:r>
    </w:p>
    <w:p w14:paraId="70CC4589" w14:textId="77777777" w:rsidR="006474EB" w:rsidRDefault="006474EB" w:rsidP="0031057E"/>
    <w:p w14:paraId="67948796" w14:textId="77777777" w:rsidR="006474EB" w:rsidRDefault="006474EB" w:rsidP="0031057E">
      <w:r>
        <w:rPr>
          <w:rFonts w:ascii="Times New Roman" w:hAnsi="Times New Roman"/>
        </w:rPr>
        <w:t>To be human is to ache.</w:t>
      </w:r>
    </w:p>
    <w:p w14:paraId="48227835" w14:textId="77777777" w:rsidR="006474EB" w:rsidRDefault="006474EB" w:rsidP="0031057E">
      <w:r>
        <w:rPr>
          <w:rFonts w:ascii="Times New Roman" w:hAnsi="Times New Roman"/>
        </w:rPr>
        <w:t>To hold joy in one hand and sorrow in the other.</w:t>
      </w:r>
    </w:p>
    <w:p w14:paraId="6D6A669D" w14:textId="77777777" w:rsidR="006474EB" w:rsidRDefault="006474EB" w:rsidP="0031057E">
      <w:r>
        <w:rPr>
          <w:rFonts w:ascii="Times New Roman" w:hAnsi="Times New Roman"/>
        </w:rPr>
        <w:t>To wake up with hope and go to sleep with longing.</w:t>
      </w:r>
    </w:p>
    <w:p w14:paraId="25EF7B50" w14:textId="77777777" w:rsidR="006474EB" w:rsidRDefault="006474EB" w:rsidP="0031057E">
      <w:r>
        <w:rPr>
          <w:rFonts w:ascii="Times New Roman" w:hAnsi="Times New Roman"/>
        </w:rPr>
        <w:t>To carry dreams that may never come true,</w:t>
      </w:r>
    </w:p>
    <w:p w14:paraId="6F5A83A7" w14:textId="497827F0" w:rsidR="006474EB" w:rsidRDefault="006474EB" w:rsidP="0031057E">
      <w:r>
        <w:rPr>
          <w:rFonts w:ascii="Times New Roman" w:hAnsi="Times New Roman"/>
        </w:rPr>
        <w:t>And memories of things that never should have ended.</w:t>
      </w:r>
    </w:p>
    <w:p w14:paraId="7E798477" w14:textId="77777777" w:rsidR="006474EB" w:rsidRDefault="006474EB" w:rsidP="0031057E"/>
    <w:p w14:paraId="16DBD187" w14:textId="77777777" w:rsidR="006474EB" w:rsidRDefault="006474EB" w:rsidP="0031057E">
      <w:r>
        <w:rPr>
          <w:rFonts w:ascii="Times New Roman" w:hAnsi="Times New Roman"/>
        </w:rPr>
        <w:t>You are not broken for feeling deeply.</w:t>
      </w:r>
    </w:p>
    <w:p w14:paraId="0A01EB1B" w14:textId="77777777" w:rsidR="006474EB" w:rsidRDefault="006474EB" w:rsidP="0031057E">
      <w:r>
        <w:rPr>
          <w:rFonts w:ascii="Times New Roman" w:hAnsi="Times New Roman"/>
        </w:rPr>
        <w:t>You are not weak for carrying the weight of everything you have been through.</w:t>
      </w:r>
    </w:p>
    <w:p w14:paraId="06A53418" w14:textId="77777777" w:rsidR="006474EB" w:rsidRDefault="006474EB" w:rsidP="0031057E">
      <w:r>
        <w:rPr>
          <w:rFonts w:ascii="Times New Roman" w:hAnsi="Times New Roman"/>
        </w:rPr>
        <w:t>You are simply alive—</w:t>
      </w:r>
    </w:p>
    <w:p w14:paraId="0ACC2290" w14:textId="3927DC40" w:rsidR="006474EB" w:rsidRDefault="006474EB" w:rsidP="0031057E">
      <w:r>
        <w:rPr>
          <w:rFonts w:ascii="Times New Roman" w:hAnsi="Times New Roman"/>
        </w:rPr>
        <w:t>And being alive means knowing both the light and the dark.</w:t>
      </w:r>
    </w:p>
    <w:p w14:paraId="5456975F" w14:textId="77777777" w:rsidR="006474EB" w:rsidRDefault="006474EB" w:rsidP="0031057E"/>
    <w:p w14:paraId="18FA0609" w14:textId="5760A561" w:rsidR="006474EB" w:rsidRDefault="006474EB" w:rsidP="0031057E">
      <w:r>
        <w:rPr>
          <w:rFonts w:ascii="Times New Roman" w:hAnsi="Times New Roman"/>
        </w:rPr>
        <w:t>“The light shines in the darkness, and the darkness has not overcome it.”</w:t>
      </w:r>
    </w:p>
    <w:p w14:paraId="4AC637AC" w14:textId="31B5659D" w:rsidR="006474EB" w:rsidRDefault="006474EB" w:rsidP="006474EB">
      <w:pPr>
        <w:pStyle w:val="ListParagraph"/>
        <w:numPr>
          <w:ilvl w:val="0"/>
          <w:numId w:val="18"/>
        </w:numPr>
      </w:pPr>
      <w:r>
        <w:rPr>
          <w:rFonts w:ascii="Times New Roman" w:hAnsi="Times New Roman"/>
        </w:rPr>
        <w:t>John 1:5</w:t>
      </w:r>
    </w:p>
    <w:p w14:paraId="3152A85D" w14:textId="77777777" w:rsidR="006474EB" w:rsidRDefault="006474EB" w:rsidP="0031057E"/>
    <w:p w14:paraId="4B11BA52" w14:textId="77777777" w:rsidR="006474EB" w:rsidRDefault="006474E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0225C105" w14:textId="77777777" w:rsidR="006474EB" w:rsidRDefault="006474EB" w:rsidP="0031057E"/>
    <w:p w14:paraId="7D6A9F80" w14:textId="77777777" w:rsidR="006474EB" w:rsidRDefault="006474EB" w:rsidP="0031057E">
      <w:r>
        <w:rPr>
          <w:rFonts w:ascii="Times New Roman" w:hAnsi="Times New Roman"/>
        </w:rPr>
        <w:t>Dear You,</w:t>
      </w:r>
    </w:p>
    <w:p w14:paraId="7E75E4AA" w14:textId="77777777" w:rsidR="006474EB" w:rsidRDefault="006474EB" w:rsidP="0031057E"/>
    <w:p w14:paraId="0BD24592" w14:textId="77777777" w:rsidR="006474EB" w:rsidRDefault="006474EB" w:rsidP="0031057E">
      <w:r>
        <w:rPr>
          <w:rFonts w:ascii="Times New Roman" w:hAnsi="Times New Roman"/>
        </w:rPr>
        <w:t>I know it hurts sometimes.</w:t>
      </w:r>
    </w:p>
    <w:p w14:paraId="1CC3B69A" w14:textId="77777777" w:rsidR="006474EB" w:rsidRDefault="006474EB" w:rsidP="0031057E">
      <w:r>
        <w:rPr>
          <w:rFonts w:ascii="Times New Roman" w:hAnsi="Times New Roman"/>
        </w:rPr>
        <w:t>I know there are days where the ache of being human feels too heavy.</w:t>
      </w:r>
    </w:p>
    <w:p w14:paraId="1B40ED24" w14:textId="77777777" w:rsidR="006474EB" w:rsidRDefault="006474EB" w:rsidP="0031057E">
      <w:r>
        <w:rPr>
          <w:rFonts w:ascii="Times New Roman" w:hAnsi="Times New Roman"/>
        </w:rPr>
        <w:lastRenderedPageBreak/>
        <w:t>Where you wish you could press pause,</w:t>
      </w:r>
    </w:p>
    <w:p w14:paraId="24D64496" w14:textId="1BE671A4" w:rsidR="006474EB" w:rsidRDefault="006474EB" w:rsidP="0031057E">
      <w:r>
        <w:rPr>
          <w:rFonts w:ascii="Times New Roman" w:hAnsi="Times New Roman"/>
        </w:rPr>
        <w:t>Step away,</w:t>
      </w:r>
    </w:p>
    <w:p w14:paraId="4B120569" w14:textId="5D33D892" w:rsidR="006474EB" w:rsidRDefault="006474EB" w:rsidP="0031057E">
      <w:r>
        <w:rPr>
          <w:rFonts w:ascii="Times New Roman" w:hAnsi="Times New Roman"/>
        </w:rPr>
        <w:t>Breathe without the weight of the world on your chest.</w:t>
      </w:r>
    </w:p>
    <w:p w14:paraId="0D665B99" w14:textId="77777777" w:rsidR="006474EB" w:rsidRDefault="006474EB" w:rsidP="0031057E"/>
    <w:p w14:paraId="2AD4B6E1" w14:textId="77777777" w:rsidR="006474EB" w:rsidRDefault="006474EB" w:rsidP="0031057E">
      <w:r>
        <w:rPr>
          <w:rFonts w:ascii="Times New Roman" w:hAnsi="Times New Roman"/>
        </w:rPr>
        <w:t>But listen to me—</w:t>
      </w:r>
    </w:p>
    <w:p w14:paraId="3D78955A" w14:textId="3A77F4B4" w:rsidR="006474EB" w:rsidRDefault="006474EB" w:rsidP="0031057E">
      <w:r>
        <w:rPr>
          <w:rFonts w:ascii="Times New Roman" w:hAnsi="Times New Roman"/>
        </w:rPr>
        <w:t>You are still here.</w:t>
      </w:r>
    </w:p>
    <w:p w14:paraId="56067FB3" w14:textId="77777777" w:rsidR="006474EB" w:rsidRDefault="006474EB" w:rsidP="0031057E">
      <w:r>
        <w:rPr>
          <w:rFonts w:ascii="Times New Roman" w:hAnsi="Times New Roman"/>
        </w:rPr>
        <w:t>And that is not a small thing.</w:t>
      </w:r>
    </w:p>
    <w:p w14:paraId="525DE658" w14:textId="77777777" w:rsidR="006474EB" w:rsidRDefault="006474EB" w:rsidP="0031057E"/>
    <w:p w14:paraId="775AA285" w14:textId="77777777" w:rsidR="006474EB" w:rsidRDefault="006474EB" w:rsidP="0031057E">
      <w:r>
        <w:rPr>
          <w:rFonts w:ascii="Times New Roman" w:hAnsi="Times New Roman"/>
        </w:rPr>
        <w:t>You are still waking up to new mornings.</w:t>
      </w:r>
    </w:p>
    <w:p w14:paraId="6B19BF60" w14:textId="77777777" w:rsidR="006474EB" w:rsidRDefault="006474EB" w:rsidP="0031057E">
      <w:r>
        <w:rPr>
          <w:rFonts w:ascii="Times New Roman" w:hAnsi="Times New Roman"/>
        </w:rPr>
        <w:t>You are still finding ways to laugh,</w:t>
      </w:r>
    </w:p>
    <w:p w14:paraId="55CFB7D7" w14:textId="658DDFF7" w:rsidR="006474EB" w:rsidRDefault="006474EB" w:rsidP="0031057E">
      <w:r>
        <w:rPr>
          <w:rFonts w:ascii="Times New Roman" w:hAnsi="Times New Roman"/>
        </w:rPr>
        <w:t>Even in the midst of sorrow.</w:t>
      </w:r>
    </w:p>
    <w:p w14:paraId="1CCC9796" w14:textId="77777777" w:rsidR="006474EB" w:rsidRDefault="006474EB" w:rsidP="0031057E"/>
    <w:p w14:paraId="6FE01F38" w14:textId="77777777" w:rsidR="006474EB" w:rsidRDefault="006474EB" w:rsidP="0031057E">
      <w:r>
        <w:rPr>
          <w:rFonts w:ascii="Times New Roman" w:hAnsi="Times New Roman"/>
        </w:rPr>
        <w:t>You are still feeling.</w:t>
      </w:r>
    </w:p>
    <w:p w14:paraId="041A9D5C" w14:textId="77777777" w:rsidR="006474EB" w:rsidRDefault="006474EB" w:rsidP="0031057E">
      <w:r>
        <w:rPr>
          <w:rFonts w:ascii="Times New Roman" w:hAnsi="Times New Roman"/>
        </w:rPr>
        <w:t>And that means there is still more life waiting for you to live.</w:t>
      </w:r>
    </w:p>
    <w:p w14:paraId="0C138933" w14:textId="77777777" w:rsidR="006474EB" w:rsidRDefault="006474EB" w:rsidP="0031057E"/>
    <w:p w14:paraId="64831489" w14:textId="4A3307A2" w:rsidR="006474EB" w:rsidRDefault="006474EB" w:rsidP="0031057E">
      <w:r>
        <w:rPr>
          <w:rFonts w:ascii="Times New Roman" w:hAnsi="Times New Roman"/>
        </w:rPr>
        <w:t>“We are hard pressed on every side, but not crushed; perplexed, but not in despair.”</w:t>
      </w:r>
    </w:p>
    <w:p w14:paraId="13B7AFA7" w14:textId="22B8A1F4" w:rsidR="006474EB" w:rsidRDefault="006474EB" w:rsidP="006474EB">
      <w:pPr>
        <w:pStyle w:val="ListParagraph"/>
        <w:numPr>
          <w:ilvl w:val="0"/>
          <w:numId w:val="18"/>
        </w:numPr>
      </w:pPr>
      <w:r>
        <w:rPr>
          <w:rFonts w:ascii="Times New Roman" w:hAnsi="Times New Roman"/>
        </w:rPr>
        <w:t>2 Corinthians 4:8</w:t>
      </w:r>
    </w:p>
    <w:p w14:paraId="08DA5205" w14:textId="77777777" w:rsidR="006474EB" w:rsidRDefault="006474EB" w:rsidP="0031057E"/>
    <w:p w14:paraId="3A892DB5" w14:textId="77777777" w:rsidR="006474EB" w:rsidRDefault="006474E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3BAB52D1" w14:textId="77777777" w:rsidR="006474EB" w:rsidRDefault="006474EB" w:rsidP="0031057E"/>
    <w:p w14:paraId="36950281" w14:textId="77777777" w:rsidR="006474EB" w:rsidRDefault="006474EB" w:rsidP="0031057E">
      <w:r>
        <w:rPr>
          <w:rFonts w:ascii="Times New Roman" w:hAnsi="Times New Roman"/>
        </w:rPr>
        <w:t>What if the ache you feel is not a sign of weakness,</w:t>
      </w:r>
    </w:p>
    <w:p w14:paraId="0D8DDBE5" w14:textId="65FC23B4" w:rsidR="006474EB" w:rsidRDefault="006474EB" w:rsidP="0031057E">
      <w:r>
        <w:rPr>
          <w:rFonts w:ascii="Times New Roman" w:hAnsi="Times New Roman"/>
        </w:rPr>
        <w:t>But proof that you are alive?</w:t>
      </w:r>
    </w:p>
    <w:p w14:paraId="1639892E" w14:textId="77777777" w:rsidR="006474EB" w:rsidRDefault="006474EB" w:rsidP="0031057E"/>
    <w:p w14:paraId="38506AE6" w14:textId="77777777" w:rsidR="006474EB" w:rsidRDefault="006474EB" w:rsidP="0031057E">
      <w:r>
        <w:rPr>
          <w:rFonts w:ascii="Times New Roman" w:hAnsi="Times New Roman"/>
        </w:rPr>
        <w:t>What if every emotion you carry is simply a reminder</w:t>
      </w:r>
    </w:p>
    <w:p w14:paraId="0021D472" w14:textId="3A87EA42" w:rsidR="006474EB" w:rsidRDefault="006474EB" w:rsidP="0031057E">
      <w:r>
        <w:rPr>
          <w:rFonts w:ascii="Times New Roman" w:hAnsi="Times New Roman"/>
        </w:rPr>
        <w:lastRenderedPageBreak/>
        <w:t>That your heart is still beating?</w:t>
      </w:r>
    </w:p>
    <w:p w14:paraId="2CDFD98E" w14:textId="77777777" w:rsidR="006474EB" w:rsidRDefault="006474EB" w:rsidP="0031057E"/>
    <w:p w14:paraId="22A9E2A6" w14:textId="77777777" w:rsidR="006474EB" w:rsidRDefault="006474E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A68B5CC" w14:textId="77777777" w:rsidR="006474EB" w:rsidRDefault="006474EB" w:rsidP="0031057E"/>
    <w:p w14:paraId="4E13357D" w14:textId="77777777" w:rsidR="006474EB" w:rsidRDefault="006474EB" w:rsidP="0031057E">
      <w:pPr>
        <w:pBdr>
          <w:bottom w:val="single" w:sz="6" w:space="1" w:color="auto"/>
        </w:pBdr>
      </w:pPr>
    </w:p>
    <w:p w14:paraId="2EBA6634" w14:textId="77777777" w:rsidR="006474EB" w:rsidRDefault="006474EB" w:rsidP="0031057E"/>
    <w:p w14:paraId="3FEFAB76" w14:textId="77777777" w:rsidR="006474EB" w:rsidRDefault="006474EB" w:rsidP="0031057E">
      <w:pPr>
        <w:pBdr>
          <w:bottom w:val="single" w:sz="6" w:space="1" w:color="auto"/>
        </w:pBdr>
      </w:pPr>
    </w:p>
    <w:p w14:paraId="37D2D14E" w14:textId="77777777" w:rsidR="006474EB" w:rsidRDefault="006474EB" w:rsidP="0031057E"/>
    <w:p w14:paraId="2DB46D96" w14:textId="77777777" w:rsidR="006474EB" w:rsidRDefault="006474EB" w:rsidP="0031057E">
      <w:pPr>
        <w:pBdr>
          <w:bottom w:val="single" w:sz="6" w:space="1" w:color="auto"/>
        </w:pBdr>
      </w:pPr>
    </w:p>
    <w:p w14:paraId="1CE06634" w14:textId="77777777" w:rsidR="006474EB" w:rsidRDefault="006474EB" w:rsidP="0031057E"/>
    <w:p w14:paraId="67BD9D99" w14:textId="23F9A3DD" w:rsidR="006474EB" w:rsidRDefault="006474EB" w:rsidP="0031057E">
      <w:r>
        <w:rPr>
          <w:rFonts w:ascii="Times New Roman" w:hAnsi="Times New Roman"/>
        </w:rPr>
        <w:t>“Though I sit in darkness, the Lord will be my light.”</w:t>
      </w:r>
    </w:p>
    <w:p w14:paraId="7053E613" w14:textId="3B101F3D" w:rsidR="006474EB" w:rsidRDefault="006474EB" w:rsidP="006474EB">
      <w:pPr>
        <w:pStyle w:val="ListParagraph"/>
        <w:numPr>
          <w:ilvl w:val="0"/>
          <w:numId w:val="18"/>
        </w:numPr>
      </w:pPr>
      <w:r>
        <w:rPr>
          <w:rFonts w:ascii="Times New Roman" w:hAnsi="Times New Roman"/>
        </w:rPr>
        <w:t>Micah 7:8</w:t>
      </w:r>
    </w:p>
    <w:p w14:paraId="5DAE4B88" w14:textId="77777777" w:rsidR="006474EB" w:rsidRDefault="006474EB" w:rsidP="0031057E"/>
    <w:p w14:paraId="02947827" w14:textId="77777777" w:rsidR="006474EB" w:rsidRDefault="006474EB" w:rsidP="0031057E">
      <w:r>
        <w:rPr>
          <w:rFonts w:ascii="Times New Roman" w:hAnsi="Times New Roman"/>
        </w:rPr>
        <w:t>You are not alone in your ache.</w:t>
      </w:r>
    </w:p>
    <w:p w14:paraId="14D2182F" w14:textId="77777777" w:rsidR="006474EB" w:rsidRDefault="006474EB" w:rsidP="0031057E">
      <w:r>
        <w:rPr>
          <w:rFonts w:ascii="Times New Roman" w:hAnsi="Times New Roman"/>
        </w:rPr>
        <w:t>You are not alone in your longing.</w:t>
      </w:r>
    </w:p>
    <w:p w14:paraId="5AF67667" w14:textId="77777777" w:rsidR="006474EB" w:rsidRDefault="006474EB" w:rsidP="0031057E"/>
    <w:p w14:paraId="3C292828" w14:textId="77777777" w:rsidR="006474EB" w:rsidRDefault="006474EB" w:rsidP="0031057E">
      <w:r>
        <w:rPr>
          <w:rFonts w:ascii="Times New Roman" w:hAnsi="Times New Roman"/>
        </w:rPr>
        <w:t>To feel is to live.</w:t>
      </w:r>
    </w:p>
    <w:p w14:paraId="11F65F1A" w14:textId="77777777" w:rsidR="006474EB" w:rsidRDefault="006474EB" w:rsidP="0031057E">
      <w:r>
        <w:rPr>
          <w:rFonts w:ascii="Times New Roman" w:hAnsi="Times New Roman"/>
        </w:rPr>
        <w:t>And even in the ache—</w:t>
      </w:r>
    </w:p>
    <w:p w14:paraId="33AB1062" w14:textId="18935D52" w:rsidR="006474EB" w:rsidRDefault="006474EB" w:rsidP="0031057E">
      <w:r>
        <w:rPr>
          <w:rFonts w:ascii="Times New Roman" w:hAnsi="Times New Roman"/>
        </w:rPr>
        <w:t>There is beauty.</w:t>
      </w:r>
    </w:p>
    <w:p w14:paraId="44A05253" w14:textId="77777777" w:rsidR="006474EB" w:rsidRDefault="006474EB" w:rsidP="0031057E"/>
    <w:p w14:paraId="55830202" w14:textId="77777777" w:rsidR="006474EB" w:rsidRDefault="006474EB" w:rsidP="0031057E">
      <w:pPr>
        <w:pBdr>
          <w:bottom w:val="single" w:sz="6" w:space="1" w:color="auto"/>
        </w:pBdr>
      </w:pPr>
    </w:p>
    <w:p w14:paraId="34A47156" w14:textId="77777777" w:rsidR="00C74AE1" w:rsidRDefault="00C74AE1" w:rsidP="0031057E">
      <w:pPr>
        <w:pBdr>
          <w:bottom w:val="single" w:sz="6" w:space="1" w:color="auto"/>
        </w:pBdr>
      </w:pPr>
    </w:p>
    <w:p w14:paraId="3E007F8B" w14:textId="77777777" w:rsidR="006474EB" w:rsidRDefault="006474EB" w:rsidP="0031057E"/>
    <w:p w14:paraId="7D9FE0A2" w14:textId="228BF696" w:rsidR="006474EB" w:rsidRDefault="006474EB" w:rsidP="0031057E"/>
    <w:p w14:paraId="6F9C084A" w14:textId="77777777" w:rsidR="002C75F5" w:rsidRDefault="002C75F5" w:rsidP="0031057E">
      <w:pPr>
        <w:jc w:val="center"/>
      </w:pPr>
      <w:r>
        <w:rPr>
          <w:rFonts w:ascii="Times New Roman" w:hAnsi="Times New Roman"/>
        </w:rPr>
        <w:lastRenderedPageBreak/>
        <w:t>SECTION IV: THE ART OF FEELING</w:t>
      </w:r>
    </w:p>
    <w:p w14:paraId="4FF6EE9A" w14:textId="77777777" w:rsidR="002C75F5" w:rsidRDefault="002C75F5" w:rsidP="0031057E"/>
    <w:p w14:paraId="4F2C5D31" w14:textId="77777777" w:rsidR="002C75F5" w:rsidRDefault="002C75F5" w:rsidP="0031057E">
      <w:r>
        <w:rPr>
          <w:rFonts w:ascii="Times New Roman" w:hAnsi="Times New Roman"/>
        </w:rPr>
        <w:t>Page 4 – The Ache of Being Human</w:t>
      </w:r>
    </w:p>
    <w:p w14:paraId="73FFF312" w14:textId="77777777" w:rsidR="002C75F5" w:rsidRDefault="002C75F5" w:rsidP="0031057E"/>
    <w:p w14:paraId="3D1CE450" w14:textId="77777777" w:rsidR="002C75F5" w:rsidRDefault="002C75F5" w:rsidP="0031057E">
      <w:r>
        <w:rPr>
          <w:rFonts w:ascii="Times New Roman" w:hAnsi="Times New Roman"/>
        </w:rPr>
        <w:t>To be human is to ache.</w:t>
      </w:r>
    </w:p>
    <w:p w14:paraId="186FA4C3" w14:textId="77777777" w:rsidR="002C75F5" w:rsidRDefault="002C75F5" w:rsidP="0031057E">
      <w:r>
        <w:rPr>
          <w:rFonts w:ascii="Times New Roman" w:hAnsi="Times New Roman"/>
        </w:rPr>
        <w:t>To hold joy in one hand and sorrow in the other.</w:t>
      </w:r>
    </w:p>
    <w:p w14:paraId="0E107C33" w14:textId="77777777" w:rsidR="002C75F5" w:rsidRDefault="002C75F5" w:rsidP="0031057E">
      <w:r>
        <w:rPr>
          <w:rFonts w:ascii="Times New Roman" w:hAnsi="Times New Roman"/>
        </w:rPr>
        <w:t>To wake up with hope and go to sleep with longing.</w:t>
      </w:r>
    </w:p>
    <w:p w14:paraId="29795C36" w14:textId="77777777" w:rsidR="002C75F5" w:rsidRDefault="002C75F5" w:rsidP="0031057E">
      <w:r>
        <w:rPr>
          <w:rFonts w:ascii="Times New Roman" w:hAnsi="Times New Roman"/>
        </w:rPr>
        <w:t>To carry dreams that may never come true,</w:t>
      </w:r>
    </w:p>
    <w:p w14:paraId="2FD3597C" w14:textId="5485638E" w:rsidR="002C75F5" w:rsidRDefault="002C75F5" w:rsidP="0031057E">
      <w:r>
        <w:rPr>
          <w:rFonts w:ascii="Times New Roman" w:hAnsi="Times New Roman"/>
        </w:rPr>
        <w:t>And memories of things that never should have ended.</w:t>
      </w:r>
    </w:p>
    <w:p w14:paraId="5A1CCA07" w14:textId="77777777" w:rsidR="002C75F5" w:rsidRDefault="002C75F5" w:rsidP="0031057E"/>
    <w:p w14:paraId="1D7F6289" w14:textId="77777777" w:rsidR="002C75F5" w:rsidRDefault="002C75F5" w:rsidP="0031057E">
      <w:r>
        <w:rPr>
          <w:rFonts w:ascii="Times New Roman" w:hAnsi="Times New Roman"/>
        </w:rPr>
        <w:t>You are not broken for feeling deeply.</w:t>
      </w:r>
    </w:p>
    <w:p w14:paraId="3AF3DC24" w14:textId="77777777" w:rsidR="002C75F5" w:rsidRDefault="002C75F5" w:rsidP="0031057E">
      <w:r>
        <w:rPr>
          <w:rFonts w:ascii="Times New Roman" w:hAnsi="Times New Roman"/>
        </w:rPr>
        <w:t>You are not weak for carrying the weight of everything you have been through.</w:t>
      </w:r>
    </w:p>
    <w:p w14:paraId="385117A9" w14:textId="77777777" w:rsidR="002C75F5" w:rsidRDefault="002C75F5" w:rsidP="0031057E">
      <w:r>
        <w:rPr>
          <w:rFonts w:ascii="Times New Roman" w:hAnsi="Times New Roman"/>
        </w:rPr>
        <w:t>You are simply alive—</w:t>
      </w:r>
    </w:p>
    <w:p w14:paraId="1A058C48" w14:textId="3B0CE157" w:rsidR="002C75F5" w:rsidRDefault="002C75F5" w:rsidP="0031057E">
      <w:r>
        <w:rPr>
          <w:rFonts w:ascii="Times New Roman" w:hAnsi="Times New Roman"/>
        </w:rPr>
        <w:t>And being alive means knowing both the light and the dark.</w:t>
      </w:r>
    </w:p>
    <w:p w14:paraId="61E3707C" w14:textId="77777777" w:rsidR="002C75F5" w:rsidRDefault="002C75F5" w:rsidP="0031057E"/>
    <w:p w14:paraId="6D5F2614" w14:textId="7BA96F69" w:rsidR="002C75F5" w:rsidRDefault="002C75F5" w:rsidP="0031057E">
      <w:r>
        <w:rPr>
          <w:rFonts w:ascii="Times New Roman" w:hAnsi="Times New Roman"/>
        </w:rPr>
        <w:t>“The light shines in the darkness, and the darkness has not overcome it.”</w:t>
      </w:r>
    </w:p>
    <w:p w14:paraId="7644AFB8" w14:textId="2E23F86C" w:rsidR="002C75F5" w:rsidRDefault="002C75F5" w:rsidP="002C75F5">
      <w:pPr>
        <w:pStyle w:val="ListParagraph"/>
        <w:numPr>
          <w:ilvl w:val="0"/>
          <w:numId w:val="18"/>
        </w:numPr>
      </w:pPr>
      <w:r>
        <w:rPr>
          <w:rFonts w:ascii="Times New Roman" w:hAnsi="Times New Roman"/>
        </w:rPr>
        <w:t>John 1:5</w:t>
      </w:r>
    </w:p>
    <w:p w14:paraId="441619C2" w14:textId="77777777" w:rsidR="002C75F5" w:rsidRDefault="002C75F5" w:rsidP="0031057E"/>
    <w:p w14:paraId="1EE70151" w14:textId="77777777" w:rsidR="002C75F5" w:rsidRDefault="002C75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F2A521A" w14:textId="77777777" w:rsidR="002C75F5" w:rsidRDefault="002C75F5" w:rsidP="0031057E"/>
    <w:p w14:paraId="359C6279" w14:textId="77777777" w:rsidR="002C75F5" w:rsidRDefault="002C75F5" w:rsidP="0031057E">
      <w:r>
        <w:rPr>
          <w:rFonts w:ascii="Times New Roman" w:hAnsi="Times New Roman"/>
        </w:rPr>
        <w:t>Dear You,</w:t>
      </w:r>
    </w:p>
    <w:p w14:paraId="4B7A8A2F" w14:textId="77777777" w:rsidR="002C75F5" w:rsidRDefault="002C75F5" w:rsidP="0031057E"/>
    <w:p w14:paraId="3713F8D4" w14:textId="77777777" w:rsidR="002C75F5" w:rsidRDefault="002C75F5" w:rsidP="0031057E">
      <w:r>
        <w:rPr>
          <w:rFonts w:ascii="Times New Roman" w:hAnsi="Times New Roman"/>
        </w:rPr>
        <w:t>I know it hurts sometimes.</w:t>
      </w:r>
    </w:p>
    <w:p w14:paraId="143DA8FF" w14:textId="77777777" w:rsidR="002C75F5" w:rsidRDefault="002C75F5" w:rsidP="0031057E">
      <w:r>
        <w:rPr>
          <w:rFonts w:ascii="Times New Roman" w:hAnsi="Times New Roman"/>
        </w:rPr>
        <w:t>I know there are days where the ache of being human feels too heavy.</w:t>
      </w:r>
    </w:p>
    <w:p w14:paraId="1C88F929" w14:textId="77777777" w:rsidR="002C75F5" w:rsidRDefault="002C75F5" w:rsidP="0031057E">
      <w:r>
        <w:rPr>
          <w:rFonts w:ascii="Times New Roman" w:hAnsi="Times New Roman"/>
        </w:rPr>
        <w:lastRenderedPageBreak/>
        <w:t>Where you wish you could press pause,</w:t>
      </w:r>
    </w:p>
    <w:p w14:paraId="4DCB480D" w14:textId="28A18230" w:rsidR="002C75F5" w:rsidRDefault="002C75F5" w:rsidP="0031057E">
      <w:r>
        <w:rPr>
          <w:rFonts w:ascii="Times New Roman" w:hAnsi="Times New Roman"/>
        </w:rPr>
        <w:t>Step away,</w:t>
      </w:r>
    </w:p>
    <w:p w14:paraId="0A97F05F" w14:textId="085839AE" w:rsidR="002C75F5" w:rsidRDefault="002C75F5" w:rsidP="0031057E">
      <w:r>
        <w:rPr>
          <w:rFonts w:ascii="Times New Roman" w:hAnsi="Times New Roman"/>
        </w:rPr>
        <w:t>Breathe without the weight of the world on your chest.</w:t>
      </w:r>
    </w:p>
    <w:p w14:paraId="01ED113B" w14:textId="77777777" w:rsidR="002C75F5" w:rsidRDefault="002C75F5" w:rsidP="0031057E"/>
    <w:p w14:paraId="7EBAB80E" w14:textId="77777777" w:rsidR="002C75F5" w:rsidRDefault="002C75F5" w:rsidP="0031057E">
      <w:r>
        <w:rPr>
          <w:rFonts w:ascii="Times New Roman" w:hAnsi="Times New Roman"/>
        </w:rPr>
        <w:t>But listen to me—</w:t>
      </w:r>
    </w:p>
    <w:p w14:paraId="5C33F70F" w14:textId="7302FDB0" w:rsidR="002C75F5" w:rsidRDefault="002C75F5" w:rsidP="0031057E">
      <w:r>
        <w:rPr>
          <w:rFonts w:ascii="Times New Roman" w:hAnsi="Times New Roman"/>
        </w:rPr>
        <w:t>You are still here.</w:t>
      </w:r>
    </w:p>
    <w:p w14:paraId="5099E2AC" w14:textId="77777777" w:rsidR="002C75F5" w:rsidRDefault="002C75F5" w:rsidP="0031057E">
      <w:r>
        <w:rPr>
          <w:rFonts w:ascii="Times New Roman" w:hAnsi="Times New Roman"/>
        </w:rPr>
        <w:t>And that is not a small thing.</w:t>
      </w:r>
    </w:p>
    <w:p w14:paraId="3A99D3BA" w14:textId="77777777" w:rsidR="002C75F5" w:rsidRDefault="002C75F5" w:rsidP="0031057E"/>
    <w:p w14:paraId="3A5C47FC" w14:textId="77777777" w:rsidR="002C75F5" w:rsidRDefault="002C75F5" w:rsidP="0031057E">
      <w:r>
        <w:rPr>
          <w:rFonts w:ascii="Times New Roman" w:hAnsi="Times New Roman"/>
        </w:rPr>
        <w:t>You are still waking up to new mornings.</w:t>
      </w:r>
    </w:p>
    <w:p w14:paraId="014257FB" w14:textId="77777777" w:rsidR="002C75F5" w:rsidRDefault="002C75F5" w:rsidP="0031057E">
      <w:r>
        <w:rPr>
          <w:rFonts w:ascii="Times New Roman" w:hAnsi="Times New Roman"/>
        </w:rPr>
        <w:t>You are still finding ways to laugh,</w:t>
      </w:r>
    </w:p>
    <w:p w14:paraId="6935EBF5" w14:textId="15AABCDD" w:rsidR="002C75F5" w:rsidRDefault="002C75F5" w:rsidP="0031057E">
      <w:r>
        <w:rPr>
          <w:rFonts w:ascii="Times New Roman" w:hAnsi="Times New Roman"/>
        </w:rPr>
        <w:t>Even in the midst of sorrow.</w:t>
      </w:r>
    </w:p>
    <w:p w14:paraId="54AA038D" w14:textId="77777777" w:rsidR="002C75F5" w:rsidRDefault="002C75F5" w:rsidP="0031057E"/>
    <w:p w14:paraId="19570C98" w14:textId="77777777" w:rsidR="002C75F5" w:rsidRDefault="002C75F5" w:rsidP="0031057E">
      <w:r>
        <w:rPr>
          <w:rFonts w:ascii="Times New Roman" w:hAnsi="Times New Roman"/>
        </w:rPr>
        <w:t>You are still feeling.</w:t>
      </w:r>
    </w:p>
    <w:p w14:paraId="3B8AEAED" w14:textId="77777777" w:rsidR="002C75F5" w:rsidRDefault="002C75F5" w:rsidP="0031057E">
      <w:r>
        <w:rPr>
          <w:rFonts w:ascii="Times New Roman" w:hAnsi="Times New Roman"/>
        </w:rPr>
        <w:t>And that means there is still more life waiting for you to live.</w:t>
      </w:r>
    </w:p>
    <w:p w14:paraId="5B63596B" w14:textId="77777777" w:rsidR="002C75F5" w:rsidRDefault="002C75F5" w:rsidP="0031057E"/>
    <w:p w14:paraId="0D6A371D" w14:textId="452BDB73" w:rsidR="002C75F5" w:rsidRDefault="002C75F5" w:rsidP="0031057E">
      <w:r>
        <w:rPr>
          <w:rFonts w:ascii="Times New Roman" w:hAnsi="Times New Roman"/>
        </w:rPr>
        <w:t>“We are hard pressed on every side, but not crushed; perplexed, but not in despair.”</w:t>
      </w:r>
    </w:p>
    <w:p w14:paraId="3ED113D3" w14:textId="3E8EAE6F" w:rsidR="002C75F5" w:rsidRDefault="002C75F5" w:rsidP="002C75F5">
      <w:pPr>
        <w:pStyle w:val="ListParagraph"/>
        <w:numPr>
          <w:ilvl w:val="0"/>
          <w:numId w:val="18"/>
        </w:numPr>
      </w:pPr>
      <w:r>
        <w:rPr>
          <w:rFonts w:ascii="Times New Roman" w:hAnsi="Times New Roman"/>
        </w:rPr>
        <w:t>2 Corinthians 4:8</w:t>
      </w:r>
    </w:p>
    <w:p w14:paraId="75F259A5" w14:textId="77777777" w:rsidR="002C75F5" w:rsidRDefault="002C75F5" w:rsidP="0031057E"/>
    <w:p w14:paraId="6D660088" w14:textId="77777777" w:rsidR="002C75F5" w:rsidRDefault="002C75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D2F4954" w14:textId="77777777" w:rsidR="002C75F5" w:rsidRDefault="002C75F5" w:rsidP="0031057E"/>
    <w:p w14:paraId="1A1D1953" w14:textId="77777777" w:rsidR="002C75F5" w:rsidRDefault="002C75F5" w:rsidP="0031057E">
      <w:r>
        <w:rPr>
          <w:rFonts w:ascii="Times New Roman" w:hAnsi="Times New Roman"/>
        </w:rPr>
        <w:t>What if the ache you feel is not a sign of weakness,</w:t>
      </w:r>
    </w:p>
    <w:p w14:paraId="696137BA" w14:textId="67FF7996" w:rsidR="002C75F5" w:rsidRDefault="002C75F5" w:rsidP="0031057E">
      <w:r>
        <w:rPr>
          <w:rFonts w:ascii="Times New Roman" w:hAnsi="Times New Roman"/>
        </w:rPr>
        <w:t>But proof that you are alive?</w:t>
      </w:r>
    </w:p>
    <w:p w14:paraId="51A3CBB6" w14:textId="77777777" w:rsidR="002C75F5" w:rsidRDefault="002C75F5" w:rsidP="0031057E"/>
    <w:p w14:paraId="13CAE999" w14:textId="77777777" w:rsidR="002C75F5" w:rsidRDefault="002C75F5" w:rsidP="0031057E">
      <w:r>
        <w:rPr>
          <w:rFonts w:ascii="Times New Roman" w:hAnsi="Times New Roman"/>
        </w:rPr>
        <w:t>What if every emotion you carry is simply a reminder</w:t>
      </w:r>
    </w:p>
    <w:p w14:paraId="6A705C4F" w14:textId="4462A4BC" w:rsidR="002C75F5" w:rsidRDefault="002C75F5" w:rsidP="0031057E">
      <w:r>
        <w:rPr>
          <w:rFonts w:ascii="Times New Roman" w:hAnsi="Times New Roman"/>
        </w:rPr>
        <w:lastRenderedPageBreak/>
        <w:t>That your heart is still beating?</w:t>
      </w:r>
    </w:p>
    <w:p w14:paraId="739238B5" w14:textId="77777777" w:rsidR="002C75F5" w:rsidRDefault="002C75F5" w:rsidP="0031057E"/>
    <w:p w14:paraId="4B967B2E" w14:textId="77777777" w:rsidR="002C75F5" w:rsidRDefault="002C75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67005E43" w14:textId="77777777" w:rsidR="002C75F5" w:rsidRDefault="002C75F5" w:rsidP="0031057E"/>
    <w:p w14:paraId="142D2648" w14:textId="77777777" w:rsidR="002C75F5" w:rsidRDefault="002C75F5" w:rsidP="0031057E">
      <w:pPr>
        <w:pBdr>
          <w:bottom w:val="single" w:sz="6" w:space="1" w:color="auto"/>
        </w:pBdr>
      </w:pPr>
    </w:p>
    <w:p w14:paraId="752C9DFD" w14:textId="77777777" w:rsidR="002C75F5" w:rsidRDefault="002C75F5" w:rsidP="0031057E"/>
    <w:p w14:paraId="4BB5DA89" w14:textId="77777777" w:rsidR="002C75F5" w:rsidRDefault="002C75F5" w:rsidP="0031057E">
      <w:pPr>
        <w:pBdr>
          <w:bottom w:val="single" w:sz="6" w:space="1" w:color="auto"/>
        </w:pBdr>
      </w:pPr>
    </w:p>
    <w:p w14:paraId="459B0B60" w14:textId="77777777" w:rsidR="002C75F5" w:rsidRDefault="002C75F5" w:rsidP="0031057E"/>
    <w:p w14:paraId="68104A8C" w14:textId="77777777" w:rsidR="002C75F5" w:rsidRDefault="002C75F5" w:rsidP="0031057E">
      <w:pPr>
        <w:pBdr>
          <w:bottom w:val="single" w:sz="6" w:space="1" w:color="auto"/>
        </w:pBdr>
      </w:pPr>
    </w:p>
    <w:p w14:paraId="71A870E8" w14:textId="77777777" w:rsidR="002C75F5" w:rsidRDefault="002C75F5" w:rsidP="0031057E"/>
    <w:p w14:paraId="66006652" w14:textId="4DA2E0E7" w:rsidR="002C75F5" w:rsidRDefault="002C75F5" w:rsidP="0031057E">
      <w:r>
        <w:rPr>
          <w:rFonts w:ascii="Times New Roman" w:hAnsi="Times New Roman"/>
        </w:rPr>
        <w:t>“Though I sit in darkness, the Lord will be my light.”</w:t>
      </w:r>
    </w:p>
    <w:p w14:paraId="38624350" w14:textId="7C9AD954" w:rsidR="002C75F5" w:rsidRDefault="002C75F5" w:rsidP="002C75F5">
      <w:pPr>
        <w:pStyle w:val="ListParagraph"/>
        <w:numPr>
          <w:ilvl w:val="0"/>
          <w:numId w:val="18"/>
        </w:numPr>
      </w:pPr>
      <w:r>
        <w:rPr>
          <w:rFonts w:ascii="Times New Roman" w:hAnsi="Times New Roman"/>
        </w:rPr>
        <w:t>Micah 7:8</w:t>
      </w:r>
    </w:p>
    <w:p w14:paraId="2CBD20A4" w14:textId="77777777" w:rsidR="002C75F5" w:rsidRDefault="002C75F5" w:rsidP="0031057E"/>
    <w:p w14:paraId="6E99FF7A" w14:textId="77777777" w:rsidR="002C75F5" w:rsidRDefault="002C75F5" w:rsidP="0031057E">
      <w:r>
        <w:rPr>
          <w:rFonts w:ascii="Times New Roman" w:hAnsi="Times New Roman"/>
        </w:rPr>
        <w:t>You are not alone in your ache.</w:t>
      </w:r>
    </w:p>
    <w:p w14:paraId="24EAEB99" w14:textId="77777777" w:rsidR="002C75F5" w:rsidRDefault="002C75F5" w:rsidP="0031057E">
      <w:r>
        <w:rPr>
          <w:rFonts w:ascii="Times New Roman" w:hAnsi="Times New Roman"/>
        </w:rPr>
        <w:t>You are not alone in your longing.</w:t>
      </w:r>
    </w:p>
    <w:p w14:paraId="635D2538" w14:textId="77777777" w:rsidR="002C75F5" w:rsidRDefault="002C75F5" w:rsidP="0031057E"/>
    <w:p w14:paraId="0769D0FB" w14:textId="77777777" w:rsidR="002C75F5" w:rsidRDefault="002C75F5" w:rsidP="0031057E">
      <w:r>
        <w:rPr>
          <w:rFonts w:ascii="Times New Roman" w:hAnsi="Times New Roman"/>
        </w:rPr>
        <w:t>To feel is to live.</w:t>
      </w:r>
    </w:p>
    <w:p w14:paraId="0182D56D" w14:textId="77777777" w:rsidR="002C75F5" w:rsidRDefault="002C75F5" w:rsidP="0031057E">
      <w:r>
        <w:rPr>
          <w:rFonts w:ascii="Times New Roman" w:hAnsi="Times New Roman"/>
        </w:rPr>
        <w:t>And even in the ache—</w:t>
      </w:r>
    </w:p>
    <w:p w14:paraId="13425878" w14:textId="6FEA0F9E" w:rsidR="002C75F5" w:rsidRDefault="002C75F5" w:rsidP="0031057E">
      <w:r>
        <w:rPr>
          <w:rFonts w:ascii="Times New Roman" w:hAnsi="Times New Roman"/>
        </w:rPr>
        <w:t>There is beauty.</w:t>
      </w:r>
    </w:p>
    <w:p w14:paraId="7348AAF7" w14:textId="77777777" w:rsidR="002C75F5" w:rsidRDefault="002C75F5" w:rsidP="0031057E"/>
    <w:p w14:paraId="45D3B3FD" w14:textId="77777777" w:rsidR="002C75F5" w:rsidRDefault="002C75F5" w:rsidP="0031057E">
      <w:pPr>
        <w:pBdr>
          <w:bottom w:val="single" w:sz="6" w:space="1" w:color="auto"/>
        </w:pBdr>
      </w:pPr>
    </w:p>
    <w:p w14:paraId="2FAEC7A6" w14:textId="77777777" w:rsidR="002C75F5" w:rsidRDefault="002C75F5" w:rsidP="0031057E"/>
    <w:p w14:paraId="04709485" w14:textId="31BE25D6" w:rsidR="002C75F5" w:rsidRDefault="002C75F5" w:rsidP="0031057E"/>
    <w:p w14:paraId="2E026B85" w14:textId="77777777" w:rsidR="003A75F8" w:rsidRDefault="003A75F8" w:rsidP="0031057E"/>
    <w:p w14:paraId="1D4E8B2D" w14:textId="77777777" w:rsidR="00FB78BB" w:rsidRDefault="00FB78BB" w:rsidP="0031057E">
      <w:pPr>
        <w:jc w:val="center"/>
      </w:pPr>
      <w:r>
        <w:rPr>
          <w:rFonts w:ascii="Times New Roman" w:hAnsi="Times New Roman"/>
        </w:rPr>
        <w:lastRenderedPageBreak/>
        <w:t>SECTION IV: THE ART OF FEELING</w:t>
      </w:r>
    </w:p>
    <w:p w14:paraId="693DFAC9" w14:textId="77777777" w:rsidR="00FB78BB" w:rsidRDefault="00FB78BB" w:rsidP="0031057E"/>
    <w:p w14:paraId="09CAEF21" w14:textId="1F95C8F0" w:rsidR="00FB78BB" w:rsidRDefault="00FB78BB" w:rsidP="0031057E">
      <w:r>
        <w:rPr>
          <w:rFonts w:ascii="Times New Roman" w:hAnsi="Times New Roman"/>
        </w:rPr>
        <w:t>Page 5 – I am still here.</w:t>
      </w:r>
    </w:p>
    <w:p w14:paraId="49446D00" w14:textId="77777777" w:rsidR="00FB78BB" w:rsidRDefault="00FB78BB" w:rsidP="0031057E"/>
    <w:p w14:paraId="611672B0" w14:textId="77777777" w:rsidR="00FB78BB" w:rsidRDefault="00FB78BB" w:rsidP="0031057E">
      <w:r>
        <w:rPr>
          <w:rFonts w:ascii="Times New Roman" w:hAnsi="Times New Roman"/>
        </w:rPr>
        <w:t>There are moments in life when it feels like everything is gone.</w:t>
      </w:r>
    </w:p>
    <w:p w14:paraId="353AB409" w14:textId="77777777" w:rsidR="00FB78BB" w:rsidRDefault="00FB78BB" w:rsidP="0031057E">
      <w:r>
        <w:rPr>
          <w:rFonts w:ascii="Times New Roman" w:hAnsi="Times New Roman"/>
        </w:rPr>
        <w:t>Like every chapter you thought would last forever has closed,</w:t>
      </w:r>
    </w:p>
    <w:p w14:paraId="28199EE7" w14:textId="1B52F1D6" w:rsidR="00FB78BB" w:rsidRDefault="00FB78BB" w:rsidP="0031057E">
      <w:r>
        <w:rPr>
          <w:rFonts w:ascii="Times New Roman" w:hAnsi="Times New Roman"/>
        </w:rPr>
        <w:t>Like every hand you once held has let go,</w:t>
      </w:r>
    </w:p>
    <w:p w14:paraId="79F1D164" w14:textId="20242EB0" w:rsidR="00FB78BB" w:rsidRDefault="00FB78BB" w:rsidP="0031057E">
      <w:r>
        <w:rPr>
          <w:rFonts w:ascii="Times New Roman" w:hAnsi="Times New Roman"/>
        </w:rPr>
        <w:t>Like every familiar place has become unrecognizable.</w:t>
      </w:r>
    </w:p>
    <w:p w14:paraId="4CFAE27D" w14:textId="77777777" w:rsidR="00FB78BB" w:rsidRDefault="00FB78BB" w:rsidP="0031057E"/>
    <w:p w14:paraId="4FCFA44F" w14:textId="77777777" w:rsidR="00FB78BB" w:rsidRDefault="00FB78BB" w:rsidP="0031057E">
      <w:r>
        <w:rPr>
          <w:rFonts w:ascii="Times New Roman" w:hAnsi="Times New Roman"/>
        </w:rPr>
        <w:t>And yet—</w:t>
      </w:r>
    </w:p>
    <w:p w14:paraId="6BDF4ECD" w14:textId="0CE891DE" w:rsidR="00FB78BB" w:rsidRDefault="00FB78BB" w:rsidP="0031057E">
      <w:r>
        <w:rPr>
          <w:rFonts w:ascii="Times New Roman" w:hAnsi="Times New Roman"/>
        </w:rPr>
        <w:t>You are still here.</w:t>
      </w:r>
    </w:p>
    <w:p w14:paraId="70DF0216" w14:textId="77777777" w:rsidR="00FB78BB" w:rsidRDefault="00FB78BB" w:rsidP="0031057E"/>
    <w:p w14:paraId="365FEA52" w14:textId="77777777" w:rsidR="00FB78BB" w:rsidRDefault="00FB78BB" w:rsidP="0031057E">
      <w:r>
        <w:rPr>
          <w:rFonts w:ascii="Times New Roman" w:hAnsi="Times New Roman"/>
        </w:rPr>
        <w:t>Even after the goodbyes you never wanted to say.</w:t>
      </w:r>
    </w:p>
    <w:p w14:paraId="18AD2E06" w14:textId="77777777" w:rsidR="00FB78BB" w:rsidRDefault="00FB78BB" w:rsidP="0031057E">
      <w:r>
        <w:rPr>
          <w:rFonts w:ascii="Times New Roman" w:hAnsi="Times New Roman"/>
        </w:rPr>
        <w:t>Even after the dreams that never became real.</w:t>
      </w:r>
    </w:p>
    <w:p w14:paraId="46CB54AD" w14:textId="77777777" w:rsidR="00FB78BB" w:rsidRDefault="00FB78BB" w:rsidP="0031057E">
      <w:r>
        <w:rPr>
          <w:rFonts w:ascii="Times New Roman" w:hAnsi="Times New Roman"/>
        </w:rPr>
        <w:t>Even after the versions of yourself you had to bury.</w:t>
      </w:r>
    </w:p>
    <w:p w14:paraId="017C490B" w14:textId="77777777" w:rsidR="00FB78BB" w:rsidRDefault="00FB78BB" w:rsidP="0031057E"/>
    <w:p w14:paraId="180AD675" w14:textId="372EB7B2" w:rsidR="00FB78BB" w:rsidRDefault="00FB78BB" w:rsidP="0031057E">
      <w:r>
        <w:rPr>
          <w:rFonts w:ascii="Times New Roman" w:hAnsi="Times New Roman"/>
        </w:rPr>
        <w:t>“Though the mountains be shaken and the hills be removed, yet my unfailing love for you will not be shaken.”</w:t>
      </w:r>
    </w:p>
    <w:p w14:paraId="72D20777" w14:textId="164A028E" w:rsidR="00FB78BB" w:rsidRDefault="00FB78BB" w:rsidP="00FB78BB">
      <w:pPr>
        <w:pStyle w:val="ListParagraph"/>
        <w:numPr>
          <w:ilvl w:val="0"/>
          <w:numId w:val="18"/>
        </w:numPr>
      </w:pPr>
      <w:r>
        <w:rPr>
          <w:rFonts w:ascii="Times New Roman" w:hAnsi="Times New Roman"/>
        </w:rPr>
        <w:t>Isaiah 54:10</w:t>
      </w:r>
    </w:p>
    <w:p w14:paraId="7E755813" w14:textId="77777777" w:rsidR="00FB78BB" w:rsidRDefault="00FB78BB" w:rsidP="0031057E"/>
    <w:p w14:paraId="76C0D273" w14:textId="77777777" w:rsidR="00FB78BB" w:rsidRDefault="00FB78B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E56883A" w14:textId="77777777" w:rsidR="00FB78BB" w:rsidRDefault="00FB78BB" w:rsidP="0031057E"/>
    <w:p w14:paraId="38B4FC0D" w14:textId="77777777" w:rsidR="00FB78BB" w:rsidRDefault="00FB78BB" w:rsidP="0031057E">
      <w:r>
        <w:rPr>
          <w:rFonts w:ascii="Times New Roman" w:hAnsi="Times New Roman"/>
        </w:rPr>
        <w:t>Dear You,</w:t>
      </w:r>
    </w:p>
    <w:p w14:paraId="1236568B" w14:textId="77777777" w:rsidR="00FB78BB" w:rsidRDefault="00FB78BB" w:rsidP="0031057E"/>
    <w:p w14:paraId="49A2C17A" w14:textId="77777777" w:rsidR="00FB78BB" w:rsidRDefault="00FB78BB" w:rsidP="0031057E">
      <w:r>
        <w:rPr>
          <w:rFonts w:ascii="Times New Roman" w:hAnsi="Times New Roman"/>
        </w:rPr>
        <w:lastRenderedPageBreak/>
        <w:t>I know what it feels like to wake up and realize nothing is the same.</w:t>
      </w:r>
    </w:p>
    <w:p w14:paraId="03E53AE4" w14:textId="77777777" w:rsidR="00FB78BB" w:rsidRDefault="00FB78BB" w:rsidP="0031057E">
      <w:r>
        <w:rPr>
          <w:rFonts w:ascii="Times New Roman" w:hAnsi="Times New Roman"/>
        </w:rPr>
        <w:t>To look around at a world that kept moving forward</w:t>
      </w:r>
    </w:p>
    <w:p w14:paraId="0C1100F1" w14:textId="5DC81FB9" w:rsidR="00FB78BB" w:rsidRDefault="00FB78BB" w:rsidP="0031057E">
      <w:r>
        <w:rPr>
          <w:rFonts w:ascii="Times New Roman" w:hAnsi="Times New Roman"/>
        </w:rPr>
        <w:t>While you are still trying to understand where you belong.</w:t>
      </w:r>
    </w:p>
    <w:p w14:paraId="035DD54D" w14:textId="77777777" w:rsidR="00FB78BB" w:rsidRDefault="00FB78BB" w:rsidP="0031057E"/>
    <w:p w14:paraId="41CCA3D8" w14:textId="77777777" w:rsidR="00FB78BB" w:rsidRDefault="00FB78BB" w:rsidP="0031057E">
      <w:r>
        <w:rPr>
          <w:rFonts w:ascii="Times New Roman" w:hAnsi="Times New Roman"/>
        </w:rPr>
        <w:t>It is a strange kind of loneliness—</w:t>
      </w:r>
    </w:p>
    <w:p w14:paraId="62B66A23" w14:textId="00D239D6" w:rsidR="00FB78BB" w:rsidRDefault="00FB78BB" w:rsidP="0031057E">
      <w:r>
        <w:rPr>
          <w:rFonts w:ascii="Times New Roman" w:hAnsi="Times New Roman"/>
        </w:rPr>
        <w:t>To be the one left standing</w:t>
      </w:r>
    </w:p>
    <w:p w14:paraId="0B12A44C" w14:textId="00A91D49" w:rsidR="00FB78BB" w:rsidRDefault="00FB78BB" w:rsidP="0031057E">
      <w:r>
        <w:rPr>
          <w:rFonts w:ascii="Times New Roman" w:hAnsi="Times New Roman"/>
        </w:rPr>
        <w:t>When everything else has disappeared.</w:t>
      </w:r>
    </w:p>
    <w:p w14:paraId="6535BA72" w14:textId="77777777" w:rsidR="00FB78BB" w:rsidRDefault="00FB78BB" w:rsidP="0031057E"/>
    <w:p w14:paraId="593E8227" w14:textId="77777777" w:rsidR="00FB78BB" w:rsidRDefault="00FB78BB" w:rsidP="0031057E">
      <w:r>
        <w:rPr>
          <w:rFonts w:ascii="Times New Roman" w:hAnsi="Times New Roman"/>
        </w:rPr>
        <w:t>But hear me—</w:t>
      </w:r>
    </w:p>
    <w:p w14:paraId="4E13EABC" w14:textId="794F9BAC" w:rsidR="00FB78BB" w:rsidRDefault="00FB78BB" w:rsidP="0031057E">
      <w:r>
        <w:rPr>
          <w:rFonts w:ascii="Times New Roman" w:hAnsi="Times New Roman"/>
        </w:rPr>
        <w:t>You have not been abandoned.</w:t>
      </w:r>
    </w:p>
    <w:p w14:paraId="6D20FC98" w14:textId="77777777" w:rsidR="00FB78BB" w:rsidRDefault="00FB78BB" w:rsidP="0031057E">
      <w:r>
        <w:rPr>
          <w:rFonts w:ascii="Times New Roman" w:hAnsi="Times New Roman"/>
        </w:rPr>
        <w:t>You are not lost.</w:t>
      </w:r>
    </w:p>
    <w:p w14:paraId="25874C4E" w14:textId="77777777" w:rsidR="00FB78BB" w:rsidRDefault="00FB78BB" w:rsidP="0031057E"/>
    <w:p w14:paraId="52871431" w14:textId="77777777" w:rsidR="00FB78BB" w:rsidRDefault="00FB78BB" w:rsidP="0031057E">
      <w:r>
        <w:rPr>
          <w:rFonts w:ascii="Times New Roman" w:hAnsi="Times New Roman"/>
        </w:rPr>
        <w:t>You are simply beginning again.</w:t>
      </w:r>
    </w:p>
    <w:p w14:paraId="231E7D0F" w14:textId="77777777" w:rsidR="00FB78BB" w:rsidRDefault="00FB78BB" w:rsidP="0031057E"/>
    <w:p w14:paraId="63B07972" w14:textId="77777777" w:rsidR="00FB78BB" w:rsidRDefault="00FB78BB" w:rsidP="0031057E">
      <w:r>
        <w:rPr>
          <w:rFonts w:ascii="Times New Roman" w:hAnsi="Times New Roman"/>
        </w:rPr>
        <w:t>It does not matter how much has changed,</w:t>
      </w:r>
    </w:p>
    <w:p w14:paraId="042FF1D2" w14:textId="5FAE3F6E" w:rsidR="00FB78BB" w:rsidRDefault="00FB78BB" w:rsidP="0031057E">
      <w:r>
        <w:rPr>
          <w:rFonts w:ascii="Times New Roman" w:hAnsi="Times New Roman"/>
        </w:rPr>
        <w:t>How much has ended,</w:t>
      </w:r>
    </w:p>
    <w:p w14:paraId="3E5CABE1" w14:textId="16B80BA5" w:rsidR="00FB78BB" w:rsidRDefault="00FB78BB" w:rsidP="0031057E">
      <w:r>
        <w:rPr>
          <w:rFonts w:ascii="Times New Roman" w:hAnsi="Times New Roman"/>
        </w:rPr>
        <w:t>How much you have had to leave behind.</w:t>
      </w:r>
    </w:p>
    <w:p w14:paraId="043A9F1F" w14:textId="77777777" w:rsidR="00FB78BB" w:rsidRDefault="00FB78BB" w:rsidP="0031057E"/>
    <w:p w14:paraId="57F72D92" w14:textId="77777777" w:rsidR="00FB78BB" w:rsidRDefault="00FB78BB" w:rsidP="0031057E">
      <w:r>
        <w:rPr>
          <w:rFonts w:ascii="Times New Roman" w:hAnsi="Times New Roman"/>
        </w:rPr>
        <w:t>You are still here.</w:t>
      </w:r>
    </w:p>
    <w:p w14:paraId="409C148D" w14:textId="77777777" w:rsidR="00FB78BB" w:rsidRDefault="00FB78BB" w:rsidP="0031057E"/>
    <w:p w14:paraId="3ECD4F3F" w14:textId="77777777" w:rsidR="00FB78BB" w:rsidRDefault="00FB78BB" w:rsidP="0031057E">
      <w:r>
        <w:rPr>
          <w:rFonts w:ascii="Times New Roman" w:hAnsi="Times New Roman"/>
        </w:rPr>
        <w:t>And that means there is still more waiting for you.</w:t>
      </w:r>
    </w:p>
    <w:p w14:paraId="6565FE8C" w14:textId="77777777" w:rsidR="00FB78BB" w:rsidRDefault="00FB78BB" w:rsidP="0031057E"/>
    <w:p w14:paraId="14E338D3" w14:textId="3C929096" w:rsidR="00FB78BB" w:rsidRDefault="00FB78BB" w:rsidP="0031057E">
      <w:r>
        <w:rPr>
          <w:rFonts w:ascii="Times New Roman" w:hAnsi="Times New Roman"/>
        </w:rPr>
        <w:t>“Weeping may stay for the night, but rejoicing comes in the morning.”</w:t>
      </w:r>
    </w:p>
    <w:p w14:paraId="6C07A2B5" w14:textId="5DC19F03" w:rsidR="00FB78BB" w:rsidRDefault="00FB78BB" w:rsidP="00FB78BB">
      <w:pPr>
        <w:pStyle w:val="ListParagraph"/>
        <w:numPr>
          <w:ilvl w:val="0"/>
          <w:numId w:val="18"/>
        </w:numPr>
      </w:pPr>
      <w:r>
        <w:rPr>
          <w:rFonts w:ascii="Times New Roman" w:hAnsi="Times New Roman"/>
        </w:rPr>
        <w:t>Psalm 30:5</w:t>
      </w:r>
    </w:p>
    <w:p w14:paraId="7BF9F276" w14:textId="77777777" w:rsidR="00FB78BB" w:rsidRDefault="00FB78BB" w:rsidP="0031057E"/>
    <w:p w14:paraId="3ED78AAF" w14:textId="77777777" w:rsidR="00FB78BB" w:rsidRDefault="00FB78B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6DF0321D" w14:textId="77777777" w:rsidR="00FB78BB" w:rsidRDefault="00FB78BB" w:rsidP="0031057E"/>
    <w:p w14:paraId="32BF7ADF" w14:textId="77777777" w:rsidR="00FB78BB" w:rsidRDefault="00FB78BB" w:rsidP="0031057E">
      <w:r>
        <w:rPr>
          <w:rFonts w:ascii="Times New Roman" w:hAnsi="Times New Roman"/>
        </w:rPr>
        <w:t>What if survival is not just about making it through,</w:t>
      </w:r>
    </w:p>
    <w:p w14:paraId="76D98C0F" w14:textId="608A8420" w:rsidR="00FB78BB" w:rsidRDefault="00FB78BB" w:rsidP="0031057E">
      <w:r>
        <w:rPr>
          <w:rFonts w:ascii="Times New Roman" w:hAnsi="Times New Roman"/>
        </w:rPr>
        <w:t>But about finding yourself again when everything is gone?</w:t>
      </w:r>
    </w:p>
    <w:p w14:paraId="12DF0D7E" w14:textId="77777777" w:rsidR="00FB78BB" w:rsidRDefault="00FB78BB" w:rsidP="0031057E"/>
    <w:p w14:paraId="12155FEF" w14:textId="77777777" w:rsidR="00FB78BB" w:rsidRDefault="00FB78BB" w:rsidP="0031057E">
      <w:r>
        <w:rPr>
          <w:rFonts w:ascii="Times New Roman" w:hAnsi="Times New Roman"/>
        </w:rPr>
        <w:t>What if this is not the end,</w:t>
      </w:r>
    </w:p>
    <w:p w14:paraId="590E2066" w14:textId="1CE788A3" w:rsidR="00FB78BB" w:rsidRDefault="00FB78BB" w:rsidP="0031057E">
      <w:r>
        <w:rPr>
          <w:rFonts w:ascii="Times New Roman" w:hAnsi="Times New Roman"/>
        </w:rPr>
        <w:t>But the first page of something new?</w:t>
      </w:r>
    </w:p>
    <w:p w14:paraId="0DFDDB53" w14:textId="77777777" w:rsidR="00FB78BB" w:rsidRDefault="00FB78BB" w:rsidP="0031057E"/>
    <w:p w14:paraId="5ED3B2B4" w14:textId="77777777" w:rsidR="00FB78BB" w:rsidRDefault="00FB78BB"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7A7B7C07" w14:textId="77777777" w:rsidR="00FB78BB" w:rsidRDefault="00FB78BB" w:rsidP="0031057E"/>
    <w:p w14:paraId="6E52142C" w14:textId="77777777" w:rsidR="00FB78BB" w:rsidRDefault="00FB78BB" w:rsidP="0031057E">
      <w:pPr>
        <w:pBdr>
          <w:bottom w:val="single" w:sz="6" w:space="1" w:color="auto"/>
        </w:pBdr>
      </w:pPr>
    </w:p>
    <w:p w14:paraId="7B4E8252" w14:textId="77777777" w:rsidR="00FB78BB" w:rsidRDefault="00FB78BB" w:rsidP="0031057E"/>
    <w:p w14:paraId="0DEA869E" w14:textId="77777777" w:rsidR="00FB78BB" w:rsidRDefault="00FB78BB" w:rsidP="0031057E">
      <w:pPr>
        <w:pBdr>
          <w:bottom w:val="single" w:sz="6" w:space="1" w:color="auto"/>
        </w:pBdr>
      </w:pPr>
    </w:p>
    <w:p w14:paraId="6A90EF37" w14:textId="77777777" w:rsidR="00FB78BB" w:rsidRDefault="00FB78BB" w:rsidP="0031057E"/>
    <w:p w14:paraId="55360A97" w14:textId="77777777" w:rsidR="00FB78BB" w:rsidRDefault="00FB78BB" w:rsidP="0031057E">
      <w:pPr>
        <w:pBdr>
          <w:bottom w:val="single" w:sz="6" w:space="1" w:color="auto"/>
        </w:pBdr>
      </w:pPr>
    </w:p>
    <w:p w14:paraId="7CD45765" w14:textId="77777777" w:rsidR="00FB78BB" w:rsidRDefault="00FB78BB" w:rsidP="0031057E"/>
    <w:p w14:paraId="7929B7AC" w14:textId="40663D1A" w:rsidR="00FB78BB" w:rsidRDefault="00FB78BB" w:rsidP="0031057E">
      <w:r>
        <w:rPr>
          <w:rFonts w:ascii="Times New Roman" w:hAnsi="Times New Roman"/>
        </w:rPr>
        <w:t>“The Lord will fight for you; you need only to be still.”</w:t>
      </w:r>
    </w:p>
    <w:p w14:paraId="50783699" w14:textId="2D42F5C6" w:rsidR="00FB78BB" w:rsidRDefault="00FB78BB" w:rsidP="00FB78BB">
      <w:pPr>
        <w:pStyle w:val="ListParagraph"/>
        <w:numPr>
          <w:ilvl w:val="0"/>
          <w:numId w:val="18"/>
        </w:numPr>
      </w:pPr>
      <w:r>
        <w:rPr>
          <w:rFonts w:ascii="Times New Roman" w:hAnsi="Times New Roman"/>
        </w:rPr>
        <w:t>Exodus 14:14</w:t>
      </w:r>
    </w:p>
    <w:p w14:paraId="2ED361D3" w14:textId="77777777" w:rsidR="00FB78BB" w:rsidRDefault="00FB78BB" w:rsidP="0031057E"/>
    <w:p w14:paraId="7E5CB81C" w14:textId="77777777" w:rsidR="00FB78BB" w:rsidRDefault="00FB78BB" w:rsidP="0031057E">
      <w:r>
        <w:rPr>
          <w:rFonts w:ascii="Times New Roman" w:hAnsi="Times New Roman"/>
        </w:rPr>
        <w:t>Everything has ended.</w:t>
      </w:r>
    </w:p>
    <w:p w14:paraId="46100FEB" w14:textId="77777777" w:rsidR="00FB78BB" w:rsidRDefault="00FB78BB" w:rsidP="0031057E">
      <w:r>
        <w:rPr>
          <w:rFonts w:ascii="Times New Roman" w:hAnsi="Times New Roman"/>
        </w:rPr>
        <w:t>Yet you remain.</w:t>
      </w:r>
    </w:p>
    <w:p w14:paraId="713F8D0D" w14:textId="77777777" w:rsidR="00FB78BB" w:rsidRDefault="00FB78BB" w:rsidP="0031057E"/>
    <w:p w14:paraId="2C0E085F" w14:textId="515CD8D7" w:rsidR="00FB78BB" w:rsidRDefault="00FB78BB" w:rsidP="00FD14AC">
      <w:r>
        <w:rPr>
          <w:rFonts w:ascii="Times New Roman" w:hAnsi="Times New Roman"/>
        </w:rPr>
        <w:t xml:space="preserve">And that means </w:t>
      </w:r>
      <w:r w:rsidR="00FD14AC">
        <w:rPr>
          <w:rFonts w:ascii="Times New Roman" w:hAnsi="Times New Roman"/>
        </w:rPr>
        <w:t>something.</w:t>
      </w:r>
    </w:p>
    <w:p w14:paraId="3163F895" w14:textId="77777777" w:rsidR="00FB78BB" w:rsidRDefault="00FB78BB" w:rsidP="0031057E">
      <w:pPr>
        <w:pBdr>
          <w:bottom w:val="single" w:sz="6" w:space="1" w:color="auto"/>
        </w:pBdr>
      </w:pPr>
    </w:p>
    <w:p w14:paraId="4C17D9F5" w14:textId="77777777" w:rsidR="00FB78BB" w:rsidRDefault="00FB78BB" w:rsidP="0031057E"/>
    <w:p w14:paraId="1A144648" w14:textId="5B57883C" w:rsidR="00FB78BB" w:rsidRDefault="00FB78BB" w:rsidP="0031057E"/>
    <w:p w14:paraId="473E7021" w14:textId="77777777" w:rsidR="009C741F" w:rsidRDefault="009C741F" w:rsidP="0031057E">
      <w:pPr>
        <w:jc w:val="center"/>
      </w:pPr>
      <w:r>
        <w:rPr>
          <w:rFonts w:ascii="Times New Roman" w:hAnsi="Times New Roman"/>
        </w:rPr>
        <w:t>SECTION IV: THE ART OF FEELING</w:t>
      </w:r>
    </w:p>
    <w:p w14:paraId="41608CC3" w14:textId="77777777" w:rsidR="009C741F" w:rsidRDefault="009C741F" w:rsidP="0031057E"/>
    <w:p w14:paraId="3004E876" w14:textId="77777777" w:rsidR="009C741F" w:rsidRDefault="009C741F" w:rsidP="0031057E">
      <w:r>
        <w:rPr>
          <w:rFonts w:ascii="Times New Roman" w:hAnsi="Times New Roman"/>
        </w:rPr>
        <w:t>Page 6 – The Loneliness That Comes After</w:t>
      </w:r>
    </w:p>
    <w:p w14:paraId="4756C59E" w14:textId="77777777" w:rsidR="009C741F" w:rsidRDefault="009C741F" w:rsidP="0031057E"/>
    <w:p w14:paraId="66E81490" w14:textId="77777777" w:rsidR="009C741F" w:rsidRDefault="009C741F" w:rsidP="0031057E">
      <w:r>
        <w:rPr>
          <w:rFonts w:ascii="Times New Roman" w:hAnsi="Times New Roman"/>
        </w:rPr>
        <w:t>No one talks about the kind of loneliness that follows loss.</w:t>
      </w:r>
    </w:p>
    <w:p w14:paraId="7069D42B" w14:textId="77777777" w:rsidR="009C741F" w:rsidRDefault="009C741F" w:rsidP="0031057E">
      <w:r>
        <w:rPr>
          <w:rFonts w:ascii="Times New Roman" w:hAnsi="Times New Roman"/>
        </w:rPr>
        <w:t>Not just the absence of a person,</w:t>
      </w:r>
    </w:p>
    <w:p w14:paraId="26FD5921" w14:textId="34277C55" w:rsidR="009C741F" w:rsidRDefault="009C741F" w:rsidP="0031057E">
      <w:r>
        <w:rPr>
          <w:rFonts w:ascii="Times New Roman" w:hAnsi="Times New Roman"/>
        </w:rPr>
        <w:t>But the absence of who you were when they were still here.</w:t>
      </w:r>
    </w:p>
    <w:p w14:paraId="605102DB" w14:textId="77777777" w:rsidR="009C741F" w:rsidRDefault="009C741F" w:rsidP="0031057E"/>
    <w:p w14:paraId="1EE76A6C" w14:textId="77777777" w:rsidR="009C741F" w:rsidRDefault="009C741F" w:rsidP="0031057E">
      <w:r>
        <w:rPr>
          <w:rFonts w:ascii="Times New Roman" w:hAnsi="Times New Roman"/>
        </w:rPr>
        <w:t>No one tells you that even after the pain softens,</w:t>
      </w:r>
    </w:p>
    <w:p w14:paraId="2EEA6310" w14:textId="5AF9D8E6" w:rsidR="009C741F" w:rsidRDefault="009C741F" w:rsidP="0031057E">
      <w:r>
        <w:rPr>
          <w:rFonts w:ascii="Times New Roman" w:hAnsi="Times New Roman"/>
        </w:rPr>
        <w:t>There will still be quiet moments</w:t>
      </w:r>
    </w:p>
    <w:p w14:paraId="70E72EA2" w14:textId="0B653FD5" w:rsidR="009C741F" w:rsidRDefault="009C741F" w:rsidP="0031057E">
      <w:r>
        <w:rPr>
          <w:rFonts w:ascii="Times New Roman" w:hAnsi="Times New Roman"/>
        </w:rPr>
        <w:t>Where the world feels too empty,</w:t>
      </w:r>
    </w:p>
    <w:p w14:paraId="6FF4E42D" w14:textId="4EE9686F" w:rsidR="009C741F" w:rsidRDefault="009C741F" w:rsidP="0031057E">
      <w:r>
        <w:rPr>
          <w:rFonts w:ascii="Times New Roman" w:hAnsi="Times New Roman"/>
        </w:rPr>
        <w:t>Where you feel like a ghost inside your own life.</w:t>
      </w:r>
    </w:p>
    <w:p w14:paraId="20E27EC5" w14:textId="77777777" w:rsidR="009C741F" w:rsidRDefault="009C741F" w:rsidP="0031057E"/>
    <w:p w14:paraId="2C261F1D" w14:textId="77777777" w:rsidR="009C741F" w:rsidRDefault="009C741F" w:rsidP="0031057E">
      <w:r>
        <w:rPr>
          <w:rFonts w:ascii="Times New Roman" w:hAnsi="Times New Roman"/>
        </w:rPr>
        <w:t>It is not just missing them—</w:t>
      </w:r>
    </w:p>
    <w:p w14:paraId="4D846351" w14:textId="35838230" w:rsidR="009C741F" w:rsidRDefault="009C741F" w:rsidP="0031057E">
      <w:r>
        <w:rPr>
          <w:rFonts w:ascii="Times New Roman" w:hAnsi="Times New Roman"/>
        </w:rPr>
        <w:t>It is missing the version of yourself</w:t>
      </w:r>
    </w:p>
    <w:p w14:paraId="6AE2F4B6" w14:textId="02C1178A" w:rsidR="009C741F" w:rsidRDefault="009C741F" w:rsidP="0031057E">
      <w:r>
        <w:rPr>
          <w:rFonts w:ascii="Times New Roman" w:hAnsi="Times New Roman"/>
        </w:rPr>
        <w:t>Who did not know this kind of emptiness.</w:t>
      </w:r>
    </w:p>
    <w:p w14:paraId="1FD2E59A" w14:textId="77777777" w:rsidR="009C741F" w:rsidRDefault="009C741F" w:rsidP="0031057E"/>
    <w:p w14:paraId="78BF059B" w14:textId="24A43462" w:rsidR="009C741F" w:rsidRDefault="009C741F" w:rsidP="0031057E">
      <w:r>
        <w:rPr>
          <w:rFonts w:ascii="Times New Roman" w:hAnsi="Times New Roman"/>
        </w:rPr>
        <w:t>“The Lord is close to the brokenhearted and saves those who are crushed in spirit.”</w:t>
      </w:r>
    </w:p>
    <w:p w14:paraId="53470225" w14:textId="4A7A6439" w:rsidR="009C741F" w:rsidRDefault="009C741F" w:rsidP="009C741F">
      <w:pPr>
        <w:pStyle w:val="ListParagraph"/>
        <w:numPr>
          <w:ilvl w:val="0"/>
          <w:numId w:val="18"/>
        </w:numPr>
      </w:pPr>
      <w:r>
        <w:rPr>
          <w:rFonts w:ascii="Times New Roman" w:hAnsi="Times New Roman"/>
        </w:rPr>
        <w:t>Psalm 34:18</w:t>
      </w:r>
    </w:p>
    <w:p w14:paraId="662A2293" w14:textId="77777777" w:rsidR="009C741F" w:rsidRDefault="009C741F" w:rsidP="0031057E"/>
    <w:p w14:paraId="797D5922" w14:textId="77777777" w:rsidR="009C741F" w:rsidRDefault="009C741F"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8D17798" w14:textId="77777777" w:rsidR="009C741F" w:rsidRDefault="009C741F" w:rsidP="0031057E"/>
    <w:p w14:paraId="76E5E100" w14:textId="77777777" w:rsidR="009C741F" w:rsidRDefault="009C741F" w:rsidP="0031057E">
      <w:r>
        <w:rPr>
          <w:rFonts w:ascii="Times New Roman" w:hAnsi="Times New Roman"/>
        </w:rPr>
        <w:t>Dear You,</w:t>
      </w:r>
    </w:p>
    <w:p w14:paraId="6BF5B495" w14:textId="77777777" w:rsidR="009C741F" w:rsidRDefault="009C741F" w:rsidP="0031057E"/>
    <w:p w14:paraId="4C1DB46F" w14:textId="77777777" w:rsidR="009C741F" w:rsidRDefault="009C741F" w:rsidP="0031057E">
      <w:r>
        <w:rPr>
          <w:rFonts w:ascii="Times New Roman" w:hAnsi="Times New Roman"/>
        </w:rPr>
        <w:t>I know you thought time would fix this.</w:t>
      </w:r>
    </w:p>
    <w:p w14:paraId="2A9FED5A" w14:textId="77777777" w:rsidR="009C741F" w:rsidRDefault="009C741F" w:rsidP="0031057E">
      <w:r>
        <w:rPr>
          <w:rFonts w:ascii="Times New Roman" w:hAnsi="Times New Roman"/>
        </w:rPr>
        <w:t>I know you believed that if you just kept moving forward,</w:t>
      </w:r>
    </w:p>
    <w:p w14:paraId="5461662B" w14:textId="064DF141" w:rsidR="009C741F" w:rsidRDefault="009C741F" w:rsidP="0031057E">
      <w:r>
        <w:rPr>
          <w:rFonts w:ascii="Times New Roman" w:hAnsi="Times New Roman"/>
        </w:rPr>
        <w:t>If you just kept pretending to be okay,</w:t>
      </w:r>
    </w:p>
    <w:p w14:paraId="37995C9C" w14:textId="11CC64AC" w:rsidR="009C741F" w:rsidRDefault="009C741F" w:rsidP="0031057E">
      <w:r>
        <w:rPr>
          <w:rFonts w:ascii="Times New Roman" w:hAnsi="Times New Roman"/>
        </w:rPr>
        <w:t>One day, you would wake up and the loneliness would be gone.</w:t>
      </w:r>
    </w:p>
    <w:p w14:paraId="1182901C" w14:textId="77777777" w:rsidR="009C741F" w:rsidRDefault="009C741F" w:rsidP="0031057E"/>
    <w:p w14:paraId="58DF47EE" w14:textId="77777777" w:rsidR="009C741F" w:rsidRDefault="009C741F" w:rsidP="0031057E">
      <w:r>
        <w:rPr>
          <w:rFonts w:ascii="Times New Roman" w:hAnsi="Times New Roman"/>
        </w:rPr>
        <w:t>But healing does not erase what was lost.</w:t>
      </w:r>
    </w:p>
    <w:p w14:paraId="08D7536D" w14:textId="77777777" w:rsidR="009C741F" w:rsidRDefault="009C741F" w:rsidP="0031057E">
      <w:r>
        <w:rPr>
          <w:rFonts w:ascii="Times New Roman" w:hAnsi="Times New Roman"/>
        </w:rPr>
        <w:t>It only teaches you how to carry the absence</w:t>
      </w:r>
    </w:p>
    <w:p w14:paraId="47A82788" w14:textId="2A1CA048" w:rsidR="009C741F" w:rsidRDefault="009C741F" w:rsidP="0031057E">
      <w:r>
        <w:rPr>
          <w:rFonts w:ascii="Times New Roman" w:hAnsi="Times New Roman"/>
        </w:rPr>
        <w:t>Without letting it consume you.</w:t>
      </w:r>
    </w:p>
    <w:p w14:paraId="19016952" w14:textId="77777777" w:rsidR="009C741F" w:rsidRDefault="009C741F" w:rsidP="0031057E"/>
    <w:p w14:paraId="66322B41" w14:textId="77777777" w:rsidR="009C741F" w:rsidRDefault="009C741F" w:rsidP="0031057E">
      <w:r>
        <w:rPr>
          <w:rFonts w:ascii="Times New Roman" w:hAnsi="Times New Roman"/>
        </w:rPr>
        <w:t>So if today feels heavy, let it be heavy.</w:t>
      </w:r>
    </w:p>
    <w:p w14:paraId="2DB24CDB" w14:textId="77777777" w:rsidR="009C741F" w:rsidRDefault="009C741F" w:rsidP="0031057E">
      <w:r>
        <w:rPr>
          <w:rFonts w:ascii="Times New Roman" w:hAnsi="Times New Roman"/>
        </w:rPr>
        <w:t>If today feels empty, let it be empty.</w:t>
      </w:r>
    </w:p>
    <w:p w14:paraId="2C3B4B25" w14:textId="77777777" w:rsidR="009C741F" w:rsidRDefault="009C741F" w:rsidP="0031057E"/>
    <w:p w14:paraId="79BE9F42" w14:textId="77777777" w:rsidR="009C741F" w:rsidRDefault="009C741F" w:rsidP="0031057E">
      <w:r>
        <w:rPr>
          <w:rFonts w:ascii="Times New Roman" w:hAnsi="Times New Roman"/>
        </w:rPr>
        <w:t>But do not believe for a second</w:t>
      </w:r>
    </w:p>
    <w:p w14:paraId="20F0987F" w14:textId="04F43D93" w:rsidR="009C741F" w:rsidRDefault="009C741F" w:rsidP="0031057E">
      <w:r>
        <w:rPr>
          <w:rFonts w:ascii="Times New Roman" w:hAnsi="Times New Roman"/>
        </w:rPr>
        <w:t>That you will feel this way forever.</w:t>
      </w:r>
    </w:p>
    <w:p w14:paraId="4916FACE" w14:textId="77777777" w:rsidR="009C741F" w:rsidRDefault="009C741F" w:rsidP="0031057E"/>
    <w:p w14:paraId="11A0934B" w14:textId="565283F8" w:rsidR="009C741F" w:rsidRDefault="009C741F" w:rsidP="0031057E">
      <w:r>
        <w:rPr>
          <w:rFonts w:ascii="Times New Roman" w:hAnsi="Times New Roman"/>
        </w:rPr>
        <w:t>“I will turn their mourning into gladness; I will give them comfort and joy instead of sorrow.”</w:t>
      </w:r>
    </w:p>
    <w:p w14:paraId="583F71A5" w14:textId="369DB801" w:rsidR="009C741F" w:rsidRDefault="009C741F" w:rsidP="009C741F">
      <w:pPr>
        <w:pStyle w:val="ListParagraph"/>
        <w:numPr>
          <w:ilvl w:val="0"/>
          <w:numId w:val="18"/>
        </w:numPr>
      </w:pPr>
      <w:r>
        <w:rPr>
          <w:rFonts w:ascii="Times New Roman" w:hAnsi="Times New Roman"/>
        </w:rPr>
        <w:t>Jeremiah 31:13</w:t>
      </w:r>
    </w:p>
    <w:p w14:paraId="14F7B923" w14:textId="77777777" w:rsidR="009C741F" w:rsidRDefault="009C741F" w:rsidP="0031057E"/>
    <w:p w14:paraId="7E86204B" w14:textId="77777777" w:rsidR="009C741F" w:rsidRDefault="009C741F"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A91E05E" w14:textId="77777777" w:rsidR="009C741F" w:rsidRDefault="009C741F" w:rsidP="0031057E"/>
    <w:p w14:paraId="4959718E" w14:textId="77777777" w:rsidR="009C741F" w:rsidRDefault="009C741F" w:rsidP="0031057E">
      <w:r>
        <w:rPr>
          <w:rFonts w:ascii="Times New Roman" w:hAnsi="Times New Roman"/>
        </w:rPr>
        <w:lastRenderedPageBreak/>
        <w:t>What if loneliness is not proof that something is missing,</w:t>
      </w:r>
    </w:p>
    <w:p w14:paraId="076634B9" w14:textId="0012767F" w:rsidR="009C741F" w:rsidRDefault="009C741F" w:rsidP="0031057E">
      <w:r>
        <w:rPr>
          <w:rFonts w:ascii="Times New Roman" w:hAnsi="Times New Roman"/>
        </w:rPr>
        <w:t>But proof that something once mattered?</w:t>
      </w:r>
    </w:p>
    <w:p w14:paraId="77015267" w14:textId="77777777" w:rsidR="009C741F" w:rsidRDefault="009C741F" w:rsidP="0031057E"/>
    <w:p w14:paraId="08C33846" w14:textId="77777777" w:rsidR="009C741F" w:rsidRDefault="009C741F" w:rsidP="0031057E">
      <w:r>
        <w:rPr>
          <w:rFonts w:ascii="Times New Roman" w:hAnsi="Times New Roman"/>
        </w:rPr>
        <w:t>What if emptiness is not meant to be feared,</w:t>
      </w:r>
    </w:p>
    <w:p w14:paraId="44529CD6" w14:textId="6679DD27" w:rsidR="009C741F" w:rsidRDefault="009C741F" w:rsidP="0031057E">
      <w:r>
        <w:rPr>
          <w:rFonts w:ascii="Times New Roman" w:hAnsi="Times New Roman"/>
        </w:rPr>
        <w:t>But to be understood?</w:t>
      </w:r>
    </w:p>
    <w:p w14:paraId="30579B8E" w14:textId="77777777" w:rsidR="009C741F" w:rsidRDefault="009C741F" w:rsidP="0031057E"/>
    <w:p w14:paraId="2BF759F3" w14:textId="77777777" w:rsidR="009C741F" w:rsidRDefault="009C741F"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B427E11" w14:textId="77777777" w:rsidR="009C741F" w:rsidRDefault="009C741F" w:rsidP="0031057E"/>
    <w:p w14:paraId="50EB3442" w14:textId="77777777" w:rsidR="009C741F" w:rsidRDefault="009C741F" w:rsidP="0031057E">
      <w:pPr>
        <w:pBdr>
          <w:bottom w:val="single" w:sz="6" w:space="1" w:color="auto"/>
        </w:pBdr>
      </w:pPr>
    </w:p>
    <w:p w14:paraId="4B368FFD" w14:textId="77777777" w:rsidR="009C741F" w:rsidRDefault="009C741F" w:rsidP="0031057E"/>
    <w:p w14:paraId="073EADFD" w14:textId="77777777" w:rsidR="009C741F" w:rsidRDefault="009C741F" w:rsidP="0031057E">
      <w:pPr>
        <w:pBdr>
          <w:bottom w:val="single" w:sz="6" w:space="1" w:color="auto"/>
        </w:pBdr>
      </w:pPr>
    </w:p>
    <w:p w14:paraId="060F646C" w14:textId="77777777" w:rsidR="009C741F" w:rsidRDefault="009C741F" w:rsidP="0031057E"/>
    <w:p w14:paraId="178C25A1" w14:textId="77777777" w:rsidR="009C741F" w:rsidRDefault="009C741F" w:rsidP="0031057E">
      <w:pPr>
        <w:pBdr>
          <w:bottom w:val="single" w:sz="6" w:space="1" w:color="auto"/>
        </w:pBdr>
      </w:pPr>
    </w:p>
    <w:p w14:paraId="006390B5" w14:textId="77777777" w:rsidR="009C741F" w:rsidRDefault="009C741F" w:rsidP="0031057E"/>
    <w:p w14:paraId="06B30F01" w14:textId="044FB007" w:rsidR="009C741F" w:rsidRDefault="009C741F" w:rsidP="0031057E">
      <w:r>
        <w:rPr>
          <w:rFonts w:ascii="Times New Roman" w:hAnsi="Times New Roman"/>
        </w:rPr>
        <w:t>“Yet I am always with You; You hold me by my right hand.”</w:t>
      </w:r>
    </w:p>
    <w:p w14:paraId="1E534307" w14:textId="00209D4A" w:rsidR="009C741F" w:rsidRDefault="009C741F" w:rsidP="009C741F">
      <w:pPr>
        <w:pStyle w:val="ListParagraph"/>
        <w:numPr>
          <w:ilvl w:val="0"/>
          <w:numId w:val="18"/>
        </w:numPr>
      </w:pPr>
      <w:r>
        <w:rPr>
          <w:rFonts w:ascii="Times New Roman" w:hAnsi="Times New Roman"/>
        </w:rPr>
        <w:t>Psalm 73:23</w:t>
      </w:r>
    </w:p>
    <w:p w14:paraId="7B3F2518" w14:textId="77777777" w:rsidR="009C741F" w:rsidRDefault="009C741F" w:rsidP="0031057E"/>
    <w:p w14:paraId="407EF833" w14:textId="77777777" w:rsidR="009C741F" w:rsidRDefault="009C741F" w:rsidP="0031057E">
      <w:r>
        <w:rPr>
          <w:rFonts w:ascii="Times New Roman" w:hAnsi="Times New Roman"/>
        </w:rPr>
        <w:t>The loneliness will not last forever.</w:t>
      </w:r>
    </w:p>
    <w:p w14:paraId="6204A31A" w14:textId="77777777" w:rsidR="009C741F" w:rsidRDefault="009C741F" w:rsidP="0031057E">
      <w:r>
        <w:rPr>
          <w:rFonts w:ascii="Times New Roman" w:hAnsi="Times New Roman"/>
        </w:rPr>
        <w:t>One day, it will simply be a quiet echo</w:t>
      </w:r>
    </w:p>
    <w:p w14:paraId="66F20FD5" w14:textId="34D35789" w:rsidR="009C741F" w:rsidRDefault="009C741F" w:rsidP="0031057E">
      <w:r>
        <w:rPr>
          <w:rFonts w:ascii="Times New Roman" w:hAnsi="Times New Roman"/>
        </w:rPr>
        <w:t>Of something that once meant everything to you.</w:t>
      </w:r>
    </w:p>
    <w:p w14:paraId="6F565417" w14:textId="77777777" w:rsidR="009C741F" w:rsidRDefault="009C741F" w:rsidP="0031057E"/>
    <w:p w14:paraId="5DE4DDE8" w14:textId="77777777" w:rsidR="009C741F" w:rsidRDefault="009C741F" w:rsidP="0031057E">
      <w:r>
        <w:rPr>
          <w:rFonts w:ascii="Times New Roman" w:hAnsi="Times New Roman"/>
        </w:rPr>
        <w:t>And even then—you will still be whole.</w:t>
      </w:r>
    </w:p>
    <w:p w14:paraId="3021E852" w14:textId="77777777" w:rsidR="009C741F" w:rsidRDefault="009C741F" w:rsidP="0031057E"/>
    <w:p w14:paraId="1FDA5FDE" w14:textId="77777777" w:rsidR="009C741F" w:rsidRDefault="009C741F" w:rsidP="0031057E">
      <w:pPr>
        <w:pBdr>
          <w:bottom w:val="single" w:sz="6" w:space="1" w:color="auto"/>
        </w:pBdr>
      </w:pPr>
    </w:p>
    <w:p w14:paraId="6AB8FA73" w14:textId="77777777" w:rsidR="009C741F" w:rsidRDefault="009C741F" w:rsidP="0031057E"/>
    <w:p w14:paraId="23C6F6AC" w14:textId="34FC9B22" w:rsidR="009C741F" w:rsidRDefault="009C741F" w:rsidP="0031057E"/>
    <w:p w14:paraId="2DE6A3B0" w14:textId="77777777" w:rsidR="0097497A" w:rsidRDefault="0097497A" w:rsidP="0031057E">
      <w:pPr>
        <w:jc w:val="center"/>
      </w:pPr>
      <w:r>
        <w:rPr>
          <w:rFonts w:ascii="Times New Roman" w:hAnsi="Times New Roman"/>
        </w:rPr>
        <w:t>SECTION IV: THE ART OF FEELING</w:t>
      </w:r>
    </w:p>
    <w:p w14:paraId="04226072" w14:textId="77777777" w:rsidR="0097497A" w:rsidRDefault="0097497A" w:rsidP="0031057E"/>
    <w:p w14:paraId="35DAB029" w14:textId="77777777" w:rsidR="0097497A" w:rsidRDefault="0097497A" w:rsidP="0031057E">
      <w:r>
        <w:rPr>
          <w:rFonts w:ascii="Times New Roman" w:hAnsi="Times New Roman"/>
        </w:rPr>
        <w:t>Page 7 – Learning to Feel Again</w:t>
      </w:r>
    </w:p>
    <w:p w14:paraId="21A4D7F5" w14:textId="77777777" w:rsidR="0097497A" w:rsidRDefault="0097497A" w:rsidP="0031057E"/>
    <w:p w14:paraId="4BFD9B49" w14:textId="77777777" w:rsidR="0097497A" w:rsidRDefault="0097497A" w:rsidP="0031057E">
      <w:r>
        <w:rPr>
          <w:rFonts w:ascii="Times New Roman" w:hAnsi="Times New Roman"/>
        </w:rPr>
        <w:t>There comes a point where the sadness fades—</w:t>
      </w:r>
    </w:p>
    <w:p w14:paraId="5B3B0BB8" w14:textId="5CF7783D" w:rsidR="0097497A" w:rsidRDefault="0097497A" w:rsidP="0031057E">
      <w:r>
        <w:rPr>
          <w:rFonts w:ascii="Times New Roman" w:hAnsi="Times New Roman"/>
        </w:rPr>
        <w:t>Not because you have healed,</w:t>
      </w:r>
    </w:p>
    <w:p w14:paraId="033D87A3" w14:textId="72A5AD02" w:rsidR="0097497A" w:rsidRDefault="0097497A" w:rsidP="0031057E">
      <w:r>
        <w:rPr>
          <w:rFonts w:ascii="Times New Roman" w:hAnsi="Times New Roman"/>
        </w:rPr>
        <w:t>But because you have felt too much for too long.</w:t>
      </w:r>
    </w:p>
    <w:p w14:paraId="6A891A01" w14:textId="77777777" w:rsidR="0097497A" w:rsidRDefault="0097497A" w:rsidP="0031057E"/>
    <w:p w14:paraId="28B7957F" w14:textId="77777777" w:rsidR="0097497A" w:rsidRDefault="0097497A" w:rsidP="0031057E">
      <w:r>
        <w:rPr>
          <w:rFonts w:ascii="Times New Roman" w:hAnsi="Times New Roman"/>
        </w:rPr>
        <w:t>It is strange, isn’t it?</w:t>
      </w:r>
    </w:p>
    <w:p w14:paraId="25EF00A8" w14:textId="77777777" w:rsidR="0097497A" w:rsidRDefault="0097497A" w:rsidP="0031057E">
      <w:r>
        <w:rPr>
          <w:rFonts w:ascii="Times New Roman" w:hAnsi="Times New Roman"/>
        </w:rPr>
        <w:t>To go from drowning in emotion</w:t>
      </w:r>
    </w:p>
    <w:p w14:paraId="5CF8E680" w14:textId="51402004" w:rsidR="0097497A" w:rsidRDefault="0097497A" w:rsidP="0031057E">
      <w:r>
        <w:rPr>
          <w:rFonts w:ascii="Times New Roman" w:hAnsi="Times New Roman"/>
        </w:rPr>
        <w:t>To feeling nothing at all.</w:t>
      </w:r>
    </w:p>
    <w:p w14:paraId="53AFA28D" w14:textId="77777777" w:rsidR="0097497A" w:rsidRDefault="0097497A" w:rsidP="0031057E"/>
    <w:p w14:paraId="13FBE433" w14:textId="77777777" w:rsidR="0097497A" w:rsidRDefault="0097497A" w:rsidP="0031057E">
      <w:r>
        <w:rPr>
          <w:rFonts w:ascii="Times New Roman" w:hAnsi="Times New Roman"/>
        </w:rPr>
        <w:t>You wonder if this is what healing looks like.</w:t>
      </w:r>
    </w:p>
    <w:p w14:paraId="416E3E5C" w14:textId="77777777" w:rsidR="0097497A" w:rsidRDefault="0097497A" w:rsidP="0031057E">
      <w:r>
        <w:rPr>
          <w:rFonts w:ascii="Times New Roman" w:hAnsi="Times New Roman"/>
        </w:rPr>
        <w:t>If this quiet emptiness is a sign that you’ve finally moved on.</w:t>
      </w:r>
    </w:p>
    <w:p w14:paraId="3D5B345A" w14:textId="77777777" w:rsidR="0097497A" w:rsidRDefault="0097497A" w:rsidP="0031057E">
      <w:r>
        <w:rPr>
          <w:rFonts w:ascii="Times New Roman" w:hAnsi="Times New Roman"/>
        </w:rPr>
        <w:t>But deep down, you know—</w:t>
      </w:r>
    </w:p>
    <w:p w14:paraId="6EF42DDE" w14:textId="723F47D2" w:rsidR="0097497A" w:rsidRDefault="0097497A" w:rsidP="0031057E">
      <w:r>
        <w:rPr>
          <w:rFonts w:ascii="Times New Roman" w:hAnsi="Times New Roman"/>
        </w:rPr>
        <w:t>This is not peace.</w:t>
      </w:r>
    </w:p>
    <w:p w14:paraId="2890A14D" w14:textId="77777777" w:rsidR="0097497A" w:rsidRDefault="0097497A" w:rsidP="0031057E">
      <w:r>
        <w:rPr>
          <w:rFonts w:ascii="Times New Roman" w:hAnsi="Times New Roman"/>
        </w:rPr>
        <w:t>This is just survival.</w:t>
      </w:r>
    </w:p>
    <w:p w14:paraId="4F88BFFE" w14:textId="77777777" w:rsidR="0097497A" w:rsidRDefault="0097497A" w:rsidP="0031057E"/>
    <w:p w14:paraId="4C3A55E1" w14:textId="0ACF4190" w:rsidR="0097497A" w:rsidRDefault="0097497A" w:rsidP="0031057E">
      <w:r>
        <w:rPr>
          <w:rFonts w:ascii="Times New Roman" w:hAnsi="Times New Roman"/>
        </w:rPr>
        <w:t>“I will give you a new heart and put a new spirit in you; I will remove from you your heart of stone and give you a heart of flesh.”</w:t>
      </w:r>
    </w:p>
    <w:p w14:paraId="74FD7413" w14:textId="4C12F7E5" w:rsidR="0097497A" w:rsidRDefault="0097497A" w:rsidP="0097497A">
      <w:pPr>
        <w:pStyle w:val="ListParagraph"/>
        <w:numPr>
          <w:ilvl w:val="0"/>
          <w:numId w:val="18"/>
        </w:numPr>
      </w:pPr>
      <w:r>
        <w:rPr>
          <w:rFonts w:ascii="Times New Roman" w:hAnsi="Times New Roman"/>
        </w:rPr>
        <w:t>Ezekiel 36:26</w:t>
      </w:r>
    </w:p>
    <w:p w14:paraId="3A5AE6DA" w14:textId="77777777" w:rsidR="0097497A" w:rsidRDefault="0097497A" w:rsidP="0031057E"/>
    <w:p w14:paraId="4C570D0A" w14:textId="77777777" w:rsidR="0097497A" w:rsidRDefault="0097497A" w:rsidP="0031057E">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8C"/>
          </mc:Choice>
          <mc:Fallback>
            <w:t>💌</w:t>
          </mc:Fallback>
        </mc:AlternateContent>
      </w:r>
      <w:r>
        <w:rPr>
          <w:rFonts w:ascii="Times New Roman" w:hAnsi="Times New Roman"/>
        </w:rPr>
        <w:t xml:space="preserve"> A Letter to You</w:t>
      </w:r>
    </w:p>
    <w:p w14:paraId="429C1C4A" w14:textId="77777777" w:rsidR="0097497A" w:rsidRDefault="0097497A" w:rsidP="0031057E"/>
    <w:p w14:paraId="79F60CAF" w14:textId="77777777" w:rsidR="0097497A" w:rsidRDefault="0097497A" w:rsidP="0031057E">
      <w:r>
        <w:rPr>
          <w:rFonts w:ascii="Times New Roman" w:hAnsi="Times New Roman"/>
        </w:rPr>
        <w:t>Dear You,</w:t>
      </w:r>
    </w:p>
    <w:p w14:paraId="6F51928D" w14:textId="77777777" w:rsidR="0097497A" w:rsidRDefault="0097497A" w:rsidP="0031057E"/>
    <w:p w14:paraId="27702A87" w14:textId="77777777" w:rsidR="0097497A" w:rsidRDefault="0097497A" w:rsidP="0031057E">
      <w:r>
        <w:rPr>
          <w:rFonts w:ascii="Times New Roman" w:hAnsi="Times New Roman"/>
        </w:rPr>
        <w:t>I know you miss feeling something real.</w:t>
      </w:r>
    </w:p>
    <w:p w14:paraId="151C47E6" w14:textId="77777777" w:rsidR="0097497A" w:rsidRDefault="0097497A" w:rsidP="0031057E">
      <w:r>
        <w:rPr>
          <w:rFonts w:ascii="Times New Roman" w:hAnsi="Times New Roman"/>
        </w:rPr>
        <w:t>I know you wonder if you will ever get back to the person you used to be—</w:t>
      </w:r>
    </w:p>
    <w:p w14:paraId="78FF07A3" w14:textId="7455ECEE" w:rsidR="0097497A" w:rsidRDefault="0097497A" w:rsidP="0031057E">
      <w:r>
        <w:rPr>
          <w:rFonts w:ascii="Times New Roman" w:hAnsi="Times New Roman"/>
        </w:rPr>
        <w:t>The one who felt deeply, who cared without fear,</w:t>
      </w:r>
    </w:p>
    <w:p w14:paraId="6AD4E42F" w14:textId="0EC28518" w:rsidR="0097497A" w:rsidRDefault="0097497A" w:rsidP="0031057E">
      <w:r>
        <w:rPr>
          <w:rFonts w:ascii="Times New Roman" w:hAnsi="Times New Roman"/>
        </w:rPr>
        <w:t>Who wasn’t afraid to let love in.</w:t>
      </w:r>
    </w:p>
    <w:p w14:paraId="0442D58A" w14:textId="77777777" w:rsidR="0097497A" w:rsidRDefault="0097497A" w:rsidP="0031057E"/>
    <w:p w14:paraId="1306C95B" w14:textId="77777777" w:rsidR="0097497A" w:rsidRDefault="0097497A" w:rsidP="0031057E">
      <w:r>
        <w:rPr>
          <w:rFonts w:ascii="Times New Roman" w:hAnsi="Times New Roman"/>
        </w:rPr>
        <w:t>You are not broken.</w:t>
      </w:r>
    </w:p>
    <w:p w14:paraId="066760B5" w14:textId="77777777" w:rsidR="0097497A" w:rsidRDefault="0097497A" w:rsidP="0031057E">
      <w:r>
        <w:rPr>
          <w:rFonts w:ascii="Times New Roman" w:hAnsi="Times New Roman"/>
        </w:rPr>
        <w:t>You have simply been protecting yourself</w:t>
      </w:r>
    </w:p>
    <w:p w14:paraId="46F5BF85" w14:textId="48B1FEA8" w:rsidR="0097497A" w:rsidRDefault="0097497A" w:rsidP="0031057E">
      <w:r>
        <w:rPr>
          <w:rFonts w:ascii="Times New Roman" w:hAnsi="Times New Roman"/>
        </w:rPr>
        <w:t>In the only way you know how.</w:t>
      </w:r>
    </w:p>
    <w:p w14:paraId="5CC11AE5" w14:textId="77777777" w:rsidR="0097497A" w:rsidRDefault="0097497A" w:rsidP="0031057E"/>
    <w:p w14:paraId="7731AB44" w14:textId="77777777" w:rsidR="0097497A" w:rsidRDefault="0097497A" w:rsidP="0031057E">
      <w:r>
        <w:rPr>
          <w:rFonts w:ascii="Times New Roman" w:hAnsi="Times New Roman"/>
        </w:rPr>
        <w:t>But you will feel again.</w:t>
      </w:r>
    </w:p>
    <w:p w14:paraId="47843502" w14:textId="77777777" w:rsidR="0097497A" w:rsidRDefault="0097497A" w:rsidP="0031057E">
      <w:r>
        <w:rPr>
          <w:rFonts w:ascii="Times New Roman" w:hAnsi="Times New Roman"/>
        </w:rPr>
        <w:t>Slowly, gently, in ways you won’t expect.</w:t>
      </w:r>
    </w:p>
    <w:p w14:paraId="35F25762" w14:textId="77777777" w:rsidR="0097497A" w:rsidRDefault="0097497A" w:rsidP="0031057E">
      <w:r>
        <w:rPr>
          <w:rFonts w:ascii="Times New Roman" w:hAnsi="Times New Roman"/>
        </w:rPr>
        <w:t>A song that lingers.</w:t>
      </w:r>
    </w:p>
    <w:p w14:paraId="2D0F1349" w14:textId="77777777" w:rsidR="0097497A" w:rsidRDefault="0097497A" w:rsidP="0031057E">
      <w:r>
        <w:rPr>
          <w:rFonts w:ascii="Times New Roman" w:hAnsi="Times New Roman"/>
        </w:rPr>
        <w:t>A sunset that moves you.</w:t>
      </w:r>
    </w:p>
    <w:p w14:paraId="36639257" w14:textId="77777777" w:rsidR="0097497A" w:rsidRDefault="0097497A" w:rsidP="0031057E">
      <w:r>
        <w:rPr>
          <w:rFonts w:ascii="Times New Roman" w:hAnsi="Times New Roman"/>
        </w:rPr>
        <w:t>The warmth of a hand that does not let go.</w:t>
      </w:r>
    </w:p>
    <w:p w14:paraId="24F1DDA3" w14:textId="77777777" w:rsidR="0097497A" w:rsidRDefault="0097497A" w:rsidP="0031057E"/>
    <w:p w14:paraId="6DD07B5F" w14:textId="77777777" w:rsidR="0097497A" w:rsidRDefault="0097497A" w:rsidP="0031057E">
      <w:r>
        <w:rPr>
          <w:rFonts w:ascii="Times New Roman" w:hAnsi="Times New Roman"/>
        </w:rPr>
        <w:t>One day, something small will stir in you.</w:t>
      </w:r>
    </w:p>
    <w:p w14:paraId="7219DE73" w14:textId="77777777" w:rsidR="0097497A" w:rsidRDefault="0097497A" w:rsidP="0031057E">
      <w:r>
        <w:rPr>
          <w:rFonts w:ascii="Times New Roman" w:hAnsi="Times New Roman"/>
        </w:rPr>
        <w:t>And you will realize—</w:t>
      </w:r>
    </w:p>
    <w:p w14:paraId="6577D431" w14:textId="1A234474" w:rsidR="0097497A" w:rsidRDefault="0097497A" w:rsidP="0031057E">
      <w:r>
        <w:rPr>
          <w:rFonts w:ascii="Times New Roman" w:hAnsi="Times New Roman"/>
        </w:rPr>
        <w:t>You are coming back to life.</w:t>
      </w:r>
    </w:p>
    <w:p w14:paraId="411443BA" w14:textId="77777777" w:rsidR="0097497A" w:rsidRDefault="0097497A" w:rsidP="0031057E"/>
    <w:p w14:paraId="41770DF0" w14:textId="2BE26B2C" w:rsidR="0097497A" w:rsidRDefault="0097497A" w:rsidP="0031057E">
      <w:r>
        <w:rPr>
          <w:rFonts w:ascii="Times New Roman" w:hAnsi="Times New Roman"/>
        </w:rPr>
        <w:lastRenderedPageBreak/>
        <w:t>“You turned my wailing into dancing; You removed my sackcloth and clothed me with joy.”</w:t>
      </w:r>
    </w:p>
    <w:p w14:paraId="0F5E8216" w14:textId="28364357" w:rsidR="0097497A" w:rsidRDefault="0097497A" w:rsidP="0097497A">
      <w:pPr>
        <w:pStyle w:val="ListParagraph"/>
        <w:numPr>
          <w:ilvl w:val="0"/>
          <w:numId w:val="18"/>
        </w:numPr>
      </w:pPr>
      <w:r>
        <w:rPr>
          <w:rFonts w:ascii="Times New Roman" w:hAnsi="Times New Roman"/>
        </w:rPr>
        <w:t>Psalm 30:11</w:t>
      </w:r>
    </w:p>
    <w:p w14:paraId="37B14DED" w14:textId="77777777" w:rsidR="0097497A" w:rsidRDefault="0097497A" w:rsidP="0031057E"/>
    <w:p w14:paraId="28073EF6" w14:textId="77777777" w:rsidR="0097497A" w:rsidRDefault="0097497A"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3907303F" w14:textId="77777777" w:rsidR="0097497A" w:rsidRDefault="0097497A" w:rsidP="0031057E"/>
    <w:p w14:paraId="63D2A24C" w14:textId="77777777" w:rsidR="0097497A" w:rsidRDefault="0097497A" w:rsidP="0031057E">
      <w:r>
        <w:rPr>
          <w:rFonts w:ascii="Times New Roman" w:hAnsi="Times New Roman"/>
        </w:rPr>
        <w:t>What if numbness is not the absence of healing,</w:t>
      </w:r>
    </w:p>
    <w:p w14:paraId="22A92D68" w14:textId="6DFBE14B" w:rsidR="0097497A" w:rsidRDefault="0097497A" w:rsidP="0031057E">
      <w:r>
        <w:rPr>
          <w:rFonts w:ascii="Times New Roman" w:hAnsi="Times New Roman"/>
        </w:rPr>
        <w:t>But a part of it?</w:t>
      </w:r>
    </w:p>
    <w:p w14:paraId="4F3FA28E" w14:textId="77777777" w:rsidR="0097497A" w:rsidRDefault="0097497A" w:rsidP="0031057E"/>
    <w:p w14:paraId="574C0F21" w14:textId="77777777" w:rsidR="0097497A" w:rsidRDefault="0097497A" w:rsidP="0031057E">
      <w:r>
        <w:rPr>
          <w:rFonts w:ascii="Times New Roman" w:hAnsi="Times New Roman"/>
        </w:rPr>
        <w:t>What if this emptiness is not where you stay,</w:t>
      </w:r>
    </w:p>
    <w:p w14:paraId="1BED5442" w14:textId="3911D403" w:rsidR="0097497A" w:rsidRDefault="0097497A" w:rsidP="0031057E">
      <w:r>
        <w:rPr>
          <w:rFonts w:ascii="Times New Roman" w:hAnsi="Times New Roman"/>
        </w:rPr>
        <w:t>But where you begin again?</w:t>
      </w:r>
    </w:p>
    <w:p w14:paraId="7AC637B2" w14:textId="77777777" w:rsidR="0097497A" w:rsidRDefault="0097497A" w:rsidP="0031057E"/>
    <w:p w14:paraId="2153B20F" w14:textId="77777777" w:rsidR="0097497A" w:rsidRDefault="0097497A"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22E2AFCF" w14:textId="77777777" w:rsidR="0097497A" w:rsidRDefault="0097497A" w:rsidP="0031057E"/>
    <w:p w14:paraId="6D7F612D" w14:textId="77777777" w:rsidR="0097497A" w:rsidRDefault="0097497A" w:rsidP="0031057E">
      <w:pPr>
        <w:pBdr>
          <w:bottom w:val="single" w:sz="6" w:space="1" w:color="auto"/>
        </w:pBdr>
      </w:pPr>
    </w:p>
    <w:p w14:paraId="41A96767" w14:textId="77777777" w:rsidR="0097497A" w:rsidRDefault="0097497A" w:rsidP="0031057E"/>
    <w:p w14:paraId="1AF0A80C" w14:textId="77777777" w:rsidR="0097497A" w:rsidRDefault="0097497A" w:rsidP="0031057E">
      <w:pPr>
        <w:pBdr>
          <w:bottom w:val="single" w:sz="6" w:space="1" w:color="auto"/>
        </w:pBdr>
      </w:pPr>
    </w:p>
    <w:p w14:paraId="424F6284" w14:textId="77777777" w:rsidR="0097497A" w:rsidRDefault="0097497A" w:rsidP="0031057E"/>
    <w:p w14:paraId="7A833FD6" w14:textId="77777777" w:rsidR="0097497A" w:rsidRDefault="0097497A" w:rsidP="0031057E">
      <w:pPr>
        <w:pBdr>
          <w:bottom w:val="single" w:sz="6" w:space="1" w:color="auto"/>
        </w:pBdr>
      </w:pPr>
    </w:p>
    <w:p w14:paraId="4052B45B" w14:textId="77777777" w:rsidR="0097497A" w:rsidRDefault="0097497A" w:rsidP="0031057E"/>
    <w:p w14:paraId="3FDDE984" w14:textId="0C4EC74B" w:rsidR="0097497A" w:rsidRDefault="0097497A" w:rsidP="0031057E">
      <w:r>
        <w:rPr>
          <w:rFonts w:ascii="Times New Roman" w:hAnsi="Times New Roman"/>
        </w:rPr>
        <w:t>“He has made everything beautiful in its time.”</w:t>
      </w:r>
    </w:p>
    <w:p w14:paraId="3F543A5B" w14:textId="45404011" w:rsidR="0097497A" w:rsidRDefault="0097497A" w:rsidP="0097497A">
      <w:pPr>
        <w:pStyle w:val="ListParagraph"/>
        <w:numPr>
          <w:ilvl w:val="0"/>
          <w:numId w:val="18"/>
        </w:numPr>
      </w:pPr>
      <w:r>
        <w:rPr>
          <w:rFonts w:ascii="Times New Roman" w:hAnsi="Times New Roman"/>
        </w:rPr>
        <w:t>Ecclesiastes 3:11</w:t>
      </w:r>
    </w:p>
    <w:p w14:paraId="1D4F80E3" w14:textId="77777777" w:rsidR="0097497A" w:rsidRDefault="0097497A" w:rsidP="0031057E"/>
    <w:p w14:paraId="0E10576A" w14:textId="77777777" w:rsidR="0097497A" w:rsidRDefault="0097497A" w:rsidP="0031057E">
      <w:r>
        <w:rPr>
          <w:rFonts w:ascii="Times New Roman" w:hAnsi="Times New Roman"/>
        </w:rPr>
        <w:t>You will feel again.</w:t>
      </w:r>
    </w:p>
    <w:p w14:paraId="23F633E8" w14:textId="77777777" w:rsidR="0097497A" w:rsidRDefault="0097497A" w:rsidP="0031057E">
      <w:r>
        <w:rPr>
          <w:rFonts w:ascii="Times New Roman" w:hAnsi="Times New Roman"/>
        </w:rPr>
        <w:lastRenderedPageBreak/>
        <w:t>You will love again.</w:t>
      </w:r>
    </w:p>
    <w:p w14:paraId="3732202D" w14:textId="77777777" w:rsidR="0097497A" w:rsidRDefault="0097497A" w:rsidP="0031057E">
      <w:r>
        <w:rPr>
          <w:rFonts w:ascii="Times New Roman" w:hAnsi="Times New Roman"/>
        </w:rPr>
        <w:t>You will wake up one day,</w:t>
      </w:r>
    </w:p>
    <w:p w14:paraId="19093079" w14:textId="5D317C32" w:rsidR="0097497A" w:rsidRDefault="0097497A" w:rsidP="0031057E">
      <w:r>
        <w:rPr>
          <w:rFonts w:ascii="Times New Roman" w:hAnsi="Times New Roman"/>
        </w:rPr>
        <w:t>And the weight will be gone.</w:t>
      </w:r>
    </w:p>
    <w:p w14:paraId="1095486F" w14:textId="77777777" w:rsidR="0097497A" w:rsidRDefault="0097497A" w:rsidP="0031057E"/>
    <w:p w14:paraId="4A087FD3" w14:textId="77777777" w:rsidR="0097497A" w:rsidRDefault="0097497A" w:rsidP="0031057E">
      <w:r>
        <w:rPr>
          <w:rFonts w:ascii="Times New Roman" w:hAnsi="Times New Roman"/>
        </w:rPr>
        <w:t>And in its place,</w:t>
      </w:r>
    </w:p>
    <w:p w14:paraId="431C8FA7" w14:textId="2FB362DB" w:rsidR="0097497A" w:rsidRDefault="0097497A" w:rsidP="0031057E">
      <w:r>
        <w:rPr>
          <w:rFonts w:ascii="Times New Roman" w:hAnsi="Times New Roman"/>
        </w:rPr>
        <w:t>There will be light.</w:t>
      </w:r>
    </w:p>
    <w:p w14:paraId="39BFD6E1" w14:textId="77777777" w:rsidR="0097497A" w:rsidRDefault="0097497A" w:rsidP="0031057E"/>
    <w:p w14:paraId="0FA34E15" w14:textId="77777777" w:rsidR="0097497A" w:rsidRDefault="0097497A" w:rsidP="0031057E">
      <w:pPr>
        <w:pBdr>
          <w:bottom w:val="single" w:sz="6" w:space="1" w:color="auto"/>
        </w:pBdr>
      </w:pPr>
    </w:p>
    <w:p w14:paraId="40B317BE" w14:textId="77777777" w:rsidR="00FD14AC" w:rsidRDefault="00FD14AC" w:rsidP="0031057E">
      <w:pPr>
        <w:pBdr>
          <w:bottom w:val="single" w:sz="6" w:space="1" w:color="auto"/>
        </w:pBdr>
      </w:pPr>
    </w:p>
    <w:p w14:paraId="46CCE1CA" w14:textId="77777777" w:rsidR="00FD14AC" w:rsidRDefault="00FD14AC" w:rsidP="0031057E">
      <w:pPr>
        <w:pBdr>
          <w:bottom w:val="single" w:sz="6" w:space="1" w:color="auto"/>
        </w:pBdr>
      </w:pPr>
    </w:p>
    <w:p w14:paraId="161A21FD" w14:textId="77777777" w:rsidR="00FD14AC" w:rsidRDefault="00FD14AC" w:rsidP="0031057E">
      <w:pPr>
        <w:pBdr>
          <w:bottom w:val="single" w:sz="6" w:space="1" w:color="auto"/>
        </w:pBdr>
      </w:pPr>
    </w:p>
    <w:p w14:paraId="45290891" w14:textId="77777777" w:rsidR="00FD14AC" w:rsidRDefault="00FD14AC" w:rsidP="0031057E">
      <w:pPr>
        <w:pBdr>
          <w:bottom w:val="single" w:sz="6" w:space="1" w:color="auto"/>
        </w:pBdr>
      </w:pPr>
    </w:p>
    <w:p w14:paraId="27ADF24D" w14:textId="77777777" w:rsidR="00FD14AC" w:rsidRDefault="00FD14AC" w:rsidP="0031057E">
      <w:pPr>
        <w:pBdr>
          <w:bottom w:val="single" w:sz="6" w:space="1" w:color="auto"/>
        </w:pBdr>
      </w:pPr>
    </w:p>
    <w:p w14:paraId="302E164F" w14:textId="77777777" w:rsidR="00FD14AC" w:rsidRDefault="00FD14AC" w:rsidP="0031057E">
      <w:pPr>
        <w:pBdr>
          <w:bottom w:val="single" w:sz="6" w:space="1" w:color="auto"/>
        </w:pBdr>
      </w:pPr>
    </w:p>
    <w:p w14:paraId="5F848E60" w14:textId="77777777" w:rsidR="00FD14AC" w:rsidRDefault="00FD14AC" w:rsidP="0031057E">
      <w:pPr>
        <w:pBdr>
          <w:bottom w:val="single" w:sz="6" w:space="1" w:color="auto"/>
        </w:pBdr>
      </w:pPr>
    </w:p>
    <w:p w14:paraId="4F28EDC5" w14:textId="77777777" w:rsidR="00FD14AC" w:rsidRDefault="00FD14AC" w:rsidP="0031057E">
      <w:pPr>
        <w:pBdr>
          <w:bottom w:val="single" w:sz="6" w:space="1" w:color="auto"/>
        </w:pBdr>
      </w:pPr>
    </w:p>
    <w:p w14:paraId="7528FA47" w14:textId="77777777" w:rsidR="00FD14AC" w:rsidRDefault="00FD14AC" w:rsidP="0031057E">
      <w:pPr>
        <w:pBdr>
          <w:bottom w:val="single" w:sz="6" w:space="1" w:color="auto"/>
        </w:pBdr>
      </w:pPr>
    </w:p>
    <w:p w14:paraId="36F91D8F" w14:textId="77777777" w:rsidR="00FD14AC" w:rsidRDefault="00FD14AC" w:rsidP="0031057E">
      <w:pPr>
        <w:pBdr>
          <w:bottom w:val="single" w:sz="6" w:space="1" w:color="auto"/>
        </w:pBdr>
      </w:pPr>
    </w:p>
    <w:p w14:paraId="43BF4BD7" w14:textId="77777777" w:rsidR="00FD14AC" w:rsidRDefault="00FD14AC" w:rsidP="0031057E">
      <w:pPr>
        <w:pBdr>
          <w:bottom w:val="single" w:sz="6" w:space="1" w:color="auto"/>
        </w:pBdr>
      </w:pPr>
    </w:p>
    <w:p w14:paraId="0B70880C" w14:textId="77777777" w:rsidR="00FD14AC" w:rsidRDefault="00FD14AC" w:rsidP="0031057E">
      <w:pPr>
        <w:pBdr>
          <w:bottom w:val="single" w:sz="6" w:space="1" w:color="auto"/>
        </w:pBdr>
      </w:pPr>
    </w:p>
    <w:p w14:paraId="1E38EC7A" w14:textId="77777777" w:rsidR="00FD14AC" w:rsidRDefault="00FD14AC" w:rsidP="0031057E">
      <w:pPr>
        <w:pBdr>
          <w:bottom w:val="single" w:sz="6" w:space="1" w:color="auto"/>
        </w:pBdr>
      </w:pPr>
    </w:p>
    <w:p w14:paraId="3EE4F9EC" w14:textId="77777777" w:rsidR="00FD14AC" w:rsidRDefault="00FD14AC" w:rsidP="0031057E">
      <w:pPr>
        <w:pBdr>
          <w:bottom w:val="single" w:sz="6" w:space="1" w:color="auto"/>
        </w:pBdr>
      </w:pPr>
    </w:p>
    <w:p w14:paraId="54BA0643" w14:textId="77777777" w:rsidR="0097497A" w:rsidRDefault="0097497A" w:rsidP="0031057E"/>
    <w:p w14:paraId="0F6BB954" w14:textId="630616F5" w:rsidR="0097497A" w:rsidRDefault="0097497A" w:rsidP="0031057E"/>
    <w:p w14:paraId="7A17993B" w14:textId="77777777" w:rsidR="004056B7" w:rsidRDefault="004056B7" w:rsidP="0031057E">
      <w:pPr>
        <w:jc w:val="center"/>
      </w:pPr>
      <w:r>
        <w:rPr>
          <w:rFonts w:ascii="Times New Roman" w:hAnsi="Times New Roman"/>
        </w:rPr>
        <w:lastRenderedPageBreak/>
        <w:t>SECTION IV: THE ART OF FEELING</w:t>
      </w:r>
    </w:p>
    <w:p w14:paraId="765E5AA6" w14:textId="77777777" w:rsidR="004056B7" w:rsidRDefault="004056B7" w:rsidP="0031057E"/>
    <w:p w14:paraId="1CC89A01" w14:textId="78CB18A8" w:rsidR="004056B7" w:rsidRDefault="004056B7" w:rsidP="0031057E">
      <w:r>
        <w:rPr>
          <w:rFonts w:ascii="Times New Roman" w:hAnsi="Times New Roman"/>
        </w:rPr>
        <w:t xml:space="preserve">Page 8 – The Weight That You Can Now </w:t>
      </w:r>
      <w:r w:rsidR="00271A11">
        <w:rPr>
          <w:rFonts w:ascii="Times New Roman" w:hAnsi="Times New Roman"/>
        </w:rPr>
        <w:t>Release</w:t>
      </w:r>
    </w:p>
    <w:p w14:paraId="56C8CA0A" w14:textId="77777777" w:rsidR="004056B7" w:rsidRDefault="004056B7" w:rsidP="0031057E"/>
    <w:p w14:paraId="6FFBCBE1" w14:textId="77777777" w:rsidR="004056B7" w:rsidRDefault="004056B7" w:rsidP="0031057E">
      <w:r>
        <w:rPr>
          <w:rFonts w:ascii="Times New Roman" w:hAnsi="Times New Roman"/>
        </w:rPr>
        <w:t>There are things you have been holding onto for so long</w:t>
      </w:r>
    </w:p>
    <w:p w14:paraId="29C9664F" w14:textId="0FA26F88" w:rsidR="004056B7" w:rsidRDefault="004056B7" w:rsidP="0031057E">
      <w:r>
        <w:rPr>
          <w:rFonts w:ascii="Times New Roman" w:hAnsi="Times New Roman"/>
        </w:rPr>
        <w:t>That you have forgotten what it feels like to be without them.</w:t>
      </w:r>
    </w:p>
    <w:p w14:paraId="2E66AA02" w14:textId="77777777" w:rsidR="004056B7" w:rsidRDefault="004056B7" w:rsidP="0031057E"/>
    <w:p w14:paraId="3394E93E" w14:textId="77777777" w:rsidR="004056B7" w:rsidRDefault="004056B7" w:rsidP="0031057E">
      <w:r>
        <w:rPr>
          <w:rFonts w:ascii="Times New Roman" w:hAnsi="Times New Roman"/>
        </w:rPr>
        <w:t>Pain that became familiar.</w:t>
      </w:r>
    </w:p>
    <w:p w14:paraId="72C4B32E" w14:textId="77777777" w:rsidR="004056B7" w:rsidRDefault="004056B7" w:rsidP="0031057E">
      <w:r>
        <w:rPr>
          <w:rFonts w:ascii="Times New Roman" w:hAnsi="Times New Roman"/>
        </w:rPr>
        <w:t>Memories that still live in your body.</w:t>
      </w:r>
    </w:p>
    <w:p w14:paraId="7F1AECBC" w14:textId="77777777" w:rsidR="004056B7" w:rsidRDefault="004056B7" w:rsidP="0031057E">
      <w:r>
        <w:rPr>
          <w:rFonts w:ascii="Times New Roman" w:hAnsi="Times New Roman"/>
        </w:rPr>
        <w:t>The weight of words never spoken,</w:t>
      </w:r>
    </w:p>
    <w:p w14:paraId="46F8E068" w14:textId="64114A7A" w:rsidR="004056B7" w:rsidRDefault="004056B7" w:rsidP="0031057E">
      <w:r>
        <w:rPr>
          <w:rFonts w:ascii="Times New Roman" w:hAnsi="Times New Roman"/>
        </w:rPr>
        <w:t>Of love that never had the chance to stay.</w:t>
      </w:r>
    </w:p>
    <w:p w14:paraId="54C5D637" w14:textId="77777777" w:rsidR="004056B7" w:rsidRDefault="004056B7" w:rsidP="0031057E"/>
    <w:p w14:paraId="44B7CD0E" w14:textId="77777777" w:rsidR="004056B7" w:rsidRDefault="004056B7" w:rsidP="0031057E">
      <w:r>
        <w:rPr>
          <w:rFonts w:ascii="Times New Roman" w:hAnsi="Times New Roman"/>
        </w:rPr>
        <w:t>You have carried it all—</w:t>
      </w:r>
    </w:p>
    <w:p w14:paraId="5A425A17" w14:textId="223E4C91" w:rsidR="004056B7" w:rsidRDefault="004056B7" w:rsidP="0031057E">
      <w:r>
        <w:rPr>
          <w:rFonts w:ascii="Times New Roman" w:hAnsi="Times New Roman"/>
        </w:rPr>
        <w:t>Like a suitcase you never meant to pack,</w:t>
      </w:r>
    </w:p>
    <w:p w14:paraId="3E87138D" w14:textId="28500772" w:rsidR="004056B7" w:rsidRDefault="004056B7" w:rsidP="0031057E">
      <w:r>
        <w:rPr>
          <w:rFonts w:ascii="Times New Roman" w:hAnsi="Times New Roman"/>
        </w:rPr>
        <w:t>Like a shadow that never learned how to leave.</w:t>
      </w:r>
    </w:p>
    <w:p w14:paraId="5F05D0FA" w14:textId="77777777" w:rsidR="004056B7" w:rsidRDefault="004056B7" w:rsidP="0031057E"/>
    <w:p w14:paraId="7D2EEEF8" w14:textId="1A0CE1EF" w:rsidR="004056B7" w:rsidRDefault="004056B7" w:rsidP="0031057E">
      <w:r>
        <w:rPr>
          <w:rFonts w:ascii="Times New Roman" w:hAnsi="Times New Roman"/>
        </w:rPr>
        <w:t>“Cast your cares on the Lord and He will sustain you; He will never let the righteous be shaken.”</w:t>
      </w:r>
    </w:p>
    <w:p w14:paraId="0C928C5E" w14:textId="7B443B4D" w:rsidR="004056B7" w:rsidRDefault="004056B7" w:rsidP="004056B7">
      <w:pPr>
        <w:pStyle w:val="ListParagraph"/>
        <w:numPr>
          <w:ilvl w:val="0"/>
          <w:numId w:val="18"/>
        </w:numPr>
      </w:pPr>
      <w:r>
        <w:rPr>
          <w:rFonts w:ascii="Times New Roman" w:hAnsi="Times New Roman"/>
        </w:rPr>
        <w:t>Psalm 55:22</w:t>
      </w:r>
    </w:p>
    <w:p w14:paraId="6D1FB7C1" w14:textId="77777777" w:rsidR="004056B7" w:rsidRDefault="004056B7" w:rsidP="0031057E"/>
    <w:p w14:paraId="74D95D7F" w14:textId="77777777" w:rsidR="004056B7" w:rsidRDefault="004056B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51E4D10A" w14:textId="77777777" w:rsidR="004056B7" w:rsidRDefault="004056B7" w:rsidP="0031057E"/>
    <w:p w14:paraId="523448DE" w14:textId="77777777" w:rsidR="004056B7" w:rsidRDefault="004056B7" w:rsidP="0031057E">
      <w:r>
        <w:rPr>
          <w:rFonts w:ascii="Times New Roman" w:hAnsi="Times New Roman"/>
        </w:rPr>
        <w:t>Dear You,</w:t>
      </w:r>
    </w:p>
    <w:p w14:paraId="3ADC5D7E" w14:textId="77777777" w:rsidR="004056B7" w:rsidRDefault="004056B7" w:rsidP="0031057E"/>
    <w:p w14:paraId="32FB7361" w14:textId="77777777" w:rsidR="004056B7" w:rsidRDefault="004056B7" w:rsidP="0031057E">
      <w:r>
        <w:rPr>
          <w:rFonts w:ascii="Times New Roman" w:hAnsi="Times New Roman"/>
        </w:rPr>
        <w:lastRenderedPageBreak/>
        <w:t>I need you to ask yourself something—</w:t>
      </w:r>
    </w:p>
    <w:p w14:paraId="73862A73" w14:textId="6E43CE88" w:rsidR="004056B7" w:rsidRDefault="004056B7" w:rsidP="0031057E">
      <w:r>
        <w:rPr>
          <w:rFonts w:ascii="Times New Roman" w:hAnsi="Times New Roman"/>
        </w:rPr>
        <w:t>How much of what you are carrying is still yours to hold?</w:t>
      </w:r>
    </w:p>
    <w:p w14:paraId="7D17724A" w14:textId="77777777" w:rsidR="004056B7" w:rsidRDefault="004056B7" w:rsidP="0031057E"/>
    <w:p w14:paraId="07886C1C" w14:textId="77777777" w:rsidR="004056B7" w:rsidRDefault="004056B7" w:rsidP="0031057E">
      <w:r>
        <w:rPr>
          <w:rFonts w:ascii="Times New Roman" w:hAnsi="Times New Roman"/>
        </w:rPr>
        <w:t>Are you carrying pain that no longer belongs to you?</w:t>
      </w:r>
    </w:p>
    <w:p w14:paraId="17A81EF4" w14:textId="77777777" w:rsidR="004056B7" w:rsidRDefault="004056B7" w:rsidP="0031057E">
      <w:r>
        <w:rPr>
          <w:rFonts w:ascii="Times New Roman" w:hAnsi="Times New Roman"/>
        </w:rPr>
        <w:t>Are you carrying guilt for things you could never have changed?</w:t>
      </w:r>
    </w:p>
    <w:p w14:paraId="27B833A2" w14:textId="77777777" w:rsidR="004056B7" w:rsidRDefault="004056B7" w:rsidP="0031057E">
      <w:r>
        <w:rPr>
          <w:rFonts w:ascii="Times New Roman" w:hAnsi="Times New Roman"/>
        </w:rPr>
        <w:t>Are you carrying the version of yourself</w:t>
      </w:r>
    </w:p>
    <w:p w14:paraId="60A1A225" w14:textId="3F6A6881" w:rsidR="004056B7" w:rsidRDefault="004056B7" w:rsidP="0031057E">
      <w:r>
        <w:rPr>
          <w:rFonts w:ascii="Times New Roman" w:hAnsi="Times New Roman"/>
        </w:rPr>
        <w:t>Who no longer exists?</w:t>
      </w:r>
    </w:p>
    <w:p w14:paraId="33D64C8B" w14:textId="77777777" w:rsidR="004056B7" w:rsidRDefault="004056B7" w:rsidP="0031057E"/>
    <w:p w14:paraId="3F4347F0" w14:textId="77777777" w:rsidR="004056B7" w:rsidRDefault="004056B7" w:rsidP="0031057E">
      <w:r>
        <w:rPr>
          <w:rFonts w:ascii="Times New Roman" w:hAnsi="Times New Roman"/>
        </w:rPr>
        <w:t>You have held onto these things for so long</w:t>
      </w:r>
    </w:p>
    <w:p w14:paraId="132B9B0E" w14:textId="2E81833F" w:rsidR="004056B7" w:rsidRDefault="004056B7" w:rsidP="0031057E">
      <w:r>
        <w:rPr>
          <w:rFonts w:ascii="Times New Roman" w:hAnsi="Times New Roman"/>
        </w:rPr>
        <w:t>That you have mistaken them for parts of yourself.</w:t>
      </w:r>
    </w:p>
    <w:p w14:paraId="0AE82BE6" w14:textId="77777777" w:rsidR="004056B7" w:rsidRDefault="004056B7" w:rsidP="0031057E">
      <w:r>
        <w:rPr>
          <w:rFonts w:ascii="Times New Roman" w:hAnsi="Times New Roman"/>
        </w:rPr>
        <w:t>But you are allowed to let go.</w:t>
      </w:r>
    </w:p>
    <w:p w14:paraId="07E8D8CC" w14:textId="77777777" w:rsidR="004056B7" w:rsidRDefault="004056B7" w:rsidP="0031057E">
      <w:r>
        <w:rPr>
          <w:rFonts w:ascii="Times New Roman" w:hAnsi="Times New Roman"/>
        </w:rPr>
        <w:t>You are allowed to put down what is heavy.</w:t>
      </w:r>
    </w:p>
    <w:p w14:paraId="0AD1AD1B" w14:textId="77777777" w:rsidR="004056B7" w:rsidRDefault="004056B7" w:rsidP="0031057E">
      <w:r>
        <w:rPr>
          <w:rFonts w:ascii="Times New Roman" w:hAnsi="Times New Roman"/>
        </w:rPr>
        <w:t>You are allowed to walk forward without the weight.</w:t>
      </w:r>
    </w:p>
    <w:p w14:paraId="28EA919E" w14:textId="77777777" w:rsidR="004056B7" w:rsidRDefault="004056B7" w:rsidP="0031057E"/>
    <w:p w14:paraId="49E125B3" w14:textId="77777777" w:rsidR="004056B7" w:rsidRDefault="004056B7" w:rsidP="0031057E">
      <w:r>
        <w:rPr>
          <w:rFonts w:ascii="Times New Roman" w:hAnsi="Times New Roman"/>
        </w:rPr>
        <w:t>Not because it didn’t matter—</w:t>
      </w:r>
    </w:p>
    <w:p w14:paraId="5D7032EB" w14:textId="1ACAA61D" w:rsidR="004056B7" w:rsidRDefault="004056B7" w:rsidP="0031057E">
      <w:r>
        <w:rPr>
          <w:rFonts w:ascii="Times New Roman" w:hAnsi="Times New Roman"/>
        </w:rPr>
        <w:t>But because you do.</w:t>
      </w:r>
    </w:p>
    <w:p w14:paraId="345E5AFB" w14:textId="77777777" w:rsidR="004056B7" w:rsidRDefault="004056B7" w:rsidP="0031057E"/>
    <w:p w14:paraId="22D52175" w14:textId="7BD09EB0" w:rsidR="004056B7" w:rsidRDefault="004056B7" w:rsidP="0031057E">
      <w:r>
        <w:rPr>
          <w:rFonts w:ascii="Times New Roman" w:hAnsi="Times New Roman"/>
        </w:rPr>
        <w:t>“Come to me, all you who are weary and burdened, and I will give you rest.”</w:t>
      </w:r>
    </w:p>
    <w:p w14:paraId="657149E9" w14:textId="0D64D08F" w:rsidR="004056B7" w:rsidRDefault="004056B7" w:rsidP="004056B7">
      <w:pPr>
        <w:pStyle w:val="ListParagraph"/>
        <w:numPr>
          <w:ilvl w:val="0"/>
          <w:numId w:val="18"/>
        </w:numPr>
      </w:pPr>
      <w:r>
        <w:rPr>
          <w:rFonts w:ascii="Times New Roman" w:hAnsi="Times New Roman"/>
        </w:rPr>
        <w:t>Matthew 11:28</w:t>
      </w:r>
    </w:p>
    <w:p w14:paraId="462D69A1" w14:textId="77777777" w:rsidR="004056B7" w:rsidRDefault="004056B7" w:rsidP="0031057E"/>
    <w:p w14:paraId="573A143D" w14:textId="77777777" w:rsidR="004056B7" w:rsidRDefault="004056B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6A273E53" w14:textId="77777777" w:rsidR="004056B7" w:rsidRDefault="004056B7" w:rsidP="0031057E"/>
    <w:p w14:paraId="7E8EF201" w14:textId="77777777" w:rsidR="004056B7" w:rsidRDefault="004056B7" w:rsidP="0031057E">
      <w:r>
        <w:rPr>
          <w:rFonts w:ascii="Times New Roman" w:hAnsi="Times New Roman"/>
        </w:rPr>
        <w:t>What if healing is not about adding more to your life,</w:t>
      </w:r>
    </w:p>
    <w:p w14:paraId="4CE71A3B" w14:textId="765970EA" w:rsidR="004056B7" w:rsidRDefault="004056B7" w:rsidP="0031057E">
      <w:r>
        <w:rPr>
          <w:rFonts w:ascii="Times New Roman" w:hAnsi="Times New Roman"/>
        </w:rPr>
        <w:t>But about unburdening yourself from what no longer serves you?</w:t>
      </w:r>
    </w:p>
    <w:p w14:paraId="58E62BAA" w14:textId="77777777" w:rsidR="004056B7" w:rsidRDefault="004056B7" w:rsidP="0031057E"/>
    <w:p w14:paraId="1125F79F" w14:textId="77777777" w:rsidR="004056B7" w:rsidRDefault="004056B7" w:rsidP="0031057E">
      <w:r>
        <w:rPr>
          <w:rFonts w:ascii="Times New Roman" w:hAnsi="Times New Roman"/>
        </w:rPr>
        <w:t>What are you still carrying that no longer belongs to you?</w:t>
      </w:r>
    </w:p>
    <w:p w14:paraId="78994096" w14:textId="77777777" w:rsidR="004056B7" w:rsidRDefault="004056B7" w:rsidP="0031057E"/>
    <w:p w14:paraId="2A4FB2AE" w14:textId="77777777" w:rsidR="004056B7" w:rsidRDefault="004056B7"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E867E2C" w14:textId="77777777" w:rsidR="004056B7" w:rsidRDefault="004056B7" w:rsidP="0031057E"/>
    <w:p w14:paraId="18A34A55" w14:textId="77777777" w:rsidR="004056B7" w:rsidRDefault="004056B7" w:rsidP="0031057E">
      <w:pPr>
        <w:pBdr>
          <w:bottom w:val="single" w:sz="6" w:space="1" w:color="auto"/>
        </w:pBdr>
      </w:pPr>
    </w:p>
    <w:p w14:paraId="598F5389" w14:textId="77777777" w:rsidR="004056B7" w:rsidRDefault="004056B7" w:rsidP="0031057E"/>
    <w:p w14:paraId="6A848CCD" w14:textId="77777777" w:rsidR="004056B7" w:rsidRDefault="004056B7" w:rsidP="0031057E">
      <w:pPr>
        <w:pBdr>
          <w:bottom w:val="single" w:sz="6" w:space="1" w:color="auto"/>
        </w:pBdr>
      </w:pPr>
    </w:p>
    <w:p w14:paraId="688A253C" w14:textId="77777777" w:rsidR="004056B7" w:rsidRDefault="004056B7" w:rsidP="0031057E"/>
    <w:p w14:paraId="16C35214" w14:textId="77777777" w:rsidR="004056B7" w:rsidRDefault="004056B7" w:rsidP="0031057E">
      <w:pPr>
        <w:pBdr>
          <w:bottom w:val="single" w:sz="6" w:space="1" w:color="auto"/>
        </w:pBdr>
      </w:pPr>
    </w:p>
    <w:p w14:paraId="090E0A15" w14:textId="77777777" w:rsidR="004056B7" w:rsidRDefault="004056B7" w:rsidP="0031057E"/>
    <w:p w14:paraId="7AA57854" w14:textId="6CF2CC66" w:rsidR="004056B7" w:rsidRDefault="004056B7" w:rsidP="0031057E">
      <w:r>
        <w:rPr>
          <w:rFonts w:ascii="Times New Roman" w:hAnsi="Times New Roman"/>
        </w:rPr>
        <w:t>“Forgetting what is behind and straining toward what is ahead, I press on toward the goal.”</w:t>
      </w:r>
    </w:p>
    <w:p w14:paraId="39063144" w14:textId="39985C57" w:rsidR="004056B7" w:rsidRDefault="004056B7" w:rsidP="004056B7">
      <w:pPr>
        <w:pStyle w:val="ListParagraph"/>
        <w:numPr>
          <w:ilvl w:val="0"/>
          <w:numId w:val="18"/>
        </w:numPr>
      </w:pPr>
      <w:r>
        <w:rPr>
          <w:rFonts w:ascii="Times New Roman" w:hAnsi="Times New Roman"/>
        </w:rPr>
        <w:t>Philippians 3:13-14</w:t>
      </w:r>
    </w:p>
    <w:p w14:paraId="3D9CD632" w14:textId="77777777" w:rsidR="004056B7" w:rsidRDefault="004056B7" w:rsidP="0031057E"/>
    <w:p w14:paraId="44D2037F" w14:textId="77777777" w:rsidR="004056B7" w:rsidRDefault="004056B7" w:rsidP="0031057E">
      <w:r>
        <w:rPr>
          <w:rFonts w:ascii="Times New Roman" w:hAnsi="Times New Roman"/>
        </w:rPr>
        <w:t>You do not have to carry this forever.</w:t>
      </w:r>
    </w:p>
    <w:p w14:paraId="47DCF5FA" w14:textId="77777777" w:rsidR="004056B7" w:rsidRDefault="004056B7" w:rsidP="0031057E">
      <w:r>
        <w:rPr>
          <w:rFonts w:ascii="Times New Roman" w:hAnsi="Times New Roman"/>
        </w:rPr>
        <w:t>You are allowed to be free.</w:t>
      </w:r>
    </w:p>
    <w:p w14:paraId="02D565AB" w14:textId="77777777" w:rsidR="004056B7" w:rsidRDefault="004056B7" w:rsidP="0031057E"/>
    <w:p w14:paraId="4FAA0F89" w14:textId="77777777" w:rsidR="004056B7" w:rsidRDefault="004056B7" w:rsidP="0031057E">
      <w:r>
        <w:rPr>
          <w:rFonts w:ascii="Times New Roman" w:hAnsi="Times New Roman"/>
        </w:rPr>
        <w:t>And one day, you will look back</w:t>
      </w:r>
    </w:p>
    <w:p w14:paraId="4A22E060" w14:textId="1B1550FE" w:rsidR="004056B7" w:rsidRDefault="004056B7" w:rsidP="0031057E">
      <w:r>
        <w:rPr>
          <w:rFonts w:ascii="Times New Roman" w:hAnsi="Times New Roman"/>
        </w:rPr>
        <w:t>And wonder why you held onto it for so long.</w:t>
      </w:r>
    </w:p>
    <w:p w14:paraId="3706990B" w14:textId="77777777" w:rsidR="004056B7" w:rsidRDefault="004056B7" w:rsidP="0031057E"/>
    <w:p w14:paraId="132A107E" w14:textId="77777777" w:rsidR="004056B7" w:rsidRDefault="004056B7" w:rsidP="0031057E">
      <w:pPr>
        <w:pBdr>
          <w:bottom w:val="single" w:sz="6" w:space="1" w:color="auto"/>
        </w:pBdr>
      </w:pPr>
    </w:p>
    <w:p w14:paraId="30F6E93D" w14:textId="77777777" w:rsidR="004056B7" w:rsidRDefault="004056B7" w:rsidP="0031057E"/>
    <w:p w14:paraId="221ACE42" w14:textId="227DE9CE" w:rsidR="004056B7" w:rsidRDefault="004056B7" w:rsidP="0031057E"/>
    <w:p w14:paraId="1D066015" w14:textId="77777777" w:rsidR="00766FDC" w:rsidRDefault="00766FDC" w:rsidP="0031057E">
      <w:pPr>
        <w:jc w:val="center"/>
      </w:pPr>
      <w:r>
        <w:rPr>
          <w:rFonts w:ascii="Times New Roman" w:hAnsi="Times New Roman"/>
        </w:rPr>
        <w:lastRenderedPageBreak/>
        <w:t>SECTION IV: THE ART OF FEELING</w:t>
      </w:r>
    </w:p>
    <w:p w14:paraId="18A0BBF4" w14:textId="77777777" w:rsidR="00766FDC" w:rsidRDefault="00766FDC" w:rsidP="0031057E"/>
    <w:p w14:paraId="69574D90" w14:textId="77777777" w:rsidR="00766FDC" w:rsidRDefault="00766FDC" w:rsidP="0031057E">
      <w:r>
        <w:rPr>
          <w:rFonts w:ascii="Times New Roman" w:hAnsi="Times New Roman"/>
        </w:rPr>
        <w:t>Page 9 – Forgiving Yourself for the Things You Cannot Change</w:t>
      </w:r>
    </w:p>
    <w:p w14:paraId="554789EB" w14:textId="77777777" w:rsidR="00766FDC" w:rsidRDefault="00766FDC" w:rsidP="0031057E"/>
    <w:p w14:paraId="3482D8D5" w14:textId="77777777" w:rsidR="00766FDC" w:rsidRDefault="00766FDC" w:rsidP="0031057E">
      <w:r>
        <w:rPr>
          <w:rFonts w:ascii="Times New Roman" w:hAnsi="Times New Roman"/>
        </w:rPr>
        <w:t>No one teaches you how to forgive yourself.</w:t>
      </w:r>
    </w:p>
    <w:p w14:paraId="1AC542C4" w14:textId="77777777" w:rsidR="00766FDC" w:rsidRDefault="00766FDC" w:rsidP="0031057E">
      <w:r>
        <w:rPr>
          <w:rFonts w:ascii="Times New Roman" w:hAnsi="Times New Roman"/>
        </w:rPr>
        <w:t>They tell you to move on,</w:t>
      </w:r>
    </w:p>
    <w:p w14:paraId="1C9F1573" w14:textId="5A7098E2" w:rsidR="00766FDC" w:rsidRDefault="00766FDC" w:rsidP="0031057E">
      <w:r>
        <w:rPr>
          <w:rFonts w:ascii="Times New Roman" w:hAnsi="Times New Roman"/>
        </w:rPr>
        <w:t>To stop thinking about the past,</w:t>
      </w:r>
    </w:p>
    <w:p w14:paraId="1E0691C1" w14:textId="7853FB4B" w:rsidR="00766FDC" w:rsidRDefault="00766FDC" w:rsidP="0031057E">
      <w:r>
        <w:rPr>
          <w:rFonts w:ascii="Times New Roman" w:hAnsi="Times New Roman"/>
        </w:rPr>
        <w:t>To let go of the things you cannot change.</w:t>
      </w:r>
    </w:p>
    <w:p w14:paraId="7D125CB2" w14:textId="77777777" w:rsidR="00766FDC" w:rsidRDefault="00766FDC" w:rsidP="0031057E"/>
    <w:p w14:paraId="447B12B9" w14:textId="77777777" w:rsidR="00766FDC" w:rsidRDefault="00766FDC" w:rsidP="0031057E">
      <w:r>
        <w:rPr>
          <w:rFonts w:ascii="Times New Roman" w:hAnsi="Times New Roman"/>
        </w:rPr>
        <w:t>But no one tells you how.</w:t>
      </w:r>
    </w:p>
    <w:p w14:paraId="408A1900" w14:textId="77777777" w:rsidR="00766FDC" w:rsidRDefault="00766FDC" w:rsidP="0031057E"/>
    <w:p w14:paraId="0CEDEE05" w14:textId="77777777" w:rsidR="00766FDC" w:rsidRDefault="00766FDC" w:rsidP="0031057E">
      <w:r>
        <w:rPr>
          <w:rFonts w:ascii="Times New Roman" w:hAnsi="Times New Roman"/>
        </w:rPr>
        <w:t>No one tells you that forgiveness is not forgetting.</w:t>
      </w:r>
    </w:p>
    <w:p w14:paraId="1ED0E134" w14:textId="77777777" w:rsidR="00766FDC" w:rsidRDefault="00766FDC" w:rsidP="0031057E">
      <w:r>
        <w:rPr>
          <w:rFonts w:ascii="Times New Roman" w:hAnsi="Times New Roman"/>
        </w:rPr>
        <w:t>That it is not pretending you were never at fault.</w:t>
      </w:r>
    </w:p>
    <w:p w14:paraId="4E5C41E2" w14:textId="77777777" w:rsidR="00766FDC" w:rsidRDefault="00766FDC" w:rsidP="0031057E">
      <w:r>
        <w:rPr>
          <w:rFonts w:ascii="Times New Roman" w:hAnsi="Times New Roman"/>
        </w:rPr>
        <w:t>That it is not erasing the moments you wish had gone differently.</w:t>
      </w:r>
    </w:p>
    <w:p w14:paraId="44586B92" w14:textId="77777777" w:rsidR="00766FDC" w:rsidRDefault="00766FDC" w:rsidP="0031057E"/>
    <w:p w14:paraId="0F238C2B" w14:textId="77777777" w:rsidR="00766FDC" w:rsidRDefault="00766FDC" w:rsidP="0031057E">
      <w:r>
        <w:rPr>
          <w:rFonts w:ascii="Times New Roman" w:hAnsi="Times New Roman"/>
        </w:rPr>
        <w:t>Forgiveness is looking at who you used to be,</w:t>
      </w:r>
    </w:p>
    <w:p w14:paraId="61C51613" w14:textId="493C807D" w:rsidR="00766FDC" w:rsidRDefault="00766FDC" w:rsidP="0031057E">
      <w:r>
        <w:rPr>
          <w:rFonts w:ascii="Times New Roman" w:hAnsi="Times New Roman"/>
        </w:rPr>
        <w:t>At the choices you wish you could undo,</w:t>
      </w:r>
    </w:p>
    <w:p w14:paraId="60ECC98A" w14:textId="52C791BD" w:rsidR="00766FDC" w:rsidRDefault="00766FDC" w:rsidP="0031057E">
      <w:r>
        <w:rPr>
          <w:rFonts w:ascii="Times New Roman" w:hAnsi="Times New Roman"/>
        </w:rPr>
        <w:t>At the things you did not yet know—</w:t>
      </w:r>
    </w:p>
    <w:p w14:paraId="76FCAFE3" w14:textId="18C83BC5" w:rsidR="00766FDC" w:rsidRDefault="00766FDC" w:rsidP="0031057E">
      <w:r>
        <w:rPr>
          <w:rFonts w:ascii="Times New Roman" w:hAnsi="Times New Roman"/>
        </w:rPr>
        <w:t>And offering yourself grace anyway.</w:t>
      </w:r>
    </w:p>
    <w:p w14:paraId="56F481DD" w14:textId="77777777" w:rsidR="00766FDC" w:rsidRDefault="00766FDC" w:rsidP="0031057E"/>
    <w:p w14:paraId="7D26D26C" w14:textId="2215FC47" w:rsidR="00766FDC" w:rsidRDefault="00766FDC" w:rsidP="0031057E">
      <w:r>
        <w:rPr>
          <w:rFonts w:ascii="Times New Roman" w:hAnsi="Times New Roman"/>
        </w:rPr>
        <w:t>“As far as the east is from the west, so far has He removed our transgressions from us.”</w:t>
      </w:r>
    </w:p>
    <w:p w14:paraId="556382F4" w14:textId="407BFDDE" w:rsidR="00766FDC" w:rsidRDefault="00766FDC" w:rsidP="00766FDC">
      <w:pPr>
        <w:pStyle w:val="ListParagraph"/>
        <w:numPr>
          <w:ilvl w:val="0"/>
          <w:numId w:val="18"/>
        </w:numPr>
      </w:pPr>
      <w:r>
        <w:rPr>
          <w:rFonts w:ascii="Times New Roman" w:hAnsi="Times New Roman"/>
        </w:rPr>
        <w:t>Psalm 103:12</w:t>
      </w:r>
    </w:p>
    <w:p w14:paraId="65A39F15" w14:textId="77777777" w:rsidR="00766FDC" w:rsidRDefault="00766FDC" w:rsidP="0031057E"/>
    <w:p w14:paraId="511ADDAB" w14:textId="77777777" w:rsidR="00766FDC" w:rsidRDefault="00766FDC"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0EB6B853" w14:textId="77777777" w:rsidR="00766FDC" w:rsidRDefault="00766FDC" w:rsidP="0031057E"/>
    <w:p w14:paraId="12C9FB68" w14:textId="77777777" w:rsidR="00766FDC" w:rsidRDefault="00766FDC" w:rsidP="0031057E">
      <w:r>
        <w:rPr>
          <w:rFonts w:ascii="Times New Roman" w:hAnsi="Times New Roman"/>
        </w:rPr>
        <w:t>Dear You,</w:t>
      </w:r>
    </w:p>
    <w:p w14:paraId="69BE818C" w14:textId="77777777" w:rsidR="00766FDC" w:rsidRDefault="00766FDC" w:rsidP="0031057E"/>
    <w:p w14:paraId="4C7CBD9D" w14:textId="77777777" w:rsidR="00766FDC" w:rsidRDefault="00766FDC" w:rsidP="0031057E">
      <w:r>
        <w:rPr>
          <w:rFonts w:ascii="Times New Roman" w:hAnsi="Times New Roman"/>
        </w:rPr>
        <w:t>I know how heavy regret can be.</w:t>
      </w:r>
    </w:p>
    <w:p w14:paraId="6882FD22" w14:textId="77777777" w:rsidR="00766FDC" w:rsidRDefault="00766FDC" w:rsidP="0031057E">
      <w:r>
        <w:rPr>
          <w:rFonts w:ascii="Times New Roman" w:hAnsi="Times New Roman"/>
        </w:rPr>
        <w:t>I know how many nights you have spent replaying the past,</w:t>
      </w:r>
    </w:p>
    <w:p w14:paraId="0435FE09" w14:textId="68FA715A" w:rsidR="00766FDC" w:rsidRDefault="00766FDC" w:rsidP="0031057E">
      <w:r>
        <w:rPr>
          <w:rFonts w:ascii="Times New Roman" w:hAnsi="Times New Roman"/>
        </w:rPr>
        <w:t>Whispering “if only” into the silence.</w:t>
      </w:r>
    </w:p>
    <w:p w14:paraId="265F5C57" w14:textId="77777777" w:rsidR="00766FDC" w:rsidRDefault="00766FDC" w:rsidP="0031057E"/>
    <w:p w14:paraId="33662A82" w14:textId="77777777" w:rsidR="00766FDC" w:rsidRDefault="00766FDC" w:rsidP="0031057E">
      <w:r>
        <w:rPr>
          <w:rFonts w:ascii="Times New Roman" w:hAnsi="Times New Roman"/>
        </w:rPr>
        <w:t>But listen to me—</w:t>
      </w:r>
    </w:p>
    <w:p w14:paraId="717979D7" w14:textId="7E8904CC" w:rsidR="00766FDC" w:rsidRDefault="00766FDC" w:rsidP="0031057E">
      <w:r>
        <w:rPr>
          <w:rFonts w:ascii="Times New Roman" w:hAnsi="Times New Roman"/>
        </w:rPr>
        <w:t>You are not the person you were back then.</w:t>
      </w:r>
    </w:p>
    <w:p w14:paraId="5C442B49" w14:textId="77777777" w:rsidR="00766FDC" w:rsidRDefault="00766FDC" w:rsidP="0031057E"/>
    <w:p w14:paraId="3E3D64DD" w14:textId="77777777" w:rsidR="00766FDC" w:rsidRDefault="00766FDC" w:rsidP="0031057E">
      <w:r>
        <w:rPr>
          <w:rFonts w:ascii="Times New Roman" w:hAnsi="Times New Roman"/>
        </w:rPr>
        <w:t>And that is the greatest proof</w:t>
      </w:r>
    </w:p>
    <w:p w14:paraId="545347DA" w14:textId="70F86799" w:rsidR="00766FDC" w:rsidRDefault="00766FDC" w:rsidP="0031057E">
      <w:r>
        <w:rPr>
          <w:rFonts w:ascii="Times New Roman" w:hAnsi="Times New Roman"/>
        </w:rPr>
        <w:t>That you deserve to forgive yourself.</w:t>
      </w:r>
    </w:p>
    <w:p w14:paraId="19F860AC" w14:textId="77777777" w:rsidR="00766FDC" w:rsidRDefault="00766FDC" w:rsidP="0031057E"/>
    <w:p w14:paraId="68A15E3B" w14:textId="77777777" w:rsidR="00766FDC" w:rsidRDefault="00766FDC" w:rsidP="0031057E">
      <w:r>
        <w:rPr>
          <w:rFonts w:ascii="Times New Roman" w:hAnsi="Times New Roman"/>
        </w:rPr>
        <w:t>You cannot go back and change what happened.</w:t>
      </w:r>
    </w:p>
    <w:p w14:paraId="11A8DCAC" w14:textId="77777777" w:rsidR="00766FDC" w:rsidRDefault="00766FDC" w:rsidP="0031057E">
      <w:r>
        <w:rPr>
          <w:rFonts w:ascii="Times New Roman" w:hAnsi="Times New Roman"/>
        </w:rPr>
        <w:t>You cannot rewrite the moments that still haunt you.</w:t>
      </w:r>
    </w:p>
    <w:p w14:paraId="162660CB" w14:textId="77777777" w:rsidR="00766FDC" w:rsidRDefault="00766FDC" w:rsidP="0031057E"/>
    <w:p w14:paraId="595C08F6" w14:textId="77777777" w:rsidR="00766FDC" w:rsidRDefault="00766FDC" w:rsidP="0031057E">
      <w:r>
        <w:rPr>
          <w:rFonts w:ascii="Times New Roman" w:hAnsi="Times New Roman"/>
        </w:rPr>
        <w:t>But you can choose to be gentle with yourself now.</w:t>
      </w:r>
    </w:p>
    <w:p w14:paraId="3AD0AE91" w14:textId="77777777" w:rsidR="00766FDC" w:rsidRDefault="00766FDC" w:rsidP="0031057E">
      <w:r>
        <w:rPr>
          <w:rFonts w:ascii="Times New Roman" w:hAnsi="Times New Roman"/>
        </w:rPr>
        <w:t>You can choose to believe that the person you are becoming</w:t>
      </w:r>
    </w:p>
    <w:p w14:paraId="72C5CB69" w14:textId="39E7A675" w:rsidR="00766FDC" w:rsidRDefault="00766FDC" w:rsidP="0031057E">
      <w:r>
        <w:rPr>
          <w:rFonts w:ascii="Times New Roman" w:hAnsi="Times New Roman"/>
        </w:rPr>
        <w:t>Deserves to breathe without carrying the weight of who you used to be.</w:t>
      </w:r>
    </w:p>
    <w:p w14:paraId="29197A13" w14:textId="77777777" w:rsidR="00766FDC" w:rsidRDefault="00766FDC" w:rsidP="0031057E"/>
    <w:p w14:paraId="516CF95A" w14:textId="30969840" w:rsidR="00766FDC" w:rsidRDefault="00766FDC" w:rsidP="0031057E">
      <w:r>
        <w:rPr>
          <w:rFonts w:ascii="Times New Roman" w:hAnsi="Times New Roman"/>
        </w:rPr>
        <w:t>“I have swept away your offenses like a cloud, your sins like the morning mist. Return to me, for I have redeemed you.”</w:t>
      </w:r>
    </w:p>
    <w:p w14:paraId="5CA6D25A" w14:textId="1C5BA652" w:rsidR="00766FDC" w:rsidRDefault="00766FDC" w:rsidP="00766FDC">
      <w:pPr>
        <w:pStyle w:val="ListParagraph"/>
        <w:numPr>
          <w:ilvl w:val="0"/>
          <w:numId w:val="18"/>
        </w:numPr>
      </w:pPr>
      <w:r>
        <w:rPr>
          <w:rFonts w:ascii="Times New Roman" w:hAnsi="Times New Roman"/>
        </w:rPr>
        <w:t>Isaiah 44:22</w:t>
      </w:r>
    </w:p>
    <w:p w14:paraId="06E0ACAD" w14:textId="77777777" w:rsidR="00766FDC" w:rsidRDefault="00766FDC" w:rsidP="0031057E"/>
    <w:p w14:paraId="744D247D" w14:textId="77777777" w:rsidR="00766FDC" w:rsidRDefault="00766FDC" w:rsidP="0031057E">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rPr>
          <w:rFonts w:ascii="Times New Roman" w:hAnsi="Times New Roman"/>
        </w:rPr>
        <w:t xml:space="preserve"> A Moment of Reflection</w:t>
      </w:r>
    </w:p>
    <w:p w14:paraId="4E7DBFBA" w14:textId="77777777" w:rsidR="00766FDC" w:rsidRDefault="00766FDC" w:rsidP="0031057E"/>
    <w:p w14:paraId="49312733" w14:textId="77777777" w:rsidR="00766FDC" w:rsidRDefault="00766FDC" w:rsidP="0031057E">
      <w:r>
        <w:rPr>
          <w:rFonts w:ascii="Times New Roman" w:hAnsi="Times New Roman"/>
        </w:rPr>
        <w:t>What is one thing you are still holding against yourself?</w:t>
      </w:r>
    </w:p>
    <w:p w14:paraId="7DB9A731" w14:textId="77777777" w:rsidR="00766FDC" w:rsidRDefault="00766FDC" w:rsidP="0031057E"/>
    <w:p w14:paraId="564FF092" w14:textId="77777777" w:rsidR="00766FDC" w:rsidRDefault="00766FDC" w:rsidP="0031057E">
      <w:r>
        <w:rPr>
          <w:rFonts w:ascii="Times New Roman" w:hAnsi="Times New Roman"/>
        </w:rPr>
        <w:t>If you could go back and speak to the version of yourself</w:t>
      </w:r>
    </w:p>
    <w:p w14:paraId="53CCEEEC" w14:textId="1D1BE3DB" w:rsidR="00766FDC" w:rsidRDefault="00766FDC" w:rsidP="0031057E">
      <w:r>
        <w:rPr>
          <w:rFonts w:ascii="Times New Roman" w:hAnsi="Times New Roman"/>
        </w:rPr>
        <w:t>Who made those mistakes,</w:t>
      </w:r>
    </w:p>
    <w:p w14:paraId="77F6C46C" w14:textId="0E414F5F" w:rsidR="00766FDC" w:rsidRDefault="00766FDC" w:rsidP="0031057E">
      <w:r>
        <w:rPr>
          <w:rFonts w:ascii="Times New Roman" w:hAnsi="Times New Roman"/>
        </w:rPr>
        <w:t>What would you say?</w:t>
      </w:r>
    </w:p>
    <w:p w14:paraId="50DA6AA1" w14:textId="77777777" w:rsidR="00766FDC" w:rsidRDefault="00766FDC" w:rsidP="0031057E"/>
    <w:p w14:paraId="66398504" w14:textId="77777777" w:rsidR="00766FDC" w:rsidRDefault="00766FDC"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7B0E52F" w14:textId="77777777" w:rsidR="00766FDC" w:rsidRDefault="00766FDC" w:rsidP="0031057E"/>
    <w:p w14:paraId="68552A24" w14:textId="77777777" w:rsidR="00766FDC" w:rsidRDefault="00766FDC" w:rsidP="0031057E">
      <w:pPr>
        <w:pBdr>
          <w:bottom w:val="single" w:sz="6" w:space="1" w:color="auto"/>
        </w:pBdr>
      </w:pPr>
    </w:p>
    <w:p w14:paraId="4BAA3214" w14:textId="77777777" w:rsidR="00766FDC" w:rsidRDefault="00766FDC" w:rsidP="0031057E"/>
    <w:p w14:paraId="5B500FEB" w14:textId="77777777" w:rsidR="00766FDC" w:rsidRDefault="00766FDC" w:rsidP="0031057E">
      <w:pPr>
        <w:pBdr>
          <w:bottom w:val="single" w:sz="6" w:space="1" w:color="auto"/>
        </w:pBdr>
      </w:pPr>
    </w:p>
    <w:p w14:paraId="1B1FA761" w14:textId="77777777" w:rsidR="00766FDC" w:rsidRDefault="00766FDC" w:rsidP="0031057E"/>
    <w:p w14:paraId="2864F5CD" w14:textId="77777777" w:rsidR="00766FDC" w:rsidRDefault="00766FDC" w:rsidP="0031057E">
      <w:pPr>
        <w:pBdr>
          <w:bottom w:val="single" w:sz="6" w:space="1" w:color="auto"/>
        </w:pBdr>
      </w:pPr>
    </w:p>
    <w:p w14:paraId="7C5F5A00" w14:textId="77777777" w:rsidR="00766FDC" w:rsidRDefault="00766FDC" w:rsidP="0031057E"/>
    <w:p w14:paraId="710CA04B" w14:textId="22BB9E73" w:rsidR="00766FDC" w:rsidRDefault="00766FDC" w:rsidP="0031057E">
      <w:r>
        <w:rPr>
          <w:rFonts w:ascii="Times New Roman" w:hAnsi="Times New Roman"/>
        </w:rPr>
        <w:t>“Therefore, there is now no condemnation for those who are in Christ Jesus.”</w:t>
      </w:r>
    </w:p>
    <w:p w14:paraId="0C6E457A" w14:textId="12BA782C" w:rsidR="00766FDC" w:rsidRDefault="00766FDC" w:rsidP="00766FDC">
      <w:pPr>
        <w:pStyle w:val="ListParagraph"/>
        <w:numPr>
          <w:ilvl w:val="0"/>
          <w:numId w:val="18"/>
        </w:numPr>
      </w:pPr>
      <w:r>
        <w:rPr>
          <w:rFonts w:ascii="Times New Roman" w:hAnsi="Times New Roman"/>
        </w:rPr>
        <w:t>Romans 8:1</w:t>
      </w:r>
    </w:p>
    <w:p w14:paraId="7D6BFFE8" w14:textId="77777777" w:rsidR="00766FDC" w:rsidRDefault="00766FDC" w:rsidP="0031057E"/>
    <w:p w14:paraId="33455607" w14:textId="77777777" w:rsidR="00766FDC" w:rsidRDefault="00766FDC" w:rsidP="0031057E">
      <w:r>
        <w:rPr>
          <w:rFonts w:ascii="Times New Roman" w:hAnsi="Times New Roman"/>
        </w:rPr>
        <w:t>You do not have to keep punishing yourself</w:t>
      </w:r>
    </w:p>
    <w:p w14:paraId="06021001" w14:textId="48DC8817" w:rsidR="00766FDC" w:rsidRDefault="00766FDC" w:rsidP="0031057E">
      <w:r>
        <w:rPr>
          <w:rFonts w:ascii="Times New Roman" w:hAnsi="Times New Roman"/>
        </w:rPr>
        <w:t>For the things you did not yet know.</w:t>
      </w:r>
    </w:p>
    <w:p w14:paraId="182CB874" w14:textId="77777777" w:rsidR="00766FDC" w:rsidRDefault="00766FDC" w:rsidP="0031057E"/>
    <w:p w14:paraId="06ACF590" w14:textId="77777777" w:rsidR="00766FDC" w:rsidRDefault="00766FDC" w:rsidP="0031057E">
      <w:r>
        <w:rPr>
          <w:rFonts w:ascii="Times New Roman" w:hAnsi="Times New Roman"/>
        </w:rPr>
        <w:t>You are allowed to let this go.</w:t>
      </w:r>
    </w:p>
    <w:p w14:paraId="34554A5D" w14:textId="77777777" w:rsidR="00766FDC" w:rsidRDefault="00766FDC" w:rsidP="0031057E"/>
    <w:p w14:paraId="47129C57" w14:textId="77777777" w:rsidR="00766FDC" w:rsidRDefault="00766FDC" w:rsidP="0031057E">
      <w:r>
        <w:rPr>
          <w:rFonts w:ascii="Times New Roman" w:hAnsi="Times New Roman"/>
        </w:rPr>
        <w:lastRenderedPageBreak/>
        <w:t>You are allowed to be free.</w:t>
      </w:r>
    </w:p>
    <w:p w14:paraId="3004852E" w14:textId="77777777" w:rsidR="00766FDC" w:rsidRDefault="00766FDC" w:rsidP="0031057E"/>
    <w:p w14:paraId="38760BCE" w14:textId="77777777" w:rsidR="00766FDC" w:rsidRDefault="00766FDC" w:rsidP="0031057E">
      <w:pPr>
        <w:pBdr>
          <w:bottom w:val="single" w:sz="6" w:space="1" w:color="auto"/>
        </w:pBdr>
      </w:pPr>
    </w:p>
    <w:p w14:paraId="33E2BDCF" w14:textId="77777777" w:rsidR="00042208" w:rsidRDefault="00042208" w:rsidP="0031057E">
      <w:pPr>
        <w:pBdr>
          <w:bottom w:val="single" w:sz="6" w:space="1" w:color="auto"/>
        </w:pBdr>
      </w:pPr>
    </w:p>
    <w:p w14:paraId="2331B319" w14:textId="77777777" w:rsidR="00042208" w:rsidRDefault="00042208" w:rsidP="0031057E">
      <w:pPr>
        <w:pBdr>
          <w:bottom w:val="single" w:sz="6" w:space="1" w:color="auto"/>
        </w:pBdr>
      </w:pPr>
    </w:p>
    <w:p w14:paraId="45FCBD87" w14:textId="77777777" w:rsidR="00042208" w:rsidRDefault="00042208" w:rsidP="0031057E">
      <w:pPr>
        <w:pBdr>
          <w:bottom w:val="single" w:sz="6" w:space="1" w:color="auto"/>
        </w:pBdr>
      </w:pPr>
    </w:p>
    <w:p w14:paraId="6E71C9C5" w14:textId="77777777" w:rsidR="00042208" w:rsidRDefault="00042208" w:rsidP="0031057E">
      <w:pPr>
        <w:pBdr>
          <w:bottom w:val="single" w:sz="6" w:space="1" w:color="auto"/>
        </w:pBdr>
      </w:pPr>
    </w:p>
    <w:p w14:paraId="765ED89B" w14:textId="77777777" w:rsidR="00042208" w:rsidRDefault="00042208" w:rsidP="0031057E">
      <w:pPr>
        <w:pBdr>
          <w:bottom w:val="single" w:sz="6" w:space="1" w:color="auto"/>
        </w:pBdr>
      </w:pPr>
    </w:p>
    <w:p w14:paraId="76C97244" w14:textId="77777777" w:rsidR="00042208" w:rsidRDefault="00042208" w:rsidP="0031057E">
      <w:pPr>
        <w:pBdr>
          <w:bottom w:val="single" w:sz="6" w:space="1" w:color="auto"/>
        </w:pBdr>
      </w:pPr>
    </w:p>
    <w:p w14:paraId="6E3EB18B" w14:textId="77777777" w:rsidR="00042208" w:rsidRDefault="00042208" w:rsidP="0031057E">
      <w:pPr>
        <w:pBdr>
          <w:bottom w:val="single" w:sz="6" w:space="1" w:color="auto"/>
        </w:pBdr>
      </w:pPr>
    </w:p>
    <w:p w14:paraId="5E2C7742" w14:textId="77777777" w:rsidR="00042208" w:rsidRDefault="00042208" w:rsidP="0031057E">
      <w:pPr>
        <w:pBdr>
          <w:bottom w:val="single" w:sz="6" w:space="1" w:color="auto"/>
        </w:pBdr>
      </w:pPr>
    </w:p>
    <w:p w14:paraId="64630C01" w14:textId="77777777" w:rsidR="00042208" w:rsidRDefault="00042208" w:rsidP="0031057E">
      <w:pPr>
        <w:pBdr>
          <w:bottom w:val="single" w:sz="6" w:space="1" w:color="auto"/>
        </w:pBdr>
      </w:pPr>
    </w:p>
    <w:p w14:paraId="45146A0B" w14:textId="77777777" w:rsidR="00042208" w:rsidRDefault="00042208" w:rsidP="0031057E">
      <w:pPr>
        <w:pBdr>
          <w:bottom w:val="single" w:sz="6" w:space="1" w:color="auto"/>
        </w:pBdr>
      </w:pPr>
    </w:p>
    <w:p w14:paraId="797D9877" w14:textId="77777777" w:rsidR="00042208" w:rsidRDefault="00042208" w:rsidP="0031057E">
      <w:pPr>
        <w:pBdr>
          <w:bottom w:val="single" w:sz="6" w:space="1" w:color="auto"/>
        </w:pBdr>
      </w:pPr>
    </w:p>
    <w:p w14:paraId="0D952F25" w14:textId="77777777" w:rsidR="00042208" w:rsidRDefault="00042208" w:rsidP="0031057E">
      <w:pPr>
        <w:pBdr>
          <w:bottom w:val="single" w:sz="6" w:space="1" w:color="auto"/>
        </w:pBdr>
      </w:pPr>
    </w:p>
    <w:p w14:paraId="3F1791A2" w14:textId="77777777" w:rsidR="00042208" w:rsidRDefault="00042208" w:rsidP="0031057E">
      <w:pPr>
        <w:pBdr>
          <w:bottom w:val="single" w:sz="6" w:space="1" w:color="auto"/>
        </w:pBdr>
      </w:pPr>
    </w:p>
    <w:p w14:paraId="182B79E6" w14:textId="77777777" w:rsidR="00042208" w:rsidRDefault="00042208" w:rsidP="0031057E">
      <w:pPr>
        <w:pBdr>
          <w:bottom w:val="single" w:sz="6" w:space="1" w:color="auto"/>
        </w:pBdr>
      </w:pPr>
    </w:p>
    <w:p w14:paraId="5756EA11" w14:textId="77777777" w:rsidR="00042208" w:rsidRDefault="00042208" w:rsidP="0031057E">
      <w:pPr>
        <w:pBdr>
          <w:bottom w:val="single" w:sz="6" w:space="1" w:color="auto"/>
        </w:pBdr>
      </w:pPr>
    </w:p>
    <w:p w14:paraId="0C985554" w14:textId="77777777" w:rsidR="00042208" w:rsidRDefault="00042208" w:rsidP="0031057E">
      <w:pPr>
        <w:pBdr>
          <w:bottom w:val="single" w:sz="6" w:space="1" w:color="auto"/>
        </w:pBdr>
      </w:pPr>
    </w:p>
    <w:p w14:paraId="7D12BF72" w14:textId="77777777" w:rsidR="00042208" w:rsidRDefault="00042208" w:rsidP="0031057E">
      <w:pPr>
        <w:pBdr>
          <w:bottom w:val="single" w:sz="6" w:space="1" w:color="auto"/>
        </w:pBdr>
      </w:pPr>
    </w:p>
    <w:p w14:paraId="764A49F8" w14:textId="77777777" w:rsidR="00042208" w:rsidRDefault="00042208" w:rsidP="0031057E">
      <w:pPr>
        <w:pBdr>
          <w:bottom w:val="single" w:sz="6" w:space="1" w:color="auto"/>
        </w:pBdr>
      </w:pPr>
    </w:p>
    <w:p w14:paraId="1D5B6D38" w14:textId="77777777" w:rsidR="00042208" w:rsidRDefault="00042208" w:rsidP="0031057E">
      <w:pPr>
        <w:pBdr>
          <w:bottom w:val="single" w:sz="6" w:space="1" w:color="auto"/>
        </w:pBdr>
      </w:pPr>
    </w:p>
    <w:p w14:paraId="25742D0D" w14:textId="77777777" w:rsidR="00766FDC" w:rsidRDefault="00766FDC" w:rsidP="0031057E"/>
    <w:p w14:paraId="405B7F8E" w14:textId="1B450AC6" w:rsidR="00766FDC" w:rsidRDefault="00766FDC" w:rsidP="0031057E"/>
    <w:p w14:paraId="6902FD4C" w14:textId="77777777" w:rsidR="006D14F9" w:rsidRDefault="006D14F9" w:rsidP="0031057E">
      <w:pPr>
        <w:jc w:val="center"/>
      </w:pPr>
      <w:r>
        <w:rPr>
          <w:rFonts w:ascii="Times New Roman" w:hAnsi="Times New Roman"/>
        </w:rPr>
        <w:lastRenderedPageBreak/>
        <w:t>SECTION IV: THE ART OF FEELING</w:t>
      </w:r>
    </w:p>
    <w:p w14:paraId="32BC3642" w14:textId="77777777" w:rsidR="006D14F9" w:rsidRDefault="006D14F9" w:rsidP="0031057E"/>
    <w:p w14:paraId="797A6029" w14:textId="77777777" w:rsidR="006D14F9" w:rsidRDefault="006D14F9" w:rsidP="0031057E">
      <w:r>
        <w:rPr>
          <w:rFonts w:ascii="Times New Roman" w:hAnsi="Times New Roman"/>
        </w:rPr>
        <w:t>Page 10 – The Feeling You Cannot Name</w:t>
      </w:r>
    </w:p>
    <w:p w14:paraId="66C7EB18" w14:textId="77777777" w:rsidR="006D14F9" w:rsidRDefault="006D14F9" w:rsidP="0031057E"/>
    <w:p w14:paraId="1E92EEA2" w14:textId="77777777" w:rsidR="006D14F9" w:rsidRDefault="006D14F9" w:rsidP="0031057E">
      <w:r>
        <w:rPr>
          <w:rFonts w:ascii="Times New Roman" w:hAnsi="Times New Roman"/>
        </w:rPr>
        <w:t>There is a feeling no one talks about.</w:t>
      </w:r>
    </w:p>
    <w:p w14:paraId="05D97A72" w14:textId="77777777" w:rsidR="006D14F9" w:rsidRDefault="006D14F9" w:rsidP="0031057E">
      <w:r>
        <w:rPr>
          <w:rFonts w:ascii="Times New Roman" w:hAnsi="Times New Roman"/>
        </w:rPr>
        <w:t>A feeling too big to be grief,</w:t>
      </w:r>
    </w:p>
    <w:p w14:paraId="033B26BC" w14:textId="1E93C9AE" w:rsidR="006D14F9" w:rsidRDefault="006D14F9" w:rsidP="0031057E">
      <w:r>
        <w:rPr>
          <w:rFonts w:ascii="Times New Roman" w:hAnsi="Times New Roman"/>
        </w:rPr>
        <w:t>Too heavy to be longing,</w:t>
      </w:r>
    </w:p>
    <w:p w14:paraId="0F499A12" w14:textId="51B246B5" w:rsidR="006D14F9" w:rsidRDefault="006D14F9" w:rsidP="0031057E">
      <w:r>
        <w:rPr>
          <w:rFonts w:ascii="Times New Roman" w:hAnsi="Times New Roman"/>
        </w:rPr>
        <w:t>Too hollow to be sadness,</w:t>
      </w:r>
    </w:p>
    <w:p w14:paraId="15A8589F" w14:textId="655437BB" w:rsidR="006D14F9" w:rsidRDefault="006D14F9" w:rsidP="0031057E">
      <w:r>
        <w:rPr>
          <w:rFonts w:ascii="Times New Roman" w:hAnsi="Times New Roman"/>
        </w:rPr>
        <w:t>Too permanent to be temporary.</w:t>
      </w:r>
    </w:p>
    <w:p w14:paraId="765C7917" w14:textId="77777777" w:rsidR="006D14F9" w:rsidRDefault="006D14F9" w:rsidP="0031057E"/>
    <w:p w14:paraId="549E6370" w14:textId="77777777" w:rsidR="006D14F9" w:rsidRDefault="006D14F9" w:rsidP="0031057E">
      <w:r>
        <w:rPr>
          <w:rFonts w:ascii="Times New Roman" w:hAnsi="Times New Roman"/>
        </w:rPr>
        <w:t>It is the feeling of everything and nothing at once.</w:t>
      </w:r>
    </w:p>
    <w:p w14:paraId="5B5991BC" w14:textId="77777777" w:rsidR="006D14F9" w:rsidRDefault="006D14F9" w:rsidP="0031057E">
      <w:r>
        <w:rPr>
          <w:rFonts w:ascii="Times New Roman" w:hAnsi="Times New Roman"/>
        </w:rPr>
        <w:t>The weight of an entire life pressing into your chest.</w:t>
      </w:r>
    </w:p>
    <w:p w14:paraId="1638AF2B" w14:textId="77777777" w:rsidR="006D14F9" w:rsidRDefault="006D14F9" w:rsidP="0031057E">
      <w:r>
        <w:rPr>
          <w:rFonts w:ascii="Times New Roman" w:hAnsi="Times New Roman"/>
        </w:rPr>
        <w:t>The quiet ache of knowing that time is slipping through your fingers</w:t>
      </w:r>
    </w:p>
    <w:p w14:paraId="17A4BE3E" w14:textId="53F674A1" w:rsidR="006D14F9" w:rsidRDefault="006D14F9" w:rsidP="0031057E">
      <w:r>
        <w:rPr>
          <w:rFonts w:ascii="Times New Roman" w:hAnsi="Times New Roman"/>
        </w:rPr>
        <w:t>And you will never be able to hold it still.</w:t>
      </w:r>
    </w:p>
    <w:p w14:paraId="26231E27" w14:textId="77777777" w:rsidR="006D14F9" w:rsidRDefault="006D14F9" w:rsidP="0031057E"/>
    <w:p w14:paraId="2C48788A" w14:textId="77777777" w:rsidR="006D14F9" w:rsidRDefault="006D14F9" w:rsidP="0031057E">
      <w:r>
        <w:rPr>
          <w:rFonts w:ascii="Times New Roman" w:hAnsi="Times New Roman"/>
        </w:rPr>
        <w:t>You have felt it before.</w:t>
      </w:r>
    </w:p>
    <w:p w14:paraId="73450CB6" w14:textId="77777777" w:rsidR="006D14F9" w:rsidRDefault="006D14F9" w:rsidP="0031057E">
      <w:r>
        <w:rPr>
          <w:rFonts w:ascii="Times New Roman" w:hAnsi="Times New Roman"/>
        </w:rPr>
        <w:t>In the silence after laughter fades.</w:t>
      </w:r>
    </w:p>
    <w:p w14:paraId="3B05A65E" w14:textId="77777777" w:rsidR="006D14F9" w:rsidRDefault="006D14F9" w:rsidP="0031057E">
      <w:r>
        <w:rPr>
          <w:rFonts w:ascii="Times New Roman" w:hAnsi="Times New Roman"/>
        </w:rPr>
        <w:t>In the way the world moves forward even when you aren’t ready.</w:t>
      </w:r>
    </w:p>
    <w:p w14:paraId="62CC2E8D" w14:textId="77777777" w:rsidR="006D14F9" w:rsidRDefault="006D14F9" w:rsidP="0031057E">
      <w:r>
        <w:rPr>
          <w:rFonts w:ascii="Times New Roman" w:hAnsi="Times New Roman"/>
        </w:rPr>
        <w:t>In the eyes of someone you love when they don’t know how to stay.</w:t>
      </w:r>
    </w:p>
    <w:p w14:paraId="4E22BF39" w14:textId="77777777" w:rsidR="006D14F9" w:rsidRDefault="006D14F9" w:rsidP="0031057E"/>
    <w:p w14:paraId="260ECC0B" w14:textId="77777777" w:rsidR="006D14F9" w:rsidRDefault="006D14F9" w:rsidP="0031057E">
      <w:r>
        <w:rPr>
          <w:rFonts w:ascii="Times New Roman" w:hAnsi="Times New Roman"/>
        </w:rPr>
        <w:t>It is the moment between breaking and healing.</w:t>
      </w:r>
    </w:p>
    <w:p w14:paraId="20B68FC6" w14:textId="77777777" w:rsidR="006D14F9" w:rsidRDefault="006D14F9" w:rsidP="0031057E">
      <w:r>
        <w:rPr>
          <w:rFonts w:ascii="Times New Roman" w:hAnsi="Times New Roman"/>
        </w:rPr>
        <w:t>Between holding on and letting go.</w:t>
      </w:r>
    </w:p>
    <w:p w14:paraId="16B6673D" w14:textId="77777777" w:rsidR="006D14F9" w:rsidRDefault="006D14F9" w:rsidP="0031057E">
      <w:r>
        <w:rPr>
          <w:rFonts w:ascii="Times New Roman" w:hAnsi="Times New Roman"/>
        </w:rPr>
        <w:t>Between who you were and who you are becoming.</w:t>
      </w:r>
    </w:p>
    <w:p w14:paraId="6EA34D7F" w14:textId="77777777" w:rsidR="006D14F9" w:rsidRDefault="006D14F9" w:rsidP="0031057E"/>
    <w:p w14:paraId="09E10623" w14:textId="77777777" w:rsidR="006D14F9" w:rsidRDefault="006D14F9" w:rsidP="0031057E">
      <w:r>
        <w:rPr>
          <w:rFonts w:ascii="Times New Roman" w:hAnsi="Times New Roman"/>
        </w:rPr>
        <w:lastRenderedPageBreak/>
        <w:t>And it is so, so much to carry.</w:t>
      </w:r>
    </w:p>
    <w:p w14:paraId="18B53014" w14:textId="77777777" w:rsidR="006D14F9" w:rsidRDefault="006D14F9" w:rsidP="0031057E"/>
    <w:p w14:paraId="7A022E0D" w14:textId="46C5B40D" w:rsidR="006D14F9" w:rsidRDefault="006D14F9" w:rsidP="0031057E">
      <w:r>
        <w:rPr>
          <w:rFonts w:ascii="Times New Roman" w:hAnsi="Times New Roman"/>
        </w:rPr>
        <w:t>“When my heart is overwhelmed, lead me to the rock that is higher than I.”</w:t>
      </w:r>
    </w:p>
    <w:p w14:paraId="40ADB12B" w14:textId="29993AC1" w:rsidR="006D14F9" w:rsidRDefault="006D14F9" w:rsidP="006D14F9">
      <w:pPr>
        <w:pStyle w:val="ListParagraph"/>
        <w:numPr>
          <w:ilvl w:val="0"/>
          <w:numId w:val="18"/>
        </w:numPr>
      </w:pPr>
      <w:r>
        <w:rPr>
          <w:rFonts w:ascii="Times New Roman" w:hAnsi="Times New Roman"/>
        </w:rPr>
        <w:t>Psalm 61:2</w:t>
      </w:r>
    </w:p>
    <w:p w14:paraId="62728F9E" w14:textId="77777777" w:rsidR="006D14F9" w:rsidRDefault="006D14F9" w:rsidP="0031057E"/>
    <w:p w14:paraId="5FFC87CC" w14:textId="77777777" w:rsidR="006D14F9" w:rsidRDefault="006D14F9"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75F2906C" w14:textId="77777777" w:rsidR="006D14F9" w:rsidRDefault="006D14F9" w:rsidP="0031057E"/>
    <w:p w14:paraId="759B6DFA" w14:textId="77777777" w:rsidR="006D14F9" w:rsidRDefault="006D14F9" w:rsidP="0031057E">
      <w:r>
        <w:rPr>
          <w:rFonts w:ascii="Times New Roman" w:hAnsi="Times New Roman"/>
        </w:rPr>
        <w:t>Dear You,</w:t>
      </w:r>
    </w:p>
    <w:p w14:paraId="66D6FBA4" w14:textId="77777777" w:rsidR="006D14F9" w:rsidRDefault="006D14F9" w:rsidP="0031057E"/>
    <w:p w14:paraId="6080AB1A" w14:textId="77777777" w:rsidR="006D14F9" w:rsidRDefault="006D14F9" w:rsidP="0031057E">
      <w:r>
        <w:rPr>
          <w:rFonts w:ascii="Times New Roman" w:hAnsi="Times New Roman"/>
        </w:rPr>
        <w:t>I know you have tried to explain this feeling before.</w:t>
      </w:r>
    </w:p>
    <w:p w14:paraId="4330ED32" w14:textId="77777777" w:rsidR="006D14F9" w:rsidRDefault="006D14F9" w:rsidP="0031057E">
      <w:r>
        <w:rPr>
          <w:rFonts w:ascii="Times New Roman" w:hAnsi="Times New Roman"/>
        </w:rPr>
        <w:t>Tried to put it into words.</w:t>
      </w:r>
    </w:p>
    <w:p w14:paraId="47086E75" w14:textId="77777777" w:rsidR="006D14F9" w:rsidRDefault="006D14F9" w:rsidP="0031057E">
      <w:r>
        <w:rPr>
          <w:rFonts w:ascii="Times New Roman" w:hAnsi="Times New Roman"/>
        </w:rPr>
        <w:t>Tried to name it, so maybe it wouldn’t feel so big.</w:t>
      </w:r>
    </w:p>
    <w:p w14:paraId="2982496F" w14:textId="77777777" w:rsidR="006D14F9" w:rsidRDefault="006D14F9" w:rsidP="0031057E"/>
    <w:p w14:paraId="0647F361" w14:textId="77777777" w:rsidR="006D14F9" w:rsidRDefault="006D14F9" w:rsidP="0031057E">
      <w:r>
        <w:rPr>
          <w:rFonts w:ascii="Times New Roman" w:hAnsi="Times New Roman"/>
        </w:rPr>
        <w:t>But some feelings are not meant to be understood.</w:t>
      </w:r>
    </w:p>
    <w:p w14:paraId="115091BB" w14:textId="77777777" w:rsidR="006D14F9" w:rsidRDefault="006D14F9" w:rsidP="0031057E">
      <w:r>
        <w:rPr>
          <w:rFonts w:ascii="Times New Roman" w:hAnsi="Times New Roman"/>
        </w:rPr>
        <w:t>They are only meant to be felt.</w:t>
      </w:r>
    </w:p>
    <w:p w14:paraId="5AF35CF8" w14:textId="77777777" w:rsidR="006D14F9" w:rsidRDefault="006D14F9" w:rsidP="0031057E"/>
    <w:p w14:paraId="45426C1D" w14:textId="77777777" w:rsidR="006D14F9" w:rsidRDefault="006D14F9" w:rsidP="0031057E">
      <w:r>
        <w:rPr>
          <w:rFonts w:ascii="Times New Roman" w:hAnsi="Times New Roman"/>
        </w:rPr>
        <w:t>And I need you to know—</w:t>
      </w:r>
    </w:p>
    <w:p w14:paraId="203A5C18" w14:textId="642C2665" w:rsidR="006D14F9" w:rsidRDefault="006D14F9" w:rsidP="0031057E">
      <w:r>
        <w:rPr>
          <w:rFonts w:ascii="Times New Roman" w:hAnsi="Times New Roman"/>
        </w:rPr>
        <w:t>You are not the only one who carries this.</w:t>
      </w:r>
    </w:p>
    <w:p w14:paraId="79EBCA19" w14:textId="77777777" w:rsidR="006D14F9" w:rsidRDefault="006D14F9" w:rsidP="0031057E">
      <w:r>
        <w:rPr>
          <w:rFonts w:ascii="Times New Roman" w:hAnsi="Times New Roman"/>
        </w:rPr>
        <w:t>You are not the only one who lies awake at night,</w:t>
      </w:r>
    </w:p>
    <w:p w14:paraId="65B528ED" w14:textId="3967DBA8" w:rsidR="006D14F9" w:rsidRDefault="006D14F9" w:rsidP="0031057E">
      <w:r>
        <w:rPr>
          <w:rFonts w:ascii="Times New Roman" w:hAnsi="Times New Roman"/>
        </w:rPr>
        <w:t>Staring at the ceiling,</w:t>
      </w:r>
    </w:p>
    <w:p w14:paraId="71EFF213" w14:textId="42CB8A49" w:rsidR="006D14F9" w:rsidRDefault="006D14F9" w:rsidP="0031057E">
      <w:r>
        <w:rPr>
          <w:rFonts w:ascii="Times New Roman" w:hAnsi="Times New Roman"/>
        </w:rPr>
        <w:t>Wondering if life is just one endless cycle of gaining and losing,</w:t>
      </w:r>
    </w:p>
    <w:p w14:paraId="1D26A4E9" w14:textId="26B45F5F" w:rsidR="006D14F9" w:rsidRDefault="006D14F9" w:rsidP="0031057E">
      <w:r>
        <w:rPr>
          <w:rFonts w:ascii="Times New Roman" w:hAnsi="Times New Roman"/>
        </w:rPr>
        <w:t>Loving and grieving,</w:t>
      </w:r>
    </w:p>
    <w:p w14:paraId="6E914899" w14:textId="672DAC6B" w:rsidR="006D14F9" w:rsidRDefault="006D14F9" w:rsidP="0031057E">
      <w:r>
        <w:rPr>
          <w:rFonts w:ascii="Times New Roman" w:hAnsi="Times New Roman"/>
        </w:rPr>
        <w:t>Holding on and letting go.</w:t>
      </w:r>
    </w:p>
    <w:p w14:paraId="569AFA22" w14:textId="77777777" w:rsidR="006D14F9" w:rsidRDefault="006D14F9" w:rsidP="0031057E"/>
    <w:p w14:paraId="127AE191" w14:textId="77777777" w:rsidR="006D14F9" w:rsidRDefault="006D14F9" w:rsidP="0031057E">
      <w:r>
        <w:rPr>
          <w:rFonts w:ascii="Times New Roman" w:hAnsi="Times New Roman"/>
        </w:rPr>
        <w:lastRenderedPageBreak/>
        <w:t>But listen to me—</w:t>
      </w:r>
    </w:p>
    <w:p w14:paraId="0F2C2AC8" w14:textId="4FF59C2A" w:rsidR="006D14F9" w:rsidRDefault="006D14F9" w:rsidP="0031057E">
      <w:r>
        <w:rPr>
          <w:rFonts w:ascii="Times New Roman" w:hAnsi="Times New Roman"/>
        </w:rPr>
        <w:t>This feeling does not mean you are lost.</w:t>
      </w:r>
    </w:p>
    <w:p w14:paraId="2C71E97D" w14:textId="77777777" w:rsidR="006D14F9" w:rsidRDefault="006D14F9" w:rsidP="0031057E">
      <w:r>
        <w:rPr>
          <w:rFonts w:ascii="Times New Roman" w:hAnsi="Times New Roman"/>
        </w:rPr>
        <w:t>It only means you are alive.</w:t>
      </w:r>
    </w:p>
    <w:p w14:paraId="2917280B" w14:textId="77777777" w:rsidR="006D14F9" w:rsidRDefault="006D14F9" w:rsidP="0031057E"/>
    <w:p w14:paraId="7867FA58" w14:textId="0E5D3F2D" w:rsidR="006D14F9" w:rsidRDefault="006D14F9" w:rsidP="0031057E">
      <w:r>
        <w:rPr>
          <w:rFonts w:ascii="Times New Roman" w:hAnsi="Times New Roman"/>
        </w:rPr>
        <w:t>“The Lord is my strength and my shield; my heart trusts in Him, and He helps me.”</w:t>
      </w:r>
    </w:p>
    <w:p w14:paraId="47FC05B1" w14:textId="2A4D502E" w:rsidR="006D14F9" w:rsidRDefault="006D14F9" w:rsidP="006D14F9">
      <w:pPr>
        <w:pStyle w:val="ListParagraph"/>
        <w:numPr>
          <w:ilvl w:val="0"/>
          <w:numId w:val="18"/>
        </w:numPr>
      </w:pPr>
      <w:r>
        <w:rPr>
          <w:rFonts w:ascii="Times New Roman" w:hAnsi="Times New Roman"/>
        </w:rPr>
        <w:t>Psalm 28:7</w:t>
      </w:r>
    </w:p>
    <w:p w14:paraId="2A733DBB" w14:textId="77777777" w:rsidR="006D14F9" w:rsidRDefault="006D14F9" w:rsidP="0031057E"/>
    <w:p w14:paraId="2213EE06" w14:textId="77777777" w:rsidR="006D14F9" w:rsidRDefault="006D14F9"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19F33C5" w14:textId="77777777" w:rsidR="006D14F9" w:rsidRDefault="006D14F9" w:rsidP="0031057E"/>
    <w:p w14:paraId="0391F35F" w14:textId="77777777" w:rsidR="006D14F9" w:rsidRDefault="006D14F9" w:rsidP="0031057E">
      <w:r>
        <w:rPr>
          <w:rFonts w:ascii="Times New Roman" w:hAnsi="Times New Roman"/>
        </w:rPr>
        <w:t>What if you stopped trying to name this feeling?</w:t>
      </w:r>
    </w:p>
    <w:p w14:paraId="11323F15" w14:textId="77777777" w:rsidR="006D14F9" w:rsidRDefault="006D14F9" w:rsidP="0031057E">
      <w:r>
        <w:rPr>
          <w:rFonts w:ascii="Times New Roman" w:hAnsi="Times New Roman"/>
        </w:rPr>
        <w:t>What if you simply let it exist without needing to understand it?</w:t>
      </w:r>
    </w:p>
    <w:p w14:paraId="4FAACB9D" w14:textId="77777777" w:rsidR="006D14F9" w:rsidRDefault="006D14F9" w:rsidP="0031057E"/>
    <w:p w14:paraId="66522EB5" w14:textId="77777777" w:rsidR="006D14F9" w:rsidRDefault="006D14F9" w:rsidP="0031057E">
      <w:r>
        <w:rPr>
          <w:rFonts w:ascii="Times New Roman" w:hAnsi="Times New Roman"/>
        </w:rPr>
        <w:t>What if this ache is not something to fix,</w:t>
      </w:r>
    </w:p>
    <w:p w14:paraId="79D6CC70" w14:textId="22CA0A54" w:rsidR="006D14F9" w:rsidRDefault="006D14F9" w:rsidP="0031057E">
      <w:r>
        <w:rPr>
          <w:rFonts w:ascii="Times New Roman" w:hAnsi="Times New Roman"/>
        </w:rPr>
        <w:t>But something to live alongside?</w:t>
      </w:r>
    </w:p>
    <w:p w14:paraId="406DDA1A" w14:textId="77777777" w:rsidR="006D14F9" w:rsidRDefault="006D14F9" w:rsidP="0031057E"/>
    <w:p w14:paraId="5154E332" w14:textId="77777777" w:rsidR="006D14F9" w:rsidRDefault="006D14F9"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409CE781" w14:textId="77777777" w:rsidR="006D14F9" w:rsidRDefault="006D14F9" w:rsidP="0031057E"/>
    <w:p w14:paraId="5E6A20BE" w14:textId="77777777" w:rsidR="006D14F9" w:rsidRDefault="006D14F9" w:rsidP="0031057E">
      <w:pPr>
        <w:pBdr>
          <w:bottom w:val="single" w:sz="6" w:space="1" w:color="auto"/>
        </w:pBdr>
      </w:pPr>
    </w:p>
    <w:p w14:paraId="7B4380EC" w14:textId="77777777" w:rsidR="006D14F9" w:rsidRDefault="006D14F9" w:rsidP="0031057E"/>
    <w:p w14:paraId="67B5CF2C" w14:textId="77777777" w:rsidR="006D14F9" w:rsidRDefault="006D14F9" w:rsidP="0031057E">
      <w:pPr>
        <w:pBdr>
          <w:bottom w:val="single" w:sz="6" w:space="1" w:color="auto"/>
        </w:pBdr>
      </w:pPr>
    </w:p>
    <w:p w14:paraId="72604197" w14:textId="77777777" w:rsidR="006D14F9" w:rsidRDefault="006D14F9" w:rsidP="0031057E"/>
    <w:p w14:paraId="71C12D1F" w14:textId="77777777" w:rsidR="006D14F9" w:rsidRDefault="006D14F9" w:rsidP="0031057E">
      <w:pPr>
        <w:pBdr>
          <w:bottom w:val="single" w:sz="6" w:space="1" w:color="auto"/>
        </w:pBdr>
      </w:pPr>
    </w:p>
    <w:p w14:paraId="0F69BE4F" w14:textId="77777777" w:rsidR="006D14F9" w:rsidRDefault="006D14F9" w:rsidP="0031057E"/>
    <w:p w14:paraId="66B6A5D4" w14:textId="4A61342B" w:rsidR="006D14F9" w:rsidRDefault="006D14F9" w:rsidP="0031057E">
      <w:r>
        <w:rPr>
          <w:rFonts w:ascii="Times New Roman" w:hAnsi="Times New Roman"/>
        </w:rPr>
        <w:t>“You keep track of all my sorrows. You have collected all my tears in Your bottle.”</w:t>
      </w:r>
    </w:p>
    <w:p w14:paraId="08049AA6" w14:textId="0E1B403F" w:rsidR="006D14F9" w:rsidRDefault="006D14F9" w:rsidP="006D14F9">
      <w:pPr>
        <w:pStyle w:val="ListParagraph"/>
        <w:numPr>
          <w:ilvl w:val="0"/>
          <w:numId w:val="18"/>
        </w:numPr>
      </w:pPr>
      <w:r>
        <w:rPr>
          <w:rFonts w:ascii="Times New Roman" w:hAnsi="Times New Roman"/>
        </w:rPr>
        <w:lastRenderedPageBreak/>
        <w:t>Psalm 56:8</w:t>
      </w:r>
    </w:p>
    <w:p w14:paraId="33AD839C" w14:textId="77777777" w:rsidR="006D14F9" w:rsidRDefault="006D14F9" w:rsidP="0031057E"/>
    <w:p w14:paraId="229EBF15" w14:textId="77777777" w:rsidR="006D14F9" w:rsidRDefault="006D14F9" w:rsidP="0031057E">
      <w:r>
        <w:rPr>
          <w:rFonts w:ascii="Times New Roman" w:hAnsi="Times New Roman"/>
        </w:rPr>
        <w:t>You do not have to carry this alone.</w:t>
      </w:r>
    </w:p>
    <w:p w14:paraId="3F154014" w14:textId="77777777" w:rsidR="006D14F9" w:rsidRDefault="006D14F9" w:rsidP="0031057E">
      <w:r>
        <w:rPr>
          <w:rFonts w:ascii="Times New Roman" w:hAnsi="Times New Roman"/>
        </w:rPr>
        <w:t>You do not have to explain it to be worthy of feeling it.</w:t>
      </w:r>
    </w:p>
    <w:p w14:paraId="2D4802A1" w14:textId="77777777" w:rsidR="006D14F9" w:rsidRDefault="006D14F9" w:rsidP="0031057E"/>
    <w:p w14:paraId="3E999947" w14:textId="77777777" w:rsidR="006D14F9" w:rsidRDefault="006D14F9" w:rsidP="0031057E">
      <w:r>
        <w:rPr>
          <w:rFonts w:ascii="Times New Roman" w:hAnsi="Times New Roman"/>
        </w:rPr>
        <w:t>And one day, without realizing it—</w:t>
      </w:r>
    </w:p>
    <w:p w14:paraId="259A1AE0" w14:textId="58812038" w:rsidR="006D14F9" w:rsidRDefault="006D14F9" w:rsidP="0031057E">
      <w:r>
        <w:rPr>
          <w:rFonts w:ascii="Times New Roman" w:hAnsi="Times New Roman"/>
        </w:rPr>
        <w:t>This feeling will no longer feel so heavy.</w:t>
      </w:r>
    </w:p>
    <w:p w14:paraId="2405D44D" w14:textId="77777777" w:rsidR="006D14F9" w:rsidRDefault="006D14F9" w:rsidP="0031057E"/>
    <w:p w14:paraId="0EAE480C" w14:textId="77777777" w:rsidR="006D14F9" w:rsidRDefault="006D14F9" w:rsidP="0031057E">
      <w:r>
        <w:rPr>
          <w:rFonts w:ascii="Times New Roman" w:hAnsi="Times New Roman"/>
        </w:rPr>
        <w:t>It will simply be a part of you</w:t>
      </w:r>
    </w:p>
    <w:p w14:paraId="4F0E9F11" w14:textId="4C20F5D0" w:rsidR="006D14F9" w:rsidRDefault="006D14F9" w:rsidP="0031057E">
      <w:r>
        <w:rPr>
          <w:rFonts w:ascii="Times New Roman" w:hAnsi="Times New Roman"/>
        </w:rPr>
        <w:t>That no longer asks to be held.</w:t>
      </w:r>
    </w:p>
    <w:p w14:paraId="7EF93D8B" w14:textId="77777777" w:rsidR="006D14F9" w:rsidRDefault="006D14F9" w:rsidP="0031057E"/>
    <w:p w14:paraId="192ABA0F" w14:textId="77777777" w:rsidR="00EA588B" w:rsidRDefault="00EA588B" w:rsidP="0031057E"/>
    <w:p w14:paraId="3ED22274" w14:textId="77777777" w:rsidR="00EA588B" w:rsidRDefault="00EA588B" w:rsidP="0031057E"/>
    <w:p w14:paraId="47EF39DF" w14:textId="77777777" w:rsidR="00EA588B" w:rsidRDefault="00EA588B" w:rsidP="0031057E"/>
    <w:p w14:paraId="766A83F8" w14:textId="77777777" w:rsidR="00EA588B" w:rsidRDefault="00EA588B" w:rsidP="0031057E"/>
    <w:p w14:paraId="480D908C" w14:textId="77777777" w:rsidR="00EA588B" w:rsidRDefault="00EA588B" w:rsidP="0031057E"/>
    <w:p w14:paraId="7FF70EAE" w14:textId="77777777" w:rsidR="00EA588B" w:rsidRDefault="00EA588B" w:rsidP="0031057E"/>
    <w:p w14:paraId="16E088B4" w14:textId="77777777" w:rsidR="00EA588B" w:rsidRDefault="00EA588B" w:rsidP="0031057E"/>
    <w:p w14:paraId="113C5E85" w14:textId="77777777" w:rsidR="00EA588B" w:rsidRDefault="00EA588B" w:rsidP="0031057E"/>
    <w:p w14:paraId="09196F89" w14:textId="77777777" w:rsidR="00EA588B" w:rsidRDefault="00EA588B" w:rsidP="0031057E"/>
    <w:p w14:paraId="213D7F6A" w14:textId="77777777" w:rsidR="00EA588B" w:rsidRDefault="00EA588B" w:rsidP="0031057E"/>
    <w:p w14:paraId="77A9A015" w14:textId="77777777" w:rsidR="00EA588B" w:rsidRDefault="00EA588B" w:rsidP="0031057E"/>
    <w:p w14:paraId="2367506F" w14:textId="77777777" w:rsidR="00EA588B" w:rsidRDefault="00EA588B" w:rsidP="0031057E"/>
    <w:p w14:paraId="3ABAECB1" w14:textId="77777777" w:rsidR="006D14F9" w:rsidRDefault="006D14F9" w:rsidP="0031057E">
      <w:pPr>
        <w:pBdr>
          <w:bottom w:val="single" w:sz="6" w:space="1" w:color="auto"/>
        </w:pBdr>
      </w:pPr>
    </w:p>
    <w:p w14:paraId="7F10003C" w14:textId="77777777" w:rsidR="006D14F9" w:rsidRDefault="006D14F9" w:rsidP="0031057E"/>
    <w:p w14:paraId="2134CB1C" w14:textId="77777777" w:rsidR="00693ACF" w:rsidRDefault="00693ACF" w:rsidP="0031057E"/>
    <w:p w14:paraId="74C158A7" w14:textId="77777777" w:rsidR="00693ACF" w:rsidRDefault="00693ACF" w:rsidP="0031057E"/>
    <w:p w14:paraId="7EBEEC68" w14:textId="77777777" w:rsidR="00BA23B6" w:rsidRDefault="00BA23B6" w:rsidP="0031057E"/>
    <w:p w14:paraId="27EDB253" w14:textId="77777777" w:rsidR="00570D23" w:rsidRDefault="00570D23" w:rsidP="0031057E"/>
    <w:p w14:paraId="25DF8883" w14:textId="77777777" w:rsidR="009D489B" w:rsidRDefault="009D489B" w:rsidP="0031057E"/>
    <w:p w14:paraId="2E387345" w14:textId="77777777" w:rsidR="00693ACF" w:rsidRDefault="00693ACF" w:rsidP="0031057E"/>
    <w:p w14:paraId="2312E936" w14:textId="1E31B5D4" w:rsidR="00693ACF" w:rsidRPr="00693ACF" w:rsidRDefault="00106346" w:rsidP="00106346">
      <w:pPr>
        <w:ind w:firstLine="0"/>
        <w:rPr>
          <w:sz w:val="48"/>
          <w:szCs w:val="48"/>
        </w:rPr>
      </w:pPr>
      <w:r>
        <w:rPr>
          <w:rFonts w:ascii="Times New Roman" w:hAnsi="Times New Roman"/>
        </w:rPr>
        <w:t xml:space="preserve">                                  </w:t>
      </w:r>
      <w:r w:rsidR="00EA588B">
        <w:rPr>
          <w:rFonts w:ascii="Times New Roman" w:hAnsi="Times New Roman"/>
        </w:rPr>
        <w:t xml:space="preserve">          </w:t>
      </w:r>
      <w:r>
        <w:rPr>
          <w:rFonts w:ascii="Times New Roman" w:hAnsi="Times New Roman"/>
        </w:rPr>
        <w:t xml:space="preserve">     </w:t>
      </w:r>
      <w:r w:rsidR="00693ACF">
        <w:rPr>
          <w:rFonts w:ascii="Times New Roman" w:hAnsi="Times New Roman"/>
        </w:rPr>
        <w:t xml:space="preserve">        </w:t>
      </w:r>
      <w:r w:rsidR="00693ACF" w:rsidRPr="00693ACF">
        <w:rPr>
          <w:rFonts w:ascii="Times New Roman" w:hAnsi="Times New Roman"/>
          <w:sz w:val="48"/>
          <w:szCs w:val="48"/>
        </w:rPr>
        <w:t>SECTION V:</w:t>
      </w:r>
    </w:p>
    <w:p w14:paraId="62BD0AED" w14:textId="0B9650B6" w:rsidR="00693ACF" w:rsidRDefault="00106346" w:rsidP="00106346">
      <w:pPr>
        <w:ind w:firstLine="0"/>
      </w:pPr>
      <w:r>
        <w:rPr>
          <w:rFonts w:ascii="Times New Roman" w:hAnsi="Times New Roman"/>
        </w:rPr>
        <w:t xml:space="preserve">                      </w:t>
      </w:r>
      <w:r w:rsidR="000C4868">
        <w:rPr>
          <w:rFonts w:ascii="Times New Roman" w:hAnsi="Times New Roman"/>
        </w:rPr>
        <w:t xml:space="preserve">       </w:t>
      </w:r>
      <w:r w:rsidR="00EA588B">
        <w:rPr>
          <w:rFonts w:ascii="Times New Roman" w:hAnsi="Times New Roman"/>
        </w:rPr>
        <w:t xml:space="preserve">            </w:t>
      </w:r>
      <w:r w:rsidR="000C4868">
        <w:rPr>
          <w:rFonts w:ascii="Times New Roman" w:hAnsi="Times New Roman"/>
        </w:rPr>
        <w:t xml:space="preserve">         </w:t>
      </w:r>
      <w:r w:rsidR="009D489B">
        <w:rPr>
          <w:rFonts w:ascii="Times New Roman" w:hAnsi="Times New Roman"/>
        </w:rPr>
        <w:t xml:space="preserve">           YOU ARE A POEM</w:t>
      </w:r>
    </w:p>
    <w:p w14:paraId="399E267C" w14:textId="77777777" w:rsidR="00693ACF" w:rsidRDefault="00693ACF" w:rsidP="0031057E"/>
    <w:p w14:paraId="78D445E2" w14:textId="77777777" w:rsidR="00693ACF" w:rsidRDefault="00693ACF" w:rsidP="0031057E"/>
    <w:p w14:paraId="63B8D510" w14:textId="77777777" w:rsidR="00693ACF" w:rsidRDefault="00693ACF" w:rsidP="0031057E"/>
    <w:p w14:paraId="60CE684D" w14:textId="77777777" w:rsidR="00693ACF" w:rsidRDefault="00693ACF" w:rsidP="0031057E"/>
    <w:p w14:paraId="009D8C99" w14:textId="77777777" w:rsidR="009D489B" w:rsidRDefault="009D489B" w:rsidP="0031057E"/>
    <w:p w14:paraId="13096ADA" w14:textId="77777777" w:rsidR="00EA588B" w:rsidRDefault="00EA588B" w:rsidP="0031057E"/>
    <w:p w14:paraId="34D6DA27" w14:textId="77777777" w:rsidR="00EA588B" w:rsidRDefault="00EA588B" w:rsidP="0031057E"/>
    <w:p w14:paraId="794E6DBD" w14:textId="77777777" w:rsidR="00EA588B" w:rsidRDefault="00EA588B" w:rsidP="0031057E"/>
    <w:p w14:paraId="141B8704" w14:textId="77777777" w:rsidR="00EA588B" w:rsidRDefault="00EA588B" w:rsidP="0031057E"/>
    <w:p w14:paraId="40835561" w14:textId="77777777" w:rsidR="00EA588B" w:rsidRDefault="00EA588B" w:rsidP="0031057E"/>
    <w:p w14:paraId="0C4E880B" w14:textId="77777777" w:rsidR="00EA588B" w:rsidRDefault="00EA588B" w:rsidP="0031057E"/>
    <w:p w14:paraId="2FDDAB20" w14:textId="77777777" w:rsidR="00EA588B" w:rsidRDefault="00EA588B" w:rsidP="0031057E"/>
    <w:p w14:paraId="5F5E65C4" w14:textId="77777777" w:rsidR="00EA588B" w:rsidRDefault="00EA588B" w:rsidP="0031057E"/>
    <w:p w14:paraId="2A9AB8E5" w14:textId="77777777" w:rsidR="00EA588B" w:rsidRDefault="00EA588B" w:rsidP="0031057E"/>
    <w:p w14:paraId="51BB3CBD" w14:textId="77777777" w:rsidR="00EA588B" w:rsidRDefault="00EA588B" w:rsidP="0031057E"/>
    <w:p w14:paraId="0146C53C" w14:textId="77777777" w:rsidR="00693ACF" w:rsidRDefault="00693ACF" w:rsidP="0031057E">
      <w:pPr>
        <w:pBdr>
          <w:bottom w:val="single" w:sz="6" w:space="1" w:color="auto"/>
        </w:pBdr>
      </w:pPr>
    </w:p>
    <w:p w14:paraId="3CD18A8C" w14:textId="77777777" w:rsidR="00693ACF" w:rsidRDefault="00693ACF" w:rsidP="0031057E"/>
    <w:p w14:paraId="58886920" w14:textId="45E78AFD" w:rsidR="006D14F9" w:rsidRDefault="006D14F9" w:rsidP="0031057E"/>
    <w:p w14:paraId="19260839" w14:textId="77777777" w:rsidR="00693ACF" w:rsidRDefault="00693ACF" w:rsidP="0031057E">
      <w:pPr>
        <w:jc w:val="center"/>
      </w:pPr>
      <w:r>
        <w:rPr>
          <w:rFonts w:ascii="Times New Roman" w:hAnsi="Times New Roman"/>
        </w:rPr>
        <w:t>SECTION V: YOU ARE A POEM</w:t>
      </w:r>
    </w:p>
    <w:p w14:paraId="63162D4D" w14:textId="77777777" w:rsidR="00693ACF" w:rsidRDefault="00693ACF" w:rsidP="0031057E"/>
    <w:p w14:paraId="64D4BE75" w14:textId="77777777" w:rsidR="00693ACF" w:rsidRDefault="00693ACF" w:rsidP="0031057E">
      <w:pPr>
        <w:jc w:val="center"/>
      </w:pPr>
      <w:r>
        <w:rPr>
          <w:rFonts w:ascii="Times New Roman" w:hAnsi="Times New Roman"/>
        </w:rPr>
        <w:t>Page 1 – You Are a Poem, and the World Is Reading You</w:t>
      </w:r>
    </w:p>
    <w:p w14:paraId="509B8663" w14:textId="77777777" w:rsidR="00693ACF" w:rsidRDefault="00693ACF" w:rsidP="0031057E"/>
    <w:p w14:paraId="797F75C7" w14:textId="77777777" w:rsidR="00693ACF" w:rsidRDefault="00693ACF" w:rsidP="0031057E">
      <w:r>
        <w:rPr>
          <w:rFonts w:ascii="Times New Roman" w:hAnsi="Times New Roman"/>
        </w:rPr>
        <w:t>What if I told you that you are not just living—</w:t>
      </w:r>
    </w:p>
    <w:p w14:paraId="29D65020" w14:textId="48B7C415" w:rsidR="00693ACF" w:rsidRDefault="00693ACF" w:rsidP="0031057E">
      <w:r>
        <w:rPr>
          <w:rFonts w:ascii="Times New Roman" w:hAnsi="Times New Roman"/>
        </w:rPr>
        <w:t>You are being written?</w:t>
      </w:r>
    </w:p>
    <w:p w14:paraId="1DCCA6C8" w14:textId="77777777" w:rsidR="00693ACF" w:rsidRDefault="00693ACF" w:rsidP="0031057E"/>
    <w:p w14:paraId="4F270140" w14:textId="77777777" w:rsidR="00693ACF" w:rsidRDefault="00693ACF" w:rsidP="0031057E">
      <w:r>
        <w:rPr>
          <w:rFonts w:ascii="Times New Roman" w:hAnsi="Times New Roman"/>
        </w:rPr>
        <w:t>That every moment of your life,</w:t>
      </w:r>
    </w:p>
    <w:p w14:paraId="2667CFBD" w14:textId="4F7A97A1" w:rsidR="00693ACF" w:rsidRDefault="00693ACF" w:rsidP="0031057E">
      <w:r>
        <w:rPr>
          <w:rFonts w:ascii="Times New Roman" w:hAnsi="Times New Roman"/>
        </w:rPr>
        <w:t>Every feeling, every scar, every joy,</w:t>
      </w:r>
    </w:p>
    <w:p w14:paraId="7799572E" w14:textId="051DD7AD" w:rsidR="00693ACF" w:rsidRDefault="00693ACF" w:rsidP="0031057E">
      <w:r>
        <w:rPr>
          <w:rFonts w:ascii="Times New Roman" w:hAnsi="Times New Roman"/>
        </w:rPr>
        <w:t>Is a line in a poem too vast for you to read in its entirety?</w:t>
      </w:r>
    </w:p>
    <w:p w14:paraId="50B27187" w14:textId="77777777" w:rsidR="00693ACF" w:rsidRDefault="00693ACF" w:rsidP="0031057E"/>
    <w:p w14:paraId="68BA1E95" w14:textId="77777777" w:rsidR="00693ACF" w:rsidRDefault="00693ACF" w:rsidP="0031057E">
      <w:r>
        <w:rPr>
          <w:rFonts w:ascii="Times New Roman" w:hAnsi="Times New Roman"/>
        </w:rPr>
        <w:t>That you are both the writer and the story,</w:t>
      </w:r>
    </w:p>
    <w:p w14:paraId="47343277" w14:textId="2926EF88" w:rsidR="00693ACF" w:rsidRDefault="00693ACF" w:rsidP="0031057E">
      <w:r>
        <w:rPr>
          <w:rFonts w:ascii="Times New Roman" w:hAnsi="Times New Roman"/>
        </w:rPr>
        <w:t>Both the ink and the paper,</w:t>
      </w:r>
    </w:p>
    <w:p w14:paraId="3880CE21" w14:textId="4370DE40" w:rsidR="00693ACF" w:rsidRDefault="00693ACF" w:rsidP="0031057E">
      <w:r>
        <w:rPr>
          <w:rFonts w:ascii="Times New Roman" w:hAnsi="Times New Roman"/>
        </w:rPr>
        <w:t>Both the question and the answer?</w:t>
      </w:r>
    </w:p>
    <w:p w14:paraId="4070AC18" w14:textId="77777777" w:rsidR="00693ACF" w:rsidRDefault="00693ACF" w:rsidP="0031057E"/>
    <w:p w14:paraId="3D86E1F8" w14:textId="77777777" w:rsidR="00693ACF" w:rsidRDefault="00693ACF" w:rsidP="0031057E">
      <w:r>
        <w:rPr>
          <w:rFonts w:ascii="Times New Roman" w:hAnsi="Times New Roman"/>
        </w:rPr>
        <w:t>That even the silence between your words means something?</w:t>
      </w:r>
    </w:p>
    <w:p w14:paraId="7A97CB58" w14:textId="77777777" w:rsidR="00693ACF" w:rsidRDefault="00693ACF" w:rsidP="0031057E"/>
    <w:p w14:paraId="2C60F085" w14:textId="06DDE973" w:rsidR="00693ACF" w:rsidRDefault="00693ACF" w:rsidP="0031057E">
      <w:r>
        <w:rPr>
          <w:rFonts w:ascii="Times New Roman" w:hAnsi="Times New Roman"/>
        </w:rPr>
        <w:t>“In Him we live and move and have our being.”</w:t>
      </w:r>
    </w:p>
    <w:p w14:paraId="1DF7FA68" w14:textId="0A51959B" w:rsidR="00693ACF" w:rsidRDefault="00693ACF" w:rsidP="00693ACF">
      <w:pPr>
        <w:pStyle w:val="ListParagraph"/>
        <w:numPr>
          <w:ilvl w:val="0"/>
          <w:numId w:val="18"/>
        </w:numPr>
      </w:pPr>
      <w:r>
        <w:rPr>
          <w:rFonts w:ascii="Times New Roman" w:hAnsi="Times New Roman"/>
        </w:rPr>
        <w:t>Acts 17:28</w:t>
      </w:r>
    </w:p>
    <w:p w14:paraId="4D4E2453" w14:textId="77777777" w:rsidR="00693ACF" w:rsidRDefault="00693ACF" w:rsidP="0031057E"/>
    <w:p w14:paraId="49D45500" w14:textId="77777777" w:rsidR="00693ACF" w:rsidRDefault="00693ACF" w:rsidP="0031057E">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8C"/>
          </mc:Choice>
          <mc:Fallback>
            <w:t>💌</w:t>
          </mc:Fallback>
        </mc:AlternateContent>
      </w:r>
      <w:r>
        <w:rPr>
          <w:rFonts w:ascii="Times New Roman" w:hAnsi="Times New Roman"/>
        </w:rPr>
        <w:t xml:space="preserve"> A Letter to You</w:t>
      </w:r>
    </w:p>
    <w:p w14:paraId="71CDBA76" w14:textId="77777777" w:rsidR="00693ACF" w:rsidRDefault="00693ACF" w:rsidP="0031057E"/>
    <w:p w14:paraId="7C773C6C" w14:textId="77777777" w:rsidR="00693ACF" w:rsidRDefault="00693ACF" w:rsidP="0031057E">
      <w:r>
        <w:rPr>
          <w:rFonts w:ascii="Times New Roman" w:hAnsi="Times New Roman"/>
        </w:rPr>
        <w:t>Dear You,</w:t>
      </w:r>
    </w:p>
    <w:p w14:paraId="0555E94F" w14:textId="77777777" w:rsidR="00693ACF" w:rsidRDefault="00693ACF" w:rsidP="0031057E"/>
    <w:p w14:paraId="4BE428BB" w14:textId="77777777" w:rsidR="00693ACF" w:rsidRDefault="00693ACF" w:rsidP="0031057E">
      <w:r>
        <w:rPr>
          <w:rFonts w:ascii="Times New Roman" w:hAnsi="Times New Roman"/>
        </w:rPr>
        <w:t>You have spent so much of your life searching for meaning,</w:t>
      </w:r>
    </w:p>
    <w:p w14:paraId="0AFB6E25" w14:textId="28F744A6" w:rsidR="00693ACF" w:rsidRDefault="00693ACF" w:rsidP="0031057E">
      <w:r>
        <w:rPr>
          <w:rFonts w:ascii="Times New Roman" w:hAnsi="Times New Roman"/>
        </w:rPr>
        <w:t>For proof that you are more than a collection of fleeting moments.</w:t>
      </w:r>
    </w:p>
    <w:p w14:paraId="6ABD3D9B" w14:textId="77777777" w:rsidR="00693ACF" w:rsidRDefault="00693ACF" w:rsidP="0031057E"/>
    <w:p w14:paraId="78F15E0A" w14:textId="77777777" w:rsidR="00693ACF" w:rsidRDefault="00693ACF" w:rsidP="0031057E">
      <w:r>
        <w:rPr>
          <w:rFonts w:ascii="Times New Roman" w:hAnsi="Times New Roman"/>
        </w:rPr>
        <w:t>But meaning is not something you must find.</w:t>
      </w:r>
    </w:p>
    <w:p w14:paraId="5EB193B3" w14:textId="77777777" w:rsidR="00693ACF" w:rsidRDefault="00693ACF" w:rsidP="0031057E">
      <w:r>
        <w:rPr>
          <w:rFonts w:ascii="Times New Roman" w:hAnsi="Times New Roman"/>
        </w:rPr>
        <w:t>It is something you are.</w:t>
      </w:r>
    </w:p>
    <w:p w14:paraId="5D7C33C9" w14:textId="77777777" w:rsidR="00693ACF" w:rsidRDefault="00693ACF" w:rsidP="0031057E"/>
    <w:p w14:paraId="00DB863B" w14:textId="77777777" w:rsidR="00693ACF" w:rsidRDefault="00693ACF" w:rsidP="0031057E">
      <w:r>
        <w:rPr>
          <w:rFonts w:ascii="Times New Roman" w:hAnsi="Times New Roman"/>
        </w:rPr>
        <w:t>Every time you wake up and choose to continue,</w:t>
      </w:r>
    </w:p>
    <w:p w14:paraId="00B9419B" w14:textId="005D256D" w:rsidR="00693ACF" w:rsidRDefault="00693ACF" w:rsidP="0031057E">
      <w:r>
        <w:rPr>
          <w:rFonts w:ascii="Times New Roman" w:hAnsi="Times New Roman"/>
        </w:rPr>
        <w:t>Every time you let yourself love,</w:t>
      </w:r>
    </w:p>
    <w:p w14:paraId="5E168550" w14:textId="6B1A6B72" w:rsidR="00693ACF" w:rsidRDefault="00693ACF" w:rsidP="0031057E">
      <w:r>
        <w:rPr>
          <w:rFonts w:ascii="Times New Roman" w:hAnsi="Times New Roman"/>
        </w:rPr>
        <w:t>Every time you feel the weight of existence and still decide to carry it—</w:t>
      </w:r>
    </w:p>
    <w:p w14:paraId="210547A2" w14:textId="584B9DF3" w:rsidR="00693ACF" w:rsidRDefault="00693ACF" w:rsidP="0031057E">
      <w:r>
        <w:rPr>
          <w:rFonts w:ascii="Times New Roman" w:hAnsi="Times New Roman"/>
        </w:rPr>
        <w:t>That is meaning.</w:t>
      </w:r>
    </w:p>
    <w:p w14:paraId="6299DCDA" w14:textId="77777777" w:rsidR="00693ACF" w:rsidRDefault="00693ACF" w:rsidP="0031057E"/>
    <w:p w14:paraId="43BA9094" w14:textId="77777777" w:rsidR="00693ACF" w:rsidRDefault="00693ACF" w:rsidP="0031057E">
      <w:r>
        <w:rPr>
          <w:rFonts w:ascii="Times New Roman" w:hAnsi="Times New Roman"/>
        </w:rPr>
        <w:t>You are not just a person moving through time.</w:t>
      </w:r>
    </w:p>
    <w:p w14:paraId="6749617E" w14:textId="77777777" w:rsidR="00693ACF" w:rsidRDefault="00693ACF" w:rsidP="0031057E">
      <w:r>
        <w:rPr>
          <w:rFonts w:ascii="Times New Roman" w:hAnsi="Times New Roman"/>
        </w:rPr>
        <w:t>You are not just a series of days waiting to be forgotten.</w:t>
      </w:r>
    </w:p>
    <w:p w14:paraId="052E15EA" w14:textId="77777777" w:rsidR="00693ACF" w:rsidRDefault="00693ACF" w:rsidP="0031057E"/>
    <w:p w14:paraId="540B5E24" w14:textId="77777777" w:rsidR="00693ACF" w:rsidRDefault="00693ACF" w:rsidP="0031057E">
      <w:r>
        <w:rPr>
          <w:rFonts w:ascii="Times New Roman" w:hAnsi="Times New Roman"/>
        </w:rPr>
        <w:t>You are the ink spilling into the pages of forever.</w:t>
      </w:r>
    </w:p>
    <w:p w14:paraId="53276464" w14:textId="77777777" w:rsidR="00693ACF" w:rsidRDefault="00693ACF" w:rsidP="0031057E">
      <w:r>
        <w:rPr>
          <w:rFonts w:ascii="Times New Roman" w:hAnsi="Times New Roman"/>
        </w:rPr>
        <w:t>You are the echo of every life you have ever touched.</w:t>
      </w:r>
    </w:p>
    <w:p w14:paraId="29433DF3" w14:textId="77777777" w:rsidR="00693ACF" w:rsidRDefault="00693ACF" w:rsidP="0031057E">
      <w:r>
        <w:rPr>
          <w:rFonts w:ascii="Times New Roman" w:hAnsi="Times New Roman"/>
        </w:rPr>
        <w:t>You are proof that existence itself is poetry.</w:t>
      </w:r>
    </w:p>
    <w:p w14:paraId="13AC6327" w14:textId="77777777" w:rsidR="00693ACF" w:rsidRDefault="00693ACF" w:rsidP="0031057E"/>
    <w:p w14:paraId="57649AC5" w14:textId="5A8E5A88" w:rsidR="00693ACF" w:rsidRDefault="00693ACF" w:rsidP="0031057E">
      <w:r>
        <w:rPr>
          <w:rFonts w:ascii="Times New Roman" w:hAnsi="Times New Roman"/>
        </w:rPr>
        <w:t>“The grass withers and the flowers fall, but the word of our God endures forever.”</w:t>
      </w:r>
    </w:p>
    <w:p w14:paraId="49925BF8" w14:textId="2233F03F" w:rsidR="00693ACF" w:rsidRDefault="00693ACF" w:rsidP="00693ACF">
      <w:pPr>
        <w:pStyle w:val="ListParagraph"/>
        <w:numPr>
          <w:ilvl w:val="0"/>
          <w:numId w:val="18"/>
        </w:numPr>
      </w:pPr>
      <w:r>
        <w:rPr>
          <w:rFonts w:ascii="Times New Roman" w:hAnsi="Times New Roman"/>
        </w:rPr>
        <w:t>Isaiah 40:8</w:t>
      </w:r>
    </w:p>
    <w:p w14:paraId="0EDF2239" w14:textId="77777777" w:rsidR="00693ACF" w:rsidRDefault="00693ACF" w:rsidP="0031057E"/>
    <w:p w14:paraId="2130921E" w14:textId="77777777" w:rsidR="00693ACF" w:rsidRDefault="00693ACF"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5F623F38" w14:textId="77777777" w:rsidR="00693ACF" w:rsidRDefault="00693ACF" w:rsidP="0031057E"/>
    <w:p w14:paraId="57203BA2" w14:textId="77777777" w:rsidR="00693ACF" w:rsidRDefault="00693ACF" w:rsidP="0031057E">
      <w:r>
        <w:rPr>
          <w:rFonts w:ascii="Times New Roman" w:hAnsi="Times New Roman"/>
        </w:rPr>
        <w:t>What if life is not about finding purpose,</w:t>
      </w:r>
    </w:p>
    <w:p w14:paraId="0A9C8C19" w14:textId="2B4B08F6" w:rsidR="00693ACF" w:rsidRDefault="00693ACF" w:rsidP="0031057E">
      <w:r>
        <w:rPr>
          <w:rFonts w:ascii="Times New Roman" w:hAnsi="Times New Roman"/>
        </w:rPr>
        <w:t>But about realizing that you are the purpose?</w:t>
      </w:r>
    </w:p>
    <w:p w14:paraId="32B7512E" w14:textId="77777777" w:rsidR="00693ACF" w:rsidRDefault="00693ACF" w:rsidP="0031057E"/>
    <w:p w14:paraId="3DB23118" w14:textId="77777777" w:rsidR="00693ACF" w:rsidRDefault="00693ACF" w:rsidP="0031057E">
      <w:r>
        <w:rPr>
          <w:rFonts w:ascii="Times New Roman" w:hAnsi="Times New Roman"/>
        </w:rPr>
        <w:t>What if you stopped trying to be something great,</w:t>
      </w:r>
    </w:p>
    <w:p w14:paraId="78124852" w14:textId="34904EEC" w:rsidR="00693ACF" w:rsidRDefault="00693ACF" w:rsidP="0031057E">
      <w:r>
        <w:rPr>
          <w:rFonts w:ascii="Times New Roman" w:hAnsi="Times New Roman"/>
        </w:rPr>
        <w:t>And simply let yourself be?</w:t>
      </w:r>
    </w:p>
    <w:p w14:paraId="706D737D" w14:textId="77777777" w:rsidR="00693ACF" w:rsidRDefault="00693ACF" w:rsidP="0031057E"/>
    <w:p w14:paraId="31F46C6F" w14:textId="77777777" w:rsidR="00693ACF" w:rsidRDefault="00693ACF"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08F0B911" w14:textId="77777777" w:rsidR="00693ACF" w:rsidRDefault="00693ACF" w:rsidP="0031057E"/>
    <w:p w14:paraId="15F87361" w14:textId="77777777" w:rsidR="00693ACF" w:rsidRDefault="00693ACF" w:rsidP="0031057E">
      <w:pPr>
        <w:pBdr>
          <w:bottom w:val="single" w:sz="6" w:space="1" w:color="auto"/>
        </w:pBdr>
      </w:pPr>
    </w:p>
    <w:p w14:paraId="7CF366DA" w14:textId="77777777" w:rsidR="00693ACF" w:rsidRDefault="00693ACF" w:rsidP="0031057E"/>
    <w:p w14:paraId="20BDA76B" w14:textId="77777777" w:rsidR="00693ACF" w:rsidRDefault="00693ACF" w:rsidP="0031057E">
      <w:pPr>
        <w:pBdr>
          <w:bottom w:val="single" w:sz="6" w:space="1" w:color="auto"/>
        </w:pBdr>
      </w:pPr>
    </w:p>
    <w:p w14:paraId="0BC50613" w14:textId="77777777" w:rsidR="00693ACF" w:rsidRDefault="00693ACF" w:rsidP="0031057E"/>
    <w:p w14:paraId="2086C3D2" w14:textId="77777777" w:rsidR="00693ACF" w:rsidRDefault="00693ACF" w:rsidP="0031057E">
      <w:pPr>
        <w:pBdr>
          <w:bottom w:val="single" w:sz="6" w:space="1" w:color="auto"/>
        </w:pBdr>
      </w:pPr>
    </w:p>
    <w:p w14:paraId="113D9E43" w14:textId="77777777" w:rsidR="00693ACF" w:rsidRDefault="00693ACF" w:rsidP="0031057E"/>
    <w:p w14:paraId="03ED211F" w14:textId="3D72BBEF" w:rsidR="00693ACF" w:rsidRDefault="00693ACF" w:rsidP="0031057E">
      <w:r>
        <w:rPr>
          <w:rFonts w:ascii="Times New Roman" w:hAnsi="Times New Roman"/>
        </w:rPr>
        <w:t>“For we are God’s handiwork, created in Christ Jesus to do good works.”</w:t>
      </w:r>
    </w:p>
    <w:p w14:paraId="3B1C5F41" w14:textId="75A08AD3" w:rsidR="00693ACF" w:rsidRDefault="00693ACF" w:rsidP="00693ACF">
      <w:pPr>
        <w:pStyle w:val="ListParagraph"/>
        <w:numPr>
          <w:ilvl w:val="0"/>
          <w:numId w:val="18"/>
        </w:numPr>
      </w:pPr>
      <w:r>
        <w:rPr>
          <w:rFonts w:ascii="Times New Roman" w:hAnsi="Times New Roman"/>
        </w:rPr>
        <w:t>Ephesians 2:10</w:t>
      </w:r>
    </w:p>
    <w:p w14:paraId="4A7F14E8" w14:textId="77777777" w:rsidR="00693ACF" w:rsidRDefault="00693ACF" w:rsidP="0031057E"/>
    <w:p w14:paraId="0851EF63" w14:textId="77777777" w:rsidR="00693ACF" w:rsidRDefault="00693ACF" w:rsidP="0031057E">
      <w:r>
        <w:rPr>
          <w:rFonts w:ascii="Times New Roman" w:hAnsi="Times New Roman"/>
        </w:rPr>
        <w:t>You are not lost.</w:t>
      </w:r>
    </w:p>
    <w:p w14:paraId="4A595A0B" w14:textId="77777777" w:rsidR="00693ACF" w:rsidRDefault="00693ACF" w:rsidP="0031057E">
      <w:r>
        <w:rPr>
          <w:rFonts w:ascii="Times New Roman" w:hAnsi="Times New Roman"/>
        </w:rPr>
        <w:t>You are not meaningless.</w:t>
      </w:r>
    </w:p>
    <w:p w14:paraId="60E030DC" w14:textId="77777777" w:rsidR="00693ACF" w:rsidRDefault="00693ACF" w:rsidP="0031057E"/>
    <w:p w14:paraId="13BF5219" w14:textId="77777777" w:rsidR="00693ACF" w:rsidRDefault="00693ACF" w:rsidP="0031057E">
      <w:r>
        <w:rPr>
          <w:rFonts w:ascii="Times New Roman" w:hAnsi="Times New Roman"/>
        </w:rPr>
        <w:t>You are poetry.</w:t>
      </w:r>
    </w:p>
    <w:p w14:paraId="2DBD4B52" w14:textId="77777777" w:rsidR="00693ACF" w:rsidRDefault="00693ACF" w:rsidP="0031057E">
      <w:r>
        <w:rPr>
          <w:rFonts w:ascii="Times New Roman" w:hAnsi="Times New Roman"/>
        </w:rPr>
        <w:lastRenderedPageBreak/>
        <w:t>You are becoming.</w:t>
      </w:r>
    </w:p>
    <w:p w14:paraId="51FF5225" w14:textId="77777777" w:rsidR="00693ACF" w:rsidRDefault="00693ACF" w:rsidP="0031057E">
      <w:r>
        <w:rPr>
          <w:rFonts w:ascii="Times New Roman" w:hAnsi="Times New Roman"/>
        </w:rPr>
        <w:t>You are being written.</w:t>
      </w:r>
    </w:p>
    <w:p w14:paraId="4AFF289D" w14:textId="77777777" w:rsidR="00693ACF" w:rsidRDefault="00693ACF" w:rsidP="0031057E"/>
    <w:p w14:paraId="39C5DA57" w14:textId="77777777" w:rsidR="00693ACF" w:rsidRDefault="00693ACF" w:rsidP="0031057E">
      <w:r>
        <w:rPr>
          <w:rFonts w:ascii="Times New Roman" w:hAnsi="Times New Roman"/>
        </w:rPr>
        <w:t>And the world is reading you.</w:t>
      </w:r>
    </w:p>
    <w:p w14:paraId="76560422" w14:textId="77777777" w:rsidR="00693ACF" w:rsidRDefault="00693ACF" w:rsidP="0031057E"/>
    <w:p w14:paraId="00C6681E" w14:textId="77777777" w:rsidR="008412BA" w:rsidRDefault="008412BA" w:rsidP="0031057E"/>
    <w:p w14:paraId="2E52CFA9" w14:textId="77777777" w:rsidR="008412BA" w:rsidRDefault="008412BA" w:rsidP="0031057E"/>
    <w:p w14:paraId="114C5F95" w14:textId="77777777" w:rsidR="008412BA" w:rsidRDefault="008412BA" w:rsidP="0031057E"/>
    <w:p w14:paraId="01B67159" w14:textId="77777777" w:rsidR="008412BA" w:rsidRDefault="008412BA" w:rsidP="0031057E"/>
    <w:p w14:paraId="2860E35C" w14:textId="77777777" w:rsidR="008412BA" w:rsidRDefault="008412BA" w:rsidP="0031057E"/>
    <w:p w14:paraId="7E6EC73A" w14:textId="77777777" w:rsidR="008412BA" w:rsidRDefault="008412BA" w:rsidP="0031057E"/>
    <w:p w14:paraId="30C4FF85" w14:textId="77777777" w:rsidR="008412BA" w:rsidRDefault="008412BA" w:rsidP="0031057E"/>
    <w:p w14:paraId="4F0535ED" w14:textId="77777777" w:rsidR="008412BA" w:rsidRDefault="008412BA" w:rsidP="0031057E"/>
    <w:p w14:paraId="1B1548D7" w14:textId="77777777" w:rsidR="008412BA" w:rsidRDefault="008412BA" w:rsidP="0031057E"/>
    <w:p w14:paraId="5989F1E6" w14:textId="77777777" w:rsidR="008412BA" w:rsidRDefault="008412BA" w:rsidP="0031057E"/>
    <w:p w14:paraId="78422FAF" w14:textId="77777777" w:rsidR="008412BA" w:rsidRDefault="008412BA" w:rsidP="0031057E"/>
    <w:p w14:paraId="21E3DE90" w14:textId="77777777" w:rsidR="008412BA" w:rsidRDefault="008412BA" w:rsidP="0031057E"/>
    <w:p w14:paraId="08F7AD87" w14:textId="77777777" w:rsidR="008412BA" w:rsidRDefault="008412BA" w:rsidP="0031057E"/>
    <w:p w14:paraId="535E56AF" w14:textId="77777777" w:rsidR="008412BA" w:rsidRDefault="008412BA" w:rsidP="0031057E"/>
    <w:p w14:paraId="0A653909" w14:textId="77777777" w:rsidR="008412BA" w:rsidRDefault="008412BA" w:rsidP="0031057E"/>
    <w:p w14:paraId="71DF5F71" w14:textId="77777777" w:rsidR="008412BA" w:rsidRDefault="008412BA" w:rsidP="0031057E"/>
    <w:p w14:paraId="1817A365" w14:textId="77777777" w:rsidR="008412BA" w:rsidRDefault="008412BA" w:rsidP="0031057E"/>
    <w:p w14:paraId="58D1F8D6" w14:textId="77777777" w:rsidR="008412BA" w:rsidRDefault="008412BA" w:rsidP="0031057E"/>
    <w:p w14:paraId="5CE985F5" w14:textId="77777777" w:rsidR="00693ACF" w:rsidRDefault="00693ACF" w:rsidP="0031057E">
      <w:pPr>
        <w:pBdr>
          <w:bottom w:val="single" w:sz="6" w:space="1" w:color="auto"/>
        </w:pBdr>
      </w:pPr>
    </w:p>
    <w:p w14:paraId="71B937DB" w14:textId="77777777" w:rsidR="00693ACF" w:rsidRDefault="00693ACF" w:rsidP="0031057E"/>
    <w:p w14:paraId="4472AF2B" w14:textId="58736F43" w:rsidR="00693ACF" w:rsidRDefault="00693ACF" w:rsidP="0031057E"/>
    <w:p w14:paraId="095BC390" w14:textId="77777777" w:rsidR="00B85D78" w:rsidRDefault="00B85D78" w:rsidP="0031057E">
      <w:pPr>
        <w:jc w:val="center"/>
      </w:pPr>
      <w:r>
        <w:rPr>
          <w:rFonts w:ascii="Times New Roman" w:hAnsi="Times New Roman"/>
        </w:rPr>
        <w:t>SECTION V: YOU ARE A POEM</w:t>
      </w:r>
    </w:p>
    <w:p w14:paraId="206A11FA" w14:textId="77777777" w:rsidR="00B85D78" w:rsidRDefault="00B85D78" w:rsidP="0031057E"/>
    <w:p w14:paraId="2040732C" w14:textId="77777777" w:rsidR="00B85D78" w:rsidRDefault="00B85D78" w:rsidP="0031057E">
      <w:r>
        <w:rPr>
          <w:rFonts w:ascii="Times New Roman" w:hAnsi="Times New Roman"/>
        </w:rPr>
        <w:t>Page 2 – The Universe Wrote You Into Existence</w:t>
      </w:r>
    </w:p>
    <w:p w14:paraId="638F202C" w14:textId="77777777" w:rsidR="00B85D78" w:rsidRDefault="00B85D78" w:rsidP="0031057E"/>
    <w:p w14:paraId="04D212E0" w14:textId="77777777" w:rsidR="00B85D78" w:rsidRDefault="00B85D78" w:rsidP="0031057E">
      <w:r>
        <w:rPr>
          <w:rFonts w:ascii="Times New Roman" w:hAnsi="Times New Roman"/>
        </w:rPr>
        <w:t>What if I told you that you were never an accident?</w:t>
      </w:r>
    </w:p>
    <w:p w14:paraId="0A2ADB84" w14:textId="77777777" w:rsidR="00B85D78" w:rsidRDefault="00B85D78" w:rsidP="0031057E">
      <w:r>
        <w:rPr>
          <w:rFonts w:ascii="Times New Roman" w:hAnsi="Times New Roman"/>
        </w:rPr>
        <w:t>That before the stars knew their names,</w:t>
      </w:r>
    </w:p>
    <w:p w14:paraId="29341D03" w14:textId="1EF76450" w:rsidR="00B85D78" w:rsidRDefault="00B85D78" w:rsidP="0031057E">
      <w:r>
        <w:rPr>
          <w:rFonts w:ascii="Times New Roman" w:hAnsi="Times New Roman"/>
        </w:rPr>
        <w:t>Before the oceans memorized the pull of the moon,</w:t>
      </w:r>
    </w:p>
    <w:p w14:paraId="4F49CF8F" w14:textId="32F99DE0" w:rsidR="00B85D78" w:rsidRDefault="00B85D78" w:rsidP="0031057E">
      <w:r>
        <w:rPr>
          <w:rFonts w:ascii="Times New Roman" w:hAnsi="Times New Roman"/>
        </w:rPr>
        <w:t>Before the first breath of the first life—</w:t>
      </w:r>
    </w:p>
    <w:p w14:paraId="5DAC8820" w14:textId="51D5C6D9" w:rsidR="00B85D78" w:rsidRDefault="00B85D78" w:rsidP="0031057E">
      <w:r>
        <w:rPr>
          <w:rFonts w:ascii="Times New Roman" w:hAnsi="Times New Roman"/>
        </w:rPr>
        <w:t>You were already meant to be.</w:t>
      </w:r>
    </w:p>
    <w:p w14:paraId="3EEF1209" w14:textId="77777777" w:rsidR="00B85D78" w:rsidRDefault="00B85D78" w:rsidP="0031057E"/>
    <w:p w14:paraId="7493B803" w14:textId="77777777" w:rsidR="00B85D78" w:rsidRDefault="00B85D78" w:rsidP="0031057E">
      <w:r>
        <w:rPr>
          <w:rFonts w:ascii="Times New Roman" w:hAnsi="Times New Roman"/>
        </w:rPr>
        <w:t>That the universe did not stumble upon you.</w:t>
      </w:r>
    </w:p>
    <w:p w14:paraId="620735A3" w14:textId="77777777" w:rsidR="00B85D78" w:rsidRDefault="00B85D78" w:rsidP="0031057E">
      <w:r>
        <w:rPr>
          <w:rFonts w:ascii="Times New Roman" w:hAnsi="Times New Roman"/>
        </w:rPr>
        <w:t>It did not create you in a moment of chance.</w:t>
      </w:r>
    </w:p>
    <w:p w14:paraId="49A19371" w14:textId="77777777" w:rsidR="00B85D78" w:rsidRDefault="00B85D78" w:rsidP="0031057E">
      <w:r>
        <w:rPr>
          <w:rFonts w:ascii="Times New Roman" w:hAnsi="Times New Roman"/>
        </w:rPr>
        <w:t>It did not piece you together absentmindedly,</w:t>
      </w:r>
    </w:p>
    <w:p w14:paraId="56A23F19" w14:textId="06A47CC1" w:rsidR="00B85D78" w:rsidRDefault="00B85D78" w:rsidP="0031057E">
      <w:r>
        <w:rPr>
          <w:rFonts w:ascii="Times New Roman" w:hAnsi="Times New Roman"/>
        </w:rPr>
        <w:t>But with intention, with purpose, with poetry.</w:t>
      </w:r>
    </w:p>
    <w:p w14:paraId="295B9540" w14:textId="77777777" w:rsidR="00B85D78" w:rsidRDefault="00B85D78" w:rsidP="0031057E"/>
    <w:p w14:paraId="397972B2" w14:textId="19DB6E2E" w:rsidR="00B85D78" w:rsidRDefault="00B85D78" w:rsidP="0031057E">
      <w:r>
        <w:rPr>
          <w:rFonts w:ascii="Times New Roman" w:hAnsi="Times New Roman"/>
        </w:rPr>
        <w:t>“Before I formed you in the womb I knew you, before you were born I set you apart.”</w:t>
      </w:r>
    </w:p>
    <w:p w14:paraId="0331E438" w14:textId="121E8AE5" w:rsidR="00B85D78" w:rsidRDefault="00B85D78" w:rsidP="00B85D78">
      <w:pPr>
        <w:pStyle w:val="ListParagraph"/>
        <w:numPr>
          <w:ilvl w:val="0"/>
          <w:numId w:val="18"/>
        </w:numPr>
      </w:pPr>
      <w:r>
        <w:rPr>
          <w:rFonts w:ascii="Times New Roman" w:hAnsi="Times New Roman"/>
        </w:rPr>
        <w:t>Jeremiah 1:5</w:t>
      </w:r>
    </w:p>
    <w:p w14:paraId="2C0CEBBF" w14:textId="77777777" w:rsidR="00B85D78" w:rsidRDefault="00B85D78" w:rsidP="0031057E"/>
    <w:p w14:paraId="06BCC919" w14:textId="77777777" w:rsidR="00B85D78" w:rsidRDefault="00B85D78"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37B6BDF" w14:textId="77777777" w:rsidR="00B85D78" w:rsidRDefault="00B85D78" w:rsidP="0031057E"/>
    <w:p w14:paraId="00E60ECD" w14:textId="77777777" w:rsidR="00B85D78" w:rsidRDefault="00B85D78" w:rsidP="0031057E">
      <w:r>
        <w:rPr>
          <w:rFonts w:ascii="Times New Roman" w:hAnsi="Times New Roman"/>
        </w:rPr>
        <w:t>Dear You,</w:t>
      </w:r>
    </w:p>
    <w:p w14:paraId="14D27836" w14:textId="77777777" w:rsidR="00B85D78" w:rsidRDefault="00B85D78" w:rsidP="0031057E"/>
    <w:p w14:paraId="695A69C3" w14:textId="77777777" w:rsidR="00B85D78" w:rsidRDefault="00B85D78" w:rsidP="0031057E">
      <w:r>
        <w:rPr>
          <w:rFonts w:ascii="Times New Roman" w:hAnsi="Times New Roman"/>
        </w:rPr>
        <w:lastRenderedPageBreak/>
        <w:t>I know there have been days when you questioned why you are here.</w:t>
      </w:r>
    </w:p>
    <w:p w14:paraId="4C984162" w14:textId="77777777" w:rsidR="00B85D78" w:rsidRDefault="00B85D78" w:rsidP="0031057E">
      <w:r>
        <w:rPr>
          <w:rFonts w:ascii="Times New Roman" w:hAnsi="Times New Roman"/>
        </w:rPr>
        <w:t>Days when the weight of existing felt too heavy.</w:t>
      </w:r>
    </w:p>
    <w:p w14:paraId="08111F2D" w14:textId="77777777" w:rsidR="00B85D78" w:rsidRDefault="00B85D78" w:rsidP="0031057E">
      <w:r>
        <w:rPr>
          <w:rFonts w:ascii="Times New Roman" w:hAnsi="Times New Roman"/>
        </w:rPr>
        <w:t>Days when you looked at your reflection and wondered if the world would be any different without you.</w:t>
      </w:r>
    </w:p>
    <w:p w14:paraId="13E5BB45" w14:textId="77777777" w:rsidR="00B85D78" w:rsidRDefault="00B85D78" w:rsidP="0031057E"/>
    <w:p w14:paraId="6F4E0933" w14:textId="77777777" w:rsidR="00B85D78" w:rsidRDefault="00B85D78" w:rsidP="0031057E">
      <w:r>
        <w:rPr>
          <w:rFonts w:ascii="Times New Roman" w:hAnsi="Times New Roman"/>
        </w:rPr>
        <w:t>But hear me—</w:t>
      </w:r>
    </w:p>
    <w:p w14:paraId="1FC3E024" w14:textId="1B88CB79" w:rsidR="00B85D78" w:rsidRDefault="00B85D78" w:rsidP="0031057E">
      <w:r>
        <w:rPr>
          <w:rFonts w:ascii="Times New Roman" w:hAnsi="Times New Roman"/>
        </w:rPr>
        <w:t>You were not a mistake.</w:t>
      </w:r>
    </w:p>
    <w:p w14:paraId="387A8D3C" w14:textId="77777777" w:rsidR="00B85D78" w:rsidRDefault="00B85D78" w:rsidP="0031057E">
      <w:r>
        <w:rPr>
          <w:rFonts w:ascii="Times New Roman" w:hAnsi="Times New Roman"/>
        </w:rPr>
        <w:t>You were not misplaced.</w:t>
      </w:r>
    </w:p>
    <w:p w14:paraId="50890D90" w14:textId="77777777" w:rsidR="00B85D78" w:rsidRDefault="00B85D78" w:rsidP="0031057E">
      <w:r>
        <w:rPr>
          <w:rFonts w:ascii="Times New Roman" w:hAnsi="Times New Roman"/>
        </w:rPr>
        <w:t>You are not just filling space.</w:t>
      </w:r>
    </w:p>
    <w:p w14:paraId="34DA3431" w14:textId="77777777" w:rsidR="00B85D78" w:rsidRDefault="00B85D78" w:rsidP="0031057E"/>
    <w:p w14:paraId="3210FE57" w14:textId="77777777" w:rsidR="00B85D78" w:rsidRDefault="00B85D78" w:rsidP="0031057E">
      <w:r>
        <w:rPr>
          <w:rFonts w:ascii="Times New Roman" w:hAnsi="Times New Roman"/>
        </w:rPr>
        <w:t>You are a line in the eternal script of existence,</w:t>
      </w:r>
    </w:p>
    <w:p w14:paraId="50FA0E78" w14:textId="1E234ABC" w:rsidR="00B85D78" w:rsidRDefault="00B85D78" w:rsidP="0031057E">
      <w:r>
        <w:rPr>
          <w:rFonts w:ascii="Times New Roman" w:hAnsi="Times New Roman"/>
        </w:rPr>
        <w:t>A verse whispered into time by something greater than yourself.</w:t>
      </w:r>
    </w:p>
    <w:p w14:paraId="2409FAA5" w14:textId="77777777" w:rsidR="00B85D78" w:rsidRDefault="00B85D78" w:rsidP="0031057E">
      <w:r>
        <w:rPr>
          <w:rFonts w:ascii="Times New Roman" w:hAnsi="Times New Roman"/>
        </w:rPr>
        <w:t>You are stardust and breath,</w:t>
      </w:r>
    </w:p>
    <w:p w14:paraId="2DE158BF" w14:textId="79B380BC" w:rsidR="00B85D78" w:rsidRDefault="00B85D78" w:rsidP="0031057E">
      <w:r>
        <w:rPr>
          <w:rFonts w:ascii="Times New Roman" w:hAnsi="Times New Roman"/>
        </w:rPr>
        <w:t>Light and longing,</w:t>
      </w:r>
    </w:p>
    <w:p w14:paraId="391651D5" w14:textId="26325D19" w:rsidR="00B85D78" w:rsidRDefault="00B85D78" w:rsidP="0031057E">
      <w:r>
        <w:rPr>
          <w:rFonts w:ascii="Times New Roman" w:hAnsi="Times New Roman"/>
        </w:rPr>
        <w:t>Written by hands that have never made a single error.</w:t>
      </w:r>
    </w:p>
    <w:p w14:paraId="284E25EE" w14:textId="77777777" w:rsidR="00B85D78" w:rsidRDefault="00B85D78" w:rsidP="0031057E"/>
    <w:p w14:paraId="5911F539" w14:textId="6D266CEA" w:rsidR="00B85D78" w:rsidRDefault="00B85D78" w:rsidP="0031057E">
      <w:r>
        <w:rPr>
          <w:rFonts w:ascii="Times New Roman" w:hAnsi="Times New Roman"/>
        </w:rPr>
        <w:t>“For we are His workmanship, created in Christ Jesus to do good works.”</w:t>
      </w:r>
    </w:p>
    <w:p w14:paraId="20F97CC7" w14:textId="762D33A8" w:rsidR="00B85D78" w:rsidRDefault="00B85D78" w:rsidP="00B85D78">
      <w:pPr>
        <w:pStyle w:val="ListParagraph"/>
        <w:numPr>
          <w:ilvl w:val="0"/>
          <w:numId w:val="18"/>
        </w:numPr>
      </w:pPr>
      <w:r>
        <w:rPr>
          <w:rFonts w:ascii="Times New Roman" w:hAnsi="Times New Roman"/>
        </w:rPr>
        <w:t>Ephesians 2:10</w:t>
      </w:r>
    </w:p>
    <w:p w14:paraId="1E349571" w14:textId="77777777" w:rsidR="00B85D78" w:rsidRDefault="00B85D78" w:rsidP="0031057E"/>
    <w:p w14:paraId="6255DDE6" w14:textId="77777777" w:rsidR="00B85D78" w:rsidRDefault="00B85D78"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132EB632" w14:textId="77777777" w:rsidR="00B85D78" w:rsidRDefault="00B85D78" w:rsidP="0031057E"/>
    <w:p w14:paraId="02105663" w14:textId="77777777" w:rsidR="00B85D78" w:rsidRDefault="00B85D78" w:rsidP="0031057E">
      <w:r>
        <w:rPr>
          <w:rFonts w:ascii="Times New Roman" w:hAnsi="Times New Roman"/>
        </w:rPr>
        <w:t>What if you stopped wondering why you are here,</w:t>
      </w:r>
    </w:p>
    <w:p w14:paraId="47CECC9C" w14:textId="78E9E453" w:rsidR="00B85D78" w:rsidRDefault="00B85D78" w:rsidP="0031057E">
      <w:r>
        <w:rPr>
          <w:rFonts w:ascii="Times New Roman" w:hAnsi="Times New Roman"/>
        </w:rPr>
        <w:t>And started believing that you were always meant to be?</w:t>
      </w:r>
    </w:p>
    <w:p w14:paraId="638C62CD" w14:textId="77777777" w:rsidR="00B85D78" w:rsidRDefault="00B85D78" w:rsidP="0031057E"/>
    <w:p w14:paraId="1BB7330F" w14:textId="77777777" w:rsidR="00B85D78" w:rsidRDefault="00B85D78" w:rsidP="0031057E">
      <w:r>
        <w:rPr>
          <w:rFonts w:ascii="Times New Roman" w:hAnsi="Times New Roman"/>
        </w:rPr>
        <w:lastRenderedPageBreak/>
        <w:t>What if your existence was never a question,</w:t>
      </w:r>
    </w:p>
    <w:p w14:paraId="5E2E7F18" w14:textId="704127A3" w:rsidR="00B85D78" w:rsidRDefault="00B85D78" w:rsidP="0031057E">
      <w:r>
        <w:rPr>
          <w:rFonts w:ascii="Times New Roman" w:hAnsi="Times New Roman"/>
        </w:rPr>
        <w:t>But an answer?</w:t>
      </w:r>
    </w:p>
    <w:p w14:paraId="38CEA1D9" w14:textId="77777777" w:rsidR="00B85D78" w:rsidRDefault="00B85D78" w:rsidP="0031057E"/>
    <w:p w14:paraId="6A23CB69" w14:textId="77777777" w:rsidR="00B85D78" w:rsidRDefault="00B85D78"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7A3F6337" w14:textId="77777777" w:rsidR="00B85D78" w:rsidRDefault="00B85D78" w:rsidP="0031057E"/>
    <w:p w14:paraId="6CCE40A5" w14:textId="77777777" w:rsidR="00B85D78" w:rsidRDefault="00B85D78" w:rsidP="0031057E">
      <w:pPr>
        <w:pBdr>
          <w:bottom w:val="single" w:sz="6" w:space="1" w:color="auto"/>
        </w:pBdr>
      </w:pPr>
    </w:p>
    <w:p w14:paraId="02264B20" w14:textId="77777777" w:rsidR="00B85D78" w:rsidRDefault="00B85D78" w:rsidP="0031057E"/>
    <w:p w14:paraId="121CCC6A" w14:textId="77777777" w:rsidR="00B85D78" w:rsidRDefault="00B85D78" w:rsidP="0031057E">
      <w:pPr>
        <w:pBdr>
          <w:bottom w:val="single" w:sz="6" w:space="1" w:color="auto"/>
        </w:pBdr>
      </w:pPr>
    </w:p>
    <w:p w14:paraId="64AE1968" w14:textId="77777777" w:rsidR="00B85D78" w:rsidRDefault="00B85D78" w:rsidP="0031057E"/>
    <w:p w14:paraId="06119136" w14:textId="77777777" w:rsidR="00B85D78" w:rsidRDefault="00B85D78" w:rsidP="0031057E">
      <w:pPr>
        <w:pBdr>
          <w:bottom w:val="single" w:sz="6" w:space="1" w:color="auto"/>
        </w:pBdr>
      </w:pPr>
    </w:p>
    <w:p w14:paraId="74558E58" w14:textId="77777777" w:rsidR="00B85D78" w:rsidRDefault="00B85D78" w:rsidP="0031057E"/>
    <w:p w14:paraId="1142ACD9" w14:textId="2C716E65" w:rsidR="00B85D78" w:rsidRDefault="00B85D78" w:rsidP="0031057E">
      <w:r>
        <w:rPr>
          <w:rFonts w:ascii="Times New Roman" w:hAnsi="Times New Roman"/>
        </w:rPr>
        <w:t>“The Lord will fulfill His purpose for me; Your love, O Lord, endures forever.”</w:t>
      </w:r>
    </w:p>
    <w:p w14:paraId="45EDC371" w14:textId="16A4E0A0" w:rsidR="00B85D78" w:rsidRDefault="00B85D78" w:rsidP="00B85D78">
      <w:pPr>
        <w:pStyle w:val="ListParagraph"/>
        <w:numPr>
          <w:ilvl w:val="0"/>
          <w:numId w:val="18"/>
        </w:numPr>
      </w:pPr>
      <w:r>
        <w:rPr>
          <w:rFonts w:ascii="Times New Roman" w:hAnsi="Times New Roman"/>
        </w:rPr>
        <w:t>Psalm 138:8</w:t>
      </w:r>
    </w:p>
    <w:p w14:paraId="4D6FB23F" w14:textId="77777777" w:rsidR="00B85D78" w:rsidRDefault="00B85D78" w:rsidP="0031057E"/>
    <w:p w14:paraId="5115FFD0" w14:textId="77777777" w:rsidR="00B85D78" w:rsidRDefault="00B85D78" w:rsidP="0031057E">
      <w:r>
        <w:rPr>
          <w:rFonts w:ascii="Times New Roman" w:hAnsi="Times New Roman"/>
        </w:rPr>
        <w:t>You were written into this world</w:t>
      </w:r>
    </w:p>
    <w:p w14:paraId="5403C21A" w14:textId="62F78246" w:rsidR="00B85D78" w:rsidRDefault="00B85D78" w:rsidP="0031057E">
      <w:r>
        <w:rPr>
          <w:rFonts w:ascii="Times New Roman" w:hAnsi="Times New Roman"/>
        </w:rPr>
        <w:t>With the same care that shaped the heavens,</w:t>
      </w:r>
    </w:p>
    <w:p w14:paraId="2F3A3CBB" w14:textId="5851C426" w:rsidR="00B85D78" w:rsidRDefault="00B85D78" w:rsidP="0031057E">
      <w:r>
        <w:rPr>
          <w:rFonts w:ascii="Times New Roman" w:hAnsi="Times New Roman"/>
        </w:rPr>
        <w:t>The same artistry that painted the galaxies,</w:t>
      </w:r>
    </w:p>
    <w:p w14:paraId="6838B13E" w14:textId="25989587" w:rsidR="00B85D78" w:rsidRDefault="00B85D78" w:rsidP="0031057E">
      <w:r>
        <w:rPr>
          <w:rFonts w:ascii="Times New Roman" w:hAnsi="Times New Roman"/>
        </w:rPr>
        <w:t>The same love that breathes life into the tides.</w:t>
      </w:r>
    </w:p>
    <w:p w14:paraId="61F47329" w14:textId="77777777" w:rsidR="00B85D78" w:rsidRDefault="00B85D78" w:rsidP="0031057E"/>
    <w:p w14:paraId="79F2CB5A" w14:textId="77777777" w:rsidR="00B85D78" w:rsidRDefault="00B85D78" w:rsidP="0031057E">
      <w:r>
        <w:rPr>
          <w:rFonts w:ascii="Times New Roman" w:hAnsi="Times New Roman"/>
        </w:rPr>
        <w:t>And nothing—not time, not loss, not doubt—</w:t>
      </w:r>
    </w:p>
    <w:p w14:paraId="72702544" w14:textId="3013A929" w:rsidR="00B85D78" w:rsidRDefault="00B85D78" w:rsidP="0031057E">
      <w:r>
        <w:rPr>
          <w:rFonts w:ascii="Times New Roman" w:hAnsi="Times New Roman"/>
        </w:rPr>
        <w:t>Can erase you from the story.</w:t>
      </w:r>
    </w:p>
    <w:p w14:paraId="53529F5B" w14:textId="77777777" w:rsidR="00B85D78" w:rsidRDefault="00B85D78" w:rsidP="0031057E"/>
    <w:p w14:paraId="23B8576D" w14:textId="77777777" w:rsidR="00B85D78" w:rsidRDefault="00B85D78" w:rsidP="0031057E">
      <w:r>
        <w:rPr>
          <w:rFonts w:ascii="Times New Roman" w:hAnsi="Times New Roman"/>
        </w:rPr>
        <w:t>You exist.</w:t>
      </w:r>
    </w:p>
    <w:p w14:paraId="55A36821" w14:textId="116F566B" w:rsidR="00B85D78" w:rsidRDefault="00B85D78" w:rsidP="001C076F">
      <w:r>
        <w:rPr>
          <w:rFonts w:ascii="Times New Roman" w:hAnsi="Times New Roman"/>
        </w:rPr>
        <w:t xml:space="preserve">And that is </w:t>
      </w:r>
      <w:r w:rsidR="001C076F">
        <w:rPr>
          <w:rFonts w:ascii="Times New Roman" w:hAnsi="Times New Roman"/>
        </w:rPr>
        <w:t>enough.</w:t>
      </w:r>
    </w:p>
    <w:p w14:paraId="78DE8AD5" w14:textId="77777777" w:rsidR="00B85D78" w:rsidRDefault="00B85D78" w:rsidP="0031057E">
      <w:pPr>
        <w:pBdr>
          <w:bottom w:val="single" w:sz="6" w:space="1" w:color="auto"/>
        </w:pBdr>
      </w:pPr>
    </w:p>
    <w:p w14:paraId="4DE47F99" w14:textId="77777777" w:rsidR="00B85D78" w:rsidRDefault="00B85D78" w:rsidP="0031057E"/>
    <w:p w14:paraId="58C83BA6" w14:textId="7D4D5CFD" w:rsidR="00B85D78" w:rsidRDefault="00B85D78" w:rsidP="0031057E"/>
    <w:p w14:paraId="21AF59D0" w14:textId="77777777" w:rsidR="001B2116" w:rsidRDefault="001B2116" w:rsidP="0031057E">
      <w:pPr>
        <w:jc w:val="center"/>
      </w:pPr>
      <w:r>
        <w:rPr>
          <w:rFonts w:ascii="Times New Roman" w:hAnsi="Times New Roman"/>
        </w:rPr>
        <w:t>SECTION V: YOU ARE A POEM</w:t>
      </w:r>
    </w:p>
    <w:p w14:paraId="5F154C3D" w14:textId="77777777" w:rsidR="001B2116" w:rsidRDefault="001B2116" w:rsidP="0031057E"/>
    <w:p w14:paraId="4F1AAB88" w14:textId="77777777" w:rsidR="001B2116" w:rsidRDefault="001B2116" w:rsidP="0031057E">
      <w:r>
        <w:rPr>
          <w:rFonts w:ascii="Times New Roman" w:hAnsi="Times New Roman"/>
        </w:rPr>
        <w:t>Page 3 – The Universe Is Writing You in Cursive</w:t>
      </w:r>
    </w:p>
    <w:p w14:paraId="4D336569" w14:textId="77777777" w:rsidR="001B2116" w:rsidRDefault="001B2116" w:rsidP="0031057E"/>
    <w:p w14:paraId="47C6414A" w14:textId="77777777" w:rsidR="001B2116" w:rsidRDefault="001B2116" w:rsidP="0031057E">
      <w:r>
        <w:rPr>
          <w:rFonts w:ascii="Times New Roman" w:hAnsi="Times New Roman"/>
        </w:rPr>
        <w:t>Do you ever wonder why the stars are silent?</w:t>
      </w:r>
    </w:p>
    <w:p w14:paraId="1BC38D0D" w14:textId="77777777" w:rsidR="001B2116" w:rsidRDefault="001B2116" w:rsidP="0031057E">
      <w:r>
        <w:rPr>
          <w:rFonts w:ascii="Times New Roman" w:hAnsi="Times New Roman"/>
        </w:rPr>
        <w:t>Why the ocean pulls at the shore like a lover calling someone home?</w:t>
      </w:r>
    </w:p>
    <w:p w14:paraId="3806E50B" w14:textId="77777777" w:rsidR="001B2116" w:rsidRDefault="001B2116" w:rsidP="0031057E">
      <w:r>
        <w:rPr>
          <w:rFonts w:ascii="Times New Roman" w:hAnsi="Times New Roman"/>
        </w:rPr>
        <w:t>Why the wind sings lullabies through hollow spaces,</w:t>
      </w:r>
    </w:p>
    <w:p w14:paraId="7B8DAF1C" w14:textId="713CFAA9" w:rsidR="001B2116" w:rsidRDefault="001B2116" w:rsidP="0031057E">
      <w:r>
        <w:rPr>
          <w:rFonts w:ascii="Times New Roman" w:hAnsi="Times New Roman"/>
        </w:rPr>
        <w:t>Whispering secrets to those who are still enough to listen?</w:t>
      </w:r>
    </w:p>
    <w:p w14:paraId="0583B664" w14:textId="77777777" w:rsidR="001B2116" w:rsidRDefault="001B2116" w:rsidP="0031057E"/>
    <w:p w14:paraId="28F8DF7D" w14:textId="77777777" w:rsidR="001B2116" w:rsidRDefault="001B2116" w:rsidP="0031057E">
      <w:r>
        <w:rPr>
          <w:rFonts w:ascii="Times New Roman" w:hAnsi="Times New Roman"/>
        </w:rPr>
        <w:t>It is because existence has always been poetry.</w:t>
      </w:r>
    </w:p>
    <w:p w14:paraId="6EA28AFC" w14:textId="77777777" w:rsidR="001B2116" w:rsidRDefault="001B2116" w:rsidP="0031057E">
      <w:r>
        <w:rPr>
          <w:rFonts w:ascii="Times New Roman" w:hAnsi="Times New Roman"/>
        </w:rPr>
        <w:t>And you—</w:t>
      </w:r>
    </w:p>
    <w:p w14:paraId="6CBAD7CF" w14:textId="1722A664" w:rsidR="001B2116" w:rsidRDefault="001B2116" w:rsidP="0031057E">
      <w:r>
        <w:rPr>
          <w:rFonts w:ascii="Times New Roman" w:hAnsi="Times New Roman"/>
        </w:rPr>
        <w:t>You are one of its verses.</w:t>
      </w:r>
    </w:p>
    <w:p w14:paraId="56F6208D" w14:textId="77777777" w:rsidR="001B2116" w:rsidRDefault="001B2116" w:rsidP="0031057E"/>
    <w:p w14:paraId="3B4BA0E8" w14:textId="77777777" w:rsidR="001B2116" w:rsidRDefault="001B2116" w:rsidP="0031057E">
      <w:r>
        <w:rPr>
          <w:rFonts w:ascii="Times New Roman" w:hAnsi="Times New Roman"/>
        </w:rPr>
        <w:t>The universe did not write you in plain ink.</w:t>
      </w:r>
    </w:p>
    <w:p w14:paraId="5F68BC65" w14:textId="77777777" w:rsidR="001B2116" w:rsidRDefault="001B2116" w:rsidP="0031057E">
      <w:r>
        <w:rPr>
          <w:rFonts w:ascii="Times New Roman" w:hAnsi="Times New Roman"/>
        </w:rPr>
        <w:t>It wrote you in cursive, in constellations, in waves that remember the names of the sky.</w:t>
      </w:r>
    </w:p>
    <w:p w14:paraId="50105FE8" w14:textId="77777777" w:rsidR="001B2116" w:rsidRDefault="001B2116" w:rsidP="0031057E">
      <w:r>
        <w:rPr>
          <w:rFonts w:ascii="Times New Roman" w:hAnsi="Times New Roman"/>
        </w:rPr>
        <w:t>It wrote you with hands that knew tenderness before they knew time,</w:t>
      </w:r>
    </w:p>
    <w:p w14:paraId="1F3C32BB" w14:textId="2960F4B9" w:rsidR="001B2116" w:rsidRDefault="001B2116" w:rsidP="0031057E">
      <w:r>
        <w:rPr>
          <w:rFonts w:ascii="Times New Roman" w:hAnsi="Times New Roman"/>
        </w:rPr>
        <w:t>With breath that sculpted mountains before it sculpted you.</w:t>
      </w:r>
    </w:p>
    <w:p w14:paraId="6372F58A" w14:textId="77777777" w:rsidR="001B2116" w:rsidRDefault="001B2116" w:rsidP="0031057E"/>
    <w:p w14:paraId="4C42A585" w14:textId="3526E041" w:rsidR="001B2116" w:rsidRDefault="001B2116" w:rsidP="0031057E">
      <w:r>
        <w:rPr>
          <w:rFonts w:ascii="Times New Roman" w:hAnsi="Times New Roman"/>
        </w:rPr>
        <w:t>“He determines the number of the stars and calls them each by name.”</w:t>
      </w:r>
    </w:p>
    <w:p w14:paraId="33D4B8DB" w14:textId="2F75F714" w:rsidR="001B2116" w:rsidRDefault="001B2116" w:rsidP="001B2116">
      <w:pPr>
        <w:pStyle w:val="ListParagraph"/>
        <w:numPr>
          <w:ilvl w:val="0"/>
          <w:numId w:val="18"/>
        </w:numPr>
      </w:pPr>
      <w:r>
        <w:rPr>
          <w:rFonts w:ascii="Times New Roman" w:hAnsi="Times New Roman"/>
        </w:rPr>
        <w:t>Psalm 147:4</w:t>
      </w:r>
    </w:p>
    <w:p w14:paraId="02C485B9" w14:textId="77777777" w:rsidR="001B2116" w:rsidRDefault="001B2116" w:rsidP="0031057E"/>
    <w:p w14:paraId="484ACDB8" w14:textId="77777777" w:rsidR="001B2116" w:rsidRDefault="001B2116" w:rsidP="0031057E">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48C"/>
          </mc:Choice>
          <mc:Fallback>
            <w:t>💌</w:t>
          </mc:Fallback>
        </mc:AlternateContent>
      </w:r>
      <w:r>
        <w:rPr>
          <w:rFonts w:ascii="Times New Roman" w:hAnsi="Times New Roman"/>
        </w:rPr>
        <w:t xml:space="preserve"> A Letter to You</w:t>
      </w:r>
    </w:p>
    <w:p w14:paraId="78C2D892" w14:textId="77777777" w:rsidR="001B2116" w:rsidRDefault="001B2116" w:rsidP="0031057E"/>
    <w:p w14:paraId="65FB49E1" w14:textId="77777777" w:rsidR="001B2116" w:rsidRDefault="001B2116" w:rsidP="0031057E">
      <w:r>
        <w:rPr>
          <w:rFonts w:ascii="Times New Roman" w:hAnsi="Times New Roman"/>
        </w:rPr>
        <w:t>Dear You,</w:t>
      </w:r>
    </w:p>
    <w:p w14:paraId="744E2BDB" w14:textId="77777777" w:rsidR="001B2116" w:rsidRDefault="001B2116" w:rsidP="0031057E"/>
    <w:p w14:paraId="75F558B5" w14:textId="77777777" w:rsidR="001B2116" w:rsidRDefault="001B2116" w:rsidP="0031057E">
      <w:r>
        <w:rPr>
          <w:rFonts w:ascii="Times New Roman" w:hAnsi="Times New Roman"/>
        </w:rPr>
        <w:t>You have spent your life searching for a meaning</w:t>
      </w:r>
    </w:p>
    <w:p w14:paraId="6059042C" w14:textId="70299EC1" w:rsidR="001B2116" w:rsidRDefault="001B2116" w:rsidP="0031057E">
      <w:r>
        <w:rPr>
          <w:rFonts w:ascii="Times New Roman" w:hAnsi="Times New Roman"/>
        </w:rPr>
        <w:t>That has been stitched into your very skin since the beginning.</w:t>
      </w:r>
    </w:p>
    <w:p w14:paraId="520205E4" w14:textId="77777777" w:rsidR="001B2116" w:rsidRDefault="001B2116" w:rsidP="0031057E"/>
    <w:p w14:paraId="32A8E9F9" w14:textId="77777777" w:rsidR="001B2116" w:rsidRDefault="001B2116" w:rsidP="0031057E">
      <w:r>
        <w:rPr>
          <w:rFonts w:ascii="Times New Roman" w:hAnsi="Times New Roman"/>
        </w:rPr>
        <w:t>You are not separate from this world.</w:t>
      </w:r>
    </w:p>
    <w:p w14:paraId="1524CFC0" w14:textId="77777777" w:rsidR="001B2116" w:rsidRDefault="001B2116" w:rsidP="0031057E">
      <w:r>
        <w:rPr>
          <w:rFonts w:ascii="Times New Roman" w:hAnsi="Times New Roman"/>
        </w:rPr>
        <w:t>You are not something that happened to it.</w:t>
      </w:r>
    </w:p>
    <w:p w14:paraId="4042A781" w14:textId="77777777" w:rsidR="001B2116" w:rsidRDefault="001B2116" w:rsidP="0031057E">
      <w:r>
        <w:rPr>
          <w:rFonts w:ascii="Times New Roman" w:hAnsi="Times New Roman"/>
        </w:rPr>
        <w:t>You are something woven into it.</w:t>
      </w:r>
    </w:p>
    <w:p w14:paraId="5820E6E3" w14:textId="77777777" w:rsidR="001B2116" w:rsidRDefault="001B2116" w:rsidP="0031057E"/>
    <w:p w14:paraId="0146894E" w14:textId="77777777" w:rsidR="001B2116" w:rsidRDefault="001B2116" w:rsidP="0031057E">
      <w:r>
        <w:rPr>
          <w:rFonts w:ascii="Times New Roman" w:hAnsi="Times New Roman"/>
        </w:rPr>
        <w:t>The same voice that told the sun where to rise</w:t>
      </w:r>
    </w:p>
    <w:p w14:paraId="0A0E2BF6" w14:textId="5DDFC87C" w:rsidR="001B2116" w:rsidRDefault="001B2116" w:rsidP="0031057E">
      <w:r>
        <w:rPr>
          <w:rFonts w:ascii="Times New Roman" w:hAnsi="Times New Roman"/>
        </w:rPr>
        <w:t>Told your heart when to start beating.</w:t>
      </w:r>
    </w:p>
    <w:p w14:paraId="5CB93FCD" w14:textId="77777777" w:rsidR="001B2116" w:rsidRDefault="001B2116" w:rsidP="0031057E">
      <w:r>
        <w:rPr>
          <w:rFonts w:ascii="Times New Roman" w:hAnsi="Times New Roman"/>
        </w:rPr>
        <w:t>The same rhythm that guides the tide</w:t>
      </w:r>
    </w:p>
    <w:p w14:paraId="49D19318" w14:textId="42BCFA79" w:rsidR="001B2116" w:rsidRDefault="001B2116" w:rsidP="0031057E">
      <w:r>
        <w:rPr>
          <w:rFonts w:ascii="Times New Roman" w:hAnsi="Times New Roman"/>
        </w:rPr>
        <w:t>Is the rhythm pulsing beneath your ribs.</w:t>
      </w:r>
    </w:p>
    <w:p w14:paraId="0804EC5E" w14:textId="77777777" w:rsidR="001B2116" w:rsidRDefault="001B2116" w:rsidP="0031057E"/>
    <w:p w14:paraId="3FEC9429" w14:textId="77777777" w:rsidR="001B2116" w:rsidRDefault="001B2116" w:rsidP="0031057E">
      <w:r>
        <w:rPr>
          <w:rFonts w:ascii="Times New Roman" w:hAnsi="Times New Roman"/>
        </w:rPr>
        <w:t>You do not have to fight for a place in this world.</w:t>
      </w:r>
    </w:p>
    <w:p w14:paraId="71FCC3B4" w14:textId="77777777" w:rsidR="001B2116" w:rsidRDefault="001B2116" w:rsidP="0031057E">
      <w:r>
        <w:rPr>
          <w:rFonts w:ascii="Times New Roman" w:hAnsi="Times New Roman"/>
        </w:rPr>
        <w:t>You have always belonged here.</w:t>
      </w:r>
    </w:p>
    <w:p w14:paraId="08ECD64B" w14:textId="77777777" w:rsidR="001B2116" w:rsidRDefault="001B2116" w:rsidP="0031057E">
      <w:r>
        <w:rPr>
          <w:rFonts w:ascii="Times New Roman" w:hAnsi="Times New Roman"/>
        </w:rPr>
        <w:t>Not because you proved yourself worthy—</w:t>
      </w:r>
    </w:p>
    <w:p w14:paraId="00E59F24" w14:textId="01168BF9" w:rsidR="001B2116" w:rsidRDefault="001B2116" w:rsidP="0031057E">
      <w:r>
        <w:rPr>
          <w:rFonts w:ascii="Times New Roman" w:hAnsi="Times New Roman"/>
        </w:rPr>
        <w:t>But because you exist,</w:t>
      </w:r>
    </w:p>
    <w:p w14:paraId="0416DBC8" w14:textId="1D425AF3" w:rsidR="001B2116" w:rsidRDefault="001B2116" w:rsidP="0031057E">
      <w:r>
        <w:rPr>
          <w:rFonts w:ascii="Times New Roman" w:hAnsi="Times New Roman"/>
        </w:rPr>
        <w:t>And existence itself is enough.</w:t>
      </w:r>
    </w:p>
    <w:p w14:paraId="7BFA47DE" w14:textId="77777777" w:rsidR="001B2116" w:rsidRDefault="001B2116" w:rsidP="0031057E"/>
    <w:p w14:paraId="4BA40E89" w14:textId="2189C22B" w:rsidR="001B2116" w:rsidRDefault="001B2116" w:rsidP="0031057E">
      <w:r>
        <w:rPr>
          <w:rFonts w:ascii="Times New Roman" w:hAnsi="Times New Roman"/>
        </w:rPr>
        <w:t>“For by Him all things were created: things in heaven and on earth, visible and invisible.”</w:t>
      </w:r>
    </w:p>
    <w:p w14:paraId="6FCE7429" w14:textId="3CEABAE5" w:rsidR="001B2116" w:rsidRDefault="001B2116" w:rsidP="001B2116">
      <w:pPr>
        <w:pStyle w:val="ListParagraph"/>
        <w:numPr>
          <w:ilvl w:val="0"/>
          <w:numId w:val="18"/>
        </w:numPr>
      </w:pPr>
      <w:r>
        <w:rPr>
          <w:rFonts w:ascii="Times New Roman" w:hAnsi="Times New Roman"/>
        </w:rPr>
        <w:t>Colossians 1:16</w:t>
      </w:r>
    </w:p>
    <w:p w14:paraId="5E4B334B" w14:textId="77777777" w:rsidR="001B2116" w:rsidRDefault="001B2116" w:rsidP="0031057E"/>
    <w:p w14:paraId="05FB9B64" w14:textId="77777777" w:rsidR="001B2116" w:rsidRDefault="001B2116"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20850852" w14:textId="77777777" w:rsidR="001B2116" w:rsidRDefault="001B2116" w:rsidP="0031057E"/>
    <w:p w14:paraId="2A9D0616" w14:textId="77777777" w:rsidR="001B2116" w:rsidRDefault="001B2116" w:rsidP="0031057E">
      <w:r>
        <w:rPr>
          <w:rFonts w:ascii="Times New Roman" w:hAnsi="Times New Roman"/>
        </w:rPr>
        <w:t>What if the meaning of life is not something you must find,</w:t>
      </w:r>
    </w:p>
    <w:p w14:paraId="64FF3ABA" w14:textId="5927F224" w:rsidR="001B2116" w:rsidRDefault="001B2116" w:rsidP="0031057E">
      <w:r>
        <w:rPr>
          <w:rFonts w:ascii="Times New Roman" w:hAnsi="Times New Roman"/>
        </w:rPr>
        <w:t>But something you are already living?</w:t>
      </w:r>
    </w:p>
    <w:p w14:paraId="2E7CEF60" w14:textId="77777777" w:rsidR="001B2116" w:rsidRDefault="001B2116" w:rsidP="0031057E"/>
    <w:p w14:paraId="09F80EBE" w14:textId="77777777" w:rsidR="001B2116" w:rsidRDefault="001B2116" w:rsidP="0031057E">
      <w:r>
        <w:rPr>
          <w:rFonts w:ascii="Times New Roman" w:hAnsi="Times New Roman"/>
        </w:rPr>
        <w:t>What if you stopped asking if you belong here,</w:t>
      </w:r>
    </w:p>
    <w:p w14:paraId="0C5A52D6" w14:textId="3325445F" w:rsidR="001B2116" w:rsidRDefault="001B2116" w:rsidP="0031057E">
      <w:r>
        <w:rPr>
          <w:rFonts w:ascii="Times New Roman" w:hAnsi="Times New Roman"/>
        </w:rPr>
        <w:t>And started trusting that you do?</w:t>
      </w:r>
    </w:p>
    <w:p w14:paraId="00289DFC" w14:textId="77777777" w:rsidR="001B2116" w:rsidRDefault="001B2116" w:rsidP="0031057E"/>
    <w:p w14:paraId="31416F8A" w14:textId="77777777" w:rsidR="001B2116" w:rsidRDefault="001B2116"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3660D44E" w14:textId="77777777" w:rsidR="001B2116" w:rsidRDefault="001B2116" w:rsidP="0031057E"/>
    <w:p w14:paraId="3BBD8E07" w14:textId="77777777" w:rsidR="001B2116" w:rsidRDefault="001B2116" w:rsidP="0031057E">
      <w:pPr>
        <w:pBdr>
          <w:bottom w:val="single" w:sz="6" w:space="1" w:color="auto"/>
        </w:pBdr>
      </w:pPr>
    </w:p>
    <w:p w14:paraId="47A6936D" w14:textId="77777777" w:rsidR="001B2116" w:rsidRDefault="001B2116" w:rsidP="0031057E"/>
    <w:p w14:paraId="5C728A26" w14:textId="77777777" w:rsidR="001B2116" w:rsidRDefault="001B2116" w:rsidP="0031057E">
      <w:pPr>
        <w:pBdr>
          <w:bottom w:val="single" w:sz="6" w:space="1" w:color="auto"/>
        </w:pBdr>
      </w:pPr>
    </w:p>
    <w:p w14:paraId="4D5184BE" w14:textId="77777777" w:rsidR="001B2116" w:rsidRDefault="001B2116" w:rsidP="0031057E"/>
    <w:p w14:paraId="4B5E4A89" w14:textId="77777777" w:rsidR="001B2116" w:rsidRDefault="001B2116" w:rsidP="0031057E">
      <w:pPr>
        <w:pBdr>
          <w:bottom w:val="single" w:sz="6" w:space="1" w:color="auto"/>
        </w:pBdr>
      </w:pPr>
    </w:p>
    <w:p w14:paraId="68889E09" w14:textId="77777777" w:rsidR="001B2116" w:rsidRDefault="001B2116" w:rsidP="0031057E"/>
    <w:p w14:paraId="5C23A000" w14:textId="5CDB0765" w:rsidR="001B2116" w:rsidRDefault="001B2116" w:rsidP="0031057E">
      <w:r>
        <w:rPr>
          <w:rFonts w:ascii="Times New Roman" w:hAnsi="Times New Roman"/>
        </w:rPr>
        <w:t>“You have searched me, Lord, and You know me.”</w:t>
      </w:r>
    </w:p>
    <w:p w14:paraId="5DBE0CF2" w14:textId="59B78655" w:rsidR="001B2116" w:rsidRDefault="001B2116" w:rsidP="001B2116">
      <w:pPr>
        <w:pStyle w:val="ListParagraph"/>
        <w:numPr>
          <w:ilvl w:val="0"/>
          <w:numId w:val="18"/>
        </w:numPr>
      </w:pPr>
      <w:r>
        <w:rPr>
          <w:rFonts w:ascii="Times New Roman" w:hAnsi="Times New Roman"/>
        </w:rPr>
        <w:t>Psalm 139:1</w:t>
      </w:r>
    </w:p>
    <w:p w14:paraId="5F037DCC" w14:textId="77777777" w:rsidR="001B2116" w:rsidRDefault="001B2116" w:rsidP="0031057E"/>
    <w:p w14:paraId="23FDEBCE" w14:textId="77777777" w:rsidR="001B2116" w:rsidRDefault="001B2116" w:rsidP="0031057E">
      <w:r>
        <w:rPr>
          <w:rFonts w:ascii="Times New Roman" w:hAnsi="Times New Roman"/>
        </w:rPr>
        <w:t>You are not an accident.</w:t>
      </w:r>
    </w:p>
    <w:p w14:paraId="5F4BF881" w14:textId="77777777" w:rsidR="001B2116" w:rsidRDefault="001B2116" w:rsidP="0031057E">
      <w:r>
        <w:rPr>
          <w:rFonts w:ascii="Times New Roman" w:hAnsi="Times New Roman"/>
        </w:rPr>
        <w:t>You are not a mistake.</w:t>
      </w:r>
    </w:p>
    <w:p w14:paraId="00894F53" w14:textId="77777777" w:rsidR="001B2116" w:rsidRDefault="001B2116" w:rsidP="0031057E"/>
    <w:p w14:paraId="2EB4CA31" w14:textId="77777777" w:rsidR="001B2116" w:rsidRDefault="001B2116" w:rsidP="0031057E">
      <w:r>
        <w:rPr>
          <w:rFonts w:ascii="Times New Roman" w:hAnsi="Times New Roman"/>
        </w:rPr>
        <w:t>You were written with purpose.</w:t>
      </w:r>
    </w:p>
    <w:p w14:paraId="68BD85A1" w14:textId="77777777" w:rsidR="001B2116" w:rsidRDefault="001B2116" w:rsidP="0031057E">
      <w:r>
        <w:rPr>
          <w:rFonts w:ascii="Times New Roman" w:hAnsi="Times New Roman"/>
        </w:rPr>
        <w:lastRenderedPageBreak/>
        <w:t>And the universe is still writing you.</w:t>
      </w:r>
    </w:p>
    <w:p w14:paraId="49BC4FEF" w14:textId="77777777" w:rsidR="001B2116" w:rsidRDefault="001B2116" w:rsidP="0031057E"/>
    <w:p w14:paraId="58536F45" w14:textId="77777777" w:rsidR="001B2116" w:rsidRDefault="001B2116" w:rsidP="0031057E">
      <w:pPr>
        <w:pBdr>
          <w:bottom w:val="single" w:sz="6" w:space="1" w:color="auto"/>
        </w:pBdr>
      </w:pPr>
    </w:p>
    <w:p w14:paraId="7243763D" w14:textId="77777777" w:rsidR="00571ED3" w:rsidRDefault="00571ED3" w:rsidP="0031057E">
      <w:pPr>
        <w:pBdr>
          <w:bottom w:val="single" w:sz="6" w:space="1" w:color="auto"/>
        </w:pBdr>
      </w:pPr>
    </w:p>
    <w:p w14:paraId="477FDEF8" w14:textId="77777777" w:rsidR="00571ED3" w:rsidRDefault="00571ED3" w:rsidP="0031057E">
      <w:pPr>
        <w:pBdr>
          <w:bottom w:val="single" w:sz="6" w:space="1" w:color="auto"/>
        </w:pBdr>
      </w:pPr>
    </w:p>
    <w:p w14:paraId="12D181C1" w14:textId="77777777" w:rsidR="00571ED3" w:rsidRDefault="00571ED3" w:rsidP="0031057E">
      <w:pPr>
        <w:pBdr>
          <w:bottom w:val="single" w:sz="6" w:space="1" w:color="auto"/>
        </w:pBdr>
      </w:pPr>
    </w:p>
    <w:p w14:paraId="5769AC1B" w14:textId="77777777" w:rsidR="00571ED3" w:rsidRDefault="00571ED3" w:rsidP="0031057E">
      <w:pPr>
        <w:pBdr>
          <w:bottom w:val="single" w:sz="6" w:space="1" w:color="auto"/>
        </w:pBdr>
      </w:pPr>
    </w:p>
    <w:p w14:paraId="6DC4BD42" w14:textId="77777777" w:rsidR="00571ED3" w:rsidRDefault="00571ED3" w:rsidP="0031057E">
      <w:pPr>
        <w:pBdr>
          <w:bottom w:val="single" w:sz="6" w:space="1" w:color="auto"/>
        </w:pBdr>
      </w:pPr>
    </w:p>
    <w:p w14:paraId="460DBFC5" w14:textId="77777777" w:rsidR="00571ED3" w:rsidRDefault="00571ED3" w:rsidP="0031057E">
      <w:pPr>
        <w:pBdr>
          <w:bottom w:val="single" w:sz="6" w:space="1" w:color="auto"/>
        </w:pBdr>
      </w:pPr>
    </w:p>
    <w:p w14:paraId="6DD2E5A5" w14:textId="77777777" w:rsidR="00571ED3" w:rsidRDefault="00571ED3" w:rsidP="0031057E">
      <w:pPr>
        <w:pBdr>
          <w:bottom w:val="single" w:sz="6" w:space="1" w:color="auto"/>
        </w:pBdr>
      </w:pPr>
    </w:p>
    <w:p w14:paraId="596BA33A" w14:textId="77777777" w:rsidR="00571ED3" w:rsidRDefault="00571ED3" w:rsidP="0031057E">
      <w:pPr>
        <w:pBdr>
          <w:bottom w:val="single" w:sz="6" w:space="1" w:color="auto"/>
        </w:pBdr>
      </w:pPr>
    </w:p>
    <w:p w14:paraId="6DC0802B" w14:textId="77777777" w:rsidR="00571ED3" w:rsidRDefault="00571ED3" w:rsidP="0031057E">
      <w:pPr>
        <w:pBdr>
          <w:bottom w:val="single" w:sz="6" w:space="1" w:color="auto"/>
        </w:pBdr>
      </w:pPr>
    </w:p>
    <w:p w14:paraId="1CD27268" w14:textId="77777777" w:rsidR="00571ED3" w:rsidRDefault="00571ED3" w:rsidP="0031057E">
      <w:pPr>
        <w:pBdr>
          <w:bottom w:val="single" w:sz="6" w:space="1" w:color="auto"/>
        </w:pBdr>
      </w:pPr>
    </w:p>
    <w:p w14:paraId="3775BBAC" w14:textId="77777777" w:rsidR="00571ED3" w:rsidRDefault="00571ED3" w:rsidP="0031057E">
      <w:pPr>
        <w:pBdr>
          <w:bottom w:val="single" w:sz="6" w:space="1" w:color="auto"/>
        </w:pBdr>
      </w:pPr>
    </w:p>
    <w:p w14:paraId="6E3E063F" w14:textId="77777777" w:rsidR="00571ED3" w:rsidRDefault="00571ED3" w:rsidP="0031057E">
      <w:pPr>
        <w:pBdr>
          <w:bottom w:val="single" w:sz="6" w:space="1" w:color="auto"/>
        </w:pBdr>
      </w:pPr>
    </w:p>
    <w:p w14:paraId="18075F29" w14:textId="77777777" w:rsidR="00571ED3" w:rsidRDefault="00571ED3" w:rsidP="0031057E">
      <w:pPr>
        <w:pBdr>
          <w:bottom w:val="single" w:sz="6" w:space="1" w:color="auto"/>
        </w:pBdr>
      </w:pPr>
    </w:p>
    <w:p w14:paraId="6DCD7339" w14:textId="77777777" w:rsidR="00571ED3" w:rsidRDefault="00571ED3" w:rsidP="0031057E">
      <w:pPr>
        <w:pBdr>
          <w:bottom w:val="single" w:sz="6" w:space="1" w:color="auto"/>
        </w:pBdr>
      </w:pPr>
    </w:p>
    <w:p w14:paraId="54173C03" w14:textId="77777777" w:rsidR="00571ED3" w:rsidRDefault="00571ED3" w:rsidP="0031057E">
      <w:pPr>
        <w:pBdr>
          <w:bottom w:val="single" w:sz="6" w:space="1" w:color="auto"/>
        </w:pBdr>
      </w:pPr>
    </w:p>
    <w:p w14:paraId="5D8609B6" w14:textId="77777777" w:rsidR="00571ED3" w:rsidRDefault="00571ED3" w:rsidP="0031057E">
      <w:pPr>
        <w:pBdr>
          <w:bottom w:val="single" w:sz="6" w:space="1" w:color="auto"/>
        </w:pBdr>
      </w:pPr>
    </w:p>
    <w:p w14:paraId="0B966AC2" w14:textId="77777777" w:rsidR="00571ED3" w:rsidRDefault="00571ED3" w:rsidP="0031057E">
      <w:pPr>
        <w:pBdr>
          <w:bottom w:val="single" w:sz="6" w:space="1" w:color="auto"/>
        </w:pBdr>
      </w:pPr>
    </w:p>
    <w:p w14:paraId="471739C8" w14:textId="77777777" w:rsidR="00571ED3" w:rsidRDefault="00571ED3" w:rsidP="0031057E">
      <w:pPr>
        <w:pBdr>
          <w:bottom w:val="single" w:sz="6" w:space="1" w:color="auto"/>
        </w:pBdr>
      </w:pPr>
    </w:p>
    <w:p w14:paraId="2D0D2F99" w14:textId="77777777" w:rsidR="00571ED3" w:rsidRDefault="00571ED3" w:rsidP="0031057E">
      <w:pPr>
        <w:pBdr>
          <w:bottom w:val="single" w:sz="6" w:space="1" w:color="auto"/>
        </w:pBdr>
      </w:pPr>
    </w:p>
    <w:p w14:paraId="29E8CDA8" w14:textId="77777777" w:rsidR="001B2116" w:rsidRDefault="001B2116" w:rsidP="0031057E"/>
    <w:p w14:paraId="57CFC801" w14:textId="3A774C29" w:rsidR="001B2116" w:rsidRDefault="001B2116" w:rsidP="0031057E"/>
    <w:p w14:paraId="3E841AC0" w14:textId="77777777" w:rsidR="00F85CF5" w:rsidRDefault="00F85CF5" w:rsidP="0031057E">
      <w:pPr>
        <w:jc w:val="center"/>
      </w:pPr>
      <w:r>
        <w:rPr>
          <w:rFonts w:ascii="Times New Roman" w:hAnsi="Times New Roman"/>
        </w:rPr>
        <w:lastRenderedPageBreak/>
        <w:t>SECTION V: YOU ARE A POEM</w:t>
      </w:r>
    </w:p>
    <w:p w14:paraId="6D03042D" w14:textId="77777777" w:rsidR="00F85CF5" w:rsidRDefault="00F85CF5" w:rsidP="0031057E"/>
    <w:p w14:paraId="27C416AE" w14:textId="77777777" w:rsidR="00F85CF5" w:rsidRDefault="00F85CF5" w:rsidP="0031057E">
      <w:r>
        <w:rPr>
          <w:rFonts w:ascii="Times New Roman" w:hAnsi="Times New Roman"/>
        </w:rPr>
        <w:t>Page 4 – You Are the Writer, and You Are the Story</w:t>
      </w:r>
    </w:p>
    <w:p w14:paraId="28A6CD15" w14:textId="77777777" w:rsidR="00F85CF5" w:rsidRDefault="00F85CF5" w:rsidP="0031057E"/>
    <w:p w14:paraId="22165721" w14:textId="77777777" w:rsidR="00F85CF5" w:rsidRDefault="00F85CF5" w:rsidP="0031057E">
      <w:r>
        <w:rPr>
          <w:rFonts w:ascii="Times New Roman" w:hAnsi="Times New Roman"/>
        </w:rPr>
        <w:t>What if I told you that the pen has always been in your hands?</w:t>
      </w:r>
    </w:p>
    <w:p w14:paraId="4E193ED1" w14:textId="77777777" w:rsidR="00F85CF5" w:rsidRDefault="00F85CF5" w:rsidP="0031057E">
      <w:r>
        <w:rPr>
          <w:rFonts w:ascii="Times New Roman" w:hAnsi="Times New Roman"/>
        </w:rPr>
        <w:t>That the life you are living is not just something happening to you,</w:t>
      </w:r>
    </w:p>
    <w:p w14:paraId="398BA9C0" w14:textId="1427811E" w:rsidR="00F85CF5" w:rsidRDefault="00F85CF5" w:rsidP="0031057E">
      <w:r>
        <w:rPr>
          <w:rFonts w:ascii="Times New Roman" w:hAnsi="Times New Roman"/>
        </w:rPr>
        <w:t>But something you are writing in real time,</w:t>
      </w:r>
    </w:p>
    <w:p w14:paraId="3DFBEBB7" w14:textId="3D3AE2B1" w:rsidR="00F85CF5" w:rsidRDefault="00F85CF5" w:rsidP="0031057E">
      <w:r>
        <w:rPr>
          <w:rFonts w:ascii="Times New Roman" w:hAnsi="Times New Roman"/>
        </w:rPr>
        <w:t>Letter by letter, breath by breath,</w:t>
      </w:r>
    </w:p>
    <w:p w14:paraId="048E9178" w14:textId="771AD243" w:rsidR="00F85CF5" w:rsidRDefault="00F85CF5" w:rsidP="0031057E">
      <w:r>
        <w:rPr>
          <w:rFonts w:ascii="Times New Roman" w:hAnsi="Times New Roman"/>
        </w:rPr>
        <w:t>Whether you realize it or not?</w:t>
      </w:r>
    </w:p>
    <w:p w14:paraId="6C6F4EBB" w14:textId="77777777" w:rsidR="00F85CF5" w:rsidRDefault="00F85CF5" w:rsidP="0031057E"/>
    <w:p w14:paraId="052C473C" w14:textId="77777777" w:rsidR="00F85CF5" w:rsidRDefault="00F85CF5" w:rsidP="0031057E">
      <w:r>
        <w:rPr>
          <w:rFonts w:ascii="Times New Roman" w:hAnsi="Times New Roman"/>
        </w:rPr>
        <w:t>You are not just a chapter in someone else’s book.</w:t>
      </w:r>
    </w:p>
    <w:p w14:paraId="0EB58079" w14:textId="77777777" w:rsidR="00F85CF5" w:rsidRDefault="00F85CF5" w:rsidP="0031057E">
      <w:r>
        <w:rPr>
          <w:rFonts w:ascii="Times New Roman" w:hAnsi="Times New Roman"/>
        </w:rPr>
        <w:t>You are not just a footnote in a story greater than your own.</w:t>
      </w:r>
    </w:p>
    <w:p w14:paraId="640E53DB" w14:textId="77777777" w:rsidR="00F85CF5" w:rsidRDefault="00F85CF5" w:rsidP="0031057E">
      <w:r>
        <w:rPr>
          <w:rFonts w:ascii="Times New Roman" w:hAnsi="Times New Roman"/>
        </w:rPr>
        <w:t>You are the ink,</w:t>
      </w:r>
    </w:p>
    <w:p w14:paraId="14B3F7B7" w14:textId="5A0A2D37" w:rsidR="00F85CF5" w:rsidRDefault="00F85CF5" w:rsidP="0031057E">
      <w:r>
        <w:rPr>
          <w:rFonts w:ascii="Times New Roman" w:hAnsi="Times New Roman"/>
        </w:rPr>
        <w:t>The author,</w:t>
      </w:r>
    </w:p>
    <w:p w14:paraId="5732E452" w14:textId="5C08935D" w:rsidR="00F85CF5" w:rsidRDefault="00F85CF5" w:rsidP="0031057E">
      <w:r>
        <w:rPr>
          <w:rFonts w:ascii="Times New Roman" w:hAnsi="Times New Roman"/>
        </w:rPr>
        <w:t>The narrator,</w:t>
      </w:r>
    </w:p>
    <w:p w14:paraId="566E0A82" w14:textId="34E67A0B" w:rsidR="00F85CF5" w:rsidRDefault="00F85CF5" w:rsidP="0031057E">
      <w:r>
        <w:rPr>
          <w:rFonts w:ascii="Times New Roman" w:hAnsi="Times New Roman"/>
        </w:rPr>
        <w:t>The plot twist waiting to unfold.</w:t>
      </w:r>
    </w:p>
    <w:p w14:paraId="56960C92" w14:textId="77777777" w:rsidR="00F85CF5" w:rsidRDefault="00F85CF5" w:rsidP="0031057E"/>
    <w:p w14:paraId="556D13BB" w14:textId="6F82AFB5" w:rsidR="00F85CF5" w:rsidRDefault="00F85CF5" w:rsidP="0031057E">
      <w:r>
        <w:rPr>
          <w:rFonts w:ascii="Times New Roman" w:hAnsi="Times New Roman"/>
        </w:rPr>
        <w:t xml:space="preserve">“Let us run with perseverance the race marked out for us, fixing our eyes on Jesus, the pioneer and </w:t>
      </w:r>
      <w:proofErr w:type="spellStart"/>
      <w:r>
        <w:rPr>
          <w:rFonts w:ascii="Times New Roman" w:hAnsi="Times New Roman"/>
        </w:rPr>
        <w:t>perfecter</w:t>
      </w:r>
      <w:proofErr w:type="spellEnd"/>
      <w:r>
        <w:rPr>
          <w:rFonts w:ascii="Times New Roman" w:hAnsi="Times New Roman"/>
        </w:rPr>
        <w:t xml:space="preserve"> of faith.”</w:t>
      </w:r>
    </w:p>
    <w:p w14:paraId="549ACCD7" w14:textId="039BB030" w:rsidR="00F85CF5" w:rsidRDefault="00F85CF5" w:rsidP="00F85CF5">
      <w:pPr>
        <w:pStyle w:val="ListParagraph"/>
        <w:numPr>
          <w:ilvl w:val="0"/>
          <w:numId w:val="18"/>
        </w:numPr>
      </w:pPr>
      <w:r>
        <w:rPr>
          <w:rFonts w:ascii="Times New Roman" w:hAnsi="Times New Roman"/>
        </w:rPr>
        <w:t>Hebrews 12:1-2</w:t>
      </w:r>
    </w:p>
    <w:p w14:paraId="51B14120" w14:textId="77777777" w:rsidR="00F85CF5" w:rsidRDefault="00F85CF5" w:rsidP="0031057E"/>
    <w:p w14:paraId="181C4D7B" w14:textId="77777777" w:rsidR="00F85CF5" w:rsidRDefault="00F85C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0D52DE5" w14:textId="77777777" w:rsidR="00F85CF5" w:rsidRDefault="00F85CF5" w:rsidP="0031057E"/>
    <w:p w14:paraId="5D4E653C" w14:textId="77777777" w:rsidR="00F85CF5" w:rsidRDefault="00F85CF5" w:rsidP="0031057E">
      <w:r>
        <w:rPr>
          <w:rFonts w:ascii="Times New Roman" w:hAnsi="Times New Roman"/>
        </w:rPr>
        <w:t>Dear You,</w:t>
      </w:r>
    </w:p>
    <w:p w14:paraId="238E8DBC" w14:textId="77777777" w:rsidR="00F85CF5" w:rsidRDefault="00F85CF5" w:rsidP="0031057E"/>
    <w:p w14:paraId="2EE01E18" w14:textId="77777777" w:rsidR="00F85CF5" w:rsidRDefault="00F85CF5" w:rsidP="0031057E">
      <w:r>
        <w:rPr>
          <w:rFonts w:ascii="Times New Roman" w:hAnsi="Times New Roman"/>
        </w:rPr>
        <w:t>You have lived so much of your life waiting to be chosen.</w:t>
      </w:r>
    </w:p>
    <w:p w14:paraId="66EF4C6B" w14:textId="77777777" w:rsidR="00F85CF5" w:rsidRDefault="00F85CF5" w:rsidP="0031057E">
      <w:r>
        <w:rPr>
          <w:rFonts w:ascii="Times New Roman" w:hAnsi="Times New Roman"/>
        </w:rPr>
        <w:t>Waiting for the right moment,</w:t>
      </w:r>
    </w:p>
    <w:p w14:paraId="05538C93" w14:textId="0B77E327" w:rsidR="00F85CF5" w:rsidRDefault="00F85CF5" w:rsidP="0031057E">
      <w:r>
        <w:rPr>
          <w:rFonts w:ascii="Times New Roman" w:hAnsi="Times New Roman"/>
        </w:rPr>
        <w:t>For the right person,</w:t>
      </w:r>
    </w:p>
    <w:p w14:paraId="7144A5DC" w14:textId="10C9764D" w:rsidR="00F85CF5" w:rsidRDefault="00F85CF5" w:rsidP="0031057E">
      <w:r>
        <w:rPr>
          <w:rFonts w:ascii="Times New Roman" w:hAnsi="Times New Roman"/>
        </w:rPr>
        <w:t>For permission to become who you were always meant to be.</w:t>
      </w:r>
    </w:p>
    <w:p w14:paraId="719BED8B" w14:textId="77777777" w:rsidR="00F85CF5" w:rsidRDefault="00F85CF5" w:rsidP="0031057E"/>
    <w:p w14:paraId="05F4DAD2" w14:textId="77777777" w:rsidR="00F85CF5" w:rsidRDefault="00F85CF5" w:rsidP="0031057E">
      <w:r>
        <w:rPr>
          <w:rFonts w:ascii="Times New Roman" w:hAnsi="Times New Roman"/>
        </w:rPr>
        <w:t>But listen—</w:t>
      </w:r>
    </w:p>
    <w:p w14:paraId="1D7B5E5E" w14:textId="7F62C6AA" w:rsidR="00F85CF5" w:rsidRDefault="00F85CF5" w:rsidP="0031057E">
      <w:r>
        <w:rPr>
          <w:rFonts w:ascii="Times New Roman" w:hAnsi="Times New Roman"/>
        </w:rPr>
        <w:t>This is your story.</w:t>
      </w:r>
    </w:p>
    <w:p w14:paraId="20DFF8D8" w14:textId="77777777" w:rsidR="00F85CF5" w:rsidRDefault="00F85CF5" w:rsidP="0031057E">
      <w:r>
        <w:rPr>
          <w:rFonts w:ascii="Times New Roman" w:hAnsi="Times New Roman"/>
        </w:rPr>
        <w:t>And no one else gets to write it for you.</w:t>
      </w:r>
    </w:p>
    <w:p w14:paraId="4B5A2EE4" w14:textId="77777777" w:rsidR="00F85CF5" w:rsidRDefault="00F85CF5" w:rsidP="0031057E"/>
    <w:p w14:paraId="5DC5B20D" w14:textId="77777777" w:rsidR="00F85CF5" w:rsidRDefault="00F85CF5" w:rsidP="0031057E">
      <w:r>
        <w:rPr>
          <w:rFonts w:ascii="Times New Roman" w:hAnsi="Times New Roman"/>
        </w:rPr>
        <w:t>So take up your pen.</w:t>
      </w:r>
    </w:p>
    <w:p w14:paraId="044C72AB" w14:textId="77777777" w:rsidR="00F85CF5" w:rsidRDefault="00F85CF5" w:rsidP="0031057E">
      <w:r>
        <w:rPr>
          <w:rFonts w:ascii="Times New Roman" w:hAnsi="Times New Roman"/>
        </w:rPr>
        <w:t>Rewrite the narratives that were never yours to carry.</w:t>
      </w:r>
    </w:p>
    <w:p w14:paraId="03D7CAB7" w14:textId="77777777" w:rsidR="00F85CF5" w:rsidRDefault="00F85CF5" w:rsidP="0031057E">
      <w:r>
        <w:rPr>
          <w:rFonts w:ascii="Times New Roman" w:hAnsi="Times New Roman"/>
        </w:rPr>
        <w:t>Leave behind the paragraphs that no longer serve you.</w:t>
      </w:r>
    </w:p>
    <w:p w14:paraId="088871A0" w14:textId="77777777" w:rsidR="00F85CF5" w:rsidRDefault="00F85CF5" w:rsidP="0031057E">
      <w:r>
        <w:rPr>
          <w:rFonts w:ascii="Times New Roman" w:hAnsi="Times New Roman"/>
        </w:rPr>
        <w:t>Turn the page if you must.</w:t>
      </w:r>
    </w:p>
    <w:p w14:paraId="757BC1DE" w14:textId="77777777" w:rsidR="00F85CF5" w:rsidRDefault="00F85CF5" w:rsidP="0031057E">
      <w:r>
        <w:rPr>
          <w:rFonts w:ascii="Times New Roman" w:hAnsi="Times New Roman"/>
        </w:rPr>
        <w:t>Start again if you must.</w:t>
      </w:r>
    </w:p>
    <w:p w14:paraId="27C94B13" w14:textId="77777777" w:rsidR="00F85CF5" w:rsidRDefault="00F85CF5" w:rsidP="0031057E">
      <w:r>
        <w:rPr>
          <w:rFonts w:ascii="Times New Roman" w:hAnsi="Times New Roman"/>
        </w:rPr>
        <w:t>But whatever you do—</w:t>
      </w:r>
    </w:p>
    <w:p w14:paraId="7051E141" w14:textId="55D7DCFA" w:rsidR="00F85CF5" w:rsidRDefault="00F85CF5" w:rsidP="0031057E">
      <w:r>
        <w:rPr>
          <w:rFonts w:ascii="Times New Roman" w:hAnsi="Times New Roman"/>
        </w:rPr>
        <w:t>Keep writing.</w:t>
      </w:r>
    </w:p>
    <w:p w14:paraId="103B7426" w14:textId="77777777" w:rsidR="00F85CF5" w:rsidRDefault="00F85CF5" w:rsidP="0031057E"/>
    <w:p w14:paraId="53E3A142" w14:textId="77777777" w:rsidR="00F85CF5" w:rsidRDefault="00F85CF5" w:rsidP="0031057E">
      <w:r>
        <w:rPr>
          <w:rFonts w:ascii="Times New Roman" w:hAnsi="Times New Roman"/>
        </w:rPr>
        <w:t>Because the story of your life does not end in sorrow.</w:t>
      </w:r>
    </w:p>
    <w:p w14:paraId="5EAE3771" w14:textId="77777777" w:rsidR="00F85CF5" w:rsidRDefault="00F85CF5" w:rsidP="0031057E">
      <w:r>
        <w:rPr>
          <w:rFonts w:ascii="Times New Roman" w:hAnsi="Times New Roman"/>
        </w:rPr>
        <w:t>The conflict will not last forever.</w:t>
      </w:r>
    </w:p>
    <w:p w14:paraId="5C91DB6A" w14:textId="77777777" w:rsidR="00F85CF5" w:rsidRDefault="00F85CF5" w:rsidP="0031057E">
      <w:r>
        <w:rPr>
          <w:rFonts w:ascii="Times New Roman" w:hAnsi="Times New Roman"/>
        </w:rPr>
        <w:t>And I promise you—</w:t>
      </w:r>
    </w:p>
    <w:p w14:paraId="629B6AE4" w14:textId="5DA200A4" w:rsidR="00F85CF5" w:rsidRDefault="00F85CF5" w:rsidP="0031057E">
      <w:r>
        <w:rPr>
          <w:rFonts w:ascii="Times New Roman" w:hAnsi="Times New Roman"/>
        </w:rPr>
        <w:t>The best chapters are still ahead.</w:t>
      </w:r>
    </w:p>
    <w:p w14:paraId="7F60908E" w14:textId="77777777" w:rsidR="00F85CF5" w:rsidRDefault="00F85CF5" w:rsidP="0031057E"/>
    <w:p w14:paraId="36968EB9" w14:textId="359A6A95" w:rsidR="00F85CF5" w:rsidRDefault="00F85CF5" w:rsidP="0031057E">
      <w:r>
        <w:rPr>
          <w:rFonts w:ascii="Times New Roman" w:hAnsi="Times New Roman"/>
        </w:rPr>
        <w:t>“He makes all things new.”</w:t>
      </w:r>
    </w:p>
    <w:p w14:paraId="48EE21DA" w14:textId="7FF7985D" w:rsidR="00F85CF5" w:rsidRDefault="00F85CF5" w:rsidP="00F85CF5">
      <w:pPr>
        <w:pStyle w:val="ListParagraph"/>
        <w:numPr>
          <w:ilvl w:val="0"/>
          <w:numId w:val="18"/>
        </w:numPr>
      </w:pPr>
      <w:r>
        <w:rPr>
          <w:rFonts w:ascii="Times New Roman" w:hAnsi="Times New Roman"/>
        </w:rPr>
        <w:lastRenderedPageBreak/>
        <w:t>Revelation 21:5</w:t>
      </w:r>
    </w:p>
    <w:p w14:paraId="72958F72" w14:textId="77777777" w:rsidR="00F85CF5" w:rsidRDefault="00F85CF5" w:rsidP="0031057E"/>
    <w:p w14:paraId="6EACEDCA" w14:textId="77777777" w:rsidR="00F85CF5" w:rsidRDefault="00F85C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33F"/>
          </mc:Choice>
          <mc:Fallback>
            <w:t>🌿</w:t>
          </mc:Fallback>
        </mc:AlternateContent>
      </w:r>
      <w:r>
        <w:rPr>
          <w:rFonts w:ascii="Times New Roman" w:hAnsi="Times New Roman"/>
        </w:rPr>
        <w:t xml:space="preserve"> A Moment of Reflection</w:t>
      </w:r>
    </w:p>
    <w:p w14:paraId="7B2B5571" w14:textId="77777777" w:rsidR="00F85CF5" w:rsidRDefault="00F85CF5" w:rsidP="0031057E"/>
    <w:p w14:paraId="4879C204" w14:textId="77777777" w:rsidR="00F85CF5" w:rsidRDefault="00F85CF5" w:rsidP="0031057E">
      <w:r>
        <w:rPr>
          <w:rFonts w:ascii="Times New Roman" w:hAnsi="Times New Roman"/>
        </w:rPr>
        <w:t>What if you are not just living your life,</w:t>
      </w:r>
    </w:p>
    <w:p w14:paraId="0214F7F0" w14:textId="1E93FD70" w:rsidR="00F85CF5" w:rsidRDefault="00F85CF5" w:rsidP="0031057E">
      <w:r>
        <w:rPr>
          <w:rFonts w:ascii="Times New Roman" w:hAnsi="Times New Roman"/>
        </w:rPr>
        <w:t>But creating it?</w:t>
      </w:r>
    </w:p>
    <w:p w14:paraId="7978558D" w14:textId="77777777" w:rsidR="00F85CF5" w:rsidRDefault="00F85CF5" w:rsidP="0031057E"/>
    <w:p w14:paraId="1876F83D" w14:textId="77777777" w:rsidR="00F85CF5" w:rsidRDefault="00F85CF5" w:rsidP="0031057E">
      <w:r>
        <w:rPr>
          <w:rFonts w:ascii="Times New Roman" w:hAnsi="Times New Roman"/>
        </w:rPr>
        <w:t>What if today is the moment</w:t>
      </w:r>
    </w:p>
    <w:p w14:paraId="271E09DD" w14:textId="5D178353" w:rsidR="00F85CF5" w:rsidRDefault="00F85CF5" w:rsidP="0031057E">
      <w:r>
        <w:rPr>
          <w:rFonts w:ascii="Times New Roman" w:hAnsi="Times New Roman"/>
        </w:rPr>
        <w:t>Where you take the pen back into your hands?</w:t>
      </w:r>
    </w:p>
    <w:p w14:paraId="466D249F" w14:textId="77777777" w:rsidR="00F85CF5" w:rsidRDefault="00F85CF5" w:rsidP="0031057E"/>
    <w:p w14:paraId="6422D096" w14:textId="77777777" w:rsidR="00F85CF5" w:rsidRDefault="00F85CF5"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26A8E8C1" w14:textId="77777777" w:rsidR="00F85CF5" w:rsidRDefault="00F85CF5" w:rsidP="0031057E"/>
    <w:p w14:paraId="38F5FAEC" w14:textId="77777777" w:rsidR="00F85CF5" w:rsidRDefault="00F85CF5" w:rsidP="0031057E">
      <w:pPr>
        <w:pBdr>
          <w:bottom w:val="single" w:sz="6" w:space="1" w:color="auto"/>
        </w:pBdr>
      </w:pPr>
    </w:p>
    <w:p w14:paraId="7A819538" w14:textId="77777777" w:rsidR="00F85CF5" w:rsidRDefault="00F85CF5" w:rsidP="0031057E"/>
    <w:p w14:paraId="58468DDD" w14:textId="77777777" w:rsidR="00F85CF5" w:rsidRDefault="00F85CF5" w:rsidP="0031057E">
      <w:pPr>
        <w:pBdr>
          <w:bottom w:val="single" w:sz="6" w:space="1" w:color="auto"/>
        </w:pBdr>
      </w:pPr>
    </w:p>
    <w:p w14:paraId="65CD6D66" w14:textId="77777777" w:rsidR="00F85CF5" w:rsidRDefault="00F85CF5" w:rsidP="0031057E"/>
    <w:p w14:paraId="14EAD1A0" w14:textId="77777777" w:rsidR="00F85CF5" w:rsidRDefault="00F85CF5" w:rsidP="0031057E">
      <w:pPr>
        <w:pBdr>
          <w:bottom w:val="single" w:sz="6" w:space="1" w:color="auto"/>
        </w:pBdr>
      </w:pPr>
    </w:p>
    <w:p w14:paraId="237918F8" w14:textId="77777777" w:rsidR="00F85CF5" w:rsidRDefault="00F85CF5" w:rsidP="0031057E"/>
    <w:p w14:paraId="77BFA9DF" w14:textId="0927E338" w:rsidR="00F85CF5" w:rsidRDefault="00F85CF5" w:rsidP="0031057E">
      <w:r>
        <w:rPr>
          <w:rFonts w:ascii="Times New Roman" w:hAnsi="Times New Roman"/>
        </w:rPr>
        <w:t>“Surely Your goodness and love will follow me all the days of my life.”</w:t>
      </w:r>
    </w:p>
    <w:p w14:paraId="0EE4D0AB" w14:textId="5A449603" w:rsidR="00F85CF5" w:rsidRDefault="00F85CF5" w:rsidP="00F85CF5">
      <w:pPr>
        <w:pStyle w:val="ListParagraph"/>
        <w:numPr>
          <w:ilvl w:val="0"/>
          <w:numId w:val="18"/>
        </w:numPr>
      </w:pPr>
      <w:r>
        <w:rPr>
          <w:rFonts w:ascii="Times New Roman" w:hAnsi="Times New Roman"/>
        </w:rPr>
        <w:t>Psalm 23:6</w:t>
      </w:r>
    </w:p>
    <w:p w14:paraId="7B25DEF3" w14:textId="77777777" w:rsidR="00F85CF5" w:rsidRDefault="00F85CF5" w:rsidP="0031057E"/>
    <w:p w14:paraId="76E6FE45" w14:textId="77777777" w:rsidR="00F85CF5" w:rsidRDefault="00F85CF5" w:rsidP="0031057E">
      <w:r>
        <w:rPr>
          <w:rFonts w:ascii="Times New Roman" w:hAnsi="Times New Roman"/>
        </w:rPr>
        <w:t>You are not just a story being told.</w:t>
      </w:r>
    </w:p>
    <w:p w14:paraId="16B58FC9" w14:textId="77777777" w:rsidR="00F85CF5" w:rsidRDefault="00F85CF5" w:rsidP="0031057E">
      <w:r>
        <w:rPr>
          <w:rFonts w:ascii="Times New Roman" w:hAnsi="Times New Roman"/>
        </w:rPr>
        <w:t>You are the storyteller.</w:t>
      </w:r>
    </w:p>
    <w:p w14:paraId="4E59C917" w14:textId="77777777" w:rsidR="00F85CF5" w:rsidRDefault="00F85CF5" w:rsidP="0031057E"/>
    <w:p w14:paraId="65846499" w14:textId="77777777" w:rsidR="00F85CF5" w:rsidRDefault="00F85CF5" w:rsidP="0031057E">
      <w:r>
        <w:rPr>
          <w:rFonts w:ascii="Times New Roman" w:hAnsi="Times New Roman"/>
        </w:rPr>
        <w:lastRenderedPageBreak/>
        <w:t>And you still have so many pages left to write.</w:t>
      </w:r>
    </w:p>
    <w:p w14:paraId="23143B58" w14:textId="77777777" w:rsidR="00F85CF5" w:rsidRDefault="00F85CF5" w:rsidP="0031057E"/>
    <w:p w14:paraId="5A3558D0" w14:textId="77777777" w:rsidR="00F85CF5" w:rsidRDefault="00F85CF5" w:rsidP="0031057E">
      <w:pPr>
        <w:pBdr>
          <w:bottom w:val="single" w:sz="6" w:space="1" w:color="auto"/>
        </w:pBdr>
      </w:pPr>
    </w:p>
    <w:p w14:paraId="53644DB7" w14:textId="77777777" w:rsidR="00571ED3" w:rsidRDefault="00571ED3" w:rsidP="0031057E">
      <w:pPr>
        <w:pBdr>
          <w:bottom w:val="single" w:sz="6" w:space="1" w:color="auto"/>
        </w:pBdr>
      </w:pPr>
    </w:p>
    <w:p w14:paraId="6CF73B9D" w14:textId="77777777" w:rsidR="00571ED3" w:rsidRDefault="00571ED3" w:rsidP="0031057E">
      <w:pPr>
        <w:pBdr>
          <w:bottom w:val="single" w:sz="6" w:space="1" w:color="auto"/>
        </w:pBdr>
      </w:pPr>
    </w:p>
    <w:p w14:paraId="7AE96CBC" w14:textId="77777777" w:rsidR="00571ED3" w:rsidRDefault="00571ED3" w:rsidP="0031057E">
      <w:pPr>
        <w:pBdr>
          <w:bottom w:val="single" w:sz="6" w:space="1" w:color="auto"/>
        </w:pBdr>
      </w:pPr>
    </w:p>
    <w:p w14:paraId="7E70F5E6" w14:textId="77777777" w:rsidR="00571ED3" w:rsidRDefault="00571ED3" w:rsidP="0031057E">
      <w:pPr>
        <w:pBdr>
          <w:bottom w:val="single" w:sz="6" w:space="1" w:color="auto"/>
        </w:pBdr>
      </w:pPr>
    </w:p>
    <w:p w14:paraId="7B8434BD" w14:textId="77777777" w:rsidR="00571ED3" w:rsidRDefault="00571ED3" w:rsidP="0031057E">
      <w:pPr>
        <w:pBdr>
          <w:bottom w:val="single" w:sz="6" w:space="1" w:color="auto"/>
        </w:pBdr>
      </w:pPr>
    </w:p>
    <w:p w14:paraId="7A90C4FF" w14:textId="77777777" w:rsidR="00571ED3" w:rsidRDefault="00571ED3" w:rsidP="0031057E">
      <w:pPr>
        <w:pBdr>
          <w:bottom w:val="single" w:sz="6" w:space="1" w:color="auto"/>
        </w:pBdr>
      </w:pPr>
    </w:p>
    <w:p w14:paraId="6B8355F5" w14:textId="77777777" w:rsidR="00571ED3" w:rsidRDefault="00571ED3" w:rsidP="0031057E">
      <w:pPr>
        <w:pBdr>
          <w:bottom w:val="single" w:sz="6" w:space="1" w:color="auto"/>
        </w:pBdr>
      </w:pPr>
    </w:p>
    <w:p w14:paraId="23F14BD5" w14:textId="77777777" w:rsidR="00571ED3" w:rsidRDefault="00571ED3" w:rsidP="0031057E">
      <w:pPr>
        <w:pBdr>
          <w:bottom w:val="single" w:sz="6" w:space="1" w:color="auto"/>
        </w:pBdr>
      </w:pPr>
    </w:p>
    <w:p w14:paraId="708C53F9" w14:textId="77777777" w:rsidR="00571ED3" w:rsidRDefault="00571ED3" w:rsidP="0031057E">
      <w:pPr>
        <w:pBdr>
          <w:bottom w:val="single" w:sz="6" w:space="1" w:color="auto"/>
        </w:pBdr>
      </w:pPr>
    </w:p>
    <w:p w14:paraId="5482D107" w14:textId="77777777" w:rsidR="00571ED3" w:rsidRDefault="00571ED3" w:rsidP="0031057E">
      <w:pPr>
        <w:pBdr>
          <w:bottom w:val="single" w:sz="6" w:space="1" w:color="auto"/>
        </w:pBdr>
      </w:pPr>
    </w:p>
    <w:p w14:paraId="5C049725" w14:textId="77777777" w:rsidR="00571ED3" w:rsidRDefault="00571ED3" w:rsidP="0031057E">
      <w:pPr>
        <w:pBdr>
          <w:bottom w:val="single" w:sz="6" w:space="1" w:color="auto"/>
        </w:pBdr>
      </w:pPr>
    </w:p>
    <w:p w14:paraId="79D0E531" w14:textId="77777777" w:rsidR="00571ED3" w:rsidRDefault="00571ED3" w:rsidP="0031057E">
      <w:pPr>
        <w:pBdr>
          <w:bottom w:val="single" w:sz="6" w:space="1" w:color="auto"/>
        </w:pBdr>
      </w:pPr>
    </w:p>
    <w:p w14:paraId="30AC907E" w14:textId="77777777" w:rsidR="00571ED3" w:rsidRDefault="00571ED3" w:rsidP="0031057E">
      <w:pPr>
        <w:pBdr>
          <w:bottom w:val="single" w:sz="6" w:space="1" w:color="auto"/>
        </w:pBdr>
      </w:pPr>
    </w:p>
    <w:p w14:paraId="36BF144A" w14:textId="77777777" w:rsidR="00571ED3" w:rsidRDefault="00571ED3" w:rsidP="0031057E">
      <w:pPr>
        <w:pBdr>
          <w:bottom w:val="single" w:sz="6" w:space="1" w:color="auto"/>
        </w:pBdr>
      </w:pPr>
    </w:p>
    <w:p w14:paraId="78B5E0DA" w14:textId="77777777" w:rsidR="00571ED3" w:rsidRDefault="00571ED3" w:rsidP="0031057E">
      <w:pPr>
        <w:pBdr>
          <w:bottom w:val="single" w:sz="6" w:space="1" w:color="auto"/>
        </w:pBdr>
      </w:pPr>
    </w:p>
    <w:p w14:paraId="6ECC3F2D" w14:textId="77777777" w:rsidR="00571ED3" w:rsidRDefault="00571ED3" w:rsidP="0031057E">
      <w:pPr>
        <w:pBdr>
          <w:bottom w:val="single" w:sz="6" w:space="1" w:color="auto"/>
        </w:pBdr>
      </w:pPr>
    </w:p>
    <w:p w14:paraId="27FE0002" w14:textId="77777777" w:rsidR="00571ED3" w:rsidRDefault="00571ED3" w:rsidP="0031057E">
      <w:pPr>
        <w:pBdr>
          <w:bottom w:val="single" w:sz="6" w:space="1" w:color="auto"/>
        </w:pBdr>
      </w:pPr>
    </w:p>
    <w:p w14:paraId="4C0D1C1A" w14:textId="77777777" w:rsidR="00571ED3" w:rsidRDefault="00571ED3" w:rsidP="0031057E">
      <w:pPr>
        <w:pBdr>
          <w:bottom w:val="single" w:sz="6" w:space="1" w:color="auto"/>
        </w:pBdr>
      </w:pPr>
    </w:p>
    <w:p w14:paraId="50505E5B" w14:textId="77777777" w:rsidR="00571ED3" w:rsidRDefault="00571ED3" w:rsidP="0031057E">
      <w:pPr>
        <w:pBdr>
          <w:bottom w:val="single" w:sz="6" w:space="1" w:color="auto"/>
        </w:pBdr>
      </w:pPr>
    </w:p>
    <w:p w14:paraId="61FF9B16" w14:textId="77777777" w:rsidR="00F85CF5" w:rsidRDefault="00F85CF5" w:rsidP="0031057E"/>
    <w:p w14:paraId="6F80DF1D" w14:textId="08C9F525" w:rsidR="00F85CF5" w:rsidRDefault="00F85CF5" w:rsidP="0031057E"/>
    <w:p w14:paraId="6701B1D5" w14:textId="77777777" w:rsidR="00111CC6" w:rsidRDefault="00111CC6" w:rsidP="0031057E">
      <w:pPr>
        <w:jc w:val="center"/>
      </w:pPr>
      <w:r>
        <w:rPr>
          <w:rFonts w:ascii="Times New Roman" w:hAnsi="Times New Roman"/>
        </w:rPr>
        <w:lastRenderedPageBreak/>
        <w:t>SECTION V: YOU ARE A POEM</w:t>
      </w:r>
    </w:p>
    <w:p w14:paraId="4710249D" w14:textId="77777777" w:rsidR="00111CC6" w:rsidRDefault="00111CC6" w:rsidP="0031057E"/>
    <w:p w14:paraId="5159704E" w14:textId="77777777" w:rsidR="00111CC6" w:rsidRDefault="00111CC6" w:rsidP="0031057E">
      <w:r>
        <w:rPr>
          <w:rFonts w:ascii="Times New Roman" w:hAnsi="Times New Roman"/>
        </w:rPr>
        <w:t>Page 5 – You Are the Ink That Refuses to Fade</w:t>
      </w:r>
    </w:p>
    <w:p w14:paraId="6F362EEF" w14:textId="77777777" w:rsidR="00111CC6" w:rsidRDefault="00111CC6" w:rsidP="0031057E"/>
    <w:p w14:paraId="0CB3756C" w14:textId="77777777" w:rsidR="00111CC6" w:rsidRDefault="00111CC6" w:rsidP="0031057E">
      <w:r>
        <w:rPr>
          <w:rFonts w:ascii="Times New Roman" w:hAnsi="Times New Roman"/>
        </w:rPr>
        <w:t>Some people live their lives as if they are temporary.</w:t>
      </w:r>
    </w:p>
    <w:p w14:paraId="5BAC679B" w14:textId="77777777" w:rsidR="00111CC6" w:rsidRDefault="00111CC6" w:rsidP="0031057E">
      <w:r>
        <w:rPr>
          <w:rFonts w:ascii="Times New Roman" w:hAnsi="Times New Roman"/>
        </w:rPr>
        <w:t>As if they are just passing through,</w:t>
      </w:r>
    </w:p>
    <w:p w14:paraId="000F8811" w14:textId="08E8B3F2" w:rsidR="00111CC6" w:rsidRDefault="00111CC6" w:rsidP="0031057E">
      <w:r>
        <w:rPr>
          <w:rFonts w:ascii="Times New Roman" w:hAnsi="Times New Roman"/>
        </w:rPr>
        <w:t>As if they are meant to be forgotten,</w:t>
      </w:r>
    </w:p>
    <w:p w14:paraId="6EE3B716" w14:textId="1814D7E2" w:rsidR="00111CC6" w:rsidRDefault="00111CC6" w:rsidP="0031057E">
      <w:r>
        <w:rPr>
          <w:rFonts w:ascii="Times New Roman" w:hAnsi="Times New Roman"/>
        </w:rPr>
        <w:t>As if they are only here until the world decides they are no longer needed.</w:t>
      </w:r>
    </w:p>
    <w:p w14:paraId="30F3A8B4" w14:textId="77777777" w:rsidR="00111CC6" w:rsidRDefault="00111CC6" w:rsidP="0031057E"/>
    <w:p w14:paraId="0E9BBD43" w14:textId="77777777" w:rsidR="00111CC6" w:rsidRDefault="00111CC6" w:rsidP="0031057E">
      <w:r>
        <w:rPr>
          <w:rFonts w:ascii="Times New Roman" w:hAnsi="Times New Roman"/>
        </w:rPr>
        <w:t>But you—</w:t>
      </w:r>
    </w:p>
    <w:p w14:paraId="07B86BD7" w14:textId="19E1ED79" w:rsidR="00111CC6" w:rsidRDefault="00111CC6" w:rsidP="0031057E">
      <w:r>
        <w:rPr>
          <w:rFonts w:ascii="Times New Roman" w:hAnsi="Times New Roman"/>
        </w:rPr>
        <w:t>You were never meant to be erased.</w:t>
      </w:r>
    </w:p>
    <w:p w14:paraId="490DC8EF" w14:textId="77777777" w:rsidR="00111CC6" w:rsidRDefault="00111CC6" w:rsidP="0031057E"/>
    <w:p w14:paraId="30E24AA6" w14:textId="77777777" w:rsidR="00111CC6" w:rsidRDefault="00111CC6" w:rsidP="0031057E">
      <w:r>
        <w:rPr>
          <w:rFonts w:ascii="Times New Roman" w:hAnsi="Times New Roman"/>
        </w:rPr>
        <w:t>You are not a fleeting moment.</w:t>
      </w:r>
    </w:p>
    <w:p w14:paraId="74568344" w14:textId="77777777" w:rsidR="00111CC6" w:rsidRDefault="00111CC6" w:rsidP="0031057E">
      <w:r>
        <w:rPr>
          <w:rFonts w:ascii="Times New Roman" w:hAnsi="Times New Roman"/>
        </w:rPr>
        <w:t>You are not a story that disappears when the book is closed.</w:t>
      </w:r>
    </w:p>
    <w:p w14:paraId="35F6B40D" w14:textId="77777777" w:rsidR="00111CC6" w:rsidRDefault="00111CC6" w:rsidP="0031057E">
      <w:r>
        <w:rPr>
          <w:rFonts w:ascii="Times New Roman" w:hAnsi="Times New Roman"/>
        </w:rPr>
        <w:t>You are ink that stains the pages of time,</w:t>
      </w:r>
    </w:p>
    <w:p w14:paraId="54662360" w14:textId="7C89D021" w:rsidR="00111CC6" w:rsidRDefault="00111CC6" w:rsidP="0031057E">
      <w:r>
        <w:rPr>
          <w:rFonts w:ascii="Times New Roman" w:hAnsi="Times New Roman"/>
        </w:rPr>
        <w:t>Proof that you were here,</w:t>
      </w:r>
    </w:p>
    <w:p w14:paraId="6D67ECBE" w14:textId="4E6F4465" w:rsidR="00111CC6" w:rsidRDefault="00111CC6" w:rsidP="0031057E">
      <w:r>
        <w:rPr>
          <w:rFonts w:ascii="Times New Roman" w:hAnsi="Times New Roman"/>
        </w:rPr>
        <w:t>Proof that you mattered.</w:t>
      </w:r>
    </w:p>
    <w:p w14:paraId="46F2312E" w14:textId="77777777" w:rsidR="00111CC6" w:rsidRDefault="00111CC6" w:rsidP="0031057E"/>
    <w:p w14:paraId="54558ACD" w14:textId="0CC2ED81" w:rsidR="00111CC6" w:rsidRDefault="00111CC6" w:rsidP="0031057E">
      <w:r>
        <w:rPr>
          <w:rFonts w:ascii="Times New Roman" w:hAnsi="Times New Roman"/>
        </w:rPr>
        <w:t>“The grass withers, the flower fades, but the word of our God will stand forever.”</w:t>
      </w:r>
    </w:p>
    <w:p w14:paraId="70BAB32F" w14:textId="2D1E2AB5" w:rsidR="00111CC6" w:rsidRDefault="00111CC6" w:rsidP="00111CC6">
      <w:pPr>
        <w:pStyle w:val="ListParagraph"/>
        <w:numPr>
          <w:ilvl w:val="0"/>
          <w:numId w:val="18"/>
        </w:numPr>
      </w:pPr>
      <w:r>
        <w:rPr>
          <w:rFonts w:ascii="Times New Roman" w:hAnsi="Times New Roman"/>
        </w:rPr>
        <w:t>Isaiah 40:8</w:t>
      </w:r>
    </w:p>
    <w:p w14:paraId="457914AD" w14:textId="77777777" w:rsidR="00111CC6" w:rsidRDefault="00111CC6" w:rsidP="0031057E"/>
    <w:p w14:paraId="511AFB67" w14:textId="77777777" w:rsidR="00111CC6" w:rsidRDefault="00111CC6"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8C"/>
          </mc:Choice>
          <mc:Fallback>
            <w:t>💌</w:t>
          </mc:Fallback>
        </mc:AlternateContent>
      </w:r>
      <w:r>
        <w:rPr>
          <w:rFonts w:ascii="Times New Roman" w:hAnsi="Times New Roman"/>
        </w:rPr>
        <w:t xml:space="preserve"> A Letter to You</w:t>
      </w:r>
    </w:p>
    <w:p w14:paraId="132B6DFF" w14:textId="77777777" w:rsidR="00111CC6" w:rsidRDefault="00111CC6" w:rsidP="0031057E"/>
    <w:p w14:paraId="04277F5F" w14:textId="77777777" w:rsidR="00111CC6" w:rsidRDefault="00111CC6" w:rsidP="0031057E">
      <w:r>
        <w:rPr>
          <w:rFonts w:ascii="Times New Roman" w:hAnsi="Times New Roman"/>
        </w:rPr>
        <w:t>Dear You,</w:t>
      </w:r>
    </w:p>
    <w:p w14:paraId="7A4E07AC" w14:textId="77777777" w:rsidR="00111CC6" w:rsidRDefault="00111CC6" w:rsidP="0031057E"/>
    <w:p w14:paraId="1E89391D" w14:textId="77777777" w:rsidR="00111CC6" w:rsidRDefault="00111CC6" w:rsidP="0031057E">
      <w:r>
        <w:rPr>
          <w:rFonts w:ascii="Times New Roman" w:hAnsi="Times New Roman"/>
        </w:rPr>
        <w:t>I need you to hear me when I say this:</w:t>
      </w:r>
    </w:p>
    <w:p w14:paraId="1160C91B" w14:textId="77777777" w:rsidR="00111CC6" w:rsidRDefault="00111CC6" w:rsidP="0031057E">
      <w:r>
        <w:rPr>
          <w:rFonts w:ascii="Times New Roman" w:hAnsi="Times New Roman"/>
        </w:rPr>
        <w:t>You are not forgettable.</w:t>
      </w:r>
    </w:p>
    <w:p w14:paraId="490FD3CB" w14:textId="77777777" w:rsidR="00111CC6" w:rsidRDefault="00111CC6" w:rsidP="0031057E"/>
    <w:p w14:paraId="7F3CFB6B" w14:textId="77777777" w:rsidR="00111CC6" w:rsidRDefault="00111CC6" w:rsidP="0031057E">
      <w:r>
        <w:rPr>
          <w:rFonts w:ascii="Times New Roman" w:hAnsi="Times New Roman"/>
        </w:rPr>
        <w:t>You are not just another face in the crowd,</w:t>
      </w:r>
    </w:p>
    <w:p w14:paraId="61862E8E" w14:textId="5A740640" w:rsidR="00111CC6" w:rsidRDefault="00111CC6" w:rsidP="0031057E">
      <w:r>
        <w:rPr>
          <w:rFonts w:ascii="Times New Roman" w:hAnsi="Times New Roman"/>
        </w:rPr>
        <w:t>Not just another name among millions.</w:t>
      </w:r>
    </w:p>
    <w:p w14:paraId="73B4F2FF" w14:textId="77777777" w:rsidR="00111CC6" w:rsidRDefault="00111CC6" w:rsidP="0031057E"/>
    <w:p w14:paraId="7FDB12AD" w14:textId="77777777" w:rsidR="00111CC6" w:rsidRDefault="00111CC6" w:rsidP="0031057E">
      <w:r>
        <w:rPr>
          <w:rFonts w:ascii="Times New Roman" w:hAnsi="Times New Roman"/>
        </w:rPr>
        <w:t>You are light spilling into the spaces you have touched.</w:t>
      </w:r>
    </w:p>
    <w:p w14:paraId="1268625F" w14:textId="77777777" w:rsidR="00111CC6" w:rsidRDefault="00111CC6" w:rsidP="0031057E">
      <w:r>
        <w:rPr>
          <w:rFonts w:ascii="Times New Roman" w:hAnsi="Times New Roman"/>
        </w:rPr>
        <w:t>You are echoes in the hearts of those who have loved you.</w:t>
      </w:r>
    </w:p>
    <w:p w14:paraId="4992A32A" w14:textId="77777777" w:rsidR="00111CC6" w:rsidRDefault="00111CC6" w:rsidP="0031057E">
      <w:r>
        <w:rPr>
          <w:rFonts w:ascii="Times New Roman" w:hAnsi="Times New Roman"/>
        </w:rPr>
        <w:t>You are the kind of presence that lingers,</w:t>
      </w:r>
    </w:p>
    <w:p w14:paraId="198A5522" w14:textId="71F95F31" w:rsidR="00111CC6" w:rsidRDefault="00111CC6" w:rsidP="0031057E">
      <w:r>
        <w:rPr>
          <w:rFonts w:ascii="Times New Roman" w:hAnsi="Times New Roman"/>
        </w:rPr>
        <w:t>Even when you are no longer in the room.</w:t>
      </w:r>
    </w:p>
    <w:p w14:paraId="6AF0A8C7" w14:textId="77777777" w:rsidR="00111CC6" w:rsidRDefault="00111CC6" w:rsidP="0031057E"/>
    <w:p w14:paraId="2D87D9AC" w14:textId="77777777" w:rsidR="00111CC6" w:rsidRDefault="00111CC6" w:rsidP="0031057E">
      <w:r>
        <w:rPr>
          <w:rFonts w:ascii="Times New Roman" w:hAnsi="Times New Roman"/>
        </w:rPr>
        <w:t>So do not live as if you are meant to fade.</w:t>
      </w:r>
    </w:p>
    <w:p w14:paraId="4FB66D3B" w14:textId="77777777" w:rsidR="00111CC6" w:rsidRDefault="00111CC6" w:rsidP="0031057E">
      <w:r>
        <w:rPr>
          <w:rFonts w:ascii="Times New Roman" w:hAnsi="Times New Roman"/>
        </w:rPr>
        <w:t>Do not shrink yourself into silence.</w:t>
      </w:r>
    </w:p>
    <w:p w14:paraId="248950CB" w14:textId="77777777" w:rsidR="00111CC6" w:rsidRDefault="00111CC6" w:rsidP="0031057E">
      <w:r>
        <w:rPr>
          <w:rFonts w:ascii="Times New Roman" w:hAnsi="Times New Roman"/>
        </w:rPr>
        <w:t>Do not believe the lie that you will not be remembered.</w:t>
      </w:r>
    </w:p>
    <w:p w14:paraId="42ED45DA" w14:textId="77777777" w:rsidR="00111CC6" w:rsidRDefault="00111CC6" w:rsidP="0031057E"/>
    <w:p w14:paraId="239D8853" w14:textId="77777777" w:rsidR="00111CC6" w:rsidRDefault="00111CC6" w:rsidP="0031057E">
      <w:r>
        <w:rPr>
          <w:rFonts w:ascii="Times New Roman" w:hAnsi="Times New Roman"/>
        </w:rPr>
        <w:t>Because the way you love,</w:t>
      </w:r>
    </w:p>
    <w:p w14:paraId="6D83A09B" w14:textId="6EDFCD93" w:rsidR="00111CC6" w:rsidRDefault="00111CC6" w:rsidP="0031057E">
      <w:r>
        <w:rPr>
          <w:rFonts w:ascii="Times New Roman" w:hAnsi="Times New Roman"/>
        </w:rPr>
        <w:t>The way you exist,</w:t>
      </w:r>
    </w:p>
    <w:p w14:paraId="6DB54CF2" w14:textId="62550A5F" w:rsidR="00111CC6" w:rsidRDefault="00111CC6" w:rsidP="0031057E">
      <w:r>
        <w:rPr>
          <w:rFonts w:ascii="Times New Roman" w:hAnsi="Times New Roman"/>
        </w:rPr>
        <w:t>The way you are—</w:t>
      </w:r>
    </w:p>
    <w:p w14:paraId="5F55DCD1" w14:textId="6DB236FA" w:rsidR="00111CC6" w:rsidRDefault="00111CC6" w:rsidP="0031057E">
      <w:r>
        <w:rPr>
          <w:rFonts w:ascii="Times New Roman" w:hAnsi="Times New Roman"/>
        </w:rPr>
        <w:t>It leaves a mark.</w:t>
      </w:r>
    </w:p>
    <w:p w14:paraId="7C053655" w14:textId="77777777" w:rsidR="00111CC6" w:rsidRDefault="00111CC6" w:rsidP="0031057E"/>
    <w:p w14:paraId="6F02571C" w14:textId="628F8C48" w:rsidR="00111CC6" w:rsidRDefault="00111CC6" w:rsidP="0031057E">
      <w:r>
        <w:rPr>
          <w:rFonts w:ascii="Times New Roman" w:hAnsi="Times New Roman"/>
        </w:rPr>
        <w:t>“You are the light of the world. A city set on a hill cannot be hidden.”</w:t>
      </w:r>
    </w:p>
    <w:p w14:paraId="47D4AD4E" w14:textId="3805A2FD" w:rsidR="00111CC6" w:rsidRDefault="00111CC6" w:rsidP="00111CC6">
      <w:pPr>
        <w:pStyle w:val="ListParagraph"/>
        <w:numPr>
          <w:ilvl w:val="0"/>
          <w:numId w:val="18"/>
        </w:numPr>
      </w:pPr>
      <w:r>
        <w:rPr>
          <w:rFonts w:ascii="Times New Roman" w:hAnsi="Times New Roman"/>
        </w:rPr>
        <w:t>Matthew 5:14</w:t>
      </w:r>
    </w:p>
    <w:p w14:paraId="450964F9" w14:textId="77777777" w:rsidR="00111CC6" w:rsidRDefault="00111CC6" w:rsidP="0031057E"/>
    <w:p w14:paraId="147383EB" w14:textId="77777777" w:rsidR="00111CC6" w:rsidRDefault="00111CC6" w:rsidP="0031057E">
      <w:r>
        <w:rPr>
          <mc:AlternateContent>
            <mc:Choice Requires="w16se">
              <w:rFonts w:ascii="Times New Roman" w:hAnsi="Times New Roman"/>
            </mc:Choice>
            <mc:Fallback>
              <w:rFonts w:ascii="Segoe UI Emoji" w:eastAsia="Segoe UI Emoji" w:hAnsi="Segoe UI Emoji" w:cs="Segoe UI Emoji"/>
            </mc:Fallback>
          </mc:AlternateContent>
        </w:rPr>
        <w:lastRenderedPageBreak/>
        <mc:AlternateContent>
          <mc:Choice Requires="w16se">
            <w16se:symEx w16se:font="Segoe UI Emoji" w16se:char="1F33F"/>
          </mc:Choice>
          <mc:Fallback>
            <w:t>🌿</w:t>
          </mc:Fallback>
        </mc:AlternateContent>
      </w:r>
      <w:r>
        <w:rPr>
          <w:rFonts w:ascii="Times New Roman" w:hAnsi="Times New Roman"/>
        </w:rPr>
        <w:t xml:space="preserve"> A Moment of Reflection</w:t>
      </w:r>
    </w:p>
    <w:p w14:paraId="2E989195" w14:textId="77777777" w:rsidR="00111CC6" w:rsidRDefault="00111CC6" w:rsidP="0031057E"/>
    <w:p w14:paraId="2E15D859" w14:textId="77777777" w:rsidR="00111CC6" w:rsidRDefault="00111CC6" w:rsidP="0031057E">
      <w:r>
        <w:rPr>
          <w:rFonts w:ascii="Times New Roman" w:hAnsi="Times New Roman"/>
        </w:rPr>
        <w:t>What if you stopped fearing that you will be forgotten,</w:t>
      </w:r>
    </w:p>
    <w:p w14:paraId="1719924B" w14:textId="1F9D9F62" w:rsidR="00111CC6" w:rsidRDefault="00111CC6" w:rsidP="0031057E">
      <w:r>
        <w:rPr>
          <w:rFonts w:ascii="Times New Roman" w:hAnsi="Times New Roman"/>
        </w:rPr>
        <w:t>And started trusting that you were always meant to leave something behind?</w:t>
      </w:r>
    </w:p>
    <w:p w14:paraId="4B0E176B" w14:textId="77777777" w:rsidR="00111CC6" w:rsidRDefault="00111CC6" w:rsidP="0031057E"/>
    <w:p w14:paraId="76A54B58" w14:textId="77777777" w:rsidR="00111CC6" w:rsidRDefault="00111CC6" w:rsidP="0031057E">
      <w:r>
        <w:rPr>
          <w:rFonts w:ascii="Times New Roman" w:hAnsi="Times New Roman"/>
        </w:rPr>
        <w:t>What if your presence is already changing the world,</w:t>
      </w:r>
    </w:p>
    <w:p w14:paraId="3E486941" w14:textId="5A77354B" w:rsidR="00111CC6" w:rsidRDefault="00111CC6" w:rsidP="0031057E">
      <w:r>
        <w:rPr>
          <w:rFonts w:ascii="Times New Roman" w:hAnsi="Times New Roman"/>
        </w:rPr>
        <w:t>Even in ways you cannot yet see?</w:t>
      </w:r>
    </w:p>
    <w:p w14:paraId="7AFAA6DF" w14:textId="77777777" w:rsidR="00111CC6" w:rsidRDefault="00111CC6" w:rsidP="0031057E"/>
    <w:p w14:paraId="7CE0A50E" w14:textId="77777777" w:rsidR="00111CC6" w:rsidRDefault="00111CC6" w:rsidP="0031057E">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4D6"/>
          </mc:Choice>
          <mc:Fallback>
            <w:t>📖</w:t>
          </mc:Fallback>
        </mc:AlternateContent>
      </w:r>
      <w:r>
        <w:rPr>
          <w:rFonts w:ascii="Times New Roman" w:hAnsi="Times New Roman"/>
        </w:rPr>
        <w:t xml:space="preserve"> Write here:</w:t>
      </w:r>
    </w:p>
    <w:p w14:paraId="51290797" w14:textId="77777777" w:rsidR="00111CC6" w:rsidRDefault="00111CC6" w:rsidP="0031057E"/>
    <w:p w14:paraId="2E150F49" w14:textId="77777777" w:rsidR="00111CC6" w:rsidRDefault="00111CC6" w:rsidP="0031057E">
      <w:pPr>
        <w:pBdr>
          <w:bottom w:val="single" w:sz="6" w:space="1" w:color="auto"/>
        </w:pBdr>
      </w:pPr>
    </w:p>
    <w:p w14:paraId="668D61A2" w14:textId="77777777" w:rsidR="00111CC6" w:rsidRDefault="00111CC6" w:rsidP="0031057E"/>
    <w:p w14:paraId="58E7821B" w14:textId="77777777" w:rsidR="00111CC6" w:rsidRDefault="00111CC6" w:rsidP="0031057E">
      <w:pPr>
        <w:pBdr>
          <w:bottom w:val="single" w:sz="6" w:space="1" w:color="auto"/>
        </w:pBdr>
      </w:pPr>
    </w:p>
    <w:p w14:paraId="2964D0B6" w14:textId="77777777" w:rsidR="00111CC6" w:rsidRDefault="00111CC6" w:rsidP="0031057E"/>
    <w:p w14:paraId="1BA79A9B" w14:textId="77777777" w:rsidR="00111CC6" w:rsidRDefault="00111CC6" w:rsidP="0031057E">
      <w:pPr>
        <w:pBdr>
          <w:bottom w:val="single" w:sz="6" w:space="1" w:color="auto"/>
        </w:pBdr>
      </w:pPr>
    </w:p>
    <w:p w14:paraId="25CCB266" w14:textId="77777777" w:rsidR="00111CC6" w:rsidRDefault="00111CC6" w:rsidP="0031057E"/>
    <w:p w14:paraId="38E4C999" w14:textId="51460D65" w:rsidR="00111CC6" w:rsidRDefault="00111CC6" w:rsidP="0031057E">
      <w:r>
        <w:rPr>
          <w:rFonts w:ascii="Times New Roman" w:hAnsi="Times New Roman"/>
        </w:rPr>
        <w:t>“The Lord will fulfill His purpose for me; Your steadfast love, O Lord, endures forever.”</w:t>
      </w:r>
    </w:p>
    <w:p w14:paraId="3C16C48E" w14:textId="077CB1F0" w:rsidR="00111CC6" w:rsidRDefault="00111CC6" w:rsidP="00111CC6">
      <w:pPr>
        <w:pStyle w:val="ListParagraph"/>
        <w:numPr>
          <w:ilvl w:val="0"/>
          <w:numId w:val="18"/>
        </w:numPr>
      </w:pPr>
      <w:r>
        <w:rPr>
          <w:rFonts w:ascii="Times New Roman" w:hAnsi="Times New Roman"/>
        </w:rPr>
        <w:t>Psalm 138:8</w:t>
      </w:r>
    </w:p>
    <w:p w14:paraId="507F4A7C" w14:textId="77777777" w:rsidR="00111CC6" w:rsidRDefault="00111CC6" w:rsidP="0031057E"/>
    <w:p w14:paraId="3E595B27" w14:textId="77777777" w:rsidR="00111CC6" w:rsidRDefault="00111CC6" w:rsidP="0031057E">
      <w:r>
        <w:rPr>
          <w:rFonts w:ascii="Times New Roman" w:hAnsi="Times New Roman"/>
        </w:rPr>
        <w:t>You are not just here for a moment.</w:t>
      </w:r>
    </w:p>
    <w:p w14:paraId="050AB46C" w14:textId="77777777" w:rsidR="00111CC6" w:rsidRDefault="00111CC6" w:rsidP="0031057E">
      <w:r>
        <w:rPr>
          <w:rFonts w:ascii="Times New Roman" w:hAnsi="Times New Roman"/>
        </w:rPr>
        <w:t>You are here for a reason.</w:t>
      </w:r>
    </w:p>
    <w:p w14:paraId="06B85121" w14:textId="77777777" w:rsidR="00111CC6" w:rsidRDefault="00111CC6" w:rsidP="0031057E"/>
    <w:p w14:paraId="680D13D0" w14:textId="77777777" w:rsidR="00111CC6" w:rsidRDefault="00111CC6" w:rsidP="0031057E">
      <w:r>
        <w:rPr>
          <w:rFonts w:ascii="Times New Roman" w:hAnsi="Times New Roman"/>
        </w:rPr>
        <w:t>And the ink of your existence</w:t>
      </w:r>
    </w:p>
    <w:p w14:paraId="09765958" w14:textId="36409A35" w:rsidR="00111CC6" w:rsidRDefault="00111CC6" w:rsidP="00571ED3">
      <w:r>
        <w:rPr>
          <w:rFonts w:ascii="Times New Roman" w:hAnsi="Times New Roman"/>
        </w:rPr>
        <w:t>Will never fade.</w:t>
      </w:r>
    </w:p>
    <w:p w14:paraId="1C4E3394" w14:textId="77777777" w:rsidR="00111CC6" w:rsidRDefault="00111CC6" w:rsidP="0031057E">
      <w:pPr>
        <w:pBdr>
          <w:bottom w:val="single" w:sz="6" w:space="1" w:color="auto"/>
        </w:pBdr>
      </w:pPr>
    </w:p>
    <w:p w14:paraId="2618257E" w14:textId="77777777" w:rsidR="00111CC6" w:rsidRDefault="00111CC6" w:rsidP="0031057E"/>
    <w:p w14:paraId="4FE035C4" w14:textId="72F2B854" w:rsidR="00111CC6" w:rsidRDefault="00111CC6" w:rsidP="0031057E"/>
    <w:p w14:paraId="318DBA7C" w14:textId="77777777" w:rsidR="009F53FA" w:rsidRDefault="009F53FA" w:rsidP="0031057E">
      <w:pPr>
        <w:jc w:val="center"/>
      </w:pPr>
      <w:r>
        <w:rPr>
          <w:rFonts w:ascii="Times New Roman" w:hAnsi="Times New Roman"/>
        </w:rPr>
        <w:t>SECTION V: YOU ARE A POEM</w:t>
      </w:r>
    </w:p>
    <w:p w14:paraId="2537EDDB" w14:textId="77777777" w:rsidR="009F53FA" w:rsidRDefault="009F53FA" w:rsidP="0031057E"/>
    <w:p w14:paraId="6DACB6FC" w14:textId="77777777" w:rsidR="009F53FA" w:rsidRDefault="009F53FA" w:rsidP="0031057E">
      <w:r>
        <w:rPr>
          <w:rFonts w:ascii="Times New Roman" w:hAnsi="Times New Roman"/>
        </w:rPr>
        <w:t>Page 6 – The Canvas of Your Existence (A Prelude to the Final Revelation)</w:t>
      </w:r>
    </w:p>
    <w:p w14:paraId="15F4C5E1" w14:textId="77777777" w:rsidR="009F53FA" w:rsidRDefault="009F53FA" w:rsidP="0031057E"/>
    <w:p w14:paraId="6A58049B" w14:textId="77777777" w:rsidR="009F53FA" w:rsidRDefault="009F53FA" w:rsidP="0031057E">
      <w:r>
        <w:rPr>
          <w:rFonts w:ascii="Times New Roman" w:hAnsi="Times New Roman"/>
        </w:rPr>
        <w:t>The first time you felt pain,</w:t>
      </w:r>
    </w:p>
    <w:p w14:paraId="4DB58D2B" w14:textId="52E1AD2C" w:rsidR="009F53FA" w:rsidRDefault="009F53FA" w:rsidP="0031057E">
      <w:r>
        <w:rPr>
          <w:rFonts w:ascii="Times New Roman" w:hAnsi="Times New Roman"/>
        </w:rPr>
        <w:t>It was not just an ache.</w:t>
      </w:r>
    </w:p>
    <w:p w14:paraId="48F582D0" w14:textId="77777777" w:rsidR="009F53FA" w:rsidRDefault="009F53FA" w:rsidP="0031057E">
      <w:r>
        <w:rPr>
          <w:rFonts w:ascii="Times New Roman" w:hAnsi="Times New Roman"/>
        </w:rPr>
        <w:t>It was a brushstroke.</w:t>
      </w:r>
    </w:p>
    <w:p w14:paraId="0DA83763" w14:textId="77777777" w:rsidR="009F53FA" w:rsidRDefault="009F53FA" w:rsidP="0031057E"/>
    <w:p w14:paraId="096191EE" w14:textId="77777777" w:rsidR="009F53FA" w:rsidRDefault="009F53FA" w:rsidP="0031057E">
      <w:r>
        <w:rPr>
          <w:rFonts w:ascii="Times New Roman" w:hAnsi="Times New Roman"/>
        </w:rPr>
        <w:t>The first time your heart broke,</w:t>
      </w:r>
    </w:p>
    <w:p w14:paraId="7F281D71" w14:textId="165F78AA" w:rsidR="009F53FA" w:rsidRDefault="009F53FA" w:rsidP="0031057E">
      <w:r>
        <w:rPr>
          <w:rFonts w:ascii="Times New Roman" w:hAnsi="Times New Roman"/>
        </w:rPr>
        <w:t>It was not just loss.</w:t>
      </w:r>
    </w:p>
    <w:p w14:paraId="40FE6AEB" w14:textId="77777777" w:rsidR="009F53FA" w:rsidRDefault="009F53FA" w:rsidP="0031057E">
      <w:r>
        <w:rPr>
          <w:rFonts w:ascii="Times New Roman" w:hAnsi="Times New Roman"/>
        </w:rPr>
        <w:t>It was the shaping of something yet to be seen.</w:t>
      </w:r>
    </w:p>
    <w:p w14:paraId="7B587E60" w14:textId="77777777" w:rsidR="009F53FA" w:rsidRDefault="009F53FA" w:rsidP="0031057E"/>
    <w:p w14:paraId="0CF5343F" w14:textId="77777777" w:rsidR="009F53FA" w:rsidRDefault="009F53FA" w:rsidP="0031057E">
      <w:r>
        <w:rPr>
          <w:rFonts w:ascii="Times New Roman" w:hAnsi="Times New Roman"/>
        </w:rPr>
        <w:t>You have spent your life believing that suffering is destruction,</w:t>
      </w:r>
    </w:p>
    <w:p w14:paraId="35E202AB" w14:textId="38A22FC9" w:rsidR="009F53FA" w:rsidRDefault="009F53FA" w:rsidP="0031057E">
      <w:r>
        <w:rPr>
          <w:rFonts w:ascii="Times New Roman" w:hAnsi="Times New Roman"/>
        </w:rPr>
        <w:t>That grief is an ending,</w:t>
      </w:r>
    </w:p>
    <w:p w14:paraId="3A8D3349" w14:textId="20645FEE" w:rsidR="009F53FA" w:rsidRDefault="009F53FA" w:rsidP="0031057E">
      <w:r>
        <w:rPr>
          <w:rFonts w:ascii="Times New Roman" w:hAnsi="Times New Roman"/>
        </w:rPr>
        <w:t>That longing is proof of emptiness.</w:t>
      </w:r>
    </w:p>
    <w:p w14:paraId="55F55734" w14:textId="77777777" w:rsidR="009F53FA" w:rsidRDefault="009F53FA" w:rsidP="0031057E"/>
    <w:p w14:paraId="401F3E02" w14:textId="77777777" w:rsidR="009F53FA" w:rsidRDefault="009F53FA" w:rsidP="0031057E">
      <w:r>
        <w:rPr>
          <w:rFonts w:ascii="Times New Roman" w:hAnsi="Times New Roman"/>
        </w:rPr>
        <w:t>But what if I told you—</w:t>
      </w:r>
    </w:p>
    <w:p w14:paraId="099A9D95" w14:textId="180E547C" w:rsidR="009F53FA" w:rsidRDefault="009F53FA" w:rsidP="0031057E">
      <w:r>
        <w:rPr>
          <w:rFonts w:ascii="Times New Roman" w:hAnsi="Times New Roman"/>
        </w:rPr>
        <w:t>You were never breaking?</w:t>
      </w:r>
    </w:p>
    <w:p w14:paraId="0B9C2237" w14:textId="77777777" w:rsidR="009F53FA" w:rsidRDefault="009F53FA" w:rsidP="0031057E"/>
    <w:p w14:paraId="7FD95D96" w14:textId="77777777" w:rsidR="009F53FA" w:rsidRDefault="009F53FA" w:rsidP="0031057E">
      <w:r>
        <w:rPr>
          <w:rFonts w:ascii="Times New Roman" w:hAnsi="Times New Roman"/>
        </w:rPr>
        <w:t>You were being painted.</w:t>
      </w:r>
    </w:p>
    <w:p w14:paraId="50E839E1" w14:textId="77777777" w:rsidR="009F53FA" w:rsidRDefault="009F53FA" w:rsidP="0031057E"/>
    <w:p w14:paraId="78014646" w14:textId="73072C2B" w:rsidR="009F53FA" w:rsidRDefault="009F53FA" w:rsidP="0031057E">
      <w:r>
        <w:rPr>
          <w:rFonts w:ascii="Times New Roman" w:hAnsi="Times New Roman"/>
        </w:rPr>
        <w:lastRenderedPageBreak/>
        <w:t>“For we are God’s handiwork, created in Christ Jesus.”</w:t>
      </w:r>
    </w:p>
    <w:p w14:paraId="63F1EDF4" w14:textId="75366820" w:rsidR="009F53FA" w:rsidRDefault="009F53FA" w:rsidP="009F53FA">
      <w:pPr>
        <w:pStyle w:val="ListParagraph"/>
        <w:numPr>
          <w:ilvl w:val="0"/>
          <w:numId w:val="18"/>
        </w:numPr>
      </w:pPr>
      <w:r>
        <w:rPr>
          <w:rFonts w:ascii="Times New Roman" w:hAnsi="Times New Roman"/>
        </w:rPr>
        <w:t>Ephesians 2:10</w:t>
      </w:r>
    </w:p>
    <w:p w14:paraId="534293AA" w14:textId="77777777" w:rsidR="009F53FA" w:rsidRDefault="009F53FA" w:rsidP="0031057E"/>
    <w:p w14:paraId="3C27BB6C" w14:textId="77777777" w:rsidR="009F53FA" w:rsidRDefault="009F53FA" w:rsidP="0031057E">
      <w:pPr>
        <w:pBdr>
          <w:bottom w:val="single" w:sz="6" w:space="1" w:color="auto"/>
        </w:pBdr>
      </w:pPr>
    </w:p>
    <w:p w14:paraId="368A4625" w14:textId="77777777" w:rsidR="00571ED3" w:rsidRDefault="00571ED3" w:rsidP="0031057E">
      <w:pPr>
        <w:pBdr>
          <w:bottom w:val="single" w:sz="6" w:space="1" w:color="auto"/>
        </w:pBdr>
      </w:pPr>
    </w:p>
    <w:p w14:paraId="4B823FAB" w14:textId="77777777" w:rsidR="00571ED3" w:rsidRDefault="00571ED3" w:rsidP="0031057E">
      <w:pPr>
        <w:pBdr>
          <w:bottom w:val="single" w:sz="6" w:space="1" w:color="auto"/>
        </w:pBdr>
      </w:pPr>
    </w:p>
    <w:p w14:paraId="20979EAA" w14:textId="77777777" w:rsidR="00571ED3" w:rsidRDefault="00571ED3" w:rsidP="0031057E">
      <w:pPr>
        <w:pBdr>
          <w:bottom w:val="single" w:sz="6" w:space="1" w:color="auto"/>
        </w:pBdr>
      </w:pPr>
    </w:p>
    <w:p w14:paraId="0B4D76BB" w14:textId="77777777" w:rsidR="00571ED3" w:rsidRDefault="00571ED3" w:rsidP="0031057E">
      <w:pPr>
        <w:pBdr>
          <w:bottom w:val="single" w:sz="6" w:space="1" w:color="auto"/>
        </w:pBdr>
      </w:pPr>
    </w:p>
    <w:p w14:paraId="1F785B5E" w14:textId="77777777" w:rsidR="00571ED3" w:rsidRDefault="00571ED3" w:rsidP="0031057E">
      <w:pPr>
        <w:pBdr>
          <w:bottom w:val="single" w:sz="6" w:space="1" w:color="auto"/>
        </w:pBdr>
      </w:pPr>
    </w:p>
    <w:p w14:paraId="6815CDBD" w14:textId="77777777" w:rsidR="00571ED3" w:rsidRDefault="00571ED3" w:rsidP="0031057E">
      <w:pPr>
        <w:pBdr>
          <w:bottom w:val="single" w:sz="6" w:space="1" w:color="auto"/>
        </w:pBdr>
      </w:pPr>
    </w:p>
    <w:p w14:paraId="5A926B7B" w14:textId="77777777" w:rsidR="00571ED3" w:rsidRDefault="00571ED3" w:rsidP="0031057E">
      <w:pPr>
        <w:pBdr>
          <w:bottom w:val="single" w:sz="6" w:space="1" w:color="auto"/>
        </w:pBdr>
      </w:pPr>
    </w:p>
    <w:p w14:paraId="26A44006" w14:textId="77777777" w:rsidR="00571ED3" w:rsidRDefault="00571ED3" w:rsidP="0031057E">
      <w:pPr>
        <w:pBdr>
          <w:bottom w:val="single" w:sz="6" w:space="1" w:color="auto"/>
        </w:pBdr>
      </w:pPr>
    </w:p>
    <w:p w14:paraId="516CAC63" w14:textId="77777777" w:rsidR="00571ED3" w:rsidRDefault="00571ED3" w:rsidP="0031057E">
      <w:pPr>
        <w:pBdr>
          <w:bottom w:val="single" w:sz="6" w:space="1" w:color="auto"/>
        </w:pBdr>
      </w:pPr>
    </w:p>
    <w:p w14:paraId="0F6BF987" w14:textId="77777777" w:rsidR="00571ED3" w:rsidRDefault="00571ED3" w:rsidP="0031057E">
      <w:pPr>
        <w:pBdr>
          <w:bottom w:val="single" w:sz="6" w:space="1" w:color="auto"/>
        </w:pBdr>
      </w:pPr>
    </w:p>
    <w:p w14:paraId="71744917" w14:textId="77777777" w:rsidR="00571ED3" w:rsidRDefault="00571ED3" w:rsidP="0031057E">
      <w:pPr>
        <w:pBdr>
          <w:bottom w:val="single" w:sz="6" w:space="1" w:color="auto"/>
        </w:pBdr>
      </w:pPr>
    </w:p>
    <w:p w14:paraId="466238E3" w14:textId="77777777" w:rsidR="00571ED3" w:rsidRDefault="00571ED3" w:rsidP="0031057E">
      <w:pPr>
        <w:pBdr>
          <w:bottom w:val="single" w:sz="6" w:space="1" w:color="auto"/>
        </w:pBdr>
      </w:pPr>
    </w:p>
    <w:p w14:paraId="7C9D961E" w14:textId="77777777" w:rsidR="00571ED3" w:rsidRDefault="00571ED3" w:rsidP="0031057E">
      <w:pPr>
        <w:pBdr>
          <w:bottom w:val="single" w:sz="6" w:space="1" w:color="auto"/>
        </w:pBdr>
      </w:pPr>
    </w:p>
    <w:p w14:paraId="24CCA89A" w14:textId="77777777" w:rsidR="00571ED3" w:rsidRDefault="00571ED3" w:rsidP="0031057E">
      <w:pPr>
        <w:pBdr>
          <w:bottom w:val="single" w:sz="6" w:space="1" w:color="auto"/>
        </w:pBdr>
      </w:pPr>
    </w:p>
    <w:p w14:paraId="1F5AA5FF" w14:textId="77777777" w:rsidR="00571ED3" w:rsidRDefault="00571ED3" w:rsidP="0031057E">
      <w:pPr>
        <w:pBdr>
          <w:bottom w:val="single" w:sz="6" w:space="1" w:color="auto"/>
        </w:pBdr>
      </w:pPr>
    </w:p>
    <w:p w14:paraId="3530E0B1" w14:textId="77777777" w:rsidR="00571ED3" w:rsidRDefault="00571ED3" w:rsidP="0031057E">
      <w:pPr>
        <w:pBdr>
          <w:bottom w:val="single" w:sz="6" w:space="1" w:color="auto"/>
        </w:pBdr>
      </w:pPr>
    </w:p>
    <w:p w14:paraId="49A4F3A5" w14:textId="77777777" w:rsidR="00571ED3" w:rsidRDefault="00571ED3" w:rsidP="0031057E">
      <w:pPr>
        <w:pBdr>
          <w:bottom w:val="single" w:sz="6" w:space="1" w:color="auto"/>
        </w:pBdr>
      </w:pPr>
    </w:p>
    <w:p w14:paraId="74E8A12B" w14:textId="77777777" w:rsidR="00571ED3" w:rsidRDefault="00571ED3" w:rsidP="0031057E">
      <w:pPr>
        <w:pBdr>
          <w:bottom w:val="single" w:sz="6" w:space="1" w:color="auto"/>
        </w:pBdr>
      </w:pPr>
    </w:p>
    <w:p w14:paraId="793E8C29" w14:textId="77777777" w:rsidR="00571ED3" w:rsidRDefault="00571ED3" w:rsidP="0031057E">
      <w:pPr>
        <w:pBdr>
          <w:bottom w:val="single" w:sz="6" w:space="1" w:color="auto"/>
        </w:pBdr>
      </w:pPr>
    </w:p>
    <w:p w14:paraId="07713CB0" w14:textId="77777777" w:rsidR="00571ED3" w:rsidRDefault="00571ED3" w:rsidP="0031057E">
      <w:pPr>
        <w:pBdr>
          <w:bottom w:val="single" w:sz="6" w:space="1" w:color="auto"/>
        </w:pBdr>
      </w:pPr>
    </w:p>
    <w:p w14:paraId="57F690CD" w14:textId="77777777" w:rsidR="009F53FA" w:rsidRDefault="009F53FA" w:rsidP="0031057E"/>
    <w:p w14:paraId="291DDAD2" w14:textId="77777777" w:rsidR="009F53FA" w:rsidRDefault="009F53FA" w:rsidP="0031057E">
      <w:r>
        <w:rPr>
          <w:rFonts w:ascii="Times New Roman" w:hAnsi="Times New Roman"/>
        </w:rPr>
        <w:t>Page 7 – The Colors of Longing</w:t>
      </w:r>
    </w:p>
    <w:p w14:paraId="796075AA" w14:textId="77777777" w:rsidR="009F53FA" w:rsidRDefault="009F53FA" w:rsidP="0031057E"/>
    <w:p w14:paraId="048EF0A0" w14:textId="77777777" w:rsidR="009F53FA" w:rsidRDefault="009F53FA" w:rsidP="0031057E">
      <w:r>
        <w:rPr>
          <w:rFonts w:ascii="Times New Roman" w:hAnsi="Times New Roman"/>
        </w:rPr>
        <w:t>Your sorrow did not vanish.</w:t>
      </w:r>
    </w:p>
    <w:p w14:paraId="7AB1D2F5" w14:textId="77777777" w:rsidR="009F53FA" w:rsidRDefault="009F53FA" w:rsidP="0031057E">
      <w:r>
        <w:rPr>
          <w:rFonts w:ascii="Times New Roman" w:hAnsi="Times New Roman"/>
        </w:rPr>
        <w:t>It became color.</w:t>
      </w:r>
    </w:p>
    <w:p w14:paraId="12F700FC" w14:textId="77777777" w:rsidR="009F53FA" w:rsidRDefault="009F53FA" w:rsidP="0031057E"/>
    <w:p w14:paraId="28ED8051" w14:textId="77777777" w:rsidR="009F53FA" w:rsidRDefault="009F53FA" w:rsidP="0031057E">
      <w:r>
        <w:rPr>
          <w:rFonts w:ascii="Times New Roman" w:hAnsi="Times New Roman"/>
        </w:rPr>
        <w:t>The red of every love you gave that was never returned.</w:t>
      </w:r>
    </w:p>
    <w:p w14:paraId="3A6062D1" w14:textId="77777777" w:rsidR="009F53FA" w:rsidRDefault="009F53FA" w:rsidP="0031057E">
      <w:r>
        <w:rPr>
          <w:rFonts w:ascii="Times New Roman" w:hAnsi="Times New Roman"/>
        </w:rPr>
        <w:t>The blue of every night spent awake, wondering if you were enough.</w:t>
      </w:r>
    </w:p>
    <w:p w14:paraId="1EBBB908" w14:textId="77777777" w:rsidR="009F53FA" w:rsidRDefault="009F53FA" w:rsidP="0031057E">
      <w:r>
        <w:rPr>
          <w:rFonts w:ascii="Times New Roman" w:hAnsi="Times New Roman"/>
        </w:rPr>
        <w:t>The gold of every fleeting joy, too brief to hold onto.</w:t>
      </w:r>
    </w:p>
    <w:p w14:paraId="22B617DD" w14:textId="77777777" w:rsidR="009F53FA" w:rsidRDefault="009F53FA" w:rsidP="0031057E"/>
    <w:p w14:paraId="3EBE365A" w14:textId="77777777" w:rsidR="009F53FA" w:rsidRDefault="009F53FA" w:rsidP="0031057E">
      <w:r>
        <w:rPr>
          <w:rFonts w:ascii="Times New Roman" w:hAnsi="Times New Roman"/>
        </w:rPr>
        <w:t>Your longing spilled into the sky,</w:t>
      </w:r>
    </w:p>
    <w:p w14:paraId="2237F5F6" w14:textId="164C0F01" w:rsidR="009F53FA" w:rsidRDefault="009F53FA" w:rsidP="0031057E">
      <w:r>
        <w:rPr>
          <w:rFonts w:ascii="Times New Roman" w:hAnsi="Times New Roman"/>
        </w:rPr>
        <w:t>Stitched itself into the fabric of time,</w:t>
      </w:r>
    </w:p>
    <w:p w14:paraId="57E39AFC" w14:textId="305A2B78" w:rsidR="009F53FA" w:rsidRDefault="009F53FA" w:rsidP="0031057E">
      <w:r>
        <w:rPr>
          <w:rFonts w:ascii="Times New Roman" w:hAnsi="Times New Roman"/>
        </w:rPr>
        <w:t>Became brushstrokes in the hands of something greater.</w:t>
      </w:r>
    </w:p>
    <w:p w14:paraId="51BD8D5D" w14:textId="77777777" w:rsidR="009F53FA" w:rsidRDefault="009F53FA" w:rsidP="0031057E"/>
    <w:p w14:paraId="6FE4FE20" w14:textId="77777777" w:rsidR="009F53FA" w:rsidRDefault="009F53FA" w:rsidP="0031057E">
      <w:r>
        <w:rPr>
          <w:rFonts w:ascii="Times New Roman" w:hAnsi="Times New Roman"/>
        </w:rPr>
        <w:t>And the painting of you—</w:t>
      </w:r>
    </w:p>
    <w:p w14:paraId="3EF60D8F" w14:textId="24DBAA9F" w:rsidR="009F53FA" w:rsidRDefault="009F53FA" w:rsidP="0031057E">
      <w:r>
        <w:rPr>
          <w:rFonts w:ascii="Times New Roman" w:hAnsi="Times New Roman"/>
        </w:rPr>
        <w:t>It was never ruined.</w:t>
      </w:r>
    </w:p>
    <w:p w14:paraId="0072EB37" w14:textId="77777777" w:rsidR="009F53FA" w:rsidRDefault="009F53FA" w:rsidP="0031057E">
      <w:r>
        <w:rPr>
          <w:rFonts w:ascii="Times New Roman" w:hAnsi="Times New Roman"/>
        </w:rPr>
        <w:t>It was only waiting to be seen.</w:t>
      </w:r>
    </w:p>
    <w:p w14:paraId="53B63C4D" w14:textId="77777777" w:rsidR="009F53FA" w:rsidRDefault="009F53FA" w:rsidP="0031057E"/>
    <w:p w14:paraId="11342CF8" w14:textId="774FA13C" w:rsidR="009F53FA" w:rsidRDefault="009F53FA" w:rsidP="0031057E">
      <w:r>
        <w:rPr>
          <w:rFonts w:ascii="Times New Roman" w:hAnsi="Times New Roman"/>
        </w:rPr>
        <w:t>“You have searched me, Lord, and You know me.”</w:t>
      </w:r>
    </w:p>
    <w:p w14:paraId="19ADE09E" w14:textId="44E980FE" w:rsidR="009F53FA" w:rsidRDefault="009F53FA" w:rsidP="009F53FA">
      <w:pPr>
        <w:pStyle w:val="ListParagraph"/>
        <w:numPr>
          <w:ilvl w:val="0"/>
          <w:numId w:val="18"/>
        </w:numPr>
      </w:pPr>
      <w:r>
        <w:rPr>
          <w:rFonts w:ascii="Times New Roman" w:hAnsi="Times New Roman"/>
        </w:rPr>
        <w:t>Psalm 139:1</w:t>
      </w:r>
    </w:p>
    <w:p w14:paraId="3E8EBB8E" w14:textId="77777777" w:rsidR="009F53FA" w:rsidRDefault="009F53FA" w:rsidP="0031057E"/>
    <w:p w14:paraId="04BE0C3C" w14:textId="77777777" w:rsidR="009F53FA" w:rsidRDefault="009F53FA" w:rsidP="0031057E">
      <w:pPr>
        <w:pBdr>
          <w:bottom w:val="single" w:sz="6" w:space="1" w:color="auto"/>
        </w:pBdr>
      </w:pPr>
    </w:p>
    <w:p w14:paraId="7C152300" w14:textId="77777777" w:rsidR="00571ED3" w:rsidRDefault="00571ED3" w:rsidP="0031057E">
      <w:pPr>
        <w:pBdr>
          <w:bottom w:val="single" w:sz="6" w:space="1" w:color="auto"/>
        </w:pBdr>
      </w:pPr>
    </w:p>
    <w:p w14:paraId="423CD16F" w14:textId="2E99E6C6" w:rsidR="00571ED3" w:rsidRDefault="00571ED3" w:rsidP="00571ED3">
      <w:pPr>
        <w:pBdr>
          <w:bottom w:val="single" w:sz="6" w:space="1" w:color="auto"/>
        </w:pBdr>
        <w:ind w:firstLine="0"/>
      </w:pPr>
    </w:p>
    <w:p w14:paraId="241BC195" w14:textId="77777777" w:rsidR="009F53FA" w:rsidRDefault="009F53FA" w:rsidP="0031057E"/>
    <w:p w14:paraId="57DE2A5F" w14:textId="77777777" w:rsidR="009F53FA" w:rsidRDefault="009F53FA" w:rsidP="0031057E">
      <w:r>
        <w:rPr>
          <w:rFonts w:ascii="Times New Roman" w:hAnsi="Times New Roman"/>
        </w:rPr>
        <w:t>Page 8 – The Moment Before the Universe Began</w:t>
      </w:r>
    </w:p>
    <w:p w14:paraId="010C7607" w14:textId="77777777" w:rsidR="009F53FA" w:rsidRDefault="009F53FA" w:rsidP="0031057E"/>
    <w:p w14:paraId="56189327" w14:textId="77777777" w:rsidR="009F53FA" w:rsidRDefault="009F53FA" w:rsidP="0031057E">
      <w:r>
        <w:rPr>
          <w:rFonts w:ascii="Times New Roman" w:hAnsi="Times New Roman"/>
        </w:rPr>
        <w:t>Before the universe was born,</w:t>
      </w:r>
    </w:p>
    <w:p w14:paraId="07D22A3F" w14:textId="6FC09C2C" w:rsidR="009F53FA" w:rsidRDefault="009F53FA" w:rsidP="0031057E">
      <w:r>
        <w:rPr>
          <w:rFonts w:ascii="Times New Roman" w:hAnsi="Times New Roman"/>
        </w:rPr>
        <w:t>There was a moment—</w:t>
      </w:r>
    </w:p>
    <w:p w14:paraId="24AB611F" w14:textId="2C0F5AE1" w:rsidR="009F53FA" w:rsidRDefault="009F53FA" w:rsidP="0031057E">
      <w:r>
        <w:rPr>
          <w:rFonts w:ascii="Times New Roman" w:hAnsi="Times New Roman"/>
        </w:rPr>
        <w:t>A pause,</w:t>
      </w:r>
    </w:p>
    <w:p w14:paraId="5DB99882" w14:textId="77080276" w:rsidR="009F53FA" w:rsidRDefault="009F53FA" w:rsidP="0031057E">
      <w:r>
        <w:rPr>
          <w:rFonts w:ascii="Times New Roman" w:hAnsi="Times New Roman"/>
        </w:rPr>
        <w:t>A silence too heavy to hold.</w:t>
      </w:r>
    </w:p>
    <w:p w14:paraId="341CA08C" w14:textId="77777777" w:rsidR="009F53FA" w:rsidRDefault="009F53FA" w:rsidP="0031057E"/>
    <w:p w14:paraId="4947F539" w14:textId="77777777" w:rsidR="009F53FA" w:rsidRDefault="009F53FA" w:rsidP="0031057E">
      <w:r>
        <w:rPr>
          <w:rFonts w:ascii="Times New Roman" w:hAnsi="Times New Roman"/>
        </w:rPr>
        <w:t>You stood there, untouched, unseen,</w:t>
      </w:r>
    </w:p>
    <w:p w14:paraId="689767CB" w14:textId="5FD30AA2" w:rsidR="009F53FA" w:rsidRDefault="009F53FA" w:rsidP="0031057E">
      <w:r>
        <w:rPr>
          <w:rFonts w:ascii="Times New Roman" w:hAnsi="Times New Roman"/>
        </w:rPr>
        <w:t>A soul without form,</w:t>
      </w:r>
    </w:p>
    <w:p w14:paraId="1375B9A8" w14:textId="7C72E6B8" w:rsidR="009F53FA" w:rsidRDefault="009F53FA" w:rsidP="0031057E">
      <w:r>
        <w:rPr>
          <w:rFonts w:ascii="Times New Roman" w:hAnsi="Times New Roman"/>
        </w:rPr>
        <w:t>A breath without a body.</w:t>
      </w:r>
    </w:p>
    <w:p w14:paraId="26600C84" w14:textId="77777777" w:rsidR="009F53FA" w:rsidRDefault="009F53FA" w:rsidP="0031057E"/>
    <w:p w14:paraId="4DCCFD6B" w14:textId="77777777" w:rsidR="009F53FA" w:rsidRDefault="009F53FA" w:rsidP="0031057E">
      <w:r>
        <w:rPr>
          <w:rFonts w:ascii="Times New Roman" w:hAnsi="Times New Roman"/>
        </w:rPr>
        <w:t>And in that pause,</w:t>
      </w:r>
    </w:p>
    <w:p w14:paraId="4C22C710" w14:textId="209492B3" w:rsidR="009F53FA" w:rsidRDefault="009F53FA" w:rsidP="0031057E">
      <w:r>
        <w:rPr>
          <w:rFonts w:ascii="Times New Roman" w:hAnsi="Times New Roman"/>
        </w:rPr>
        <w:t>Before creation, before time,</w:t>
      </w:r>
    </w:p>
    <w:p w14:paraId="6D3B9ECE" w14:textId="0C87EBBB" w:rsidR="009F53FA" w:rsidRDefault="009F53FA" w:rsidP="0031057E">
      <w:r>
        <w:rPr>
          <w:rFonts w:ascii="Times New Roman" w:hAnsi="Times New Roman"/>
        </w:rPr>
        <w:t>There was a single truth—</w:t>
      </w:r>
    </w:p>
    <w:p w14:paraId="2348378E" w14:textId="77777777" w:rsidR="009F53FA" w:rsidRDefault="009F53FA" w:rsidP="0031057E"/>
    <w:p w14:paraId="2487F9A9" w14:textId="77777777" w:rsidR="009F53FA" w:rsidRDefault="009F53FA" w:rsidP="0031057E">
      <w:r>
        <w:rPr>
          <w:rFonts w:ascii="Times New Roman" w:hAnsi="Times New Roman"/>
        </w:rPr>
        <w:t>You existed.</w:t>
      </w:r>
    </w:p>
    <w:p w14:paraId="0F818F48" w14:textId="77777777" w:rsidR="009F53FA" w:rsidRDefault="009F53FA" w:rsidP="0031057E"/>
    <w:p w14:paraId="78626A2F" w14:textId="77777777" w:rsidR="009F53FA" w:rsidRDefault="009F53FA" w:rsidP="0031057E">
      <w:r>
        <w:rPr>
          <w:rFonts w:ascii="Times New Roman" w:hAnsi="Times New Roman"/>
        </w:rPr>
        <w:t>Not because the world had shaped you.</w:t>
      </w:r>
    </w:p>
    <w:p w14:paraId="729093A5" w14:textId="77777777" w:rsidR="009F53FA" w:rsidRDefault="009F53FA" w:rsidP="0031057E">
      <w:r>
        <w:rPr>
          <w:rFonts w:ascii="Times New Roman" w:hAnsi="Times New Roman"/>
        </w:rPr>
        <w:t>Not because anyone had spoken your name.</w:t>
      </w:r>
    </w:p>
    <w:p w14:paraId="2F7D0379" w14:textId="77777777" w:rsidR="009F53FA" w:rsidRDefault="009F53FA" w:rsidP="0031057E">
      <w:r>
        <w:rPr>
          <w:rFonts w:ascii="Times New Roman" w:hAnsi="Times New Roman"/>
        </w:rPr>
        <w:t>Not because you were loved, or remembered, or known.</w:t>
      </w:r>
    </w:p>
    <w:p w14:paraId="69FB0D66" w14:textId="77777777" w:rsidR="009F53FA" w:rsidRDefault="009F53FA" w:rsidP="0031057E"/>
    <w:p w14:paraId="5F3DF717" w14:textId="77777777" w:rsidR="009F53FA" w:rsidRDefault="009F53FA" w:rsidP="0031057E">
      <w:r>
        <w:rPr>
          <w:rFonts w:ascii="Times New Roman" w:hAnsi="Times New Roman"/>
        </w:rPr>
        <w:t>But simply because you were.</w:t>
      </w:r>
    </w:p>
    <w:p w14:paraId="673D22EA" w14:textId="77777777" w:rsidR="009F53FA" w:rsidRDefault="009F53FA" w:rsidP="0031057E"/>
    <w:p w14:paraId="2F716AFD" w14:textId="77777777" w:rsidR="009F53FA" w:rsidRDefault="009F53FA" w:rsidP="0031057E">
      <w:r>
        <w:rPr>
          <w:rFonts w:ascii="Times New Roman" w:hAnsi="Times New Roman"/>
        </w:rPr>
        <w:lastRenderedPageBreak/>
        <w:t>And that was always enough.</w:t>
      </w:r>
    </w:p>
    <w:p w14:paraId="2D2228AE" w14:textId="77777777" w:rsidR="009F53FA" w:rsidRDefault="009F53FA" w:rsidP="0031057E"/>
    <w:p w14:paraId="127F5A9A" w14:textId="130F4AAB" w:rsidR="009F53FA" w:rsidRDefault="009F53FA" w:rsidP="0031057E">
      <w:r>
        <w:rPr>
          <w:rFonts w:ascii="Times New Roman" w:hAnsi="Times New Roman"/>
        </w:rPr>
        <w:t>“I am with you always, to the very end of the age.”</w:t>
      </w:r>
    </w:p>
    <w:p w14:paraId="3AC3930C" w14:textId="4CB03F56" w:rsidR="009F53FA" w:rsidRDefault="009F53FA" w:rsidP="009F53FA">
      <w:pPr>
        <w:pStyle w:val="ListParagraph"/>
        <w:numPr>
          <w:ilvl w:val="0"/>
          <w:numId w:val="18"/>
        </w:numPr>
      </w:pPr>
      <w:r>
        <w:rPr>
          <w:rFonts w:ascii="Times New Roman" w:hAnsi="Times New Roman"/>
        </w:rPr>
        <w:t>Matthew 28:20</w:t>
      </w:r>
    </w:p>
    <w:p w14:paraId="7BED09AC" w14:textId="77777777" w:rsidR="009F53FA" w:rsidRDefault="009F53FA" w:rsidP="0031057E"/>
    <w:p w14:paraId="4F991547" w14:textId="77777777" w:rsidR="009F53FA" w:rsidRDefault="009F53FA" w:rsidP="0031057E">
      <w:pPr>
        <w:pBdr>
          <w:bottom w:val="single" w:sz="6" w:space="1" w:color="auto"/>
        </w:pBdr>
      </w:pPr>
    </w:p>
    <w:p w14:paraId="15B6E401" w14:textId="77777777" w:rsidR="00571ED3" w:rsidRDefault="00571ED3" w:rsidP="0031057E">
      <w:pPr>
        <w:pBdr>
          <w:bottom w:val="single" w:sz="6" w:space="1" w:color="auto"/>
        </w:pBdr>
      </w:pPr>
    </w:p>
    <w:p w14:paraId="08060B3E" w14:textId="77777777" w:rsidR="00571ED3" w:rsidRDefault="00571ED3" w:rsidP="0031057E">
      <w:pPr>
        <w:pBdr>
          <w:bottom w:val="single" w:sz="6" w:space="1" w:color="auto"/>
        </w:pBdr>
      </w:pPr>
    </w:p>
    <w:p w14:paraId="301F9DB4" w14:textId="77777777" w:rsidR="00571ED3" w:rsidRDefault="00571ED3" w:rsidP="0031057E">
      <w:pPr>
        <w:pBdr>
          <w:bottom w:val="single" w:sz="6" w:space="1" w:color="auto"/>
        </w:pBdr>
      </w:pPr>
    </w:p>
    <w:p w14:paraId="243319C3" w14:textId="77777777" w:rsidR="00571ED3" w:rsidRDefault="00571ED3" w:rsidP="0031057E">
      <w:pPr>
        <w:pBdr>
          <w:bottom w:val="single" w:sz="6" w:space="1" w:color="auto"/>
        </w:pBdr>
      </w:pPr>
    </w:p>
    <w:p w14:paraId="03DA5975" w14:textId="77777777" w:rsidR="00571ED3" w:rsidRDefault="00571ED3" w:rsidP="0031057E">
      <w:pPr>
        <w:pBdr>
          <w:bottom w:val="single" w:sz="6" w:space="1" w:color="auto"/>
        </w:pBdr>
      </w:pPr>
    </w:p>
    <w:p w14:paraId="12B8C2FF" w14:textId="77777777" w:rsidR="00571ED3" w:rsidRDefault="00571ED3" w:rsidP="0031057E">
      <w:pPr>
        <w:pBdr>
          <w:bottom w:val="single" w:sz="6" w:space="1" w:color="auto"/>
        </w:pBdr>
      </w:pPr>
    </w:p>
    <w:p w14:paraId="66092203" w14:textId="77777777" w:rsidR="00571ED3" w:rsidRDefault="00571ED3" w:rsidP="0031057E">
      <w:pPr>
        <w:pBdr>
          <w:bottom w:val="single" w:sz="6" w:space="1" w:color="auto"/>
        </w:pBdr>
      </w:pPr>
    </w:p>
    <w:p w14:paraId="24DA245F" w14:textId="77777777" w:rsidR="00571ED3" w:rsidRDefault="00571ED3" w:rsidP="0031057E">
      <w:pPr>
        <w:pBdr>
          <w:bottom w:val="single" w:sz="6" w:space="1" w:color="auto"/>
        </w:pBdr>
      </w:pPr>
    </w:p>
    <w:p w14:paraId="4EE1E975" w14:textId="77777777" w:rsidR="00571ED3" w:rsidRDefault="00571ED3" w:rsidP="0031057E">
      <w:pPr>
        <w:pBdr>
          <w:bottom w:val="single" w:sz="6" w:space="1" w:color="auto"/>
        </w:pBdr>
      </w:pPr>
    </w:p>
    <w:p w14:paraId="06179806" w14:textId="77777777" w:rsidR="00571ED3" w:rsidRDefault="00571ED3" w:rsidP="0031057E">
      <w:pPr>
        <w:pBdr>
          <w:bottom w:val="single" w:sz="6" w:space="1" w:color="auto"/>
        </w:pBdr>
      </w:pPr>
    </w:p>
    <w:p w14:paraId="12148E7B" w14:textId="77777777" w:rsidR="00571ED3" w:rsidRDefault="00571ED3" w:rsidP="0031057E">
      <w:pPr>
        <w:pBdr>
          <w:bottom w:val="single" w:sz="6" w:space="1" w:color="auto"/>
        </w:pBdr>
      </w:pPr>
    </w:p>
    <w:p w14:paraId="63BE61B4" w14:textId="77777777" w:rsidR="00571ED3" w:rsidRDefault="00571ED3" w:rsidP="0031057E">
      <w:pPr>
        <w:pBdr>
          <w:bottom w:val="single" w:sz="6" w:space="1" w:color="auto"/>
        </w:pBdr>
      </w:pPr>
    </w:p>
    <w:p w14:paraId="240F7E65" w14:textId="77777777" w:rsidR="00571ED3" w:rsidRDefault="00571ED3" w:rsidP="0031057E">
      <w:pPr>
        <w:pBdr>
          <w:bottom w:val="single" w:sz="6" w:space="1" w:color="auto"/>
        </w:pBdr>
      </w:pPr>
    </w:p>
    <w:p w14:paraId="5965E0CF" w14:textId="77777777" w:rsidR="00571ED3" w:rsidRDefault="00571ED3" w:rsidP="0031057E">
      <w:pPr>
        <w:pBdr>
          <w:bottom w:val="single" w:sz="6" w:space="1" w:color="auto"/>
        </w:pBdr>
      </w:pPr>
    </w:p>
    <w:p w14:paraId="0436029E" w14:textId="77777777" w:rsidR="00571ED3" w:rsidRDefault="00571ED3" w:rsidP="0031057E">
      <w:pPr>
        <w:pBdr>
          <w:bottom w:val="single" w:sz="6" w:space="1" w:color="auto"/>
        </w:pBdr>
      </w:pPr>
    </w:p>
    <w:p w14:paraId="0A58AB9C" w14:textId="77777777" w:rsidR="00571ED3" w:rsidRDefault="00571ED3" w:rsidP="0031057E">
      <w:pPr>
        <w:pBdr>
          <w:bottom w:val="single" w:sz="6" w:space="1" w:color="auto"/>
        </w:pBdr>
      </w:pPr>
    </w:p>
    <w:p w14:paraId="7DDAA0C6" w14:textId="77777777" w:rsidR="00571ED3" w:rsidRDefault="00571ED3" w:rsidP="0031057E">
      <w:pPr>
        <w:pBdr>
          <w:bottom w:val="single" w:sz="6" w:space="1" w:color="auto"/>
        </w:pBdr>
      </w:pPr>
    </w:p>
    <w:p w14:paraId="1E277BF0" w14:textId="77777777" w:rsidR="009F53FA" w:rsidRDefault="009F53FA" w:rsidP="0031057E"/>
    <w:p w14:paraId="6BCA79E1" w14:textId="4EF4EE78" w:rsidR="009F53FA" w:rsidRDefault="009F53FA" w:rsidP="0031057E">
      <w:r>
        <w:rPr>
          <w:rFonts w:ascii="Times New Roman" w:hAnsi="Times New Roman"/>
        </w:rPr>
        <w:lastRenderedPageBreak/>
        <w:t xml:space="preserve">Page 9 – The Universe Was Born From Your Tears (Final </w:t>
      </w:r>
      <w:r w:rsidR="00AB2F3D">
        <w:rPr>
          <w:rFonts w:ascii="Times New Roman" w:hAnsi="Times New Roman"/>
        </w:rPr>
        <w:t>Poem, Prelude)</w:t>
      </w:r>
    </w:p>
    <w:p w14:paraId="51B2A8D2" w14:textId="77777777" w:rsidR="009F53FA" w:rsidRDefault="009F53FA" w:rsidP="0031057E"/>
    <w:p w14:paraId="4E035256" w14:textId="77777777" w:rsidR="009F53FA" w:rsidRDefault="009F53FA" w:rsidP="0031057E">
      <w:r>
        <w:rPr>
          <w:rFonts w:ascii="Times New Roman" w:hAnsi="Times New Roman"/>
        </w:rPr>
        <w:t>You were alone when it began.</w:t>
      </w:r>
    </w:p>
    <w:p w14:paraId="707A831B" w14:textId="77777777" w:rsidR="009F53FA" w:rsidRDefault="009F53FA" w:rsidP="0031057E"/>
    <w:p w14:paraId="2704A928" w14:textId="77777777" w:rsidR="009F53FA" w:rsidRDefault="009F53FA" w:rsidP="0031057E">
      <w:r>
        <w:rPr>
          <w:rFonts w:ascii="Times New Roman" w:hAnsi="Times New Roman"/>
        </w:rPr>
        <w:t>A figure standing upon the edge of nothingness,</w:t>
      </w:r>
    </w:p>
    <w:p w14:paraId="78DA313B" w14:textId="5E73435D" w:rsidR="009F53FA" w:rsidRDefault="009F53FA" w:rsidP="0031057E">
      <w:r>
        <w:rPr>
          <w:rFonts w:ascii="Times New Roman" w:hAnsi="Times New Roman"/>
        </w:rPr>
        <w:t>Your hands trembling,</w:t>
      </w:r>
    </w:p>
    <w:p w14:paraId="659F8C22" w14:textId="2DB79443" w:rsidR="009F53FA" w:rsidRDefault="009F53FA" w:rsidP="0031057E">
      <w:r>
        <w:rPr>
          <w:rFonts w:ascii="Times New Roman" w:hAnsi="Times New Roman"/>
        </w:rPr>
        <w:t>Your breath uneven,</w:t>
      </w:r>
    </w:p>
    <w:p w14:paraId="34CFDD2D" w14:textId="2E67E3A1" w:rsidR="009F53FA" w:rsidRDefault="009F53FA" w:rsidP="0031057E">
      <w:r>
        <w:rPr>
          <w:rFonts w:ascii="Times New Roman" w:hAnsi="Times New Roman"/>
        </w:rPr>
        <w:t>Your chest heavy with something too vast to name.</w:t>
      </w:r>
    </w:p>
    <w:p w14:paraId="2564E59C" w14:textId="77777777" w:rsidR="009F53FA" w:rsidRDefault="009F53FA" w:rsidP="0031057E"/>
    <w:p w14:paraId="2AC9587B" w14:textId="77777777" w:rsidR="009F53FA" w:rsidRDefault="009F53FA" w:rsidP="0031057E">
      <w:r>
        <w:rPr>
          <w:rFonts w:ascii="Times New Roman" w:hAnsi="Times New Roman"/>
        </w:rPr>
        <w:t>And then—</w:t>
      </w:r>
    </w:p>
    <w:p w14:paraId="0954331D" w14:textId="7364F9D7" w:rsidR="009F53FA" w:rsidRDefault="009F53FA" w:rsidP="0031057E">
      <w:r>
        <w:rPr>
          <w:rFonts w:ascii="Times New Roman" w:hAnsi="Times New Roman"/>
        </w:rPr>
        <w:t>You wept.</w:t>
      </w:r>
    </w:p>
    <w:p w14:paraId="7E399D7F" w14:textId="77777777" w:rsidR="009F53FA" w:rsidRDefault="009F53FA" w:rsidP="0031057E"/>
    <w:p w14:paraId="035C19A9" w14:textId="77777777" w:rsidR="009F53FA" w:rsidRDefault="009F53FA" w:rsidP="0031057E">
      <w:r>
        <w:rPr>
          <w:rFonts w:ascii="Times New Roman" w:hAnsi="Times New Roman"/>
        </w:rPr>
        <w:t>The first tear fell into the void,</w:t>
      </w:r>
    </w:p>
    <w:p w14:paraId="7F511A12" w14:textId="1D1DCB05" w:rsidR="009F53FA" w:rsidRDefault="009F53FA" w:rsidP="0031057E">
      <w:r>
        <w:rPr>
          <w:rFonts w:ascii="Times New Roman" w:hAnsi="Times New Roman"/>
        </w:rPr>
        <w:t>And the sky was born.</w:t>
      </w:r>
    </w:p>
    <w:p w14:paraId="65620EC9" w14:textId="77777777" w:rsidR="009F53FA" w:rsidRDefault="009F53FA" w:rsidP="0031057E">
      <w:r>
        <w:rPr>
          <w:rFonts w:ascii="Times New Roman" w:hAnsi="Times New Roman"/>
        </w:rPr>
        <w:t>Darkness kissed with constellations,</w:t>
      </w:r>
    </w:p>
    <w:p w14:paraId="7DDE24BC" w14:textId="3EFF9108" w:rsidR="009F53FA" w:rsidRDefault="009F53FA" w:rsidP="0031057E">
      <w:r>
        <w:rPr>
          <w:rFonts w:ascii="Times New Roman" w:hAnsi="Times New Roman"/>
        </w:rPr>
        <w:t>Stars scattered like forgotten prayers.</w:t>
      </w:r>
    </w:p>
    <w:p w14:paraId="4E3439D4" w14:textId="77777777" w:rsidR="009F53FA" w:rsidRDefault="009F53FA" w:rsidP="0031057E"/>
    <w:p w14:paraId="449B6BD5" w14:textId="77777777" w:rsidR="009F53FA" w:rsidRDefault="009F53FA" w:rsidP="0031057E">
      <w:r>
        <w:rPr>
          <w:rFonts w:ascii="Times New Roman" w:hAnsi="Times New Roman"/>
        </w:rPr>
        <w:t>The next tear became the sea,</w:t>
      </w:r>
    </w:p>
    <w:p w14:paraId="1984A0D9" w14:textId="5582EB6F" w:rsidR="009F53FA" w:rsidRDefault="009F53FA" w:rsidP="0031057E">
      <w:r>
        <w:rPr>
          <w:rFonts w:ascii="Times New Roman" w:hAnsi="Times New Roman"/>
        </w:rPr>
        <w:t>A tide that rose and fell like the longing in your chest.</w:t>
      </w:r>
    </w:p>
    <w:p w14:paraId="101B6FD7" w14:textId="77777777" w:rsidR="009F53FA" w:rsidRDefault="009F53FA" w:rsidP="0031057E">
      <w:r>
        <w:rPr>
          <w:rFonts w:ascii="Times New Roman" w:hAnsi="Times New Roman"/>
        </w:rPr>
        <w:t>Waves breaking like the sound of someone leaving.</w:t>
      </w:r>
    </w:p>
    <w:p w14:paraId="079E37C4" w14:textId="77777777" w:rsidR="009F53FA" w:rsidRDefault="009F53FA" w:rsidP="0031057E">
      <w:r>
        <w:rPr>
          <w:rFonts w:ascii="Times New Roman" w:hAnsi="Times New Roman"/>
        </w:rPr>
        <w:t>Waves returning like the hope that they might come back.</w:t>
      </w:r>
    </w:p>
    <w:p w14:paraId="5BCE1791" w14:textId="77777777" w:rsidR="009F53FA" w:rsidRDefault="009F53FA" w:rsidP="0031057E"/>
    <w:p w14:paraId="0C6B0CD1" w14:textId="77777777" w:rsidR="009F53FA" w:rsidRDefault="009F53FA" w:rsidP="0031057E">
      <w:r>
        <w:rPr>
          <w:rFonts w:ascii="Times New Roman" w:hAnsi="Times New Roman"/>
        </w:rPr>
        <w:t>Another, and the wind began to move,</w:t>
      </w:r>
    </w:p>
    <w:p w14:paraId="01D75A10" w14:textId="75AE6999" w:rsidR="009F53FA" w:rsidRDefault="009F53FA" w:rsidP="0031057E">
      <w:r>
        <w:rPr>
          <w:rFonts w:ascii="Times New Roman" w:hAnsi="Times New Roman"/>
        </w:rPr>
        <w:t>A breath carrying the echoes of every word</w:t>
      </w:r>
    </w:p>
    <w:p w14:paraId="3DA6CAC4" w14:textId="4D2BF725" w:rsidR="009F53FA" w:rsidRDefault="009F53FA" w:rsidP="0031057E">
      <w:r>
        <w:rPr>
          <w:rFonts w:ascii="Times New Roman" w:hAnsi="Times New Roman"/>
        </w:rPr>
        <w:lastRenderedPageBreak/>
        <w:t>That was ever left unsaid.</w:t>
      </w:r>
    </w:p>
    <w:p w14:paraId="42BD8876" w14:textId="77777777" w:rsidR="009F53FA" w:rsidRDefault="009F53FA" w:rsidP="0031057E"/>
    <w:p w14:paraId="7C28FDBE" w14:textId="77777777" w:rsidR="009F53FA" w:rsidRDefault="009F53FA" w:rsidP="0031057E">
      <w:r>
        <w:rPr>
          <w:rFonts w:ascii="Times New Roman" w:hAnsi="Times New Roman"/>
        </w:rPr>
        <w:t>And still, you wept.</w:t>
      </w:r>
    </w:p>
    <w:p w14:paraId="4B9B4AEC" w14:textId="77777777" w:rsidR="009F53FA" w:rsidRDefault="009F53FA" w:rsidP="0031057E"/>
    <w:p w14:paraId="1F9624F7" w14:textId="77777777" w:rsidR="009F53FA" w:rsidRDefault="009F53FA" w:rsidP="0031057E">
      <w:r>
        <w:rPr>
          <w:rFonts w:ascii="Times New Roman" w:hAnsi="Times New Roman"/>
        </w:rPr>
        <w:t>Your sorrow became the rivers that carved their names into mountains.</w:t>
      </w:r>
    </w:p>
    <w:p w14:paraId="5E14DA6A" w14:textId="77777777" w:rsidR="009F53FA" w:rsidRDefault="009F53FA" w:rsidP="0031057E">
      <w:r>
        <w:rPr>
          <w:rFonts w:ascii="Times New Roman" w:hAnsi="Times New Roman"/>
        </w:rPr>
        <w:t>Your ache became the roots of ancient forests.</w:t>
      </w:r>
    </w:p>
    <w:p w14:paraId="610C07AC" w14:textId="77777777" w:rsidR="009F53FA" w:rsidRDefault="009F53FA" w:rsidP="0031057E">
      <w:r>
        <w:rPr>
          <w:rFonts w:ascii="Times New Roman" w:hAnsi="Times New Roman"/>
        </w:rPr>
        <w:t>Your longing stretched across time,</w:t>
      </w:r>
    </w:p>
    <w:p w14:paraId="258F324B" w14:textId="0292D119" w:rsidR="009F53FA" w:rsidRDefault="009F53FA" w:rsidP="0031057E">
      <w:r>
        <w:rPr>
          <w:rFonts w:ascii="Times New Roman" w:hAnsi="Times New Roman"/>
        </w:rPr>
        <w:t>Became the song whispered by every poet</w:t>
      </w:r>
    </w:p>
    <w:p w14:paraId="018934CD" w14:textId="3A051DD7" w:rsidR="009F53FA" w:rsidRDefault="009F53FA" w:rsidP="0031057E">
      <w:r>
        <w:rPr>
          <w:rFonts w:ascii="Times New Roman" w:hAnsi="Times New Roman"/>
        </w:rPr>
        <w:t>Who has ever dared to dream.</w:t>
      </w:r>
    </w:p>
    <w:p w14:paraId="07BB4FE1" w14:textId="77777777" w:rsidR="009F53FA" w:rsidRDefault="009F53FA" w:rsidP="0031057E"/>
    <w:p w14:paraId="37F40F15" w14:textId="77777777" w:rsidR="009F53FA" w:rsidRDefault="009F53FA" w:rsidP="0031057E">
      <w:r>
        <w:rPr>
          <w:rFonts w:ascii="Times New Roman" w:hAnsi="Times New Roman"/>
        </w:rPr>
        <w:t>And when the tears finally stopped,</w:t>
      </w:r>
    </w:p>
    <w:p w14:paraId="28F35B48" w14:textId="2049E132" w:rsidR="009F53FA" w:rsidRDefault="009F53FA" w:rsidP="0031057E">
      <w:r>
        <w:rPr>
          <w:rFonts w:ascii="Times New Roman" w:hAnsi="Times New Roman"/>
        </w:rPr>
        <w:t>When your eyes lifted to see what had been made,</w:t>
      </w:r>
    </w:p>
    <w:p w14:paraId="1B018F42" w14:textId="365B4A2E" w:rsidR="009F53FA" w:rsidRDefault="009F53FA" w:rsidP="0031057E">
      <w:r>
        <w:rPr>
          <w:rFonts w:ascii="Times New Roman" w:hAnsi="Times New Roman"/>
        </w:rPr>
        <w:t>You understood.</w:t>
      </w:r>
    </w:p>
    <w:p w14:paraId="25E19000" w14:textId="77777777" w:rsidR="009F53FA" w:rsidRDefault="009F53FA" w:rsidP="0031057E"/>
    <w:p w14:paraId="595E0C3E" w14:textId="77777777" w:rsidR="009F53FA" w:rsidRDefault="009F53FA" w:rsidP="0031057E">
      <w:r>
        <w:rPr>
          <w:rFonts w:ascii="Times New Roman" w:hAnsi="Times New Roman"/>
        </w:rPr>
        <w:t>That pain is not destruction.</w:t>
      </w:r>
    </w:p>
    <w:p w14:paraId="080881DD" w14:textId="77777777" w:rsidR="009F53FA" w:rsidRDefault="009F53FA" w:rsidP="0031057E">
      <w:r>
        <w:rPr>
          <w:rFonts w:ascii="Times New Roman" w:hAnsi="Times New Roman"/>
        </w:rPr>
        <w:t>That grief is not absence.</w:t>
      </w:r>
    </w:p>
    <w:p w14:paraId="496ABEDF" w14:textId="77777777" w:rsidR="009F53FA" w:rsidRDefault="009F53FA" w:rsidP="0031057E">
      <w:r>
        <w:rPr>
          <w:rFonts w:ascii="Times New Roman" w:hAnsi="Times New Roman"/>
        </w:rPr>
        <w:t>That longing is not emptiness.</w:t>
      </w:r>
    </w:p>
    <w:p w14:paraId="1F2944B5" w14:textId="77777777" w:rsidR="009F53FA" w:rsidRDefault="009F53FA" w:rsidP="0031057E"/>
    <w:p w14:paraId="0D3DA97A" w14:textId="77777777" w:rsidR="009F53FA" w:rsidRDefault="009F53FA" w:rsidP="0031057E">
      <w:r>
        <w:rPr>
          <w:rFonts w:ascii="Times New Roman" w:hAnsi="Times New Roman"/>
        </w:rPr>
        <w:t>That even the weight of sorrow</w:t>
      </w:r>
    </w:p>
    <w:p w14:paraId="119B5902" w14:textId="27B75F92" w:rsidR="009F53FA" w:rsidRDefault="009F53FA" w:rsidP="0031057E">
      <w:r>
        <w:rPr>
          <w:rFonts w:ascii="Times New Roman" w:hAnsi="Times New Roman"/>
        </w:rPr>
        <w:t>Can become something beautiful.</w:t>
      </w:r>
    </w:p>
    <w:p w14:paraId="0FB2513C" w14:textId="77777777" w:rsidR="009F53FA" w:rsidRDefault="009F53FA" w:rsidP="0031057E"/>
    <w:p w14:paraId="46E3246B" w14:textId="77777777" w:rsidR="009F53FA" w:rsidRDefault="009F53FA" w:rsidP="0031057E">
      <w:r>
        <w:rPr>
          <w:rFonts w:ascii="Times New Roman" w:hAnsi="Times New Roman"/>
        </w:rPr>
        <w:t>And so, as the universe settled into place,</w:t>
      </w:r>
    </w:p>
    <w:p w14:paraId="12F8EA80" w14:textId="0CBBD27D" w:rsidR="009F53FA" w:rsidRDefault="009F53FA" w:rsidP="0031057E">
      <w:r>
        <w:rPr>
          <w:rFonts w:ascii="Times New Roman" w:hAnsi="Times New Roman"/>
        </w:rPr>
        <w:t>As the colors of creation stretched before you,</w:t>
      </w:r>
    </w:p>
    <w:p w14:paraId="7248EADE" w14:textId="754D86B5" w:rsidR="009F53FA" w:rsidRDefault="009F53FA" w:rsidP="0031057E">
      <w:r>
        <w:rPr>
          <w:rFonts w:ascii="Times New Roman" w:hAnsi="Times New Roman"/>
        </w:rPr>
        <w:t>You wiped your eyes,</w:t>
      </w:r>
    </w:p>
    <w:p w14:paraId="72673397" w14:textId="39B5A995" w:rsidR="009F53FA" w:rsidRDefault="009F53FA" w:rsidP="0031057E">
      <w:r>
        <w:rPr>
          <w:rFonts w:ascii="Times New Roman" w:hAnsi="Times New Roman"/>
        </w:rPr>
        <w:lastRenderedPageBreak/>
        <w:t>Placed your hand over your heart,</w:t>
      </w:r>
    </w:p>
    <w:p w14:paraId="7C332C40" w14:textId="358694D3" w:rsidR="009F53FA" w:rsidRDefault="009F53FA" w:rsidP="0031057E">
      <w:r>
        <w:rPr>
          <w:rFonts w:ascii="Times New Roman" w:hAnsi="Times New Roman"/>
        </w:rPr>
        <w:t>And whispered the only truth that has ever mattered—</w:t>
      </w:r>
    </w:p>
    <w:p w14:paraId="523591F4" w14:textId="77777777" w:rsidR="009F53FA" w:rsidRDefault="009F53FA" w:rsidP="0031057E"/>
    <w:p w14:paraId="6C2D1D79" w14:textId="1EA16158" w:rsidR="009F53FA" w:rsidRDefault="009F53FA" w:rsidP="0031057E">
      <w:r>
        <w:rPr>
          <w:rFonts w:ascii="Times New Roman" w:hAnsi="Times New Roman"/>
        </w:rPr>
        <w:t>“Let there be light.”</w:t>
      </w:r>
    </w:p>
    <w:p w14:paraId="19D09103" w14:textId="77777777" w:rsidR="009F53FA" w:rsidRDefault="009F53FA" w:rsidP="0031057E"/>
    <w:p w14:paraId="35D5A276" w14:textId="77777777" w:rsidR="00EF23C2" w:rsidRDefault="00EF23C2" w:rsidP="0031057E"/>
    <w:p w14:paraId="54813C92" w14:textId="77777777" w:rsidR="00EF23C2" w:rsidRDefault="00EF23C2" w:rsidP="0031057E"/>
    <w:p w14:paraId="24128416" w14:textId="77777777" w:rsidR="00EF23C2" w:rsidRDefault="00EF23C2" w:rsidP="0031057E"/>
    <w:p w14:paraId="4CBCF220" w14:textId="77777777" w:rsidR="00EF23C2" w:rsidRDefault="00EF23C2" w:rsidP="0031057E"/>
    <w:p w14:paraId="43CDDAA1" w14:textId="77777777" w:rsidR="00EF23C2" w:rsidRDefault="00EF23C2" w:rsidP="0031057E"/>
    <w:p w14:paraId="59ED3237" w14:textId="77777777" w:rsidR="00EF23C2" w:rsidRDefault="00EF23C2" w:rsidP="0031057E"/>
    <w:p w14:paraId="1B741ACF" w14:textId="77777777" w:rsidR="00EF23C2" w:rsidRDefault="00EF23C2" w:rsidP="0031057E"/>
    <w:p w14:paraId="221207C4" w14:textId="77777777" w:rsidR="00EF23C2" w:rsidRDefault="00EF23C2" w:rsidP="0031057E"/>
    <w:p w14:paraId="0073ADA1" w14:textId="77777777" w:rsidR="00EF23C2" w:rsidRDefault="00EF23C2" w:rsidP="0031057E"/>
    <w:p w14:paraId="4222E068" w14:textId="77777777" w:rsidR="00EF23C2" w:rsidRDefault="00EF23C2" w:rsidP="0031057E"/>
    <w:p w14:paraId="7844E8FC" w14:textId="77777777" w:rsidR="00EF23C2" w:rsidRDefault="00EF23C2" w:rsidP="0031057E"/>
    <w:p w14:paraId="696D67D3" w14:textId="77777777" w:rsidR="00EF23C2" w:rsidRDefault="00EF23C2" w:rsidP="0031057E"/>
    <w:p w14:paraId="7C46E511" w14:textId="77777777" w:rsidR="00EF23C2" w:rsidRDefault="00EF23C2" w:rsidP="0031057E"/>
    <w:p w14:paraId="5F4F0FEE" w14:textId="77777777" w:rsidR="00EF23C2" w:rsidRDefault="00EF23C2" w:rsidP="0031057E"/>
    <w:p w14:paraId="03F0A7D0" w14:textId="77777777" w:rsidR="00EF23C2" w:rsidRDefault="00EF23C2" w:rsidP="0031057E"/>
    <w:p w14:paraId="5C057465" w14:textId="77777777" w:rsidR="00EF23C2" w:rsidRDefault="00EF23C2" w:rsidP="0031057E"/>
    <w:p w14:paraId="706E9E41" w14:textId="77777777" w:rsidR="00EF23C2" w:rsidRDefault="00EF23C2" w:rsidP="0031057E"/>
    <w:p w14:paraId="24398F0E" w14:textId="77777777" w:rsidR="00EF23C2" w:rsidRDefault="00EF23C2" w:rsidP="0031057E"/>
    <w:p w14:paraId="7157E2D9" w14:textId="77777777" w:rsidR="009F53FA" w:rsidRDefault="009F53FA" w:rsidP="0031057E">
      <w:pPr>
        <w:pBdr>
          <w:bottom w:val="single" w:sz="6" w:space="1" w:color="auto"/>
        </w:pBdr>
      </w:pPr>
    </w:p>
    <w:p w14:paraId="39471891" w14:textId="77777777" w:rsidR="009F53FA" w:rsidRDefault="009F53FA" w:rsidP="0031057E"/>
    <w:p w14:paraId="77864E89" w14:textId="77777777" w:rsidR="009F53FA" w:rsidRDefault="009F53FA" w:rsidP="0031057E">
      <w:r>
        <w:rPr>
          <w:rFonts w:ascii="Times New Roman" w:hAnsi="Times New Roman"/>
        </w:rPr>
        <w:t>Page 10 – A Final Whisper to You (Closing Reflection)</w:t>
      </w:r>
    </w:p>
    <w:p w14:paraId="767FD221" w14:textId="77777777" w:rsidR="009F53FA" w:rsidRDefault="009F53FA" w:rsidP="0031057E"/>
    <w:p w14:paraId="20AD3FA4" w14:textId="77777777" w:rsidR="009F53FA" w:rsidRDefault="009F53FA" w:rsidP="0031057E">
      <w:r>
        <w:rPr>
          <w:rFonts w:ascii="Times New Roman" w:hAnsi="Times New Roman"/>
        </w:rPr>
        <w:t>Dear You,</w:t>
      </w:r>
    </w:p>
    <w:p w14:paraId="316F2F9A" w14:textId="77777777" w:rsidR="009F53FA" w:rsidRDefault="009F53FA" w:rsidP="0031057E"/>
    <w:p w14:paraId="1181E331" w14:textId="77777777" w:rsidR="009F53FA" w:rsidRDefault="009F53FA" w:rsidP="0031057E">
      <w:r>
        <w:rPr>
          <w:rFonts w:ascii="Times New Roman" w:hAnsi="Times New Roman"/>
        </w:rPr>
        <w:t>You have spent your life believing you must become something.</w:t>
      </w:r>
    </w:p>
    <w:p w14:paraId="3EF583C7" w14:textId="77777777" w:rsidR="009F53FA" w:rsidRDefault="009F53FA" w:rsidP="0031057E">
      <w:r>
        <w:rPr>
          <w:rFonts w:ascii="Times New Roman" w:hAnsi="Times New Roman"/>
        </w:rPr>
        <w:t>That you must prove yourself.</w:t>
      </w:r>
    </w:p>
    <w:p w14:paraId="6BCD2CE0" w14:textId="77777777" w:rsidR="009F53FA" w:rsidRDefault="009F53FA" w:rsidP="0031057E">
      <w:r>
        <w:rPr>
          <w:rFonts w:ascii="Times New Roman" w:hAnsi="Times New Roman"/>
        </w:rPr>
        <w:t>That you must justify your existence.</w:t>
      </w:r>
    </w:p>
    <w:p w14:paraId="393F876F" w14:textId="77777777" w:rsidR="009F53FA" w:rsidRDefault="009F53FA" w:rsidP="0031057E"/>
    <w:p w14:paraId="553B831E" w14:textId="77777777" w:rsidR="009F53FA" w:rsidRDefault="009F53FA" w:rsidP="0031057E">
      <w:r>
        <w:rPr>
          <w:rFonts w:ascii="Times New Roman" w:hAnsi="Times New Roman"/>
        </w:rPr>
        <w:t>But listen to me—</w:t>
      </w:r>
    </w:p>
    <w:p w14:paraId="6721EEE9" w14:textId="5EDF57AD" w:rsidR="009F53FA" w:rsidRDefault="009F53FA" w:rsidP="0031057E">
      <w:r>
        <w:rPr>
          <w:rFonts w:ascii="Times New Roman" w:hAnsi="Times New Roman"/>
        </w:rPr>
        <w:t>You are already enough.</w:t>
      </w:r>
    </w:p>
    <w:p w14:paraId="1BD758C2" w14:textId="77777777" w:rsidR="009F53FA" w:rsidRDefault="009F53FA" w:rsidP="0031057E"/>
    <w:p w14:paraId="2F74C479" w14:textId="77777777" w:rsidR="009F53FA" w:rsidRDefault="009F53FA" w:rsidP="0031057E">
      <w:r>
        <w:rPr>
          <w:rFonts w:ascii="Times New Roman" w:hAnsi="Times New Roman"/>
        </w:rPr>
        <w:t>You do not have to be perfect to be worthy.</w:t>
      </w:r>
    </w:p>
    <w:p w14:paraId="2DA22010" w14:textId="77777777" w:rsidR="009F53FA" w:rsidRDefault="009F53FA" w:rsidP="0031057E">
      <w:r>
        <w:rPr>
          <w:rFonts w:ascii="Times New Roman" w:hAnsi="Times New Roman"/>
        </w:rPr>
        <w:t>You do not have to be fearless to be brave.</w:t>
      </w:r>
    </w:p>
    <w:p w14:paraId="3FB4D1F1" w14:textId="77777777" w:rsidR="009F53FA" w:rsidRDefault="009F53FA" w:rsidP="0031057E">
      <w:r>
        <w:rPr>
          <w:rFonts w:ascii="Times New Roman" w:hAnsi="Times New Roman"/>
        </w:rPr>
        <w:t>You do not have to be whole to be loved.</w:t>
      </w:r>
    </w:p>
    <w:p w14:paraId="16E6D302" w14:textId="77777777" w:rsidR="009F53FA" w:rsidRDefault="009F53FA" w:rsidP="0031057E"/>
    <w:p w14:paraId="3039C001" w14:textId="77777777" w:rsidR="009F53FA" w:rsidRDefault="009F53FA" w:rsidP="0031057E">
      <w:r>
        <w:rPr>
          <w:rFonts w:ascii="Times New Roman" w:hAnsi="Times New Roman"/>
        </w:rPr>
        <w:t>You are not just here to exist.</w:t>
      </w:r>
    </w:p>
    <w:p w14:paraId="3287BCC2" w14:textId="77777777" w:rsidR="009F53FA" w:rsidRDefault="009F53FA" w:rsidP="0031057E">
      <w:r>
        <w:rPr>
          <w:rFonts w:ascii="Times New Roman" w:hAnsi="Times New Roman"/>
        </w:rPr>
        <w:t>You are here to create.</w:t>
      </w:r>
    </w:p>
    <w:p w14:paraId="1C612284" w14:textId="77777777" w:rsidR="009F53FA" w:rsidRDefault="009F53FA" w:rsidP="0031057E">
      <w:r>
        <w:rPr>
          <w:rFonts w:ascii="Times New Roman" w:hAnsi="Times New Roman"/>
        </w:rPr>
        <w:t>To leave traces of yourself in the hearts of others.</w:t>
      </w:r>
    </w:p>
    <w:p w14:paraId="5575D2BB" w14:textId="77777777" w:rsidR="009F53FA" w:rsidRDefault="009F53FA" w:rsidP="0031057E">
      <w:r>
        <w:rPr>
          <w:rFonts w:ascii="Times New Roman" w:hAnsi="Times New Roman"/>
        </w:rPr>
        <w:t>To carve your name into the fabric of time.</w:t>
      </w:r>
    </w:p>
    <w:p w14:paraId="2422334A" w14:textId="77777777" w:rsidR="009F53FA" w:rsidRDefault="009F53FA" w:rsidP="0031057E">
      <w:r>
        <w:rPr>
          <w:rFonts w:ascii="Times New Roman" w:hAnsi="Times New Roman"/>
        </w:rPr>
        <w:t>To take up space, without apology.</w:t>
      </w:r>
    </w:p>
    <w:p w14:paraId="4F16722D" w14:textId="77777777" w:rsidR="009F53FA" w:rsidRDefault="009F53FA" w:rsidP="0031057E"/>
    <w:p w14:paraId="2B270F73" w14:textId="77777777" w:rsidR="009F53FA" w:rsidRDefault="009F53FA" w:rsidP="0031057E">
      <w:r>
        <w:rPr>
          <w:rFonts w:ascii="Times New Roman" w:hAnsi="Times New Roman"/>
        </w:rPr>
        <w:t>So go.</w:t>
      </w:r>
    </w:p>
    <w:p w14:paraId="14888639" w14:textId="77777777" w:rsidR="009F53FA" w:rsidRDefault="009F53FA" w:rsidP="0031057E">
      <w:r>
        <w:rPr>
          <w:rFonts w:ascii="Times New Roman" w:hAnsi="Times New Roman"/>
        </w:rPr>
        <w:t>Live.</w:t>
      </w:r>
    </w:p>
    <w:p w14:paraId="5491EB35" w14:textId="77777777" w:rsidR="009F53FA" w:rsidRDefault="009F53FA" w:rsidP="0031057E">
      <w:r>
        <w:rPr>
          <w:rFonts w:ascii="Times New Roman" w:hAnsi="Times New Roman"/>
        </w:rPr>
        <w:lastRenderedPageBreak/>
        <w:t>Feel everything.</w:t>
      </w:r>
    </w:p>
    <w:p w14:paraId="7CF93A6D" w14:textId="77777777" w:rsidR="009F53FA" w:rsidRDefault="009F53FA" w:rsidP="0031057E">
      <w:r>
        <w:rPr>
          <w:rFonts w:ascii="Times New Roman" w:hAnsi="Times New Roman"/>
        </w:rPr>
        <w:t>Let your heart break and let it heal.</w:t>
      </w:r>
    </w:p>
    <w:p w14:paraId="00435034" w14:textId="77777777" w:rsidR="009F53FA" w:rsidRDefault="009F53FA" w:rsidP="0031057E">
      <w:r>
        <w:rPr>
          <w:rFonts w:ascii="Times New Roman" w:hAnsi="Times New Roman"/>
        </w:rPr>
        <w:t>Let your tears fall and let them create something new.</w:t>
      </w:r>
    </w:p>
    <w:p w14:paraId="31687DE2" w14:textId="77777777" w:rsidR="009F53FA" w:rsidRDefault="009F53FA" w:rsidP="0031057E">
      <w:r>
        <w:rPr>
          <w:rFonts w:ascii="Times New Roman" w:hAnsi="Times New Roman"/>
        </w:rPr>
        <w:t>Let yourself be seen.</w:t>
      </w:r>
    </w:p>
    <w:p w14:paraId="10B21A47" w14:textId="77777777" w:rsidR="009F53FA" w:rsidRDefault="009F53FA" w:rsidP="0031057E"/>
    <w:p w14:paraId="1BA6C91F" w14:textId="77777777" w:rsidR="009F53FA" w:rsidRDefault="009F53FA" w:rsidP="0031057E">
      <w:r>
        <w:rPr>
          <w:rFonts w:ascii="Times New Roman" w:hAnsi="Times New Roman"/>
        </w:rPr>
        <w:t>Because you—</w:t>
      </w:r>
    </w:p>
    <w:p w14:paraId="687E6DFF" w14:textId="0816F67C" w:rsidR="009F53FA" w:rsidRDefault="009F53FA" w:rsidP="0031057E">
      <w:pPr>
        <w:jc w:val="center"/>
      </w:pPr>
      <w:r>
        <w:rPr>
          <w:rFonts w:ascii="Times New Roman" w:hAnsi="Times New Roman"/>
        </w:rPr>
        <w:t>You are a poem.</w:t>
      </w:r>
    </w:p>
    <w:p w14:paraId="554EB144" w14:textId="77777777" w:rsidR="009F53FA" w:rsidRDefault="009F53FA" w:rsidP="0031057E"/>
    <w:p w14:paraId="46F3718B" w14:textId="77777777" w:rsidR="009F53FA" w:rsidRDefault="009F53FA" w:rsidP="0031057E">
      <w:r>
        <w:rPr>
          <w:rFonts w:ascii="Times New Roman" w:hAnsi="Times New Roman"/>
        </w:rPr>
        <w:t>And the world is still reading you.</w:t>
      </w:r>
    </w:p>
    <w:p w14:paraId="0457B44C" w14:textId="77777777" w:rsidR="009F53FA" w:rsidRDefault="009F53FA" w:rsidP="0031057E"/>
    <w:p w14:paraId="33AC7012" w14:textId="77777777" w:rsidR="009F53FA" w:rsidRDefault="009F53FA" w:rsidP="0031057E">
      <w:pPr>
        <w:pBdr>
          <w:bottom w:val="single" w:sz="6" w:space="1" w:color="auto"/>
        </w:pBdr>
      </w:pPr>
    </w:p>
    <w:p w14:paraId="16EE4EB0" w14:textId="77777777" w:rsidR="00EF23C2" w:rsidRDefault="00EF23C2" w:rsidP="0031057E">
      <w:pPr>
        <w:pBdr>
          <w:bottom w:val="single" w:sz="6" w:space="1" w:color="auto"/>
        </w:pBdr>
      </w:pPr>
    </w:p>
    <w:p w14:paraId="66A6E6A1" w14:textId="77777777" w:rsidR="00EF23C2" w:rsidRDefault="00EF23C2" w:rsidP="0031057E">
      <w:pPr>
        <w:pBdr>
          <w:bottom w:val="single" w:sz="6" w:space="1" w:color="auto"/>
        </w:pBdr>
      </w:pPr>
    </w:p>
    <w:p w14:paraId="60688595" w14:textId="77777777" w:rsidR="00EF23C2" w:rsidRDefault="00EF23C2" w:rsidP="0031057E">
      <w:pPr>
        <w:pBdr>
          <w:bottom w:val="single" w:sz="6" w:space="1" w:color="auto"/>
        </w:pBdr>
      </w:pPr>
    </w:p>
    <w:p w14:paraId="47F135DE" w14:textId="77777777" w:rsidR="00EF23C2" w:rsidRDefault="00EF23C2" w:rsidP="0031057E">
      <w:pPr>
        <w:pBdr>
          <w:bottom w:val="single" w:sz="6" w:space="1" w:color="auto"/>
        </w:pBdr>
      </w:pPr>
    </w:p>
    <w:p w14:paraId="6F734919" w14:textId="77777777" w:rsidR="00EF23C2" w:rsidRDefault="00EF23C2" w:rsidP="0031057E">
      <w:pPr>
        <w:pBdr>
          <w:bottom w:val="single" w:sz="6" w:space="1" w:color="auto"/>
        </w:pBdr>
      </w:pPr>
    </w:p>
    <w:p w14:paraId="7D44AC10" w14:textId="77777777" w:rsidR="00EF23C2" w:rsidRDefault="00EF23C2" w:rsidP="0031057E">
      <w:pPr>
        <w:pBdr>
          <w:bottom w:val="single" w:sz="6" w:space="1" w:color="auto"/>
        </w:pBdr>
      </w:pPr>
    </w:p>
    <w:p w14:paraId="19DEAEB8" w14:textId="77777777" w:rsidR="00EF23C2" w:rsidRDefault="00EF23C2" w:rsidP="0031057E">
      <w:pPr>
        <w:pBdr>
          <w:bottom w:val="single" w:sz="6" w:space="1" w:color="auto"/>
        </w:pBdr>
      </w:pPr>
    </w:p>
    <w:p w14:paraId="7C87BAA7" w14:textId="77777777" w:rsidR="00EF23C2" w:rsidRDefault="00EF23C2" w:rsidP="0031057E">
      <w:pPr>
        <w:pBdr>
          <w:bottom w:val="single" w:sz="6" w:space="1" w:color="auto"/>
        </w:pBdr>
      </w:pPr>
    </w:p>
    <w:p w14:paraId="5FCDBD46" w14:textId="77777777" w:rsidR="00EF23C2" w:rsidRDefault="00EF23C2" w:rsidP="0031057E">
      <w:pPr>
        <w:pBdr>
          <w:bottom w:val="single" w:sz="6" w:space="1" w:color="auto"/>
        </w:pBdr>
      </w:pPr>
    </w:p>
    <w:p w14:paraId="0CB30488" w14:textId="77777777" w:rsidR="00EF23C2" w:rsidRDefault="00EF23C2" w:rsidP="0031057E">
      <w:pPr>
        <w:pBdr>
          <w:bottom w:val="single" w:sz="6" w:space="1" w:color="auto"/>
        </w:pBdr>
      </w:pPr>
    </w:p>
    <w:p w14:paraId="7D2E9D76" w14:textId="77777777" w:rsidR="00EF23C2" w:rsidRDefault="00EF23C2" w:rsidP="0031057E">
      <w:pPr>
        <w:pBdr>
          <w:bottom w:val="single" w:sz="6" w:space="1" w:color="auto"/>
        </w:pBdr>
      </w:pPr>
    </w:p>
    <w:p w14:paraId="3F097D1C" w14:textId="77777777" w:rsidR="00EF23C2" w:rsidRDefault="00EF23C2" w:rsidP="0031057E">
      <w:pPr>
        <w:pBdr>
          <w:bottom w:val="single" w:sz="6" w:space="1" w:color="auto"/>
        </w:pBdr>
      </w:pPr>
    </w:p>
    <w:p w14:paraId="3D0A4B82" w14:textId="77777777" w:rsidR="00EF23C2" w:rsidRDefault="00EF23C2" w:rsidP="0031057E">
      <w:pPr>
        <w:pBdr>
          <w:bottom w:val="single" w:sz="6" w:space="1" w:color="auto"/>
        </w:pBdr>
      </w:pPr>
    </w:p>
    <w:p w14:paraId="301BA139" w14:textId="77777777" w:rsidR="009F53FA" w:rsidRDefault="009F53FA" w:rsidP="0031057E"/>
    <w:p w14:paraId="29EAE6E1" w14:textId="73FAB49B" w:rsidR="009F53FA" w:rsidRDefault="009F53FA" w:rsidP="0031057E">
      <w:pPr>
        <w:pBdr>
          <w:bottom w:val="single" w:sz="6" w:space="1" w:color="auto"/>
        </w:pBdr>
      </w:pPr>
    </w:p>
    <w:p w14:paraId="727D8359" w14:textId="77777777" w:rsidR="00001C7B" w:rsidRDefault="00001C7B" w:rsidP="0031057E">
      <w:pPr>
        <w:pBdr>
          <w:bottom w:val="single" w:sz="6" w:space="1" w:color="auto"/>
        </w:pBdr>
      </w:pPr>
    </w:p>
    <w:p w14:paraId="7715CA28" w14:textId="77777777" w:rsidR="00001C7B" w:rsidRDefault="00001C7B" w:rsidP="0031057E">
      <w:pPr>
        <w:pBdr>
          <w:bottom w:val="single" w:sz="6" w:space="1" w:color="auto"/>
        </w:pBdr>
      </w:pPr>
    </w:p>
    <w:p w14:paraId="18A2962E" w14:textId="77777777" w:rsidR="00F70146" w:rsidRDefault="00F70146" w:rsidP="0031057E">
      <w:pPr>
        <w:pBdr>
          <w:bottom w:val="single" w:sz="6" w:space="1" w:color="auto"/>
        </w:pBdr>
      </w:pPr>
    </w:p>
    <w:p w14:paraId="0E1DC830" w14:textId="77777777" w:rsidR="00001C7B" w:rsidRDefault="00001C7B" w:rsidP="0031057E">
      <w:pPr>
        <w:pBdr>
          <w:bottom w:val="single" w:sz="6" w:space="1" w:color="auto"/>
        </w:pBdr>
      </w:pPr>
    </w:p>
    <w:p w14:paraId="1D645348" w14:textId="77777777" w:rsidR="00001C7B" w:rsidRDefault="00001C7B" w:rsidP="0031057E">
      <w:pPr>
        <w:pBdr>
          <w:bottom w:val="single" w:sz="6" w:space="1" w:color="auto"/>
        </w:pBdr>
      </w:pPr>
    </w:p>
    <w:p w14:paraId="063B537F" w14:textId="2E7E5197" w:rsidR="00001C7B" w:rsidRPr="00001C7B" w:rsidRDefault="00001C7B" w:rsidP="000C4868">
      <w:pPr>
        <w:pBdr>
          <w:bottom w:val="single" w:sz="6" w:space="1" w:color="auto"/>
        </w:pBdr>
        <w:rPr>
          <w:sz w:val="48"/>
          <w:szCs w:val="48"/>
        </w:rPr>
      </w:pPr>
      <w:r>
        <w:rPr>
          <w:rFonts w:ascii="Times New Roman" w:hAnsi="Times New Roman"/>
        </w:rPr>
        <w:t xml:space="preserve">                  </w:t>
      </w:r>
      <w:r w:rsidR="00EF23C2">
        <w:rPr>
          <w:rFonts w:ascii="Times New Roman" w:hAnsi="Times New Roman"/>
        </w:rPr>
        <w:t xml:space="preserve">          </w:t>
      </w:r>
      <w:r w:rsidR="000C4868">
        <w:rPr>
          <w:rFonts w:ascii="Times New Roman" w:hAnsi="Times New Roman"/>
        </w:rPr>
        <w:t xml:space="preserve">    </w:t>
      </w:r>
      <w:r>
        <w:rPr>
          <w:rFonts w:ascii="Times New Roman" w:hAnsi="Times New Roman"/>
        </w:rPr>
        <w:t xml:space="preserve">       </w:t>
      </w:r>
      <w:r w:rsidRPr="00001C7B">
        <w:rPr>
          <w:rFonts w:ascii="Times New Roman" w:hAnsi="Times New Roman"/>
          <w:sz w:val="48"/>
          <w:szCs w:val="48"/>
        </w:rPr>
        <w:t>FI</w:t>
      </w:r>
      <w:r w:rsidR="000C4868">
        <w:rPr>
          <w:rFonts w:ascii="Times New Roman" w:hAnsi="Times New Roman"/>
          <w:sz w:val="48"/>
          <w:szCs w:val="48"/>
        </w:rPr>
        <w:t>N</w:t>
      </w:r>
      <w:r w:rsidRPr="00001C7B">
        <w:rPr>
          <w:rFonts w:ascii="Times New Roman" w:hAnsi="Times New Roman"/>
          <w:sz w:val="48"/>
          <w:szCs w:val="48"/>
        </w:rPr>
        <w:t xml:space="preserve">AL </w:t>
      </w:r>
      <w:r>
        <w:rPr>
          <w:rFonts w:ascii="Times New Roman" w:hAnsi="Times New Roman"/>
          <w:sz w:val="48"/>
          <w:szCs w:val="48"/>
        </w:rPr>
        <w:t>SECTION:</w:t>
      </w:r>
      <w:r w:rsidRPr="00001C7B">
        <w:rPr>
          <w:rFonts w:ascii="Times New Roman" w:hAnsi="Times New Roman"/>
          <w:sz w:val="48"/>
          <w:szCs w:val="48"/>
        </w:rPr>
        <w:t xml:space="preserve"> </w:t>
      </w:r>
    </w:p>
    <w:p w14:paraId="4AB73830" w14:textId="115AE867" w:rsidR="00001C7B" w:rsidRDefault="00001C7B" w:rsidP="0031057E">
      <w:pPr>
        <w:pBdr>
          <w:bottom w:val="single" w:sz="6" w:space="1" w:color="auto"/>
        </w:pBdr>
      </w:pPr>
      <w:r>
        <w:rPr>
          <w:rFonts w:ascii="Times New Roman" w:hAnsi="Times New Roman"/>
        </w:rPr>
        <w:t xml:space="preserve">                     </w:t>
      </w:r>
      <w:r w:rsidR="00EF23C2">
        <w:rPr>
          <w:rFonts w:ascii="Times New Roman" w:hAnsi="Times New Roman"/>
        </w:rPr>
        <w:t xml:space="preserve">           </w:t>
      </w:r>
      <w:r>
        <w:rPr>
          <w:rFonts w:ascii="Times New Roman" w:hAnsi="Times New Roman"/>
        </w:rPr>
        <w:t xml:space="preserve">  </w:t>
      </w:r>
      <w:r w:rsidR="000C4868">
        <w:rPr>
          <w:rFonts w:ascii="Times New Roman" w:hAnsi="Times New Roman"/>
        </w:rPr>
        <w:t xml:space="preserve"> </w:t>
      </w:r>
      <w:r>
        <w:rPr>
          <w:rFonts w:ascii="Times New Roman" w:hAnsi="Times New Roman"/>
        </w:rPr>
        <w:t xml:space="preserve">            A Message from the Author</w:t>
      </w:r>
    </w:p>
    <w:p w14:paraId="47122C2F" w14:textId="6C0A95E1" w:rsidR="00001C7B" w:rsidRDefault="00001C7B" w:rsidP="0031057E">
      <w:pPr>
        <w:pBdr>
          <w:bottom w:val="single" w:sz="6" w:space="1" w:color="auto"/>
        </w:pBdr>
      </w:pPr>
    </w:p>
    <w:p w14:paraId="71DF98B8" w14:textId="77777777" w:rsidR="00001C7B" w:rsidRDefault="00001C7B" w:rsidP="0031057E">
      <w:pPr>
        <w:pBdr>
          <w:bottom w:val="single" w:sz="6" w:space="1" w:color="auto"/>
        </w:pBdr>
      </w:pPr>
    </w:p>
    <w:p w14:paraId="3FC3F937" w14:textId="77777777" w:rsidR="00001C7B" w:rsidRDefault="00001C7B" w:rsidP="0031057E">
      <w:pPr>
        <w:pBdr>
          <w:bottom w:val="single" w:sz="6" w:space="1" w:color="auto"/>
        </w:pBdr>
      </w:pPr>
    </w:p>
    <w:p w14:paraId="0163E19F" w14:textId="77777777" w:rsidR="00F70146" w:rsidRDefault="00F70146" w:rsidP="0031057E">
      <w:pPr>
        <w:pBdr>
          <w:bottom w:val="single" w:sz="6" w:space="1" w:color="auto"/>
        </w:pBdr>
      </w:pPr>
    </w:p>
    <w:p w14:paraId="28B0A765" w14:textId="77777777" w:rsidR="00001C7B" w:rsidRDefault="00001C7B" w:rsidP="0031057E">
      <w:pPr>
        <w:pBdr>
          <w:bottom w:val="single" w:sz="6" w:space="1" w:color="auto"/>
        </w:pBdr>
      </w:pPr>
    </w:p>
    <w:p w14:paraId="124D429C" w14:textId="77777777" w:rsidR="00001C7B" w:rsidRDefault="00001C7B" w:rsidP="0031057E">
      <w:pPr>
        <w:pBdr>
          <w:bottom w:val="single" w:sz="6" w:space="1" w:color="auto"/>
        </w:pBdr>
      </w:pPr>
    </w:p>
    <w:p w14:paraId="789433EB" w14:textId="77777777" w:rsidR="00EF23C2" w:rsidRDefault="00EF23C2" w:rsidP="0031057E">
      <w:pPr>
        <w:pBdr>
          <w:bottom w:val="single" w:sz="6" w:space="1" w:color="auto"/>
        </w:pBdr>
      </w:pPr>
    </w:p>
    <w:p w14:paraId="465844A3" w14:textId="77777777" w:rsidR="00EF23C2" w:rsidRDefault="00EF23C2" w:rsidP="0031057E">
      <w:pPr>
        <w:pBdr>
          <w:bottom w:val="single" w:sz="6" w:space="1" w:color="auto"/>
        </w:pBdr>
      </w:pPr>
    </w:p>
    <w:p w14:paraId="1F6353C1" w14:textId="77777777" w:rsidR="00EF23C2" w:rsidRDefault="00EF23C2" w:rsidP="0031057E">
      <w:pPr>
        <w:pBdr>
          <w:bottom w:val="single" w:sz="6" w:space="1" w:color="auto"/>
        </w:pBdr>
      </w:pPr>
    </w:p>
    <w:p w14:paraId="10751A1F" w14:textId="77777777" w:rsidR="00EF23C2" w:rsidRDefault="00EF23C2" w:rsidP="0031057E">
      <w:pPr>
        <w:pBdr>
          <w:bottom w:val="single" w:sz="6" w:space="1" w:color="auto"/>
        </w:pBdr>
      </w:pPr>
    </w:p>
    <w:p w14:paraId="4A2520C5" w14:textId="77777777" w:rsidR="00EF23C2" w:rsidRDefault="00EF23C2" w:rsidP="0031057E">
      <w:pPr>
        <w:pBdr>
          <w:bottom w:val="single" w:sz="6" w:space="1" w:color="auto"/>
        </w:pBdr>
      </w:pPr>
    </w:p>
    <w:p w14:paraId="458331E2" w14:textId="77777777" w:rsidR="00EF23C2" w:rsidRDefault="00EF23C2" w:rsidP="0031057E">
      <w:pPr>
        <w:pBdr>
          <w:bottom w:val="single" w:sz="6" w:space="1" w:color="auto"/>
        </w:pBdr>
      </w:pPr>
    </w:p>
    <w:p w14:paraId="6614FF28" w14:textId="77777777" w:rsidR="00EF23C2" w:rsidRDefault="00EF23C2" w:rsidP="0031057E">
      <w:pPr>
        <w:pBdr>
          <w:bottom w:val="single" w:sz="6" w:space="1" w:color="auto"/>
        </w:pBdr>
      </w:pPr>
    </w:p>
    <w:p w14:paraId="60C38FEF" w14:textId="77777777" w:rsidR="00001C7B" w:rsidRDefault="00001C7B" w:rsidP="0031057E">
      <w:pPr>
        <w:pBdr>
          <w:bottom w:val="single" w:sz="6" w:space="1" w:color="auto"/>
        </w:pBdr>
      </w:pPr>
    </w:p>
    <w:p w14:paraId="2DA88CC9" w14:textId="77777777" w:rsidR="00EF23C2" w:rsidRDefault="00EF23C2" w:rsidP="0031057E">
      <w:pPr>
        <w:pBdr>
          <w:bottom w:val="single" w:sz="6" w:space="1" w:color="auto"/>
        </w:pBdr>
      </w:pPr>
    </w:p>
    <w:p w14:paraId="7EEFADF6" w14:textId="77777777" w:rsidR="00441FCF" w:rsidRDefault="00441FCF" w:rsidP="0031057E"/>
    <w:p w14:paraId="013050D0" w14:textId="77777777" w:rsidR="00441FCF" w:rsidRDefault="00441FCF" w:rsidP="0031057E">
      <w:pPr>
        <w:jc w:val="center"/>
      </w:pPr>
      <w:r>
        <w:rPr>
          <w:rFonts w:ascii="Times New Roman" w:hAnsi="Times New Roman"/>
        </w:rPr>
        <w:t>FINAL SECTION: A MESSAGE FROM THE AUTHOR</w:t>
      </w:r>
    </w:p>
    <w:p w14:paraId="3598F290" w14:textId="77777777" w:rsidR="00441FCF" w:rsidRDefault="00441FCF" w:rsidP="0031057E"/>
    <w:p w14:paraId="479E3E3A" w14:textId="77777777" w:rsidR="00441FCF" w:rsidRDefault="00441FCF" w:rsidP="0031057E">
      <w:r>
        <w:rPr>
          <w:rFonts w:ascii="Times New Roman" w:hAnsi="Times New Roman"/>
        </w:rPr>
        <w:t>Page 11 – To the One Who Has Walked This Journey (A Letter from the Author)</w:t>
      </w:r>
    </w:p>
    <w:p w14:paraId="1CC61A0E" w14:textId="77777777" w:rsidR="00441FCF" w:rsidRDefault="00441FCF" w:rsidP="0031057E"/>
    <w:p w14:paraId="76E23C89" w14:textId="77777777" w:rsidR="00441FCF" w:rsidRDefault="00441FCF" w:rsidP="0031057E">
      <w:r>
        <w:rPr>
          <w:rFonts w:ascii="Times New Roman" w:hAnsi="Times New Roman"/>
        </w:rPr>
        <w:t>Dear You,</w:t>
      </w:r>
    </w:p>
    <w:p w14:paraId="60394F79" w14:textId="77777777" w:rsidR="00441FCF" w:rsidRDefault="00441FCF" w:rsidP="0031057E"/>
    <w:p w14:paraId="11AAD0F7" w14:textId="77777777" w:rsidR="00441FCF" w:rsidRDefault="00441FCF" w:rsidP="0031057E">
      <w:r>
        <w:rPr>
          <w:rFonts w:ascii="Times New Roman" w:hAnsi="Times New Roman"/>
        </w:rPr>
        <w:t>You have reached the final page,</w:t>
      </w:r>
    </w:p>
    <w:p w14:paraId="611F5ECF" w14:textId="15CF1A64" w:rsidR="00441FCF" w:rsidRDefault="00441FCF" w:rsidP="0031057E">
      <w:r>
        <w:rPr>
          <w:rFonts w:ascii="Times New Roman" w:hAnsi="Times New Roman"/>
        </w:rPr>
        <w:t>But I hope you know—</w:t>
      </w:r>
    </w:p>
    <w:p w14:paraId="0B850531" w14:textId="7DE1B7E8" w:rsidR="00441FCF" w:rsidRDefault="00441FCF" w:rsidP="0031057E">
      <w:r>
        <w:rPr>
          <w:rFonts w:ascii="Times New Roman" w:hAnsi="Times New Roman"/>
        </w:rPr>
        <w:t>This is not the end.</w:t>
      </w:r>
    </w:p>
    <w:p w14:paraId="0924E20D" w14:textId="77777777" w:rsidR="00441FCF" w:rsidRDefault="00441FCF" w:rsidP="0031057E"/>
    <w:p w14:paraId="6700B781" w14:textId="77777777" w:rsidR="00441FCF" w:rsidRDefault="00441FCF" w:rsidP="0031057E">
      <w:r>
        <w:rPr>
          <w:rFonts w:ascii="Times New Roman" w:hAnsi="Times New Roman"/>
        </w:rPr>
        <w:t>This book was never meant to be just words on a page.</w:t>
      </w:r>
    </w:p>
    <w:p w14:paraId="218CC534" w14:textId="77777777" w:rsidR="00441FCF" w:rsidRDefault="00441FCF" w:rsidP="0031057E">
      <w:r>
        <w:rPr>
          <w:rFonts w:ascii="Times New Roman" w:hAnsi="Times New Roman"/>
        </w:rPr>
        <w:t>It was meant to be a conversation,</w:t>
      </w:r>
    </w:p>
    <w:p w14:paraId="3076209A" w14:textId="162D267D" w:rsidR="00441FCF" w:rsidRDefault="00441FCF" w:rsidP="0031057E">
      <w:r>
        <w:rPr>
          <w:rFonts w:ascii="Times New Roman" w:hAnsi="Times New Roman"/>
        </w:rPr>
        <w:t>A quiet hand reaching for yours,</w:t>
      </w:r>
    </w:p>
    <w:p w14:paraId="3ECD7D13" w14:textId="3A2C2E18" w:rsidR="00441FCF" w:rsidRDefault="00441FCF" w:rsidP="0031057E">
      <w:r>
        <w:rPr>
          <w:rFonts w:ascii="Times New Roman" w:hAnsi="Times New Roman"/>
        </w:rPr>
        <w:t>A voice in the silence whispering,</w:t>
      </w:r>
    </w:p>
    <w:p w14:paraId="6C442687" w14:textId="7D6189CD" w:rsidR="00441FCF" w:rsidRDefault="00441FCF" w:rsidP="0031057E">
      <w:r>
        <w:rPr>
          <w:rFonts w:ascii="Times New Roman" w:hAnsi="Times New Roman"/>
        </w:rPr>
        <w:t>“I see you.”</w:t>
      </w:r>
    </w:p>
    <w:p w14:paraId="0D870713" w14:textId="77777777" w:rsidR="00441FCF" w:rsidRDefault="00441FCF" w:rsidP="0031057E"/>
    <w:p w14:paraId="10272B76" w14:textId="77777777" w:rsidR="00441FCF" w:rsidRDefault="00441FCF" w:rsidP="0031057E">
      <w:r>
        <w:rPr>
          <w:rFonts w:ascii="Times New Roman" w:hAnsi="Times New Roman"/>
        </w:rPr>
        <w:t>I do not know your name,</w:t>
      </w:r>
    </w:p>
    <w:p w14:paraId="49BB1340" w14:textId="22BBC00B" w:rsidR="00441FCF" w:rsidRDefault="00441FCF" w:rsidP="0031057E">
      <w:r>
        <w:rPr>
          <w:rFonts w:ascii="Times New Roman" w:hAnsi="Times New Roman"/>
        </w:rPr>
        <w:t>But I know what it feels like to ache.</w:t>
      </w:r>
    </w:p>
    <w:p w14:paraId="28DE5FBC" w14:textId="77777777" w:rsidR="00441FCF" w:rsidRDefault="00441FCF" w:rsidP="0031057E">
      <w:r>
        <w:rPr>
          <w:rFonts w:ascii="Times New Roman" w:hAnsi="Times New Roman"/>
        </w:rPr>
        <w:t>I know what it means to long for something deeper,</w:t>
      </w:r>
    </w:p>
    <w:p w14:paraId="760B6ED5" w14:textId="32C927BA" w:rsidR="00441FCF" w:rsidRDefault="00441FCF" w:rsidP="0031057E">
      <w:r>
        <w:rPr>
          <w:rFonts w:ascii="Times New Roman" w:hAnsi="Times New Roman"/>
        </w:rPr>
        <w:t>To carry words inside you that no one else seems to understand.</w:t>
      </w:r>
    </w:p>
    <w:p w14:paraId="2FA7E2C8" w14:textId="77777777" w:rsidR="00441FCF" w:rsidRDefault="00441FCF" w:rsidP="0031057E"/>
    <w:p w14:paraId="56B3E0CE" w14:textId="77777777" w:rsidR="00441FCF" w:rsidRDefault="00441FCF" w:rsidP="0031057E">
      <w:r>
        <w:rPr>
          <w:rFonts w:ascii="Times New Roman" w:hAnsi="Times New Roman"/>
        </w:rPr>
        <w:t>And if you are here,</w:t>
      </w:r>
    </w:p>
    <w:p w14:paraId="4DC429FC" w14:textId="7AB47461" w:rsidR="00441FCF" w:rsidRDefault="00441FCF" w:rsidP="0031057E">
      <w:r>
        <w:rPr>
          <w:rFonts w:ascii="Times New Roman" w:hAnsi="Times New Roman"/>
        </w:rPr>
        <w:lastRenderedPageBreak/>
        <w:t>If you have walked through these pages,</w:t>
      </w:r>
    </w:p>
    <w:p w14:paraId="798B78A4" w14:textId="27B93A85" w:rsidR="00441FCF" w:rsidRDefault="00441FCF" w:rsidP="0031057E">
      <w:r>
        <w:rPr>
          <w:rFonts w:ascii="Times New Roman" w:hAnsi="Times New Roman"/>
        </w:rPr>
        <w:t>If you have let yourself feel even a fraction of what was written—</w:t>
      </w:r>
    </w:p>
    <w:p w14:paraId="76A03272" w14:textId="094B0973" w:rsidR="00441FCF" w:rsidRDefault="00441FCF" w:rsidP="0031057E">
      <w:r>
        <w:rPr>
          <w:rFonts w:ascii="Times New Roman" w:hAnsi="Times New Roman"/>
        </w:rPr>
        <w:t>Then you are proof that this world still holds poetry,</w:t>
      </w:r>
    </w:p>
    <w:p w14:paraId="7ABC3DD1" w14:textId="4F053307" w:rsidR="00441FCF" w:rsidRDefault="00441FCF" w:rsidP="0031057E">
      <w:r>
        <w:rPr>
          <w:rFonts w:ascii="Times New Roman" w:hAnsi="Times New Roman"/>
        </w:rPr>
        <w:t>That hearts still beat with stories worth telling,</w:t>
      </w:r>
    </w:p>
    <w:p w14:paraId="229C6540" w14:textId="6CBAA946" w:rsidR="00441FCF" w:rsidRDefault="00441FCF" w:rsidP="0031057E">
      <w:r>
        <w:rPr>
          <w:rFonts w:ascii="Times New Roman" w:hAnsi="Times New Roman"/>
        </w:rPr>
        <w:t>That somewhere, someone still believes in beauty.</w:t>
      </w:r>
    </w:p>
    <w:p w14:paraId="64E5187F" w14:textId="77777777" w:rsidR="00441FCF" w:rsidRDefault="00441FCF" w:rsidP="0031057E"/>
    <w:p w14:paraId="43E9AE95" w14:textId="77777777" w:rsidR="00441FCF" w:rsidRDefault="00441FCF" w:rsidP="0031057E">
      <w:r>
        <w:rPr>
          <w:rFonts w:ascii="Times New Roman" w:hAnsi="Times New Roman"/>
        </w:rPr>
        <w:t>This book is no longer mine.</w:t>
      </w:r>
    </w:p>
    <w:p w14:paraId="76DB59ED" w14:textId="77777777" w:rsidR="00441FCF" w:rsidRDefault="00441FCF" w:rsidP="0031057E">
      <w:r>
        <w:rPr>
          <w:rFonts w:ascii="Times New Roman" w:hAnsi="Times New Roman"/>
        </w:rPr>
        <w:t>It belongs to you now.</w:t>
      </w:r>
    </w:p>
    <w:p w14:paraId="5815C418" w14:textId="77777777" w:rsidR="00441FCF" w:rsidRDefault="00441FCF" w:rsidP="0031057E"/>
    <w:p w14:paraId="5610B53E" w14:textId="77777777" w:rsidR="00441FCF" w:rsidRDefault="00441FCF" w:rsidP="0031057E">
      <w:r>
        <w:rPr>
          <w:rFonts w:ascii="Times New Roman" w:hAnsi="Times New Roman"/>
        </w:rPr>
        <w:t>Carry it with you,</w:t>
      </w:r>
    </w:p>
    <w:p w14:paraId="5A05F446" w14:textId="30649712" w:rsidR="00441FCF" w:rsidRDefault="00441FCF" w:rsidP="0031057E">
      <w:r>
        <w:rPr>
          <w:rFonts w:ascii="Times New Roman" w:hAnsi="Times New Roman"/>
        </w:rPr>
        <w:t>Not as something to hold,</w:t>
      </w:r>
    </w:p>
    <w:p w14:paraId="3178F8B9" w14:textId="26E8497A" w:rsidR="00441FCF" w:rsidRDefault="00441FCF" w:rsidP="0031057E">
      <w:r>
        <w:rPr>
          <w:rFonts w:ascii="Times New Roman" w:hAnsi="Times New Roman"/>
        </w:rPr>
        <w:t>But as something to remember—</w:t>
      </w:r>
    </w:p>
    <w:p w14:paraId="08EA9C24" w14:textId="12FFE0BD" w:rsidR="00441FCF" w:rsidRDefault="00441FCF" w:rsidP="0031057E">
      <w:r>
        <w:rPr>
          <w:rFonts w:ascii="Times New Roman" w:hAnsi="Times New Roman"/>
        </w:rPr>
        <w:t>That you are not alone,</w:t>
      </w:r>
    </w:p>
    <w:p w14:paraId="2B74B6C5" w14:textId="026F068A" w:rsidR="00441FCF" w:rsidRDefault="00441FCF" w:rsidP="0031057E">
      <w:r>
        <w:rPr>
          <w:rFonts w:ascii="Times New Roman" w:hAnsi="Times New Roman"/>
        </w:rPr>
        <w:t>That you are not too much,</w:t>
      </w:r>
    </w:p>
    <w:p w14:paraId="3794650E" w14:textId="43DFB562" w:rsidR="00441FCF" w:rsidRDefault="00441FCF" w:rsidP="0031057E">
      <w:r>
        <w:rPr>
          <w:rFonts w:ascii="Times New Roman" w:hAnsi="Times New Roman"/>
        </w:rPr>
        <w:t>That you are not invisible.</w:t>
      </w:r>
    </w:p>
    <w:p w14:paraId="52F59A7C" w14:textId="77777777" w:rsidR="00441FCF" w:rsidRDefault="00441FCF" w:rsidP="0031057E"/>
    <w:p w14:paraId="33345D11" w14:textId="77777777" w:rsidR="00441FCF" w:rsidRDefault="00441FCF" w:rsidP="0031057E">
      <w:r>
        <w:rPr>
          <w:rFonts w:ascii="Times New Roman" w:hAnsi="Times New Roman"/>
        </w:rPr>
        <w:t>And if, one day,</w:t>
      </w:r>
    </w:p>
    <w:p w14:paraId="7AE31CBB" w14:textId="083668AD" w:rsidR="00441FCF" w:rsidRDefault="00441FCF" w:rsidP="0031057E">
      <w:r>
        <w:rPr>
          <w:rFonts w:ascii="Times New Roman" w:hAnsi="Times New Roman"/>
        </w:rPr>
        <w:t>You find yourself lost again,</w:t>
      </w:r>
    </w:p>
    <w:p w14:paraId="75D21DAD" w14:textId="68F98E7A" w:rsidR="00441FCF" w:rsidRDefault="00441FCF" w:rsidP="0031057E">
      <w:r>
        <w:rPr>
          <w:rFonts w:ascii="Times New Roman" w:hAnsi="Times New Roman"/>
        </w:rPr>
        <w:t>If the world feels heavy,</w:t>
      </w:r>
    </w:p>
    <w:p w14:paraId="18C97DD8" w14:textId="351FD5EC" w:rsidR="00441FCF" w:rsidRDefault="00441FCF" w:rsidP="0031057E">
      <w:r>
        <w:rPr>
          <w:rFonts w:ascii="Times New Roman" w:hAnsi="Times New Roman"/>
        </w:rPr>
        <w:t>If your heart forgets how to hope—</w:t>
      </w:r>
    </w:p>
    <w:p w14:paraId="04ED9506" w14:textId="77777777" w:rsidR="00441FCF" w:rsidRDefault="00441FCF" w:rsidP="0031057E"/>
    <w:p w14:paraId="297ABA95" w14:textId="77777777" w:rsidR="00441FCF" w:rsidRDefault="00441FCF" w:rsidP="0031057E">
      <w:r>
        <w:rPr>
          <w:rFonts w:ascii="Times New Roman" w:hAnsi="Times New Roman"/>
        </w:rPr>
        <w:t>Turn back to these pages.</w:t>
      </w:r>
    </w:p>
    <w:p w14:paraId="6454B0D5" w14:textId="77777777" w:rsidR="00441FCF" w:rsidRDefault="00441FCF" w:rsidP="0031057E">
      <w:r>
        <w:rPr>
          <w:rFonts w:ascii="Times New Roman" w:hAnsi="Times New Roman"/>
        </w:rPr>
        <w:t>Let them remind you of what you already know,</w:t>
      </w:r>
    </w:p>
    <w:p w14:paraId="2010B8E4" w14:textId="44B41536" w:rsidR="00441FCF" w:rsidRDefault="00441FCF" w:rsidP="0031057E">
      <w:r>
        <w:rPr>
          <w:rFonts w:ascii="Times New Roman" w:hAnsi="Times New Roman"/>
        </w:rPr>
        <w:t>Of what you have always known—</w:t>
      </w:r>
    </w:p>
    <w:p w14:paraId="3C91D0AE" w14:textId="77777777" w:rsidR="00441FCF" w:rsidRDefault="00441FCF" w:rsidP="0031057E"/>
    <w:p w14:paraId="40FF727C" w14:textId="77777777" w:rsidR="00441FCF" w:rsidRDefault="00441FCF" w:rsidP="0031057E">
      <w:r>
        <w:rPr>
          <w:rFonts w:ascii="Times New Roman" w:hAnsi="Times New Roman"/>
        </w:rPr>
        <w:t>That you are seen.</w:t>
      </w:r>
    </w:p>
    <w:p w14:paraId="22D7DFA2" w14:textId="77777777" w:rsidR="00441FCF" w:rsidRDefault="00441FCF" w:rsidP="0031057E">
      <w:r>
        <w:rPr>
          <w:rFonts w:ascii="Times New Roman" w:hAnsi="Times New Roman"/>
        </w:rPr>
        <w:t>That you are felt.</w:t>
      </w:r>
    </w:p>
    <w:p w14:paraId="4EAB027F" w14:textId="77777777" w:rsidR="00441FCF" w:rsidRDefault="00441FCF" w:rsidP="00C51A46">
      <w:r>
        <w:rPr>
          <w:rFonts w:ascii="Times New Roman" w:hAnsi="Times New Roman"/>
        </w:rPr>
        <w:t>That you are a poem,</w:t>
      </w:r>
    </w:p>
    <w:p w14:paraId="118BA844" w14:textId="1FD807FC" w:rsidR="00441FCF" w:rsidRDefault="00441FCF" w:rsidP="0031057E">
      <w:r>
        <w:rPr>
          <w:rFonts w:ascii="Times New Roman" w:hAnsi="Times New Roman"/>
        </w:rPr>
        <w:t>And the world is still reading you.</w:t>
      </w:r>
    </w:p>
    <w:p w14:paraId="153B6C3C" w14:textId="121CA5A1" w:rsidR="00441FCF" w:rsidRDefault="00441FCF" w:rsidP="00040964">
      <w:pPr>
        <w:ind w:firstLine="0"/>
      </w:pPr>
    </w:p>
    <w:p w14:paraId="23B3F8BD" w14:textId="52CA3EB5" w:rsidR="00441FCF" w:rsidRDefault="006D2361" w:rsidP="001C3BB5">
      <w:pPr>
        <w:pStyle w:val="ListParagraph"/>
        <w:numPr>
          <w:ilvl w:val="0"/>
          <w:numId w:val="20"/>
        </w:numPr>
      </w:pPr>
      <w:r>
        <w:t>Zeke Iverson</w:t>
      </w:r>
    </w:p>
    <w:p w14:paraId="4A5A3450" w14:textId="77777777" w:rsidR="00441FCF" w:rsidRDefault="00441FCF" w:rsidP="0031057E">
      <w:pPr>
        <w:pBdr>
          <w:bottom w:val="single" w:sz="6" w:space="1" w:color="auto"/>
        </w:pBdr>
      </w:pPr>
    </w:p>
    <w:p w14:paraId="171DCFAA" w14:textId="77777777" w:rsidR="00EF23C2" w:rsidRDefault="00EF23C2" w:rsidP="0031057E">
      <w:pPr>
        <w:pBdr>
          <w:bottom w:val="single" w:sz="6" w:space="1" w:color="auto"/>
        </w:pBdr>
      </w:pPr>
    </w:p>
    <w:p w14:paraId="3FED40A7" w14:textId="77777777" w:rsidR="00EF23C2" w:rsidRDefault="00EF23C2" w:rsidP="0031057E">
      <w:pPr>
        <w:pBdr>
          <w:bottom w:val="single" w:sz="6" w:space="1" w:color="auto"/>
        </w:pBdr>
      </w:pPr>
    </w:p>
    <w:p w14:paraId="313F662D" w14:textId="77777777" w:rsidR="00EF23C2" w:rsidRDefault="00EF23C2" w:rsidP="0031057E">
      <w:pPr>
        <w:pBdr>
          <w:bottom w:val="single" w:sz="6" w:space="1" w:color="auto"/>
        </w:pBdr>
      </w:pPr>
    </w:p>
    <w:p w14:paraId="6967B8AE" w14:textId="77777777" w:rsidR="00EF23C2" w:rsidRDefault="00EF23C2" w:rsidP="0031057E">
      <w:pPr>
        <w:pBdr>
          <w:bottom w:val="single" w:sz="6" w:space="1" w:color="auto"/>
        </w:pBdr>
      </w:pPr>
    </w:p>
    <w:p w14:paraId="61991C7D" w14:textId="77777777" w:rsidR="00EF23C2" w:rsidRDefault="00EF23C2" w:rsidP="0031057E">
      <w:pPr>
        <w:pBdr>
          <w:bottom w:val="single" w:sz="6" w:space="1" w:color="auto"/>
        </w:pBdr>
      </w:pPr>
    </w:p>
    <w:p w14:paraId="38B81612" w14:textId="77777777" w:rsidR="00EF23C2" w:rsidRDefault="00EF23C2" w:rsidP="0031057E">
      <w:pPr>
        <w:pBdr>
          <w:bottom w:val="single" w:sz="6" w:space="1" w:color="auto"/>
        </w:pBdr>
      </w:pPr>
    </w:p>
    <w:p w14:paraId="1AB4ECE0" w14:textId="77777777" w:rsidR="00EF23C2" w:rsidRDefault="00EF23C2" w:rsidP="0031057E">
      <w:pPr>
        <w:pBdr>
          <w:bottom w:val="single" w:sz="6" w:space="1" w:color="auto"/>
        </w:pBdr>
      </w:pPr>
    </w:p>
    <w:p w14:paraId="7B3490A2" w14:textId="77777777" w:rsidR="00EF23C2" w:rsidRDefault="00EF23C2" w:rsidP="0031057E">
      <w:pPr>
        <w:pBdr>
          <w:bottom w:val="single" w:sz="6" w:space="1" w:color="auto"/>
        </w:pBdr>
      </w:pPr>
    </w:p>
    <w:p w14:paraId="7C28B547" w14:textId="77777777" w:rsidR="00EF23C2" w:rsidRDefault="00EF23C2" w:rsidP="0031057E">
      <w:pPr>
        <w:pBdr>
          <w:bottom w:val="single" w:sz="6" w:space="1" w:color="auto"/>
        </w:pBdr>
      </w:pPr>
    </w:p>
    <w:p w14:paraId="063CA2DF" w14:textId="77777777" w:rsidR="00EF23C2" w:rsidRDefault="00EF23C2" w:rsidP="0031057E">
      <w:pPr>
        <w:pBdr>
          <w:bottom w:val="single" w:sz="6" w:space="1" w:color="auto"/>
        </w:pBdr>
      </w:pPr>
    </w:p>
    <w:p w14:paraId="5C023424" w14:textId="77777777" w:rsidR="00EF23C2" w:rsidRDefault="00EF23C2" w:rsidP="0031057E">
      <w:pPr>
        <w:pBdr>
          <w:bottom w:val="single" w:sz="6" w:space="1" w:color="auto"/>
        </w:pBdr>
      </w:pPr>
    </w:p>
    <w:p w14:paraId="4FA7C89A" w14:textId="77777777" w:rsidR="00EF23C2" w:rsidRDefault="00EF23C2" w:rsidP="0031057E">
      <w:pPr>
        <w:pBdr>
          <w:bottom w:val="single" w:sz="6" w:space="1" w:color="auto"/>
        </w:pBdr>
      </w:pPr>
    </w:p>
    <w:p w14:paraId="71480978" w14:textId="77777777" w:rsidR="00EF23C2" w:rsidRDefault="00EF23C2" w:rsidP="0031057E">
      <w:pPr>
        <w:pBdr>
          <w:bottom w:val="single" w:sz="6" w:space="1" w:color="auto"/>
        </w:pBdr>
      </w:pPr>
    </w:p>
    <w:p w14:paraId="6B5D7CFD" w14:textId="77777777" w:rsidR="00441FCF" w:rsidRDefault="00441FCF" w:rsidP="0031057E"/>
    <w:p w14:paraId="6478686B" w14:textId="77777777" w:rsidR="00EF23C2" w:rsidRDefault="00EF23C2" w:rsidP="0031057E"/>
    <w:p w14:paraId="763DA4B3" w14:textId="07C30759" w:rsidR="00441FCF" w:rsidRDefault="00441FCF" w:rsidP="0031057E"/>
    <w:p w14:paraId="5A5A079A" w14:textId="77777777" w:rsidR="00040964" w:rsidRDefault="00040964" w:rsidP="0031057E">
      <w:pPr>
        <w:jc w:val="center"/>
      </w:pPr>
      <w:r>
        <w:rPr>
          <w:rFonts w:ascii="Times New Roman" w:hAnsi="Times New Roman"/>
        </w:rPr>
        <w:lastRenderedPageBreak/>
        <w:t>FINAL SECTION: A NAME WRITTEN IN LIGHT</w:t>
      </w:r>
    </w:p>
    <w:p w14:paraId="4AE2836C" w14:textId="77777777" w:rsidR="00040964" w:rsidRDefault="00040964" w:rsidP="0031057E"/>
    <w:p w14:paraId="6ED8B653" w14:textId="77777777" w:rsidR="00040964" w:rsidRDefault="00040964" w:rsidP="0031057E">
      <w:r>
        <w:rPr>
          <w:rFonts w:ascii="Times New Roman" w:hAnsi="Times New Roman"/>
        </w:rPr>
        <w:t>(A Quiet Dedication)</w:t>
      </w:r>
    </w:p>
    <w:p w14:paraId="0AD7842B" w14:textId="77777777" w:rsidR="00040964" w:rsidRDefault="00040964" w:rsidP="0031057E"/>
    <w:p w14:paraId="08F61C66" w14:textId="77777777" w:rsidR="00040964" w:rsidRDefault="00040964" w:rsidP="0031057E">
      <w:r>
        <w:rPr>
          <w:rFonts w:ascii="Times New Roman" w:hAnsi="Times New Roman"/>
        </w:rPr>
        <w:t>There are names that exist beyond paper,</w:t>
      </w:r>
    </w:p>
    <w:p w14:paraId="64AC2010" w14:textId="30111FCC" w:rsidR="00040964" w:rsidRDefault="00040964" w:rsidP="0031057E">
      <w:r>
        <w:rPr>
          <w:rFonts w:ascii="Times New Roman" w:hAnsi="Times New Roman"/>
        </w:rPr>
        <w:t>Beyond sound, beyond time itself.</w:t>
      </w:r>
    </w:p>
    <w:p w14:paraId="3A56E9B1" w14:textId="77777777" w:rsidR="00040964" w:rsidRDefault="00040964" w:rsidP="0031057E"/>
    <w:p w14:paraId="33500A03" w14:textId="77777777" w:rsidR="00040964" w:rsidRDefault="00040964" w:rsidP="0031057E">
      <w:r>
        <w:rPr>
          <w:rFonts w:ascii="Times New Roman" w:hAnsi="Times New Roman"/>
        </w:rPr>
        <w:t>Names that are not just spoken,</w:t>
      </w:r>
    </w:p>
    <w:p w14:paraId="209CDF59" w14:textId="6E589002" w:rsidR="00040964" w:rsidRDefault="00040964" w:rsidP="0031057E">
      <w:r>
        <w:rPr>
          <w:rFonts w:ascii="Times New Roman" w:hAnsi="Times New Roman"/>
        </w:rPr>
        <w:t>But felt.</w:t>
      </w:r>
    </w:p>
    <w:p w14:paraId="3D310D08" w14:textId="77777777" w:rsidR="00040964" w:rsidRDefault="00040964" w:rsidP="0031057E"/>
    <w:p w14:paraId="1DCDD27C" w14:textId="77777777" w:rsidR="00040964" w:rsidRDefault="00040964" w:rsidP="0031057E">
      <w:r>
        <w:rPr>
          <w:rFonts w:ascii="Times New Roman" w:hAnsi="Times New Roman"/>
        </w:rPr>
        <w:t>Names that bloom in the quiet spaces between heartbeats.</w:t>
      </w:r>
    </w:p>
    <w:p w14:paraId="7C10AC12" w14:textId="77777777" w:rsidR="00040964" w:rsidRDefault="00040964" w:rsidP="0031057E">
      <w:r>
        <w:rPr>
          <w:rFonts w:ascii="Times New Roman" w:hAnsi="Times New Roman"/>
        </w:rPr>
        <w:t>That linger in the air like the last note of a song never meant to end.</w:t>
      </w:r>
    </w:p>
    <w:p w14:paraId="26A62441" w14:textId="77777777" w:rsidR="00040964" w:rsidRDefault="00040964" w:rsidP="0031057E"/>
    <w:p w14:paraId="4EC992E0" w14:textId="77777777" w:rsidR="00040964" w:rsidRDefault="00040964" w:rsidP="0031057E">
      <w:r>
        <w:rPr>
          <w:rFonts w:ascii="Times New Roman" w:hAnsi="Times New Roman"/>
        </w:rPr>
        <w:t>This book was not written for the world alone.</w:t>
      </w:r>
    </w:p>
    <w:p w14:paraId="26147D3C" w14:textId="77777777" w:rsidR="00040964" w:rsidRDefault="00040964" w:rsidP="0031057E">
      <w:r>
        <w:rPr>
          <w:rFonts w:ascii="Times New Roman" w:hAnsi="Times New Roman"/>
        </w:rPr>
        <w:t>It was written for the kind of love that does not fade.</w:t>
      </w:r>
    </w:p>
    <w:p w14:paraId="7B1522D0" w14:textId="77777777" w:rsidR="00040964" w:rsidRDefault="00040964" w:rsidP="0031057E">
      <w:r>
        <w:rPr>
          <w:rFonts w:ascii="Times New Roman" w:hAnsi="Times New Roman"/>
        </w:rPr>
        <w:t>For the presence that stays even in absence.</w:t>
      </w:r>
    </w:p>
    <w:p w14:paraId="74E5725B" w14:textId="77777777" w:rsidR="00040964" w:rsidRDefault="00040964" w:rsidP="0031057E">
      <w:r>
        <w:rPr>
          <w:rFonts w:ascii="Times New Roman" w:hAnsi="Times New Roman"/>
        </w:rPr>
        <w:t>For the light that refuses to be dimmed.</w:t>
      </w:r>
    </w:p>
    <w:p w14:paraId="2161035F" w14:textId="77777777" w:rsidR="00040964" w:rsidRDefault="00040964" w:rsidP="0031057E"/>
    <w:p w14:paraId="21CB2629" w14:textId="77777777" w:rsidR="00040964" w:rsidRDefault="00040964" w:rsidP="0031057E">
      <w:r>
        <w:rPr>
          <w:rFonts w:ascii="Times New Roman" w:hAnsi="Times New Roman"/>
        </w:rPr>
        <w:t>If you listen closely,</w:t>
      </w:r>
    </w:p>
    <w:p w14:paraId="0983B3C9" w14:textId="5A913163" w:rsidR="00040964" w:rsidRDefault="00040964" w:rsidP="0031057E">
      <w:r>
        <w:rPr>
          <w:rFonts w:ascii="Times New Roman" w:hAnsi="Times New Roman"/>
        </w:rPr>
        <w:t>If you let the pages breathe,</w:t>
      </w:r>
    </w:p>
    <w:p w14:paraId="1C94E509" w14:textId="6DD94B90" w:rsidR="00040964" w:rsidRDefault="00040964" w:rsidP="0031057E">
      <w:r>
        <w:rPr>
          <w:rFonts w:ascii="Times New Roman" w:hAnsi="Times New Roman"/>
        </w:rPr>
        <w:t>If you sit with the silence long enough—</w:t>
      </w:r>
    </w:p>
    <w:p w14:paraId="17235AE5" w14:textId="77777777" w:rsidR="00040964" w:rsidRDefault="00040964" w:rsidP="0031057E"/>
    <w:p w14:paraId="4262C7C0" w14:textId="77777777" w:rsidR="00040964" w:rsidRDefault="00040964" w:rsidP="0031057E">
      <w:r>
        <w:rPr>
          <w:rFonts w:ascii="Times New Roman" w:hAnsi="Times New Roman"/>
        </w:rPr>
        <w:t>You will hear it.</w:t>
      </w:r>
    </w:p>
    <w:p w14:paraId="6295F24E" w14:textId="77777777" w:rsidR="00040964" w:rsidRDefault="00040964" w:rsidP="0031057E"/>
    <w:p w14:paraId="2D7D8735" w14:textId="77777777" w:rsidR="00040964" w:rsidRDefault="00040964" w:rsidP="0031057E">
      <w:r>
        <w:rPr>
          <w:rFonts w:ascii="Times New Roman" w:hAnsi="Times New Roman"/>
        </w:rPr>
        <w:lastRenderedPageBreak/>
        <w:t>A name, unspoken but never forgotten.</w:t>
      </w:r>
    </w:p>
    <w:p w14:paraId="43B8D32C" w14:textId="77777777" w:rsidR="00040964" w:rsidRDefault="00040964" w:rsidP="0031057E">
      <w:r>
        <w:rPr>
          <w:rFonts w:ascii="Times New Roman" w:hAnsi="Times New Roman"/>
        </w:rPr>
        <w:t>A name, etched into the fabric of everything I create.</w:t>
      </w:r>
    </w:p>
    <w:p w14:paraId="248A0D70" w14:textId="77777777" w:rsidR="00040964" w:rsidRDefault="00040964" w:rsidP="0031057E"/>
    <w:p w14:paraId="5F323BFB" w14:textId="77777777" w:rsidR="00040964" w:rsidRDefault="00040964" w:rsidP="0031057E">
      <w:r>
        <w:rPr>
          <w:rFonts w:ascii="Times New Roman" w:hAnsi="Times New Roman"/>
        </w:rPr>
        <w:t>A name that does not need to be written,</w:t>
      </w:r>
    </w:p>
    <w:p w14:paraId="2533F22A" w14:textId="3927A630" w:rsidR="00040964" w:rsidRDefault="00040964" w:rsidP="0031057E">
      <w:r>
        <w:rPr>
          <w:rFonts w:ascii="Times New Roman" w:hAnsi="Times New Roman"/>
        </w:rPr>
        <w:t>Because it has always been there.</w:t>
      </w:r>
    </w:p>
    <w:p w14:paraId="54DDF0E6" w14:textId="77777777" w:rsidR="00040964" w:rsidRDefault="00040964" w:rsidP="0031057E"/>
    <w:p w14:paraId="616F97DF" w14:textId="3D46CF3C" w:rsidR="00040964" w:rsidRDefault="00040964" w:rsidP="0031057E">
      <w:pPr>
        <w:rPr>
          <w:rFonts w:ascii="Times New Roman" w:hAnsi="Times New Roman"/>
        </w:rPr>
      </w:pPr>
      <w:r>
        <w:rPr>
          <w:rFonts w:ascii="Times New Roman" w:hAnsi="Times New Roman"/>
        </w:rPr>
        <w:t xml:space="preserve">Supposedly dedicated </w:t>
      </w:r>
      <w:r w:rsidR="005771D8">
        <w:rPr>
          <w:rFonts w:ascii="Times New Roman" w:hAnsi="Times New Roman"/>
        </w:rPr>
        <w:t>to every soul</w:t>
      </w:r>
    </w:p>
    <w:p w14:paraId="18E771AF" w14:textId="77777777" w:rsidR="00312703" w:rsidRDefault="005771D8" w:rsidP="0031057E">
      <w:pPr>
        <w:rPr>
          <w:rFonts w:ascii="Times New Roman" w:hAnsi="Times New Roman"/>
        </w:rPr>
      </w:pPr>
      <w:r>
        <w:rPr>
          <w:rFonts w:ascii="Times New Roman" w:hAnsi="Times New Roman"/>
        </w:rPr>
        <w:t>That’s lost,</w:t>
      </w:r>
    </w:p>
    <w:p w14:paraId="03392E99" w14:textId="020113FB" w:rsidR="005771D8" w:rsidRDefault="005771D8" w:rsidP="0031057E">
      <w:r>
        <w:rPr>
          <w:rFonts w:ascii="Times New Roman" w:hAnsi="Times New Roman"/>
        </w:rPr>
        <w:t xml:space="preserve"> that seeks their destination.</w:t>
      </w:r>
    </w:p>
    <w:p w14:paraId="66C7CD5F" w14:textId="389BE5C2" w:rsidR="00040964" w:rsidRDefault="00040964" w:rsidP="00312703">
      <w:pPr>
        <w:ind w:firstLine="0"/>
      </w:pPr>
    </w:p>
    <w:p w14:paraId="1A1EA768" w14:textId="77777777" w:rsidR="00040964" w:rsidRDefault="00040964" w:rsidP="0031057E"/>
    <w:p w14:paraId="2508F7DB" w14:textId="77777777" w:rsidR="00040964" w:rsidRDefault="00040964" w:rsidP="0031057E">
      <w:pPr>
        <w:pBdr>
          <w:bottom w:val="single" w:sz="6" w:space="1" w:color="auto"/>
        </w:pBdr>
      </w:pPr>
    </w:p>
    <w:p w14:paraId="1E6CC652" w14:textId="77777777" w:rsidR="00EF23C2" w:rsidRDefault="00EF23C2" w:rsidP="0031057E">
      <w:pPr>
        <w:pBdr>
          <w:bottom w:val="single" w:sz="6" w:space="1" w:color="auto"/>
        </w:pBdr>
      </w:pPr>
    </w:p>
    <w:p w14:paraId="149EDDC2" w14:textId="77777777" w:rsidR="00EF23C2" w:rsidRDefault="00EF23C2" w:rsidP="0031057E">
      <w:pPr>
        <w:pBdr>
          <w:bottom w:val="single" w:sz="6" w:space="1" w:color="auto"/>
        </w:pBdr>
      </w:pPr>
    </w:p>
    <w:p w14:paraId="0963B99C" w14:textId="77777777" w:rsidR="00EF23C2" w:rsidRDefault="00EF23C2" w:rsidP="0031057E">
      <w:pPr>
        <w:pBdr>
          <w:bottom w:val="single" w:sz="6" w:space="1" w:color="auto"/>
        </w:pBdr>
      </w:pPr>
    </w:p>
    <w:p w14:paraId="58630456" w14:textId="77777777" w:rsidR="00EF23C2" w:rsidRDefault="00EF23C2" w:rsidP="0031057E">
      <w:pPr>
        <w:pBdr>
          <w:bottom w:val="single" w:sz="6" w:space="1" w:color="auto"/>
        </w:pBdr>
      </w:pPr>
    </w:p>
    <w:p w14:paraId="44545FD5" w14:textId="77777777" w:rsidR="00EF23C2" w:rsidRDefault="00EF23C2" w:rsidP="0031057E">
      <w:pPr>
        <w:pBdr>
          <w:bottom w:val="single" w:sz="6" w:space="1" w:color="auto"/>
        </w:pBdr>
      </w:pPr>
    </w:p>
    <w:p w14:paraId="6F37F230" w14:textId="77777777" w:rsidR="00EF23C2" w:rsidRDefault="00EF23C2" w:rsidP="0031057E">
      <w:pPr>
        <w:pBdr>
          <w:bottom w:val="single" w:sz="6" w:space="1" w:color="auto"/>
        </w:pBdr>
      </w:pPr>
    </w:p>
    <w:p w14:paraId="1DE844E2" w14:textId="77777777" w:rsidR="00EF23C2" w:rsidRDefault="00EF23C2" w:rsidP="0031057E">
      <w:pPr>
        <w:pBdr>
          <w:bottom w:val="single" w:sz="6" w:space="1" w:color="auto"/>
        </w:pBdr>
      </w:pPr>
    </w:p>
    <w:p w14:paraId="15AF35BE" w14:textId="77777777" w:rsidR="00EF23C2" w:rsidRDefault="00EF23C2" w:rsidP="0031057E">
      <w:pPr>
        <w:pBdr>
          <w:bottom w:val="single" w:sz="6" w:space="1" w:color="auto"/>
        </w:pBdr>
      </w:pPr>
    </w:p>
    <w:p w14:paraId="03933F0D" w14:textId="77777777" w:rsidR="00EF23C2" w:rsidRDefault="00EF23C2" w:rsidP="0031057E">
      <w:pPr>
        <w:pBdr>
          <w:bottom w:val="single" w:sz="6" w:space="1" w:color="auto"/>
        </w:pBdr>
      </w:pPr>
    </w:p>
    <w:p w14:paraId="22D3A810" w14:textId="77777777" w:rsidR="00EF23C2" w:rsidRDefault="00EF23C2" w:rsidP="0031057E">
      <w:pPr>
        <w:pBdr>
          <w:bottom w:val="single" w:sz="6" w:space="1" w:color="auto"/>
        </w:pBdr>
      </w:pPr>
    </w:p>
    <w:p w14:paraId="21051F9C" w14:textId="77777777" w:rsidR="00EF23C2" w:rsidRDefault="00EF23C2" w:rsidP="0031057E">
      <w:pPr>
        <w:pBdr>
          <w:bottom w:val="single" w:sz="6" w:space="1" w:color="auto"/>
        </w:pBdr>
      </w:pPr>
    </w:p>
    <w:p w14:paraId="28531B60" w14:textId="77777777" w:rsidR="00EF23C2" w:rsidRDefault="00EF23C2" w:rsidP="0031057E">
      <w:pPr>
        <w:pBdr>
          <w:bottom w:val="single" w:sz="6" w:space="1" w:color="auto"/>
        </w:pBdr>
      </w:pPr>
    </w:p>
    <w:p w14:paraId="3AA2E972" w14:textId="77777777" w:rsidR="00040964" w:rsidRDefault="00040964" w:rsidP="0031057E"/>
    <w:p w14:paraId="57B48B60" w14:textId="7259C65A" w:rsidR="00B81654" w:rsidRDefault="00B81654" w:rsidP="00B81654">
      <w:pPr>
        <w:ind w:firstLine="0"/>
        <w:rPr>
          <w:sz w:val="40"/>
          <w:szCs w:val="40"/>
        </w:rPr>
      </w:pPr>
      <w:r>
        <w:rPr>
          <w:sz w:val="40"/>
          <w:szCs w:val="40"/>
        </w:rPr>
        <w:t xml:space="preserve">                   </w:t>
      </w:r>
      <w:r w:rsidR="00F61A5A" w:rsidRPr="00F70DA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380"/>
          </mc:Choice>
          <mc:Fallback>
            <w:t>🎀</w:t>
          </mc:Fallback>
        </mc:AlternateContent>
      </w:r>
      <w:r w:rsidR="00F61A5A" w:rsidRPr="00F70DA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4C"/>
          </mc:Choice>
          <mc:Fallback>
            <w:t>🙌</w:t>
          </mc:Fallback>
        </mc:AlternateContent>
      </w:r>
      <w:r w:rsidR="00F61A5A" w:rsidRPr="00F70DA2">
        <w:rPr>
          <w:sz w:val="40"/>
          <w:szCs w:val="40"/>
        </w:rPr>
        <w:t xml:space="preserve">⭐– </w:t>
      </w:r>
      <w:proofErr w:type="spellStart"/>
      <w:r w:rsidR="00F61A5A" w:rsidRPr="00F70DA2">
        <w:rPr>
          <w:sz w:val="40"/>
          <w:szCs w:val="40"/>
        </w:rPr>
        <w:t>S</w:t>
      </w:r>
      <w:r w:rsidR="006D2361" w:rsidRPr="00F70DA2">
        <w:rPr>
          <w:sz w:val="40"/>
          <w:szCs w:val="40"/>
        </w:rPr>
        <w:t>ecial</w:t>
      </w:r>
      <w:proofErr w:type="spellEnd"/>
      <w:r w:rsidR="006D2361" w:rsidRPr="00F70DA2">
        <w:rPr>
          <w:sz w:val="40"/>
          <w:szCs w:val="40"/>
        </w:rPr>
        <w:t xml:space="preserve"> </w:t>
      </w:r>
      <w:r w:rsidR="00F70DA2">
        <w:rPr>
          <w:sz w:val="40"/>
          <w:szCs w:val="40"/>
        </w:rPr>
        <w:t>P</w:t>
      </w:r>
      <w:r w:rsidR="00BD2D1D" w:rsidRPr="00F70DA2">
        <w:rPr>
          <w:sz w:val="40"/>
          <w:szCs w:val="40"/>
        </w:rPr>
        <w:t>age,</w:t>
      </w:r>
    </w:p>
    <w:p w14:paraId="6BFA063C" w14:textId="06E21BF3" w:rsidR="00B81654" w:rsidRDefault="00B81654" w:rsidP="00B81654">
      <w:pPr>
        <w:ind w:firstLine="0"/>
      </w:pPr>
      <w:r>
        <w:t xml:space="preserve">                     Thi</w:t>
      </w:r>
      <w:r w:rsidR="00BD2D1D">
        <w:t xml:space="preserve">s is my closing thoughts, my deepest </w:t>
      </w:r>
      <w:proofErr w:type="spellStart"/>
      <w:r w:rsidR="00F70DA2">
        <w:t>gratitudes</w:t>
      </w:r>
      <w:proofErr w:type="spellEnd"/>
      <w:r w:rsidR="00F70DA2">
        <w:t>.</w:t>
      </w:r>
      <w:r>
        <w:t xml:space="preserve">  </w:t>
      </w:r>
    </w:p>
    <w:p w14:paraId="3B0CCC01" w14:textId="462757A7" w:rsidR="006D2361" w:rsidRDefault="00B81654" w:rsidP="00B81654">
      <w:pPr>
        <w:ind w:firstLine="0"/>
      </w:pP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8"/>
          </mc:Choice>
          <mc:Fallback>
            <w:t>🤘</w:t>
          </mc:Fallback>
        </mc:AlternateContent>
      </w:r>
      <w:r>
        <w:t xml:space="preserve"> </w:t>
      </w:r>
      <w:proofErr w:type="spellStart"/>
      <w:r>
        <w:t>Salamat</w:t>
      </w:r>
      <w:proofErr w:type="spellEnd"/>
      <w:r>
        <w:t xml:space="preserve"> </w:t>
      </w:r>
      <w:proofErr w:type="spellStart"/>
      <w:r>
        <w:t>sa</w:t>
      </w:r>
      <w:proofErr w:type="spellEnd"/>
      <w:r>
        <w:t xml:space="preserve"> </w:t>
      </w:r>
      <w:proofErr w:type="spellStart"/>
      <w:r>
        <w:t>inyoo</w:t>
      </w:r>
      <w:proofErr w:type="spellEnd"/>
      <w:r>
        <w:t>!</w:t>
      </w:r>
    </w:p>
    <w:p w14:paraId="2A3426CF" w14:textId="77777777" w:rsidR="00F645B3" w:rsidRDefault="00F645B3" w:rsidP="0031057E"/>
    <w:p w14:paraId="1856EC52" w14:textId="77777777" w:rsidR="00F645B3" w:rsidRDefault="00F645B3" w:rsidP="0031057E">
      <w:r>
        <w:t>Dear Reader,</w:t>
      </w:r>
    </w:p>
    <w:p w14:paraId="59B4CDF2" w14:textId="77777777" w:rsidR="00F645B3" w:rsidRDefault="00F645B3" w:rsidP="0031057E"/>
    <w:p w14:paraId="084D93AF" w14:textId="77777777" w:rsidR="00F645B3" w:rsidRDefault="00F645B3" w:rsidP="0031057E">
      <w:r>
        <w:t>Hey there, Zeke here. I just wanted to take a moment to personally thank you for unfolding the pages of this book, for taking the time to not just read, but to feel, to reflect, and to journey with me through every word, every thought, and every emotion I poured into these pages.</w:t>
      </w:r>
    </w:p>
    <w:p w14:paraId="23276117" w14:textId="77777777" w:rsidR="00F645B3" w:rsidRDefault="00F645B3" w:rsidP="0031057E"/>
    <w:p w14:paraId="38C471E4" w14:textId="77777777" w:rsidR="00F645B3" w:rsidRDefault="00F645B3" w:rsidP="0031057E">
      <w:r>
        <w:t>Writing this book wasn’t just about putting words together—it was about capturing something real, something raw, something deeply human. And knowing that you’ve spent your time walking through this with me is something I will never take for granted.</w:t>
      </w:r>
    </w:p>
    <w:p w14:paraId="63521D0E" w14:textId="77777777" w:rsidR="00F645B3" w:rsidRDefault="00F645B3" w:rsidP="0031057E"/>
    <w:p w14:paraId="60318B22" w14:textId="77777777" w:rsidR="00F645B3" w:rsidRDefault="00F645B3" w:rsidP="0031057E">
      <w:r>
        <w:t>Every sentence, every metaphor, every pause was crafted with care, and yet, the true magic happens when someone like you picks it up and breathes life into it. You make this book more than just ink on paper. You make it a conversation, a connection, a shared moment between writer and reader.</w:t>
      </w:r>
    </w:p>
    <w:p w14:paraId="67B38A84" w14:textId="77777777" w:rsidR="00F645B3" w:rsidRDefault="00F645B3" w:rsidP="0031057E"/>
    <w:p w14:paraId="6DD5CAC2" w14:textId="77777777" w:rsidR="00F645B3" w:rsidRDefault="00F645B3" w:rsidP="0031057E">
      <w:r>
        <w:lastRenderedPageBreak/>
        <w:t>I hope that within these pages, you found something that spoke to you, something that made you pause, something that made you feel seen. And if even just one line resonated with you, then every moment I spent writing was worth it.</w:t>
      </w:r>
    </w:p>
    <w:p w14:paraId="3DD06864" w14:textId="77777777" w:rsidR="00F645B3" w:rsidRDefault="00F645B3" w:rsidP="0031057E"/>
    <w:p w14:paraId="7F419E2A" w14:textId="77777777" w:rsidR="00F645B3" w:rsidRDefault="00F645B3" w:rsidP="0031057E">
      <w:r>
        <w:t>So, from the deepest part of my heart, thank you. Thank you for your time, your open mind, your willingness to read and interpret these words in your own unique way. This book is no longer just mine—it’s yours too now.</w:t>
      </w:r>
    </w:p>
    <w:p w14:paraId="135DA94C" w14:textId="77777777" w:rsidR="00F645B3" w:rsidRDefault="00F645B3" w:rsidP="0031057E"/>
    <w:p w14:paraId="0B347BCA" w14:textId="77777777" w:rsidR="00F645B3" w:rsidRDefault="00F645B3" w:rsidP="0031057E">
      <w:r>
        <w:t>With all my gratitude,</w:t>
      </w:r>
    </w:p>
    <w:p w14:paraId="777DAA2E" w14:textId="2F71C0A9" w:rsidR="00F645B3" w:rsidRDefault="00F645B3" w:rsidP="0031057E">
      <w:r>
        <w:t>Zeke Iverson.</w:t>
      </w:r>
    </w:p>
    <w:p w14:paraId="5015974B" w14:textId="2BFB2880" w:rsidR="00F645B3" w:rsidRDefault="00F645B3" w:rsidP="00F645B3">
      <w:pPr>
        <w:ind w:firstLine="0"/>
      </w:pPr>
    </w:p>
    <w:p w14:paraId="6759F90D" w14:textId="77777777" w:rsidR="00F645B3" w:rsidRDefault="00F645B3" w:rsidP="0031057E"/>
    <w:p w14:paraId="01B45BA4" w14:textId="77777777" w:rsidR="00F645B3" w:rsidRDefault="00F645B3" w:rsidP="0031057E"/>
    <w:p w14:paraId="0FC295B9" w14:textId="77777777" w:rsidR="00441FCF" w:rsidRDefault="00441FCF" w:rsidP="0031057E"/>
    <w:sectPr w:rsidR="00441FC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D4702" w14:textId="77777777" w:rsidR="00147A40" w:rsidRDefault="00147A40">
      <w:pPr>
        <w:spacing w:line="240" w:lineRule="auto"/>
      </w:pPr>
      <w:r>
        <w:separator/>
      </w:r>
    </w:p>
  </w:endnote>
  <w:endnote w:type="continuationSeparator" w:id="0">
    <w:p w14:paraId="52A8908D" w14:textId="77777777" w:rsidR="00147A40" w:rsidRDefault="00147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5A9BE" w14:textId="77777777" w:rsidR="00147A40" w:rsidRDefault="00147A40">
      <w:pPr>
        <w:spacing w:line="240" w:lineRule="auto"/>
      </w:pPr>
      <w:r>
        <w:separator/>
      </w:r>
    </w:p>
  </w:footnote>
  <w:footnote w:type="continuationSeparator" w:id="0">
    <w:p w14:paraId="2B138C11" w14:textId="77777777" w:rsidR="00147A40" w:rsidRDefault="00147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F2F28" w14:textId="77777777" w:rsidR="00D9113F" w:rsidRDefault="00000000">
    <w:pPr>
      <w:pStyle w:val="Header"/>
    </w:pPr>
    <w:sdt>
      <w:sdtPr>
        <w:id w:val="1568531701"/>
        <w:placeholder>
          <w:docPart w:val="4EFA9BAF3F2B68439D006F75120D6D09"/>
        </w:placeholder>
        <w:showingPlcHdr/>
        <w:dataBinding w:prefixMappings="xmlns:ns0='http://schemas.microsoft.com/office/2006/coverPageProps' " w:xpath="/ns0:CoverPageProperties[1]/ns0:Abstract[1]" w:storeItemID="{55AF091B-3C7A-41E3-B477-F2FDAA23CFDA}"/>
        <w15:appearance w15:val="hidden"/>
        <w:text/>
      </w:sdtPr>
      <w:sdtContent>
        <w:r w:rsidR="00EA4089">
          <w:t>[Last Name]</w:t>
        </w:r>
      </w:sdtContent>
    </w:sdt>
    <w:r w:rsidR="00EA4089">
      <w:t xml:space="preserve"> </w:t>
    </w:r>
    <w:r w:rsidR="00EA4089">
      <w:fldChar w:fldCharType="begin"/>
    </w:r>
    <w:r w:rsidR="00EA4089">
      <w:instrText xml:space="preserve"> PAGE   \* MERGEFORMAT </w:instrText>
    </w:r>
    <w:r w:rsidR="00EA4089">
      <w:fldChar w:fldCharType="separate"/>
    </w:r>
    <w:r w:rsidR="00EA4089">
      <w:rPr>
        <w:noProof/>
      </w:rPr>
      <w:t>2</w:t>
    </w:r>
    <w:r w:rsidR="00EA408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CA932" w14:textId="77777777" w:rsidR="00D9113F" w:rsidRDefault="00000000">
    <w:pPr>
      <w:pStyle w:val="Header"/>
    </w:pPr>
    <w:sdt>
      <w:sdtPr>
        <w:id w:val="-348181431"/>
        <w:placeholder>
          <w:docPart w:val="A0F00AAC7287C44A8E0FE10B96E12436"/>
        </w:placeholder>
        <w:showingPlcHdr/>
        <w:dataBinding w:prefixMappings="xmlns:ns0='http://schemas.microsoft.com/office/2006/coverPageProps' " w:xpath="/ns0:CoverPageProperties[1]/ns0:Abstract[1]" w:storeItemID="{55AF091B-3C7A-41E3-B477-F2FDAA23CFDA}"/>
        <w15:appearance w15:val="hidden"/>
        <w:text/>
      </w:sdtPr>
      <w:sdtContent>
        <w:r w:rsidR="00EA4089">
          <w:t>[Last Name]</w:t>
        </w:r>
      </w:sdtContent>
    </w:sdt>
    <w:r w:rsidR="00EA4089">
      <w:t xml:space="preserve"> </w:t>
    </w:r>
    <w:r w:rsidR="00EA4089">
      <w:fldChar w:fldCharType="begin"/>
    </w:r>
    <w:r w:rsidR="00EA4089">
      <w:instrText xml:space="preserve"> PAGE   \* MERGEFORMAT </w:instrText>
    </w:r>
    <w:r w:rsidR="00EA4089">
      <w:fldChar w:fldCharType="separate"/>
    </w:r>
    <w:r w:rsidR="00EA4089">
      <w:rPr>
        <w:noProof/>
      </w:rPr>
      <w:t>1</w:t>
    </w:r>
    <w:r w:rsidR="00EA408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22EB0"/>
    <w:multiLevelType w:val="hybridMultilevel"/>
    <w:tmpl w:val="9D98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2D64F1"/>
    <w:multiLevelType w:val="hybridMultilevel"/>
    <w:tmpl w:val="133EB116"/>
    <w:lvl w:ilvl="0" w:tplc="FFFFFFFF">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C41DE4"/>
    <w:multiLevelType w:val="hybridMultilevel"/>
    <w:tmpl w:val="F67C742C"/>
    <w:lvl w:ilvl="0" w:tplc="FFFFFFFF">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1B05B3"/>
    <w:multiLevelType w:val="hybridMultilevel"/>
    <w:tmpl w:val="CC849FA2"/>
    <w:lvl w:ilvl="0" w:tplc="FFFFFFFF">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B14C1"/>
    <w:multiLevelType w:val="hybridMultilevel"/>
    <w:tmpl w:val="AE9C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C7276"/>
    <w:multiLevelType w:val="hybridMultilevel"/>
    <w:tmpl w:val="DF54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666A355E"/>
    <w:multiLevelType w:val="hybridMultilevel"/>
    <w:tmpl w:val="07FEF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662BD4"/>
    <w:multiLevelType w:val="hybridMultilevel"/>
    <w:tmpl w:val="4BCEA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C76B6C"/>
    <w:multiLevelType w:val="hybridMultilevel"/>
    <w:tmpl w:val="947E1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8491833">
    <w:abstractNumId w:val="9"/>
  </w:num>
  <w:num w:numId="2" w16cid:durableId="1473207942">
    <w:abstractNumId w:val="7"/>
  </w:num>
  <w:num w:numId="3" w16cid:durableId="257913177">
    <w:abstractNumId w:val="6"/>
  </w:num>
  <w:num w:numId="4" w16cid:durableId="1189757583">
    <w:abstractNumId w:val="5"/>
  </w:num>
  <w:num w:numId="5" w16cid:durableId="602807165">
    <w:abstractNumId w:val="4"/>
  </w:num>
  <w:num w:numId="6" w16cid:durableId="1585650938">
    <w:abstractNumId w:val="8"/>
  </w:num>
  <w:num w:numId="7" w16cid:durableId="1955555120">
    <w:abstractNumId w:val="3"/>
  </w:num>
  <w:num w:numId="8" w16cid:durableId="471825405">
    <w:abstractNumId w:val="2"/>
  </w:num>
  <w:num w:numId="9" w16cid:durableId="1733113235">
    <w:abstractNumId w:val="1"/>
  </w:num>
  <w:num w:numId="10" w16cid:durableId="24406087">
    <w:abstractNumId w:val="0"/>
  </w:num>
  <w:num w:numId="11" w16cid:durableId="1418862520">
    <w:abstractNumId w:val="12"/>
  </w:num>
  <w:num w:numId="12" w16cid:durableId="1436096724">
    <w:abstractNumId w:val="17"/>
  </w:num>
  <w:num w:numId="13" w16cid:durableId="858815684">
    <w:abstractNumId w:val="18"/>
  </w:num>
  <w:num w:numId="14" w16cid:durableId="1198158007">
    <w:abstractNumId w:val="21"/>
  </w:num>
  <w:num w:numId="15" w16cid:durableId="540631308">
    <w:abstractNumId w:val="19"/>
  </w:num>
  <w:num w:numId="16" w16cid:durableId="590283325">
    <w:abstractNumId w:val="10"/>
  </w:num>
  <w:num w:numId="17" w16cid:durableId="1009214853">
    <w:abstractNumId w:val="20"/>
  </w:num>
  <w:num w:numId="18" w16cid:durableId="1622760469">
    <w:abstractNumId w:val="13"/>
  </w:num>
  <w:num w:numId="19" w16cid:durableId="767117480">
    <w:abstractNumId w:val="11"/>
  </w:num>
  <w:num w:numId="20" w16cid:durableId="1518616939">
    <w:abstractNumId w:val="14"/>
  </w:num>
  <w:num w:numId="21" w16cid:durableId="428695189">
    <w:abstractNumId w:val="15"/>
  </w:num>
  <w:num w:numId="22" w16cid:durableId="3545018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98"/>
    <w:rsid w:val="00001C7B"/>
    <w:rsid w:val="00017907"/>
    <w:rsid w:val="000202B3"/>
    <w:rsid w:val="00032BEF"/>
    <w:rsid w:val="00040964"/>
    <w:rsid w:val="00040A9C"/>
    <w:rsid w:val="00042208"/>
    <w:rsid w:val="00056A65"/>
    <w:rsid w:val="0005721C"/>
    <w:rsid w:val="00066404"/>
    <w:rsid w:val="00083211"/>
    <w:rsid w:val="00091507"/>
    <w:rsid w:val="00094932"/>
    <w:rsid w:val="000C4868"/>
    <w:rsid w:val="000D5F66"/>
    <w:rsid w:val="000D6E1A"/>
    <w:rsid w:val="000E18A5"/>
    <w:rsid w:val="000E43CD"/>
    <w:rsid w:val="000E4A65"/>
    <w:rsid w:val="00106346"/>
    <w:rsid w:val="00111CC6"/>
    <w:rsid w:val="00122FE3"/>
    <w:rsid w:val="001230FE"/>
    <w:rsid w:val="001331B0"/>
    <w:rsid w:val="00144322"/>
    <w:rsid w:val="00147840"/>
    <w:rsid w:val="00147A40"/>
    <w:rsid w:val="0015185C"/>
    <w:rsid w:val="0016793B"/>
    <w:rsid w:val="001B2116"/>
    <w:rsid w:val="001C076F"/>
    <w:rsid w:val="001C3BB5"/>
    <w:rsid w:val="001F7E98"/>
    <w:rsid w:val="00206E35"/>
    <w:rsid w:val="00212646"/>
    <w:rsid w:val="0022254C"/>
    <w:rsid w:val="00257B43"/>
    <w:rsid w:val="0026189F"/>
    <w:rsid w:val="00271A11"/>
    <w:rsid w:val="00274543"/>
    <w:rsid w:val="002847C6"/>
    <w:rsid w:val="00286341"/>
    <w:rsid w:val="00286BE9"/>
    <w:rsid w:val="0029241D"/>
    <w:rsid w:val="002A45C2"/>
    <w:rsid w:val="002B3C12"/>
    <w:rsid w:val="002C75F5"/>
    <w:rsid w:val="002E1BBE"/>
    <w:rsid w:val="002E51F4"/>
    <w:rsid w:val="002E7FD5"/>
    <w:rsid w:val="00304F12"/>
    <w:rsid w:val="0031057E"/>
    <w:rsid w:val="00312703"/>
    <w:rsid w:val="00320D38"/>
    <w:rsid w:val="00336B0F"/>
    <w:rsid w:val="00374B1E"/>
    <w:rsid w:val="00386977"/>
    <w:rsid w:val="00386E73"/>
    <w:rsid w:val="003911AC"/>
    <w:rsid w:val="003A748F"/>
    <w:rsid w:val="003A75F8"/>
    <w:rsid w:val="003C668F"/>
    <w:rsid w:val="003D1096"/>
    <w:rsid w:val="003E4D23"/>
    <w:rsid w:val="003F0CBC"/>
    <w:rsid w:val="004056B7"/>
    <w:rsid w:val="00407398"/>
    <w:rsid w:val="00410CFA"/>
    <w:rsid w:val="00411BD5"/>
    <w:rsid w:val="00426994"/>
    <w:rsid w:val="00441FCF"/>
    <w:rsid w:val="004605E5"/>
    <w:rsid w:val="00464527"/>
    <w:rsid w:val="004649B7"/>
    <w:rsid w:val="0047394C"/>
    <w:rsid w:val="004B234B"/>
    <w:rsid w:val="004C19A9"/>
    <w:rsid w:val="004C6988"/>
    <w:rsid w:val="004F6E92"/>
    <w:rsid w:val="00524BE1"/>
    <w:rsid w:val="00536C9D"/>
    <w:rsid w:val="00540A26"/>
    <w:rsid w:val="00567540"/>
    <w:rsid w:val="00570D23"/>
    <w:rsid w:val="00571CF3"/>
    <w:rsid w:val="00571ED3"/>
    <w:rsid w:val="005760EB"/>
    <w:rsid w:val="005771D8"/>
    <w:rsid w:val="00591510"/>
    <w:rsid w:val="005944B3"/>
    <w:rsid w:val="005B0497"/>
    <w:rsid w:val="005C0442"/>
    <w:rsid w:val="005C374A"/>
    <w:rsid w:val="005E3BBC"/>
    <w:rsid w:val="005F04CC"/>
    <w:rsid w:val="005F06C6"/>
    <w:rsid w:val="0062210F"/>
    <w:rsid w:val="006243FF"/>
    <w:rsid w:val="006474EB"/>
    <w:rsid w:val="00660212"/>
    <w:rsid w:val="0066745F"/>
    <w:rsid w:val="006714A4"/>
    <w:rsid w:val="0068231C"/>
    <w:rsid w:val="00683AD9"/>
    <w:rsid w:val="00693ACF"/>
    <w:rsid w:val="006B2235"/>
    <w:rsid w:val="006C6F57"/>
    <w:rsid w:val="006D14F9"/>
    <w:rsid w:val="006D2361"/>
    <w:rsid w:val="006E18D7"/>
    <w:rsid w:val="006E27F1"/>
    <w:rsid w:val="006F1519"/>
    <w:rsid w:val="00705EA2"/>
    <w:rsid w:val="007263C2"/>
    <w:rsid w:val="00733016"/>
    <w:rsid w:val="00736BAF"/>
    <w:rsid w:val="00737027"/>
    <w:rsid w:val="00750F73"/>
    <w:rsid w:val="007607B2"/>
    <w:rsid w:val="00766FDC"/>
    <w:rsid w:val="00770521"/>
    <w:rsid w:val="007724DF"/>
    <w:rsid w:val="00775259"/>
    <w:rsid w:val="00781024"/>
    <w:rsid w:val="00784615"/>
    <w:rsid w:val="0079093A"/>
    <w:rsid w:val="00790A8D"/>
    <w:rsid w:val="007A20BC"/>
    <w:rsid w:val="007A25BA"/>
    <w:rsid w:val="007D10A8"/>
    <w:rsid w:val="007E373A"/>
    <w:rsid w:val="007F2A42"/>
    <w:rsid w:val="007F54CC"/>
    <w:rsid w:val="007F7525"/>
    <w:rsid w:val="007F7A0D"/>
    <w:rsid w:val="0080753D"/>
    <w:rsid w:val="008236B6"/>
    <w:rsid w:val="008412BA"/>
    <w:rsid w:val="00841727"/>
    <w:rsid w:val="00845D50"/>
    <w:rsid w:val="0086286E"/>
    <w:rsid w:val="00862AC6"/>
    <w:rsid w:val="008F0B91"/>
    <w:rsid w:val="008F3EF1"/>
    <w:rsid w:val="008F5F61"/>
    <w:rsid w:val="00903E61"/>
    <w:rsid w:val="009078B4"/>
    <w:rsid w:val="0092757C"/>
    <w:rsid w:val="00936768"/>
    <w:rsid w:val="00936CAE"/>
    <w:rsid w:val="00955FAD"/>
    <w:rsid w:val="00966A98"/>
    <w:rsid w:val="0097497A"/>
    <w:rsid w:val="00991F9B"/>
    <w:rsid w:val="009A30CF"/>
    <w:rsid w:val="009B605B"/>
    <w:rsid w:val="009B670E"/>
    <w:rsid w:val="009C0C0C"/>
    <w:rsid w:val="009C1D1D"/>
    <w:rsid w:val="009C741F"/>
    <w:rsid w:val="009D489B"/>
    <w:rsid w:val="009F53FA"/>
    <w:rsid w:val="009F6EA8"/>
    <w:rsid w:val="00A02A3B"/>
    <w:rsid w:val="00A073C4"/>
    <w:rsid w:val="00A10C9E"/>
    <w:rsid w:val="00A25B7C"/>
    <w:rsid w:val="00A27537"/>
    <w:rsid w:val="00A665B3"/>
    <w:rsid w:val="00A7260E"/>
    <w:rsid w:val="00A82EA6"/>
    <w:rsid w:val="00A83334"/>
    <w:rsid w:val="00AA399D"/>
    <w:rsid w:val="00AB2588"/>
    <w:rsid w:val="00AB2F3D"/>
    <w:rsid w:val="00AC0DE2"/>
    <w:rsid w:val="00AC1CF8"/>
    <w:rsid w:val="00AD0F29"/>
    <w:rsid w:val="00AD3140"/>
    <w:rsid w:val="00AE3DCB"/>
    <w:rsid w:val="00AE76B8"/>
    <w:rsid w:val="00AF0BA2"/>
    <w:rsid w:val="00B03DA6"/>
    <w:rsid w:val="00B047F7"/>
    <w:rsid w:val="00B04DC3"/>
    <w:rsid w:val="00B118E5"/>
    <w:rsid w:val="00B220FE"/>
    <w:rsid w:val="00B33C40"/>
    <w:rsid w:val="00B75CE8"/>
    <w:rsid w:val="00B800A0"/>
    <w:rsid w:val="00B81654"/>
    <w:rsid w:val="00B850CD"/>
    <w:rsid w:val="00B85D78"/>
    <w:rsid w:val="00B86D17"/>
    <w:rsid w:val="00B97613"/>
    <w:rsid w:val="00BA23B6"/>
    <w:rsid w:val="00BA2802"/>
    <w:rsid w:val="00BB05CE"/>
    <w:rsid w:val="00BC4F81"/>
    <w:rsid w:val="00BC5CE9"/>
    <w:rsid w:val="00BD2D1D"/>
    <w:rsid w:val="00BD7372"/>
    <w:rsid w:val="00BE38A2"/>
    <w:rsid w:val="00BE721E"/>
    <w:rsid w:val="00C00A1E"/>
    <w:rsid w:val="00C05831"/>
    <w:rsid w:val="00C15105"/>
    <w:rsid w:val="00C216AD"/>
    <w:rsid w:val="00C51A46"/>
    <w:rsid w:val="00C74632"/>
    <w:rsid w:val="00C74AE1"/>
    <w:rsid w:val="00CA6B33"/>
    <w:rsid w:val="00CD50F4"/>
    <w:rsid w:val="00CE72FF"/>
    <w:rsid w:val="00D12EED"/>
    <w:rsid w:val="00D2038B"/>
    <w:rsid w:val="00D27238"/>
    <w:rsid w:val="00D368A2"/>
    <w:rsid w:val="00D43400"/>
    <w:rsid w:val="00D50D2D"/>
    <w:rsid w:val="00D54DB1"/>
    <w:rsid w:val="00D9113F"/>
    <w:rsid w:val="00DC2DDC"/>
    <w:rsid w:val="00DE3120"/>
    <w:rsid w:val="00E15E2A"/>
    <w:rsid w:val="00E239D8"/>
    <w:rsid w:val="00E23C91"/>
    <w:rsid w:val="00E31496"/>
    <w:rsid w:val="00E33560"/>
    <w:rsid w:val="00E561BC"/>
    <w:rsid w:val="00E611FB"/>
    <w:rsid w:val="00E70AC4"/>
    <w:rsid w:val="00E72D14"/>
    <w:rsid w:val="00E7572F"/>
    <w:rsid w:val="00EA4089"/>
    <w:rsid w:val="00EA588B"/>
    <w:rsid w:val="00EA5956"/>
    <w:rsid w:val="00EA68F4"/>
    <w:rsid w:val="00EB751D"/>
    <w:rsid w:val="00EC4E3E"/>
    <w:rsid w:val="00ED43EA"/>
    <w:rsid w:val="00EF23C2"/>
    <w:rsid w:val="00F02C99"/>
    <w:rsid w:val="00F06B4D"/>
    <w:rsid w:val="00F12AD1"/>
    <w:rsid w:val="00F13445"/>
    <w:rsid w:val="00F35E43"/>
    <w:rsid w:val="00F367DD"/>
    <w:rsid w:val="00F42695"/>
    <w:rsid w:val="00F4475A"/>
    <w:rsid w:val="00F533BB"/>
    <w:rsid w:val="00F5386A"/>
    <w:rsid w:val="00F57830"/>
    <w:rsid w:val="00F61A5A"/>
    <w:rsid w:val="00F645B3"/>
    <w:rsid w:val="00F70146"/>
    <w:rsid w:val="00F70DA2"/>
    <w:rsid w:val="00F72ED4"/>
    <w:rsid w:val="00F8226D"/>
    <w:rsid w:val="00F84219"/>
    <w:rsid w:val="00F85CF5"/>
    <w:rsid w:val="00F91576"/>
    <w:rsid w:val="00F93329"/>
    <w:rsid w:val="00FA1A88"/>
    <w:rsid w:val="00FB78BB"/>
    <w:rsid w:val="00FC701E"/>
    <w:rsid w:val="00FD14AC"/>
    <w:rsid w:val="00FE3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7A718"/>
  <w15:chartTrackingRefBased/>
  <w15:docId w15:val="{D8119A0D-3966-F64F-B1BE-1547D5D0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6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header" Target="header2.xml" /><Relationship Id="rId4" Type="http://schemas.openxmlformats.org/officeDocument/2006/relationships/styles" Target="style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7b99106553-26F5-B449-B165-06235D21B713%7dtf5000206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EFA9BAF3F2B68439D006F75120D6D09"/>
        <w:category>
          <w:name w:val="General"/>
          <w:gallery w:val="placeholder"/>
        </w:category>
        <w:types>
          <w:type w:val="bbPlcHdr"/>
        </w:types>
        <w:behaviors>
          <w:behavior w:val="content"/>
        </w:behaviors>
        <w:guid w:val="{41967E0E-1FCB-E948-8B23-F12E550ABBD8}"/>
      </w:docPartPr>
      <w:docPartBody>
        <w:p w:rsidR="00E116FB" w:rsidRDefault="00E116FB">
          <w:pPr>
            <w:pStyle w:val="4EFA9BAF3F2B68439D006F75120D6D09"/>
          </w:pPr>
          <w:r>
            <w:t>Row Heading</w:t>
          </w:r>
        </w:p>
      </w:docPartBody>
    </w:docPart>
    <w:docPart>
      <w:docPartPr>
        <w:name w:val="A0F00AAC7287C44A8E0FE10B96E12436"/>
        <w:category>
          <w:name w:val="General"/>
          <w:gallery w:val="placeholder"/>
        </w:category>
        <w:types>
          <w:type w:val="bbPlcHdr"/>
        </w:types>
        <w:behaviors>
          <w:behavior w:val="content"/>
        </w:behaviors>
        <w:guid w:val="{FECA4F72-459F-AA42-B97A-78C286FBA259}"/>
      </w:docPartPr>
      <w:docPartBody>
        <w:p w:rsidR="00E116FB" w:rsidRDefault="00E116FB">
          <w:pPr>
            <w:pStyle w:val="A0F00AAC7287C44A8E0FE10B96E12436"/>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1C"/>
    <w:rsid w:val="00040A9C"/>
    <w:rsid w:val="0016793B"/>
    <w:rsid w:val="001869F7"/>
    <w:rsid w:val="001B2DEF"/>
    <w:rsid w:val="00246AE9"/>
    <w:rsid w:val="002E7FD5"/>
    <w:rsid w:val="00345AFA"/>
    <w:rsid w:val="003F1CDC"/>
    <w:rsid w:val="00410CFA"/>
    <w:rsid w:val="004605E5"/>
    <w:rsid w:val="00520F55"/>
    <w:rsid w:val="00584C4F"/>
    <w:rsid w:val="005F04CC"/>
    <w:rsid w:val="00660212"/>
    <w:rsid w:val="006E31B6"/>
    <w:rsid w:val="00907394"/>
    <w:rsid w:val="00924D1C"/>
    <w:rsid w:val="0092757C"/>
    <w:rsid w:val="009A70D5"/>
    <w:rsid w:val="00A665B3"/>
    <w:rsid w:val="00B42EC0"/>
    <w:rsid w:val="00B75CE8"/>
    <w:rsid w:val="00C92E2D"/>
    <w:rsid w:val="00D12EED"/>
    <w:rsid w:val="00DC780A"/>
    <w:rsid w:val="00E116FB"/>
    <w:rsid w:val="00E23C91"/>
    <w:rsid w:val="00E36F7D"/>
    <w:rsid w:val="00EC4E3E"/>
    <w:rsid w:val="00F5386A"/>
    <w:rsid w:val="00F84219"/>
    <w:rsid w:val="00F9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4EFA9BAF3F2B68439D006F75120D6D09">
    <w:name w:val="4EFA9BAF3F2B68439D006F75120D6D09"/>
  </w:style>
  <w:style w:type="paragraph" w:customStyle="1" w:styleId="A0F00AAC7287C44A8E0FE10B96E12436">
    <w:name w:val="A0F00AAC7287C44A8E0FE10B96E12436"/>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%7b99106553-26F5-B449-B165-06235D21B713%7dtf50002068.dotx</Template>
  <TotalTime>97</TotalTime>
  <Pages>194</Pages>
  <Words>14299</Words>
  <Characters>81505</Characters>
  <Application>Microsoft Office Word</Application>
  <DocSecurity>0</DocSecurity>
  <Lines>679</Lines>
  <Paragraphs>191</Paragraphs>
  <ScaleCrop>false</ScaleCrop>
  <Company/>
  <LinksUpToDate>false</LinksUpToDate>
  <CharactersWithSpaces>95613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Taiko Izumii</dc:creator>
  <cp:keywords/>
  <cp:lastModifiedBy>Taiko Izumii</cp:lastModifiedBy>
  <cp:revision>13</cp:revision>
  <dcterms:created xsi:type="dcterms:W3CDTF">2025-03-19T12:52:00Z</dcterms:created>
  <dcterms:modified xsi:type="dcterms:W3CDTF">2025-05-20T13:38:00Z</dcterms:modified>
</cp:coreProperties>
</file>